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22" w:rsidRPr="00104FD9" w:rsidRDefault="005C6F22" w:rsidP="00687D73">
      <w:pPr>
        <w:spacing w:after="0" w:line="240" w:lineRule="auto"/>
        <w:rPr>
          <w:rFonts w:ascii="Calibri" w:hAnsi="Calibri" w:cs="Arial"/>
        </w:rPr>
      </w:pPr>
    </w:p>
    <w:p w:rsidR="005C6F22" w:rsidRPr="00104FD9" w:rsidRDefault="005C6F22" w:rsidP="00687D73">
      <w:pPr>
        <w:pStyle w:val="Standard"/>
        <w:rPr>
          <w:rFonts w:ascii="Calibri" w:hAnsi="Calibri" w:cs="Arial"/>
        </w:rPr>
      </w:pPr>
    </w:p>
    <w:p w:rsidR="005C6F22" w:rsidRPr="00104FD9" w:rsidRDefault="005C6F22" w:rsidP="00687D73">
      <w:pPr>
        <w:pStyle w:val="Standard"/>
        <w:rPr>
          <w:rFonts w:ascii="Calibri" w:hAnsi="Calibri" w:cs="Arial"/>
        </w:rPr>
      </w:pPr>
    </w:p>
    <w:p w:rsidR="005C6F22" w:rsidRPr="00104FD9" w:rsidRDefault="005C6F22" w:rsidP="00687D73">
      <w:pPr>
        <w:pStyle w:val="Standard"/>
        <w:rPr>
          <w:rFonts w:ascii="Calibri" w:hAnsi="Calibri" w:cs="Arial"/>
        </w:rPr>
      </w:pPr>
    </w:p>
    <w:p w:rsidR="005C6F22" w:rsidRPr="00104FD9" w:rsidRDefault="005C6F22" w:rsidP="00687D73">
      <w:pPr>
        <w:pStyle w:val="Standard"/>
        <w:rPr>
          <w:rFonts w:ascii="Calibri" w:hAnsi="Calibri" w:cs="Arial"/>
        </w:rPr>
      </w:pPr>
    </w:p>
    <w:p w:rsidR="005C6F22" w:rsidRPr="00104FD9" w:rsidRDefault="005C6F22" w:rsidP="00687D73">
      <w:pPr>
        <w:pStyle w:val="Standard"/>
        <w:rPr>
          <w:rFonts w:ascii="Calibri" w:hAnsi="Calibri" w:cs="Arial"/>
        </w:rPr>
      </w:pPr>
    </w:p>
    <w:p w:rsidR="005C6F22" w:rsidRPr="00104FD9" w:rsidRDefault="005C6F22" w:rsidP="00687D73">
      <w:pPr>
        <w:pStyle w:val="Standard"/>
        <w:rPr>
          <w:rFonts w:ascii="Calibri" w:hAnsi="Calibri" w:cs="Arial"/>
        </w:rPr>
      </w:pPr>
    </w:p>
    <w:p w:rsidR="005C6F22" w:rsidRPr="00104FD9" w:rsidRDefault="005C6F22" w:rsidP="00687D73">
      <w:pPr>
        <w:pStyle w:val="Standard"/>
        <w:rPr>
          <w:rFonts w:ascii="Calibri" w:hAnsi="Calibri" w:cs="Arial"/>
        </w:rPr>
      </w:pPr>
    </w:p>
    <w:p w:rsidR="005C6F22" w:rsidRPr="00104FD9" w:rsidRDefault="005C6F22" w:rsidP="00687D73">
      <w:pPr>
        <w:pStyle w:val="Standard"/>
        <w:rPr>
          <w:rFonts w:ascii="Calibri" w:hAnsi="Calibri" w:cs="Arial"/>
        </w:rPr>
      </w:pPr>
    </w:p>
    <w:p w:rsidR="005C6F22" w:rsidRPr="00104FD9" w:rsidRDefault="005C6F22" w:rsidP="00687D73">
      <w:pPr>
        <w:pStyle w:val="Standard"/>
        <w:rPr>
          <w:rFonts w:ascii="Calibri" w:hAnsi="Calibri" w:cs="Arial"/>
        </w:rPr>
      </w:pPr>
    </w:p>
    <w:p w:rsidR="005C6F22" w:rsidRPr="00104FD9" w:rsidRDefault="005C6F22" w:rsidP="00687D73">
      <w:pPr>
        <w:pStyle w:val="Standard"/>
        <w:rPr>
          <w:rFonts w:ascii="Calibri" w:hAnsi="Calibri" w:cs="Arial"/>
        </w:rPr>
      </w:pPr>
    </w:p>
    <w:p w:rsidR="005C6F22" w:rsidRPr="00104FD9" w:rsidRDefault="005C6F22" w:rsidP="00687D73">
      <w:pPr>
        <w:pStyle w:val="Standard"/>
        <w:rPr>
          <w:rFonts w:ascii="Calibri" w:hAnsi="Calibri" w:cs="Arial"/>
        </w:rPr>
      </w:pPr>
    </w:p>
    <w:p w:rsidR="005C6F22" w:rsidRPr="00104FD9" w:rsidRDefault="005C6F22" w:rsidP="00687D73">
      <w:pPr>
        <w:pStyle w:val="Standard"/>
        <w:rPr>
          <w:rFonts w:ascii="Calibri" w:hAnsi="Calibri" w:cs="Arial"/>
        </w:rPr>
      </w:pPr>
    </w:p>
    <w:p w:rsidR="005C6F22" w:rsidRPr="00104FD9" w:rsidRDefault="005C6F22" w:rsidP="00687D73">
      <w:pPr>
        <w:pStyle w:val="Standard"/>
        <w:rPr>
          <w:rFonts w:ascii="Calibri" w:hAnsi="Calibri" w:cs="Arial"/>
        </w:rPr>
      </w:pPr>
    </w:p>
    <w:p w:rsidR="005C6F22" w:rsidRPr="00104FD9" w:rsidRDefault="005C6F22" w:rsidP="00687D73">
      <w:pPr>
        <w:pStyle w:val="Standard"/>
        <w:rPr>
          <w:rFonts w:ascii="Calibri" w:hAnsi="Calibri" w:cs="Arial"/>
        </w:rPr>
      </w:pPr>
    </w:p>
    <w:p w:rsidR="005C6F22" w:rsidRPr="00104FD9" w:rsidRDefault="005C6F22" w:rsidP="00687D73">
      <w:pPr>
        <w:pStyle w:val="Standard"/>
        <w:rPr>
          <w:rFonts w:ascii="Calibri" w:hAnsi="Calibri" w:cs="Arial"/>
        </w:rPr>
      </w:pPr>
    </w:p>
    <w:p w:rsidR="005C6F22" w:rsidRPr="00104FD9" w:rsidRDefault="005C6F22" w:rsidP="00687D73">
      <w:pPr>
        <w:pStyle w:val="Standard"/>
        <w:rPr>
          <w:rFonts w:ascii="Calibri" w:hAnsi="Calibri" w:cs="Arial"/>
        </w:rPr>
      </w:pPr>
    </w:p>
    <w:p w:rsidR="005C6F22" w:rsidRPr="00104FD9" w:rsidRDefault="005C6F22" w:rsidP="00687D73">
      <w:pPr>
        <w:pStyle w:val="Standard"/>
        <w:rPr>
          <w:rFonts w:ascii="Calibri" w:hAnsi="Calibri" w:cs="Arial"/>
        </w:rPr>
      </w:pPr>
    </w:p>
    <w:p w:rsidR="005C6F22" w:rsidRPr="00104FD9" w:rsidRDefault="005C6F22" w:rsidP="00687D73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580675" w:rsidRPr="00104FD9" w:rsidRDefault="00A258E4" w:rsidP="00580675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104FD9">
        <w:rPr>
          <w:rFonts w:ascii="Calibri" w:hAnsi="Calibri"/>
          <w:sz w:val="36"/>
          <w:szCs w:val="36"/>
        </w:rPr>
        <w:fldChar w:fldCharType="begin"/>
      </w:r>
      <w:r w:rsidR="00580675" w:rsidRPr="00104FD9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104FD9">
        <w:rPr>
          <w:rFonts w:ascii="Calibri" w:hAnsi="Calibri"/>
          <w:sz w:val="36"/>
          <w:szCs w:val="36"/>
        </w:rPr>
        <w:fldChar w:fldCharType="separate"/>
      </w:r>
      <w:r w:rsidR="007748CD" w:rsidRPr="00104FD9">
        <w:rPr>
          <w:rFonts w:ascii="Calibri" w:hAnsi="Calibri" w:cs="Arial"/>
          <w:sz w:val="36"/>
          <w:szCs w:val="36"/>
        </w:rPr>
        <w:t>SISTEMA DE OUVIDORIA</w:t>
      </w:r>
      <w:r w:rsidRPr="00104FD9">
        <w:rPr>
          <w:rFonts w:ascii="Calibri" w:hAnsi="Calibri"/>
          <w:sz w:val="36"/>
          <w:szCs w:val="36"/>
        </w:rPr>
        <w:fldChar w:fldCharType="end"/>
      </w:r>
    </w:p>
    <w:p w:rsidR="003A2C23" w:rsidRPr="00104FD9" w:rsidRDefault="00406AA8" w:rsidP="00580675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104FD9">
        <w:rPr>
          <w:rFonts w:ascii="Calibri" w:hAnsi="Calibri"/>
        </w:rPr>
        <w:fldChar w:fldCharType="begin"/>
      </w:r>
      <w:r w:rsidRPr="00104FD9">
        <w:rPr>
          <w:rFonts w:ascii="Calibri" w:hAnsi="Calibri"/>
        </w:rPr>
        <w:instrText xml:space="preserve"> DOCPROPERTY  Title  \* MERGEFORMAT </w:instrText>
      </w:r>
      <w:r w:rsidRPr="00104FD9">
        <w:rPr>
          <w:rFonts w:ascii="Calibri" w:hAnsi="Calibri"/>
        </w:rPr>
        <w:fldChar w:fldCharType="separate"/>
      </w:r>
      <w:r w:rsidR="00A010FA" w:rsidRPr="00104FD9">
        <w:rPr>
          <w:rFonts w:ascii="Calibri" w:hAnsi="Calibri" w:cs="Arial"/>
          <w:sz w:val="36"/>
          <w:szCs w:val="36"/>
        </w:rPr>
        <w:t>EI0</w:t>
      </w:r>
      <w:r w:rsidR="008A1185" w:rsidRPr="00104FD9">
        <w:rPr>
          <w:rFonts w:ascii="Calibri" w:hAnsi="Calibri" w:cs="Arial"/>
          <w:sz w:val="36"/>
          <w:szCs w:val="36"/>
        </w:rPr>
        <w:t>8</w:t>
      </w:r>
      <w:r w:rsidR="00A010FA" w:rsidRPr="00104FD9">
        <w:rPr>
          <w:rFonts w:ascii="Calibri" w:hAnsi="Calibri" w:cs="Arial"/>
          <w:sz w:val="36"/>
          <w:szCs w:val="36"/>
        </w:rPr>
        <w:t xml:space="preserve"> - MANTER</w:t>
      </w:r>
      <w:r w:rsidR="00A010FA" w:rsidRPr="00104FD9">
        <w:rPr>
          <w:rFonts w:ascii="Calibri" w:hAnsi="Calibri"/>
          <w:sz w:val="36"/>
          <w:szCs w:val="36"/>
        </w:rPr>
        <w:t xml:space="preserve"> TIPO</w:t>
      </w:r>
      <w:r w:rsidR="00A010FA" w:rsidRPr="00104FD9">
        <w:rPr>
          <w:rFonts w:ascii="Calibri" w:hAnsi="Calibri"/>
        </w:rPr>
        <w:t xml:space="preserve"> </w:t>
      </w:r>
      <w:r w:rsidR="00A010FA" w:rsidRPr="00104FD9">
        <w:rPr>
          <w:rFonts w:ascii="Calibri" w:hAnsi="Calibri" w:cs="Arial"/>
          <w:sz w:val="36"/>
          <w:szCs w:val="36"/>
        </w:rPr>
        <w:t>MANIFESTAÇÃO</w:t>
      </w:r>
      <w:r w:rsidRPr="00104FD9">
        <w:rPr>
          <w:rFonts w:ascii="Calibri" w:hAnsi="Calibri" w:cs="Arial"/>
          <w:sz w:val="36"/>
          <w:szCs w:val="36"/>
        </w:rPr>
        <w:fldChar w:fldCharType="end"/>
      </w:r>
    </w:p>
    <w:bookmarkEnd w:id="0"/>
    <w:bookmarkEnd w:id="1"/>
    <w:bookmarkEnd w:id="2"/>
    <w:p w:rsidR="00687D73" w:rsidRPr="00104FD9" w:rsidRDefault="00A258E4" w:rsidP="00596B95">
      <w:pPr>
        <w:spacing w:line="240" w:lineRule="auto"/>
        <w:jc w:val="right"/>
        <w:rPr>
          <w:rFonts w:ascii="Calibri" w:hAnsi="Calibri" w:cs="Arial"/>
        </w:rPr>
      </w:pPr>
      <w:r w:rsidRPr="00104FD9">
        <w:rPr>
          <w:rFonts w:ascii="Calibri" w:hAnsi="Calibri"/>
        </w:rPr>
        <w:fldChar w:fldCharType="begin"/>
      </w:r>
      <w:r w:rsidR="00F46E52" w:rsidRPr="00104FD9">
        <w:rPr>
          <w:rFonts w:ascii="Calibri" w:hAnsi="Calibri"/>
        </w:rPr>
        <w:instrText xml:space="preserve"> DOCPROPERTY  Subject  \* MERGEFORMAT </w:instrText>
      </w:r>
      <w:r w:rsidRPr="00104FD9">
        <w:rPr>
          <w:rFonts w:ascii="Calibri" w:hAnsi="Calibri"/>
        </w:rPr>
        <w:fldChar w:fldCharType="separate"/>
      </w:r>
      <w:r w:rsidR="00A010FA" w:rsidRPr="00104FD9">
        <w:rPr>
          <w:rFonts w:ascii="Calibri" w:eastAsia="Arial Unicode MS" w:hAnsi="Calibri" w:cs="Arial"/>
          <w:kern w:val="3"/>
          <w:sz w:val="24"/>
          <w:szCs w:val="24"/>
        </w:rPr>
        <w:t>Versão 1.</w:t>
      </w:r>
      <w:r w:rsidR="009C2E94" w:rsidRPr="00104FD9">
        <w:rPr>
          <w:rFonts w:ascii="Calibri" w:eastAsia="Arial Unicode MS" w:hAnsi="Calibri" w:cs="Arial"/>
          <w:kern w:val="3"/>
          <w:sz w:val="24"/>
          <w:szCs w:val="24"/>
        </w:rPr>
        <w:t>2</w:t>
      </w:r>
      <w:r w:rsidRPr="00104FD9">
        <w:rPr>
          <w:rFonts w:ascii="Calibri" w:hAnsi="Calibri"/>
        </w:rPr>
        <w:fldChar w:fldCharType="end"/>
      </w:r>
    </w:p>
    <w:p w:rsidR="00831911" w:rsidRPr="00104FD9" w:rsidRDefault="00831911" w:rsidP="00831911">
      <w:pPr>
        <w:rPr>
          <w:rFonts w:ascii="Calibri" w:hAnsi="Calibri"/>
          <w:lang w:val="pt-PT"/>
        </w:rPr>
      </w:pPr>
    </w:p>
    <w:p w:rsidR="00831911" w:rsidRPr="00104FD9" w:rsidRDefault="00831911" w:rsidP="00831911">
      <w:pPr>
        <w:rPr>
          <w:rFonts w:ascii="Calibri" w:hAnsi="Calibri"/>
          <w:lang w:val="pt-PT"/>
        </w:rPr>
      </w:pPr>
    </w:p>
    <w:p w:rsidR="00831911" w:rsidRPr="00104FD9" w:rsidRDefault="00831911" w:rsidP="00831911">
      <w:pPr>
        <w:rPr>
          <w:rFonts w:ascii="Calibri" w:hAnsi="Calibri"/>
          <w:lang w:val="pt-PT"/>
        </w:rPr>
      </w:pPr>
    </w:p>
    <w:p w:rsidR="00687D73" w:rsidRPr="00104FD9" w:rsidRDefault="00687D73" w:rsidP="00687D73">
      <w:pPr>
        <w:rPr>
          <w:rFonts w:ascii="Calibri" w:hAnsi="Calibri"/>
          <w:lang w:val="pt-PT"/>
        </w:rPr>
      </w:pPr>
    </w:p>
    <w:p w:rsidR="00496525" w:rsidRPr="00104FD9" w:rsidRDefault="00496525">
      <w:pPr>
        <w:rPr>
          <w:rFonts w:ascii="Calibri" w:hAnsi="Calibri"/>
          <w:lang w:val="pt-PT"/>
        </w:rPr>
        <w:sectPr w:rsidR="00496525" w:rsidRPr="00104FD9" w:rsidSect="00630775">
          <w:headerReference w:type="default" r:id="rId9"/>
          <w:footerReference w:type="default" r:id="rId10"/>
          <w:headerReference w:type="first" r:id="rId11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5C6F22" w:rsidRPr="00104FD9" w:rsidRDefault="005C6F22" w:rsidP="00195D28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104FD9">
        <w:rPr>
          <w:rFonts w:ascii="Calibri" w:hAnsi="Calibri" w:cstheme="minorHAnsi"/>
          <w:sz w:val="20"/>
        </w:rPr>
        <w:lastRenderedPageBreak/>
        <w:t xml:space="preserve">Histórico de </w:t>
      </w:r>
      <w:r w:rsidR="00194473" w:rsidRPr="00104FD9">
        <w:rPr>
          <w:rFonts w:ascii="Calibri" w:hAnsi="Calibri" w:cstheme="minorHAnsi"/>
          <w:sz w:val="20"/>
        </w:rPr>
        <w:t>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5C6F22" w:rsidRPr="00104FD9" w:rsidTr="006601E2">
        <w:trPr>
          <w:trHeight w:val="284"/>
        </w:trPr>
        <w:tc>
          <w:tcPr>
            <w:tcW w:w="797" w:type="pct"/>
            <w:shd w:val="clear" w:color="auto" w:fill="C0C0C0"/>
          </w:tcPr>
          <w:p w:rsidR="005C6F22" w:rsidRPr="00104FD9" w:rsidRDefault="005C6F22" w:rsidP="005860C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5C6F22" w:rsidRPr="00104FD9" w:rsidRDefault="005C6F22" w:rsidP="005860C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5C6F22" w:rsidRPr="00104FD9" w:rsidRDefault="005C6F22" w:rsidP="005860C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5C6F22" w:rsidRPr="00104FD9" w:rsidRDefault="005C6F22" w:rsidP="005860C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5C6F22" w:rsidRPr="00104FD9" w:rsidTr="006601E2">
        <w:trPr>
          <w:trHeight w:val="284"/>
        </w:trPr>
        <w:tc>
          <w:tcPr>
            <w:tcW w:w="797" w:type="pct"/>
          </w:tcPr>
          <w:p w:rsidR="005C6F22" w:rsidRPr="00104FD9" w:rsidRDefault="00A010FA" w:rsidP="00142137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104FD9">
              <w:rPr>
                <w:rFonts w:ascii="Calibri" w:hAnsi="Calibri" w:cstheme="minorHAnsi"/>
                <w:i w:val="0"/>
                <w:color w:val="auto"/>
                <w:lang w:val="es-ES_tradnl"/>
              </w:rPr>
              <w:t>16</w:t>
            </w:r>
            <w:r w:rsidR="00103CDE" w:rsidRPr="00104FD9">
              <w:rPr>
                <w:rFonts w:ascii="Calibri" w:hAnsi="Calibri" w:cstheme="minorHAnsi"/>
                <w:i w:val="0"/>
                <w:color w:val="auto"/>
                <w:lang w:val="es-ES_tradnl"/>
              </w:rPr>
              <w:t>/</w:t>
            </w:r>
            <w:r w:rsidR="007748CD" w:rsidRPr="00104FD9">
              <w:rPr>
                <w:rFonts w:ascii="Calibri" w:hAnsi="Calibri" w:cstheme="minorHAnsi"/>
                <w:i w:val="0"/>
                <w:color w:val="auto"/>
                <w:lang w:val="es-ES_tradnl"/>
              </w:rPr>
              <w:t>01</w:t>
            </w:r>
            <w:r w:rsidR="00103CDE" w:rsidRPr="00104FD9">
              <w:rPr>
                <w:rFonts w:ascii="Calibri" w:hAnsi="Calibri" w:cstheme="minorHAnsi"/>
                <w:i w:val="0"/>
                <w:color w:val="auto"/>
                <w:lang w:val="es-ES_tradnl"/>
              </w:rPr>
              <w:t>/201</w:t>
            </w:r>
            <w:r w:rsidR="007748CD" w:rsidRPr="00104FD9">
              <w:rPr>
                <w:rFonts w:ascii="Calibri" w:hAnsi="Calibri" w:cstheme="minorHAnsi"/>
                <w:i w:val="0"/>
                <w:color w:val="auto"/>
                <w:lang w:val="es-ES_tradnl"/>
              </w:rPr>
              <w:t>3</w:t>
            </w:r>
          </w:p>
        </w:tc>
        <w:tc>
          <w:tcPr>
            <w:tcW w:w="556" w:type="pct"/>
          </w:tcPr>
          <w:p w:rsidR="005C6F22" w:rsidRPr="00104FD9" w:rsidRDefault="00103CDE" w:rsidP="005860CD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104FD9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5C6F22" w:rsidRPr="00104FD9" w:rsidRDefault="00103CDE" w:rsidP="00496525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104FD9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5C6F22" w:rsidRPr="00104FD9" w:rsidRDefault="00B26BE1" w:rsidP="00B26BE1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104FD9">
              <w:rPr>
                <w:rFonts w:ascii="Calibri" w:hAnsi="Calibri" w:cstheme="minorHAnsi"/>
                <w:i w:val="0"/>
                <w:color w:val="auto"/>
              </w:rPr>
              <w:t>Felipe Almeida</w:t>
            </w:r>
          </w:p>
        </w:tc>
      </w:tr>
      <w:tr w:rsidR="005C6F22" w:rsidRPr="00104FD9" w:rsidTr="006601E2">
        <w:trPr>
          <w:trHeight w:val="284"/>
        </w:trPr>
        <w:tc>
          <w:tcPr>
            <w:tcW w:w="797" w:type="pct"/>
          </w:tcPr>
          <w:p w:rsidR="005C6F22" w:rsidRPr="00104FD9" w:rsidRDefault="00142137" w:rsidP="005860CD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z w:val="20"/>
                <w:szCs w:val="20"/>
              </w:rPr>
              <w:t>05/06/2013</w:t>
            </w:r>
          </w:p>
        </w:tc>
        <w:tc>
          <w:tcPr>
            <w:tcW w:w="556" w:type="pct"/>
          </w:tcPr>
          <w:p w:rsidR="005C6F22" w:rsidRPr="00104FD9" w:rsidRDefault="00142137" w:rsidP="009C2E94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z w:val="20"/>
                <w:szCs w:val="20"/>
              </w:rPr>
              <w:t>1.</w:t>
            </w:r>
            <w:r w:rsidR="009C2E94" w:rsidRPr="00104FD9">
              <w:rPr>
                <w:rFonts w:ascii="Calibri" w:hAnsi="Calibri" w:cstheme="minorHAnsi"/>
                <w:sz w:val="20"/>
                <w:szCs w:val="20"/>
              </w:rPr>
              <w:t>1</w:t>
            </w:r>
          </w:p>
        </w:tc>
        <w:tc>
          <w:tcPr>
            <w:tcW w:w="2293" w:type="pct"/>
          </w:tcPr>
          <w:p w:rsidR="005C6F22" w:rsidRPr="00104FD9" w:rsidRDefault="00142137" w:rsidP="005860CD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z w:val="20"/>
                <w:szCs w:val="20"/>
              </w:rPr>
              <w:t>Revisão do documento</w:t>
            </w:r>
          </w:p>
        </w:tc>
        <w:tc>
          <w:tcPr>
            <w:tcW w:w="1354" w:type="pct"/>
          </w:tcPr>
          <w:p w:rsidR="005C6F22" w:rsidRPr="00104FD9" w:rsidRDefault="00142137" w:rsidP="005860CD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z w:val="20"/>
                <w:szCs w:val="20"/>
              </w:rPr>
              <w:t>João Antônio</w:t>
            </w:r>
          </w:p>
        </w:tc>
      </w:tr>
      <w:tr w:rsidR="005C6F22" w:rsidRPr="00104FD9" w:rsidTr="006601E2">
        <w:trPr>
          <w:trHeight w:val="284"/>
        </w:trPr>
        <w:tc>
          <w:tcPr>
            <w:tcW w:w="797" w:type="pct"/>
          </w:tcPr>
          <w:p w:rsidR="005C6F22" w:rsidRPr="00104FD9" w:rsidRDefault="009C2E94" w:rsidP="005860CD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z w:val="20"/>
                <w:szCs w:val="20"/>
              </w:rPr>
              <w:t>05/07/2013</w:t>
            </w:r>
          </w:p>
        </w:tc>
        <w:tc>
          <w:tcPr>
            <w:tcW w:w="556" w:type="pct"/>
          </w:tcPr>
          <w:p w:rsidR="005C6F22" w:rsidRPr="00104FD9" w:rsidRDefault="009C2E94" w:rsidP="005860CD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5C6F22" w:rsidRPr="00104FD9" w:rsidRDefault="009C2E94" w:rsidP="005860CD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z w:val="20"/>
                <w:szCs w:val="20"/>
              </w:rPr>
              <w:t>Atualização do documento</w:t>
            </w:r>
          </w:p>
        </w:tc>
        <w:tc>
          <w:tcPr>
            <w:tcW w:w="1354" w:type="pct"/>
          </w:tcPr>
          <w:p w:rsidR="005C6F22" w:rsidRPr="00104FD9" w:rsidRDefault="009C2E94" w:rsidP="005860CD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proofErr w:type="spellStart"/>
            <w:r w:rsidRPr="00104FD9">
              <w:rPr>
                <w:rFonts w:ascii="Calibri" w:hAnsi="Calibri" w:cstheme="minorHAnsi"/>
                <w:sz w:val="20"/>
                <w:szCs w:val="20"/>
              </w:rPr>
              <w:t>Julyana</w:t>
            </w:r>
            <w:proofErr w:type="spellEnd"/>
            <w:r w:rsidRPr="00104FD9">
              <w:rPr>
                <w:rFonts w:ascii="Calibri" w:hAnsi="Calibri" w:cstheme="minorHAnsi"/>
                <w:sz w:val="20"/>
                <w:szCs w:val="20"/>
              </w:rPr>
              <w:t xml:space="preserve"> Lima</w:t>
            </w:r>
          </w:p>
        </w:tc>
      </w:tr>
    </w:tbl>
    <w:p w:rsidR="005C6F22" w:rsidRPr="00104FD9" w:rsidRDefault="005C6F22" w:rsidP="005C6F22">
      <w:pPr>
        <w:spacing w:after="0"/>
        <w:rPr>
          <w:rFonts w:ascii="Calibri" w:hAnsi="Calibri" w:cstheme="minorHAnsi"/>
          <w:sz w:val="20"/>
          <w:szCs w:val="20"/>
        </w:rPr>
      </w:pPr>
    </w:p>
    <w:p w:rsidR="003646B1" w:rsidRPr="00104FD9" w:rsidRDefault="003646B1">
      <w:pPr>
        <w:rPr>
          <w:rFonts w:ascii="Calibri" w:hAnsi="Calibri" w:cstheme="minorHAnsi"/>
          <w:sz w:val="20"/>
          <w:szCs w:val="20"/>
          <w:lang w:val="pt-PT"/>
        </w:rPr>
      </w:pPr>
    </w:p>
    <w:p w:rsidR="006601E2" w:rsidRPr="00104FD9" w:rsidRDefault="006601E2" w:rsidP="003646B1">
      <w:pPr>
        <w:jc w:val="center"/>
        <w:rPr>
          <w:rFonts w:ascii="Calibri" w:hAnsi="Calibri" w:cstheme="minorHAnsi"/>
          <w:sz w:val="20"/>
          <w:szCs w:val="20"/>
          <w:lang w:val="pt-PT"/>
        </w:rPr>
      </w:pPr>
    </w:p>
    <w:p w:rsidR="00F513C2" w:rsidRPr="00104FD9" w:rsidRDefault="006601E2" w:rsidP="00195D28">
      <w:pPr>
        <w:pStyle w:val="Ttulo"/>
        <w:pageBreakBefore/>
        <w:spacing w:before="360" w:after="240" w:line="360" w:lineRule="auto"/>
        <w:jc w:val="center"/>
        <w:rPr>
          <w:rFonts w:ascii="Calibri" w:hAnsi="Calibri"/>
          <w:noProof/>
        </w:rPr>
      </w:pPr>
      <w:r w:rsidRPr="00104FD9">
        <w:rPr>
          <w:rFonts w:ascii="Calibri" w:hAnsi="Calibri" w:cstheme="minorHAnsi"/>
          <w:sz w:val="20"/>
        </w:rPr>
        <w:lastRenderedPageBreak/>
        <w:t xml:space="preserve">Sumário </w:t>
      </w:r>
      <w:r w:rsidR="00A258E4" w:rsidRPr="00104FD9">
        <w:rPr>
          <w:rFonts w:ascii="Calibri" w:hAnsi="Calibri" w:cstheme="minorHAnsi"/>
          <w:sz w:val="20"/>
        </w:rPr>
        <w:fldChar w:fldCharType="begin"/>
      </w:r>
      <w:r w:rsidR="005C6F22" w:rsidRPr="00104FD9">
        <w:rPr>
          <w:rFonts w:ascii="Calibri" w:hAnsi="Calibri" w:cstheme="minorHAnsi"/>
          <w:sz w:val="20"/>
        </w:rPr>
        <w:instrText xml:space="preserve"> TOC \o "1-3" \h \z \u </w:instrText>
      </w:r>
      <w:r w:rsidR="00A258E4" w:rsidRPr="00104FD9">
        <w:rPr>
          <w:rFonts w:ascii="Calibri" w:hAnsi="Calibri" w:cstheme="minorHAnsi"/>
          <w:sz w:val="20"/>
        </w:rPr>
        <w:fldChar w:fldCharType="separate"/>
      </w:r>
    </w:p>
    <w:p w:rsidR="00F513C2" w:rsidRPr="00104FD9" w:rsidRDefault="00FB668B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726" w:history="1">
        <w:r w:rsidR="00F513C2" w:rsidRPr="00104FD9">
          <w:rPr>
            <w:rStyle w:val="Hyperlink"/>
            <w:rFonts w:ascii="Calibri" w:hAnsi="Calibri"/>
            <w:noProof/>
          </w:rPr>
          <w:t>1</w:t>
        </w:r>
        <w:r w:rsidR="00F513C2" w:rsidRPr="00104FD9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513C2" w:rsidRPr="00104FD9">
          <w:rPr>
            <w:rStyle w:val="Hyperlink"/>
            <w:rFonts w:ascii="Calibri" w:hAnsi="Calibri"/>
            <w:noProof/>
          </w:rPr>
          <w:t>INTRODUÇÃO</w:t>
        </w:r>
        <w:r w:rsidR="00F513C2" w:rsidRPr="00104FD9">
          <w:rPr>
            <w:rFonts w:ascii="Calibri" w:hAnsi="Calibri"/>
            <w:noProof/>
            <w:webHidden/>
          </w:rPr>
          <w:tab/>
        </w:r>
        <w:r w:rsidR="00F513C2" w:rsidRPr="00104FD9">
          <w:rPr>
            <w:rFonts w:ascii="Calibri" w:hAnsi="Calibri"/>
            <w:noProof/>
            <w:webHidden/>
          </w:rPr>
          <w:fldChar w:fldCharType="begin"/>
        </w:r>
        <w:r w:rsidR="00F513C2" w:rsidRPr="00104FD9">
          <w:rPr>
            <w:rFonts w:ascii="Calibri" w:hAnsi="Calibri"/>
            <w:noProof/>
            <w:webHidden/>
          </w:rPr>
          <w:instrText xml:space="preserve"> PAGEREF _Toc361230726 \h </w:instrText>
        </w:r>
        <w:r w:rsidR="00F513C2" w:rsidRPr="00104FD9">
          <w:rPr>
            <w:rFonts w:ascii="Calibri" w:hAnsi="Calibri"/>
            <w:noProof/>
            <w:webHidden/>
          </w:rPr>
        </w:r>
        <w:r w:rsidR="00F513C2" w:rsidRPr="00104FD9">
          <w:rPr>
            <w:rFonts w:ascii="Calibri" w:hAnsi="Calibri"/>
            <w:noProof/>
            <w:webHidden/>
          </w:rPr>
          <w:fldChar w:fldCharType="separate"/>
        </w:r>
        <w:r w:rsidR="00F513C2" w:rsidRPr="00104FD9">
          <w:rPr>
            <w:rFonts w:ascii="Calibri" w:hAnsi="Calibri"/>
            <w:noProof/>
            <w:webHidden/>
          </w:rPr>
          <w:t>4</w:t>
        </w:r>
        <w:r w:rsidR="00F513C2" w:rsidRPr="00104FD9">
          <w:rPr>
            <w:rFonts w:ascii="Calibri" w:hAnsi="Calibri"/>
            <w:noProof/>
            <w:webHidden/>
          </w:rPr>
          <w:fldChar w:fldCharType="end"/>
        </w:r>
      </w:hyperlink>
    </w:p>
    <w:p w:rsidR="00F513C2" w:rsidRPr="00104FD9" w:rsidRDefault="00FB668B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727" w:history="1">
        <w:r w:rsidR="00F513C2" w:rsidRPr="00104FD9">
          <w:rPr>
            <w:rStyle w:val="Hyperlink"/>
            <w:rFonts w:ascii="Calibri" w:hAnsi="Calibri"/>
            <w:noProof/>
          </w:rPr>
          <w:t>2</w:t>
        </w:r>
        <w:r w:rsidR="00F513C2" w:rsidRPr="00104FD9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513C2" w:rsidRPr="00104FD9">
          <w:rPr>
            <w:rStyle w:val="Hyperlink"/>
            <w:rFonts w:ascii="Calibri" w:hAnsi="Calibri"/>
            <w:noProof/>
          </w:rPr>
          <w:t>Definições, Acrônimos e Abreviações</w:t>
        </w:r>
        <w:r w:rsidR="00F513C2" w:rsidRPr="00104FD9">
          <w:rPr>
            <w:rFonts w:ascii="Calibri" w:hAnsi="Calibri"/>
            <w:noProof/>
            <w:webHidden/>
          </w:rPr>
          <w:tab/>
        </w:r>
        <w:r w:rsidR="00F513C2" w:rsidRPr="00104FD9">
          <w:rPr>
            <w:rFonts w:ascii="Calibri" w:hAnsi="Calibri"/>
            <w:noProof/>
            <w:webHidden/>
          </w:rPr>
          <w:fldChar w:fldCharType="begin"/>
        </w:r>
        <w:r w:rsidR="00F513C2" w:rsidRPr="00104FD9">
          <w:rPr>
            <w:rFonts w:ascii="Calibri" w:hAnsi="Calibri"/>
            <w:noProof/>
            <w:webHidden/>
          </w:rPr>
          <w:instrText xml:space="preserve"> PAGEREF _Toc361230727 \h </w:instrText>
        </w:r>
        <w:r w:rsidR="00F513C2" w:rsidRPr="00104FD9">
          <w:rPr>
            <w:rFonts w:ascii="Calibri" w:hAnsi="Calibri"/>
            <w:noProof/>
            <w:webHidden/>
          </w:rPr>
        </w:r>
        <w:r w:rsidR="00F513C2" w:rsidRPr="00104FD9">
          <w:rPr>
            <w:rFonts w:ascii="Calibri" w:hAnsi="Calibri"/>
            <w:noProof/>
            <w:webHidden/>
          </w:rPr>
          <w:fldChar w:fldCharType="separate"/>
        </w:r>
        <w:r w:rsidR="00F513C2" w:rsidRPr="00104FD9">
          <w:rPr>
            <w:rFonts w:ascii="Calibri" w:hAnsi="Calibri"/>
            <w:noProof/>
            <w:webHidden/>
          </w:rPr>
          <w:t>4</w:t>
        </w:r>
        <w:r w:rsidR="00F513C2" w:rsidRPr="00104FD9">
          <w:rPr>
            <w:rFonts w:ascii="Calibri" w:hAnsi="Calibri"/>
            <w:noProof/>
            <w:webHidden/>
          </w:rPr>
          <w:fldChar w:fldCharType="end"/>
        </w:r>
      </w:hyperlink>
    </w:p>
    <w:p w:rsidR="00F513C2" w:rsidRPr="00104FD9" w:rsidRDefault="00FB668B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728" w:history="1">
        <w:r w:rsidR="00F513C2" w:rsidRPr="00104FD9">
          <w:rPr>
            <w:rStyle w:val="Hyperlink"/>
            <w:rFonts w:ascii="Calibri" w:hAnsi="Calibri"/>
            <w:noProof/>
          </w:rPr>
          <w:t>3</w:t>
        </w:r>
        <w:r w:rsidR="00F513C2" w:rsidRPr="00104FD9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513C2" w:rsidRPr="00104FD9">
          <w:rPr>
            <w:rStyle w:val="Hyperlink"/>
            <w:rFonts w:ascii="Calibri" w:hAnsi="Calibri"/>
            <w:noProof/>
          </w:rPr>
          <w:t>Referências</w:t>
        </w:r>
        <w:r w:rsidR="00F513C2" w:rsidRPr="00104FD9">
          <w:rPr>
            <w:rFonts w:ascii="Calibri" w:hAnsi="Calibri"/>
            <w:noProof/>
            <w:webHidden/>
          </w:rPr>
          <w:tab/>
        </w:r>
        <w:r w:rsidR="00F513C2" w:rsidRPr="00104FD9">
          <w:rPr>
            <w:rFonts w:ascii="Calibri" w:hAnsi="Calibri"/>
            <w:noProof/>
            <w:webHidden/>
          </w:rPr>
          <w:fldChar w:fldCharType="begin"/>
        </w:r>
        <w:r w:rsidR="00F513C2" w:rsidRPr="00104FD9">
          <w:rPr>
            <w:rFonts w:ascii="Calibri" w:hAnsi="Calibri"/>
            <w:noProof/>
            <w:webHidden/>
          </w:rPr>
          <w:instrText xml:space="preserve"> PAGEREF _Toc361230728 \h </w:instrText>
        </w:r>
        <w:r w:rsidR="00F513C2" w:rsidRPr="00104FD9">
          <w:rPr>
            <w:rFonts w:ascii="Calibri" w:hAnsi="Calibri"/>
            <w:noProof/>
            <w:webHidden/>
          </w:rPr>
        </w:r>
        <w:r w:rsidR="00F513C2" w:rsidRPr="00104FD9">
          <w:rPr>
            <w:rFonts w:ascii="Calibri" w:hAnsi="Calibri"/>
            <w:noProof/>
            <w:webHidden/>
          </w:rPr>
          <w:fldChar w:fldCharType="separate"/>
        </w:r>
        <w:r w:rsidR="00F513C2" w:rsidRPr="00104FD9">
          <w:rPr>
            <w:rFonts w:ascii="Calibri" w:hAnsi="Calibri"/>
            <w:noProof/>
            <w:webHidden/>
          </w:rPr>
          <w:t>4</w:t>
        </w:r>
        <w:r w:rsidR="00F513C2" w:rsidRPr="00104FD9">
          <w:rPr>
            <w:rFonts w:ascii="Calibri" w:hAnsi="Calibri"/>
            <w:noProof/>
            <w:webHidden/>
          </w:rPr>
          <w:fldChar w:fldCharType="end"/>
        </w:r>
      </w:hyperlink>
    </w:p>
    <w:p w:rsidR="00F513C2" w:rsidRPr="00104FD9" w:rsidRDefault="00FB668B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729" w:history="1">
        <w:r w:rsidR="00F513C2" w:rsidRPr="00104FD9">
          <w:rPr>
            <w:rStyle w:val="Hyperlink"/>
            <w:rFonts w:ascii="Calibri" w:hAnsi="Calibri"/>
            <w:noProof/>
          </w:rPr>
          <w:t>4</w:t>
        </w:r>
        <w:r w:rsidR="00F513C2" w:rsidRPr="00104FD9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513C2" w:rsidRPr="00104FD9">
          <w:rPr>
            <w:rStyle w:val="Hyperlink"/>
            <w:rFonts w:ascii="Calibri" w:hAnsi="Calibri"/>
            <w:noProof/>
          </w:rPr>
          <w:t>Detalhamento da Apresentação</w:t>
        </w:r>
        <w:r w:rsidR="00F513C2" w:rsidRPr="00104FD9">
          <w:rPr>
            <w:rFonts w:ascii="Calibri" w:hAnsi="Calibri"/>
            <w:noProof/>
            <w:webHidden/>
          </w:rPr>
          <w:tab/>
        </w:r>
        <w:r w:rsidR="00F513C2" w:rsidRPr="00104FD9">
          <w:rPr>
            <w:rFonts w:ascii="Calibri" w:hAnsi="Calibri"/>
            <w:noProof/>
            <w:webHidden/>
          </w:rPr>
          <w:fldChar w:fldCharType="begin"/>
        </w:r>
        <w:r w:rsidR="00F513C2" w:rsidRPr="00104FD9">
          <w:rPr>
            <w:rFonts w:ascii="Calibri" w:hAnsi="Calibri"/>
            <w:noProof/>
            <w:webHidden/>
          </w:rPr>
          <w:instrText xml:space="preserve"> PAGEREF _Toc361230729 \h </w:instrText>
        </w:r>
        <w:r w:rsidR="00F513C2" w:rsidRPr="00104FD9">
          <w:rPr>
            <w:rFonts w:ascii="Calibri" w:hAnsi="Calibri"/>
            <w:noProof/>
            <w:webHidden/>
          </w:rPr>
        </w:r>
        <w:r w:rsidR="00F513C2" w:rsidRPr="00104FD9">
          <w:rPr>
            <w:rFonts w:ascii="Calibri" w:hAnsi="Calibri"/>
            <w:noProof/>
            <w:webHidden/>
          </w:rPr>
          <w:fldChar w:fldCharType="separate"/>
        </w:r>
        <w:r w:rsidR="00F513C2" w:rsidRPr="00104FD9">
          <w:rPr>
            <w:rFonts w:ascii="Calibri" w:hAnsi="Calibri"/>
            <w:noProof/>
            <w:webHidden/>
          </w:rPr>
          <w:t>5</w:t>
        </w:r>
        <w:r w:rsidR="00F513C2" w:rsidRPr="00104FD9">
          <w:rPr>
            <w:rFonts w:ascii="Calibri" w:hAnsi="Calibri"/>
            <w:noProof/>
            <w:webHidden/>
          </w:rPr>
          <w:fldChar w:fldCharType="end"/>
        </w:r>
      </w:hyperlink>
    </w:p>
    <w:p w:rsidR="00F513C2" w:rsidRPr="00104FD9" w:rsidRDefault="00FB668B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730" w:history="1">
        <w:r w:rsidR="00F513C2" w:rsidRPr="00104FD9">
          <w:rPr>
            <w:rStyle w:val="Hyperlink"/>
            <w:rFonts w:ascii="Calibri" w:hAnsi="Calibri"/>
            <w:noProof/>
          </w:rPr>
          <w:t>4.1.</w:t>
        </w:r>
        <w:r w:rsidR="00F513C2" w:rsidRPr="00104FD9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F513C2" w:rsidRPr="00104FD9">
          <w:rPr>
            <w:rStyle w:val="Hyperlink"/>
            <w:rFonts w:ascii="Calibri" w:hAnsi="Calibri"/>
            <w:noProof/>
          </w:rPr>
          <w:t>Tipo de Manifestação</w:t>
        </w:r>
        <w:r w:rsidR="00F513C2" w:rsidRPr="00104FD9">
          <w:rPr>
            <w:rFonts w:ascii="Calibri" w:hAnsi="Calibri"/>
            <w:noProof/>
            <w:webHidden/>
          </w:rPr>
          <w:tab/>
        </w:r>
        <w:r w:rsidR="00F513C2" w:rsidRPr="00104FD9">
          <w:rPr>
            <w:rFonts w:ascii="Calibri" w:hAnsi="Calibri"/>
            <w:noProof/>
            <w:webHidden/>
          </w:rPr>
          <w:fldChar w:fldCharType="begin"/>
        </w:r>
        <w:r w:rsidR="00F513C2" w:rsidRPr="00104FD9">
          <w:rPr>
            <w:rFonts w:ascii="Calibri" w:hAnsi="Calibri"/>
            <w:noProof/>
            <w:webHidden/>
          </w:rPr>
          <w:instrText xml:space="preserve"> PAGEREF _Toc361230730 \h </w:instrText>
        </w:r>
        <w:r w:rsidR="00F513C2" w:rsidRPr="00104FD9">
          <w:rPr>
            <w:rFonts w:ascii="Calibri" w:hAnsi="Calibri"/>
            <w:noProof/>
            <w:webHidden/>
          </w:rPr>
        </w:r>
        <w:r w:rsidR="00F513C2" w:rsidRPr="00104FD9">
          <w:rPr>
            <w:rFonts w:ascii="Calibri" w:hAnsi="Calibri"/>
            <w:noProof/>
            <w:webHidden/>
          </w:rPr>
          <w:fldChar w:fldCharType="separate"/>
        </w:r>
        <w:r w:rsidR="00F513C2" w:rsidRPr="00104FD9">
          <w:rPr>
            <w:rFonts w:ascii="Calibri" w:hAnsi="Calibri"/>
            <w:noProof/>
            <w:webHidden/>
          </w:rPr>
          <w:t>5</w:t>
        </w:r>
        <w:r w:rsidR="00F513C2" w:rsidRPr="00104FD9">
          <w:rPr>
            <w:rFonts w:ascii="Calibri" w:hAnsi="Calibri"/>
            <w:noProof/>
            <w:webHidden/>
          </w:rPr>
          <w:fldChar w:fldCharType="end"/>
        </w:r>
      </w:hyperlink>
    </w:p>
    <w:p w:rsidR="00F513C2" w:rsidRPr="00104FD9" w:rsidRDefault="00FB668B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731" w:history="1">
        <w:r w:rsidR="00F513C2" w:rsidRPr="00104FD9">
          <w:rPr>
            <w:rStyle w:val="Hyperlink"/>
            <w:rFonts w:ascii="Calibri" w:hAnsi="Calibri"/>
            <w:noProof/>
          </w:rPr>
          <w:t>4.2.</w:t>
        </w:r>
        <w:r w:rsidR="00F513C2" w:rsidRPr="00104FD9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F513C2" w:rsidRPr="00104FD9">
          <w:rPr>
            <w:rStyle w:val="Hyperlink"/>
            <w:rFonts w:ascii="Calibri" w:hAnsi="Calibri"/>
            <w:noProof/>
          </w:rPr>
          <w:t>Novo Tipo de Manifestação</w:t>
        </w:r>
        <w:r w:rsidR="00F513C2" w:rsidRPr="00104FD9">
          <w:rPr>
            <w:rFonts w:ascii="Calibri" w:hAnsi="Calibri"/>
            <w:noProof/>
            <w:webHidden/>
          </w:rPr>
          <w:tab/>
        </w:r>
        <w:r w:rsidR="00F513C2" w:rsidRPr="00104FD9">
          <w:rPr>
            <w:rFonts w:ascii="Calibri" w:hAnsi="Calibri"/>
            <w:noProof/>
            <w:webHidden/>
          </w:rPr>
          <w:fldChar w:fldCharType="begin"/>
        </w:r>
        <w:r w:rsidR="00F513C2" w:rsidRPr="00104FD9">
          <w:rPr>
            <w:rFonts w:ascii="Calibri" w:hAnsi="Calibri"/>
            <w:noProof/>
            <w:webHidden/>
          </w:rPr>
          <w:instrText xml:space="preserve"> PAGEREF _Toc361230731 \h </w:instrText>
        </w:r>
        <w:r w:rsidR="00F513C2" w:rsidRPr="00104FD9">
          <w:rPr>
            <w:rFonts w:ascii="Calibri" w:hAnsi="Calibri"/>
            <w:noProof/>
            <w:webHidden/>
          </w:rPr>
        </w:r>
        <w:r w:rsidR="00F513C2" w:rsidRPr="00104FD9">
          <w:rPr>
            <w:rFonts w:ascii="Calibri" w:hAnsi="Calibri"/>
            <w:noProof/>
            <w:webHidden/>
          </w:rPr>
          <w:fldChar w:fldCharType="separate"/>
        </w:r>
        <w:r w:rsidR="00F513C2" w:rsidRPr="00104FD9">
          <w:rPr>
            <w:rFonts w:ascii="Calibri" w:hAnsi="Calibri"/>
            <w:noProof/>
            <w:webHidden/>
          </w:rPr>
          <w:t>5</w:t>
        </w:r>
        <w:r w:rsidR="00F513C2" w:rsidRPr="00104FD9">
          <w:rPr>
            <w:rFonts w:ascii="Calibri" w:hAnsi="Calibri"/>
            <w:noProof/>
            <w:webHidden/>
          </w:rPr>
          <w:fldChar w:fldCharType="end"/>
        </w:r>
      </w:hyperlink>
    </w:p>
    <w:p w:rsidR="00F513C2" w:rsidRPr="00104FD9" w:rsidRDefault="00FB668B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732" w:history="1">
        <w:r w:rsidR="00F513C2" w:rsidRPr="00104FD9">
          <w:rPr>
            <w:rStyle w:val="Hyperlink"/>
            <w:rFonts w:ascii="Calibri" w:hAnsi="Calibri"/>
            <w:noProof/>
          </w:rPr>
          <w:t>4.2.1.</w:t>
        </w:r>
        <w:r w:rsidR="00F513C2" w:rsidRPr="00104FD9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F513C2" w:rsidRPr="00104FD9">
          <w:rPr>
            <w:rStyle w:val="Hyperlink"/>
            <w:rFonts w:ascii="Calibri" w:hAnsi="Calibri"/>
            <w:noProof/>
          </w:rPr>
          <w:t>Itens de Controle</w:t>
        </w:r>
        <w:r w:rsidR="00F513C2" w:rsidRPr="00104FD9">
          <w:rPr>
            <w:rFonts w:ascii="Calibri" w:hAnsi="Calibri"/>
            <w:noProof/>
            <w:webHidden/>
          </w:rPr>
          <w:tab/>
        </w:r>
        <w:r w:rsidR="00F513C2" w:rsidRPr="00104FD9">
          <w:rPr>
            <w:rFonts w:ascii="Calibri" w:hAnsi="Calibri"/>
            <w:noProof/>
            <w:webHidden/>
          </w:rPr>
          <w:fldChar w:fldCharType="begin"/>
        </w:r>
        <w:r w:rsidR="00F513C2" w:rsidRPr="00104FD9">
          <w:rPr>
            <w:rFonts w:ascii="Calibri" w:hAnsi="Calibri"/>
            <w:noProof/>
            <w:webHidden/>
          </w:rPr>
          <w:instrText xml:space="preserve"> PAGEREF _Toc361230732 \h </w:instrText>
        </w:r>
        <w:r w:rsidR="00F513C2" w:rsidRPr="00104FD9">
          <w:rPr>
            <w:rFonts w:ascii="Calibri" w:hAnsi="Calibri"/>
            <w:noProof/>
            <w:webHidden/>
          </w:rPr>
        </w:r>
        <w:r w:rsidR="00F513C2" w:rsidRPr="00104FD9">
          <w:rPr>
            <w:rFonts w:ascii="Calibri" w:hAnsi="Calibri"/>
            <w:noProof/>
            <w:webHidden/>
          </w:rPr>
          <w:fldChar w:fldCharType="separate"/>
        </w:r>
        <w:r w:rsidR="00F513C2" w:rsidRPr="00104FD9">
          <w:rPr>
            <w:rFonts w:ascii="Calibri" w:hAnsi="Calibri"/>
            <w:noProof/>
            <w:webHidden/>
          </w:rPr>
          <w:t>6</w:t>
        </w:r>
        <w:r w:rsidR="00F513C2" w:rsidRPr="00104FD9">
          <w:rPr>
            <w:rFonts w:ascii="Calibri" w:hAnsi="Calibri"/>
            <w:noProof/>
            <w:webHidden/>
          </w:rPr>
          <w:fldChar w:fldCharType="end"/>
        </w:r>
      </w:hyperlink>
    </w:p>
    <w:p w:rsidR="00F513C2" w:rsidRPr="00104FD9" w:rsidRDefault="00FB668B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733" w:history="1">
        <w:r w:rsidR="00F513C2" w:rsidRPr="00104FD9">
          <w:rPr>
            <w:rStyle w:val="Hyperlink"/>
            <w:rFonts w:ascii="Calibri" w:hAnsi="Calibri"/>
            <w:noProof/>
          </w:rPr>
          <w:t>4.3.</w:t>
        </w:r>
        <w:r w:rsidR="00F513C2" w:rsidRPr="00104FD9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F513C2" w:rsidRPr="00104FD9">
          <w:rPr>
            <w:rStyle w:val="Hyperlink"/>
            <w:rFonts w:ascii="Calibri" w:hAnsi="Calibri"/>
            <w:noProof/>
          </w:rPr>
          <w:t>Editar Tipo de Manifestação</w:t>
        </w:r>
        <w:r w:rsidR="00F513C2" w:rsidRPr="00104FD9">
          <w:rPr>
            <w:rFonts w:ascii="Calibri" w:hAnsi="Calibri"/>
            <w:noProof/>
            <w:webHidden/>
          </w:rPr>
          <w:tab/>
        </w:r>
        <w:r w:rsidR="00F513C2" w:rsidRPr="00104FD9">
          <w:rPr>
            <w:rFonts w:ascii="Calibri" w:hAnsi="Calibri"/>
            <w:noProof/>
            <w:webHidden/>
          </w:rPr>
          <w:fldChar w:fldCharType="begin"/>
        </w:r>
        <w:r w:rsidR="00F513C2" w:rsidRPr="00104FD9">
          <w:rPr>
            <w:rFonts w:ascii="Calibri" w:hAnsi="Calibri"/>
            <w:noProof/>
            <w:webHidden/>
          </w:rPr>
          <w:instrText xml:space="preserve"> PAGEREF _Toc361230733 \h </w:instrText>
        </w:r>
        <w:r w:rsidR="00F513C2" w:rsidRPr="00104FD9">
          <w:rPr>
            <w:rFonts w:ascii="Calibri" w:hAnsi="Calibri"/>
            <w:noProof/>
            <w:webHidden/>
          </w:rPr>
        </w:r>
        <w:r w:rsidR="00F513C2" w:rsidRPr="00104FD9">
          <w:rPr>
            <w:rFonts w:ascii="Calibri" w:hAnsi="Calibri"/>
            <w:noProof/>
            <w:webHidden/>
          </w:rPr>
          <w:fldChar w:fldCharType="separate"/>
        </w:r>
        <w:r w:rsidR="00F513C2" w:rsidRPr="00104FD9">
          <w:rPr>
            <w:rFonts w:ascii="Calibri" w:hAnsi="Calibri"/>
            <w:noProof/>
            <w:webHidden/>
          </w:rPr>
          <w:t>6</w:t>
        </w:r>
        <w:r w:rsidR="00F513C2" w:rsidRPr="00104FD9">
          <w:rPr>
            <w:rFonts w:ascii="Calibri" w:hAnsi="Calibri"/>
            <w:noProof/>
            <w:webHidden/>
          </w:rPr>
          <w:fldChar w:fldCharType="end"/>
        </w:r>
      </w:hyperlink>
    </w:p>
    <w:p w:rsidR="00F513C2" w:rsidRPr="00104FD9" w:rsidRDefault="00FB668B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734" w:history="1">
        <w:r w:rsidR="00F513C2" w:rsidRPr="00104FD9">
          <w:rPr>
            <w:rStyle w:val="Hyperlink"/>
            <w:rFonts w:ascii="Calibri" w:hAnsi="Calibri"/>
            <w:noProof/>
          </w:rPr>
          <w:t>4.3.1.</w:t>
        </w:r>
        <w:r w:rsidR="00F513C2" w:rsidRPr="00104FD9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F513C2" w:rsidRPr="00104FD9">
          <w:rPr>
            <w:rStyle w:val="Hyperlink"/>
            <w:rFonts w:ascii="Calibri" w:hAnsi="Calibri"/>
            <w:noProof/>
          </w:rPr>
          <w:t>Itens de Controle</w:t>
        </w:r>
        <w:r w:rsidR="00F513C2" w:rsidRPr="00104FD9">
          <w:rPr>
            <w:rFonts w:ascii="Calibri" w:hAnsi="Calibri"/>
            <w:noProof/>
            <w:webHidden/>
          </w:rPr>
          <w:tab/>
        </w:r>
        <w:r w:rsidR="00F513C2" w:rsidRPr="00104FD9">
          <w:rPr>
            <w:rFonts w:ascii="Calibri" w:hAnsi="Calibri"/>
            <w:noProof/>
            <w:webHidden/>
          </w:rPr>
          <w:fldChar w:fldCharType="begin"/>
        </w:r>
        <w:r w:rsidR="00F513C2" w:rsidRPr="00104FD9">
          <w:rPr>
            <w:rFonts w:ascii="Calibri" w:hAnsi="Calibri"/>
            <w:noProof/>
            <w:webHidden/>
          </w:rPr>
          <w:instrText xml:space="preserve"> PAGEREF _Toc361230734 \h </w:instrText>
        </w:r>
        <w:r w:rsidR="00F513C2" w:rsidRPr="00104FD9">
          <w:rPr>
            <w:rFonts w:ascii="Calibri" w:hAnsi="Calibri"/>
            <w:noProof/>
            <w:webHidden/>
          </w:rPr>
        </w:r>
        <w:r w:rsidR="00F513C2" w:rsidRPr="00104FD9">
          <w:rPr>
            <w:rFonts w:ascii="Calibri" w:hAnsi="Calibri"/>
            <w:noProof/>
            <w:webHidden/>
          </w:rPr>
          <w:fldChar w:fldCharType="separate"/>
        </w:r>
        <w:r w:rsidR="00F513C2" w:rsidRPr="00104FD9">
          <w:rPr>
            <w:rFonts w:ascii="Calibri" w:hAnsi="Calibri"/>
            <w:noProof/>
            <w:webHidden/>
          </w:rPr>
          <w:t>7</w:t>
        </w:r>
        <w:r w:rsidR="00F513C2" w:rsidRPr="00104FD9">
          <w:rPr>
            <w:rFonts w:ascii="Calibri" w:hAnsi="Calibri"/>
            <w:noProof/>
            <w:webHidden/>
          </w:rPr>
          <w:fldChar w:fldCharType="end"/>
        </w:r>
      </w:hyperlink>
    </w:p>
    <w:p w:rsidR="00F513C2" w:rsidRPr="00104FD9" w:rsidRDefault="00FB668B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735" w:history="1">
        <w:r w:rsidR="00F513C2" w:rsidRPr="00104FD9">
          <w:rPr>
            <w:rStyle w:val="Hyperlink"/>
            <w:rFonts w:ascii="Calibri" w:hAnsi="Calibri"/>
            <w:noProof/>
          </w:rPr>
          <w:t>4.4.</w:t>
        </w:r>
        <w:r w:rsidR="00F513C2" w:rsidRPr="00104FD9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F513C2" w:rsidRPr="00104FD9">
          <w:rPr>
            <w:rStyle w:val="Hyperlink"/>
            <w:rFonts w:ascii="Calibri" w:hAnsi="Calibri"/>
            <w:noProof/>
          </w:rPr>
          <w:t>Editar Tipo de Manifestação (Consulta Implícita)</w:t>
        </w:r>
        <w:r w:rsidR="00F513C2" w:rsidRPr="00104FD9">
          <w:rPr>
            <w:rFonts w:ascii="Calibri" w:hAnsi="Calibri"/>
            <w:noProof/>
            <w:webHidden/>
          </w:rPr>
          <w:tab/>
        </w:r>
        <w:r w:rsidR="00F513C2" w:rsidRPr="00104FD9">
          <w:rPr>
            <w:rFonts w:ascii="Calibri" w:hAnsi="Calibri"/>
            <w:noProof/>
            <w:webHidden/>
          </w:rPr>
          <w:fldChar w:fldCharType="begin"/>
        </w:r>
        <w:r w:rsidR="00F513C2" w:rsidRPr="00104FD9">
          <w:rPr>
            <w:rFonts w:ascii="Calibri" w:hAnsi="Calibri"/>
            <w:noProof/>
            <w:webHidden/>
          </w:rPr>
          <w:instrText xml:space="preserve"> PAGEREF _Toc361230735 \h </w:instrText>
        </w:r>
        <w:r w:rsidR="00F513C2" w:rsidRPr="00104FD9">
          <w:rPr>
            <w:rFonts w:ascii="Calibri" w:hAnsi="Calibri"/>
            <w:noProof/>
            <w:webHidden/>
          </w:rPr>
        </w:r>
        <w:r w:rsidR="00F513C2" w:rsidRPr="00104FD9">
          <w:rPr>
            <w:rFonts w:ascii="Calibri" w:hAnsi="Calibri"/>
            <w:noProof/>
            <w:webHidden/>
          </w:rPr>
          <w:fldChar w:fldCharType="separate"/>
        </w:r>
        <w:r w:rsidR="00F513C2" w:rsidRPr="00104FD9">
          <w:rPr>
            <w:rFonts w:ascii="Calibri" w:hAnsi="Calibri"/>
            <w:noProof/>
            <w:webHidden/>
          </w:rPr>
          <w:t>7</w:t>
        </w:r>
        <w:r w:rsidR="00F513C2" w:rsidRPr="00104FD9">
          <w:rPr>
            <w:rFonts w:ascii="Calibri" w:hAnsi="Calibri"/>
            <w:noProof/>
            <w:webHidden/>
          </w:rPr>
          <w:fldChar w:fldCharType="end"/>
        </w:r>
      </w:hyperlink>
    </w:p>
    <w:p w:rsidR="00F513C2" w:rsidRPr="00104FD9" w:rsidRDefault="00FB668B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736" w:history="1">
        <w:r w:rsidR="00F513C2" w:rsidRPr="00104FD9">
          <w:rPr>
            <w:rStyle w:val="Hyperlink"/>
            <w:rFonts w:ascii="Calibri" w:hAnsi="Calibri"/>
            <w:noProof/>
          </w:rPr>
          <w:t>4.4.1.</w:t>
        </w:r>
        <w:r w:rsidR="00F513C2" w:rsidRPr="00104FD9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F513C2" w:rsidRPr="00104FD9">
          <w:rPr>
            <w:rStyle w:val="Hyperlink"/>
            <w:rFonts w:ascii="Calibri" w:hAnsi="Calibri"/>
            <w:noProof/>
          </w:rPr>
          <w:t>Itens de Controle</w:t>
        </w:r>
        <w:r w:rsidR="00F513C2" w:rsidRPr="00104FD9">
          <w:rPr>
            <w:rFonts w:ascii="Calibri" w:hAnsi="Calibri"/>
            <w:noProof/>
            <w:webHidden/>
          </w:rPr>
          <w:tab/>
        </w:r>
        <w:r w:rsidR="00F513C2" w:rsidRPr="00104FD9">
          <w:rPr>
            <w:rFonts w:ascii="Calibri" w:hAnsi="Calibri"/>
            <w:noProof/>
            <w:webHidden/>
          </w:rPr>
          <w:fldChar w:fldCharType="begin"/>
        </w:r>
        <w:r w:rsidR="00F513C2" w:rsidRPr="00104FD9">
          <w:rPr>
            <w:rFonts w:ascii="Calibri" w:hAnsi="Calibri"/>
            <w:noProof/>
            <w:webHidden/>
          </w:rPr>
          <w:instrText xml:space="preserve"> PAGEREF _Toc361230736 \h </w:instrText>
        </w:r>
        <w:r w:rsidR="00F513C2" w:rsidRPr="00104FD9">
          <w:rPr>
            <w:rFonts w:ascii="Calibri" w:hAnsi="Calibri"/>
            <w:noProof/>
            <w:webHidden/>
          </w:rPr>
        </w:r>
        <w:r w:rsidR="00F513C2" w:rsidRPr="00104FD9">
          <w:rPr>
            <w:rFonts w:ascii="Calibri" w:hAnsi="Calibri"/>
            <w:noProof/>
            <w:webHidden/>
          </w:rPr>
          <w:fldChar w:fldCharType="separate"/>
        </w:r>
        <w:r w:rsidR="00F513C2" w:rsidRPr="00104FD9">
          <w:rPr>
            <w:rFonts w:ascii="Calibri" w:hAnsi="Calibri"/>
            <w:noProof/>
            <w:webHidden/>
          </w:rPr>
          <w:t>8</w:t>
        </w:r>
        <w:r w:rsidR="00F513C2" w:rsidRPr="00104FD9">
          <w:rPr>
            <w:rFonts w:ascii="Calibri" w:hAnsi="Calibri"/>
            <w:noProof/>
            <w:webHidden/>
          </w:rPr>
          <w:fldChar w:fldCharType="end"/>
        </w:r>
      </w:hyperlink>
    </w:p>
    <w:p w:rsidR="00F513C2" w:rsidRPr="00104FD9" w:rsidRDefault="00FB668B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737" w:history="1">
        <w:r w:rsidR="00F513C2" w:rsidRPr="00104FD9">
          <w:rPr>
            <w:rStyle w:val="Hyperlink"/>
            <w:rFonts w:ascii="Calibri" w:hAnsi="Calibri"/>
            <w:noProof/>
          </w:rPr>
          <w:t>4.5.</w:t>
        </w:r>
        <w:r w:rsidR="00F513C2" w:rsidRPr="00104FD9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F513C2" w:rsidRPr="00104FD9">
          <w:rPr>
            <w:rStyle w:val="Hyperlink"/>
            <w:rFonts w:ascii="Calibri" w:hAnsi="Calibri"/>
            <w:noProof/>
          </w:rPr>
          <w:t>Listar Tipos de Manifestação</w:t>
        </w:r>
        <w:r w:rsidR="00F513C2" w:rsidRPr="00104FD9">
          <w:rPr>
            <w:rFonts w:ascii="Calibri" w:hAnsi="Calibri"/>
            <w:noProof/>
            <w:webHidden/>
          </w:rPr>
          <w:tab/>
        </w:r>
        <w:r w:rsidR="00F513C2" w:rsidRPr="00104FD9">
          <w:rPr>
            <w:rFonts w:ascii="Calibri" w:hAnsi="Calibri"/>
            <w:noProof/>
            <w:webHidden/>
          </w:rPr>
          <w:fldChar w:fldCharType="begin"/>
        </w:r>
        <w:r w:rsidR="00F513C2" w:rsidRPr="00104FD9">
          <w:rPr>
            <w:rFonts w:ascii="Calibri" w:hAnsi="Calibri"/>
            <w:noProof/>
            <w:webHidden/>
          </w:rPr>
          <w:instrText xml:space="preserve"> PAGEREF _Toc361230737 \h </w:instrText>
        </w:r>
        <w:r w:rsidR="00F513C2" w:rsidRPr="00104FD9">
          <w:rPr>
            <w:rFonts w:ascii="Calibri" w:hAnsi="Calibri"/>
            <w:noProof/>
            <w:webHidden/>
          </w:rPr>
        </w:r>
        <w:r w:rsidR="00F513C2" w:rsidRPr="00104FD9">
          <w:rPr>
            <w:rFonts w:ascii="Calibri" w:hAnsi="Calibri"/>
            <w:noProof/>
            <w:webHidden/>
          </w:rPr>
          <w:fldChar w:fldCharType="separate"/>
        </w:r>
        <w:r w:rsidR="00F513C2" w:rsidRPr="00104FD9">
          <w:rPr>
            <w:rFonts w:ascii="Calibri" w:hAnsi="Calibri"/>
            <w:noProof/>
            <w:webHidden/>
          </w:rPr>
          <w:t>8</w:t>
        </w:r>
        <w:r w:rsidR="00F513C2" w:rsidRPr="00104FD9">
          <w:rPr>
            <w:rFonts w:ascii="Calibri" w:hAnsi="Calibri"/>
            <w:noProof/>
            <w:webHidden/>
          </w:rPr>
          <w:fldChar w:fldCharType="end"/>
        </w:r>
      </w:hyperlink>
    </w:p>
    <w:p w:rsidR="00F513C2" w:rsidRPr="00104FD9" w:rsidRDefault="00FB668B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738" w:history="1">
        <w:r w:rsidR="00F513C2" w:rsidRPr="00104FD9">
          <w:rPr>
            <w:rStyle w:val="Hyperlink"/>
            <w:rFonts w:ascii="Calibri" w:hAnsi="Calibri"/>
            <w:noProof/>
          </w:rPr>
          <w:t>4.5.1.</w:t>
        </w:r>
        <w:r w:rsidR="00F513C2" w:rsidRPr="00104FD9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F513C2" w:rsidRPr="00104FD9">
          <w:rPr>
            <w:rStyle w:val="Hyperlink"/>
            <w:rFonts w:ascii="Calibri" w:hAnsi="Calibri"/>
            <w:noProof/>
          </w:rPr>
          <w:t>Itens de Controle</w:t>
        </w:r>
        <w:r w:rsidR="00F513C2" w:rsidRPr="00104FD9">
          <w:rPr>
            <w:rFonts w:ascii="Calibri" w:hAnsi="Calibri"/>
            <w:noProof/>
            <w:webHidden/>
          </w:rPr>
          <w:tab/>
        </w:r>
        <w:r w:rsidR="00F513C2" w:rsidRPr="00104FD9">
          <w:rPr>
            <w:rFonts w:ascii="Calibri" w:hAnsi="Calibri"/>
            <w:noProof/>
            <w:webHidden/>
          </w:rPr>
          <w:fldChar w:fldCharType="begin"/>
        </w:r>
        <w:r w:rsidR="00F513C2" w:rsidRPr="00104FD9">
          <w:rPr>
            <w:rFonts w:ascii="Calibri" w:hAnsi="Calibri"/>
            <w:noProof/>
            <w:webHidden/>
          </w:rPr>
          <w:instrText xml:space="preserve"> PAGEREF _Toc361230738 \h </w:instrText>
        </w:r>
        <w:r w:rsidR="00F513C2" w:rsidRPr="00104FD9">
          <w:rPr>
            <w:rFonts w:ascii="Calibri" w:hAnsi="Calibri"/>
            <w:noProof/>
            <w:webHidden/>
          </w:rPr>
        </w:r>
        <w:r w:rsidR="00F513C2" w:rsidRPr="00104FD9">
          <w:rPr>
            <w:rFonts w:ascii="Calibri" w:hAnsi="Calibri"/>
            <w:noProof/>
            <w:webHidden/>
          </w:rPr>
          <w:fldChar w:fldCharType="separate"/>
        </w:r>
        <w:r w:rsidR="00F513C2" w:rsidRPr="00104FD9">
          <w:rPr>
            <w:rFonts w:ascii="Calibri" w:hAnsi="Calibri"/>
            <w:noProof/>
            <w:webHidden/>
          </w:rPr>
          <w:t>8</w:t>
        </w:r>
        <w:r w:rsidR="00F513C2" w:rsidRPr="00104FD9">
          <w:rPr>
            <w:rFonts w:ascii="Calibri" w:hAnsi="Calibri"/>
            <w:noProof/>
            <w:webHidden/>
          </w:rPr>
          <w:fldChar w:fldCharType="end"/>
        </w:r>
      </w:hyperlink>
    </w:p>
    <w:p w:rsidR="00F513C2" w:rsidRPr="00104FD9" w:rsidRDefault="00FB668B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739" w:history="1">
        <w:r w:rsidR="00F513C2" w:rsidRPr="00104FD9">
          <w:rPr>
            <w:rStyle w:val="Hyperlink"/>
            <w:rFonts w:ascii="Calibri" w:hAnsi="Calibri"/>
            <w:noProof/>
          </w:rPr>
          <w:t>4.6.</w:t>
        </w:r>
        <w:r w:rsidR="00F513C2" w:rsidRPr="00104FD9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F513C2" w:rsidRPr="00104FD9">
          <w:rPr>
            <w:rStyle w:val="Hyperlink"/>
            <w:rFonts w:ascii="Calibri" w:hAnsi="Calibri"/>
            <w:noProof/>
          </w:rPr>
          <w:t>Excluir Tipo de Manifestação</w:t>
        </w:r>
        <w:r w:rsidR="00F513C2" w:rsidRPr="00104FD9">
          <w:rPr>
            <w:rFonts w:ascii="Calibri" w:hAnsi="Calibri"/>
            <w:noProof/>
            <w:webHidden/>
          </w:rPr>
          <w:tab/>
        </w:r>
        <w:r w:rsidR="00F513C2" w:rsidRPr="00104FD9">
          <w:rPr>
            <w:rFonts w:ascii="Calibri" w:hAnsi="Calibri"/>
            <w:noProof/>
            <w:webHidden/>
          </w:rPr>
          <w:fldChar w:fldCharType="begin"/>
        </w:r>
        <w:r w:rsidR="00F513C2" w:rsidRPr="00104FD9">
          <w:rPr>
            <w:rFonts w:ascii="Calibri" w:hAnsi="Calibri"/>
            <w:noProof/>
            <w:webHidden/>
          </w:rPr>
          <w:instrText xml:space="preserve"> PAGEREF _Toc361230739 \h </w:instrText>
        </w:r>
        <w:r w:rsidR="00F513C2" w:rsidRPr="00104FD9">
          <w:rPr>
            <w:rFonts w:ascii="Calibri" w:hAnsi="Calibri"/>
            <w:noProof/>
            <w:webHidden/>
          </w:rPr>
        </w:r>
        <w:r w:rsidR="00F513C2" w:rsidRPr="00104FD9">
          <w:rPr>
            <w:rFonts w:ascii="Calibri" w:hAnsi="Calibri"/>
            <w:noProof/>
            <w:webHidden/>
          </w:rPr>
          <w:fldChar w:fldCharType="separate"/>
        </w:r>
        <w:r w:rsidR="00F513C2" w:rsidRPr="00104FD9">
          <w:rPr>
            <w:rFonts w:ascii="Calibri" w:hAnsi="Calibri"/>
            <w:noProof/>
            <w:webHidden/>
          </w:rPr>
          <w:t>9</w:t>
        </w:r>
        <w:r w:rsidR="00F513C2" w:rsidRPr="00104FD9">
          <w:rPr>
            <w:rFonts w:ascii="Calibri" w:hAnsi="Calibri"/>
            <w:noProof/>
            <w:webHidden/>
          </w:rPr>
          <w:fldChar w:fldCharType="end"/>
        </w:r>
      </w:hyperlink>
    </w:p>
    <w:p w:rsidR="00F513C2" w:rsidRPr="00104FD9" w:rsidRDefault="00FB668B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740" w:history="1">
        <w:r w:rsidR="00F513C2" w:rsidRPr="00104FD9">
          <w:rPr>
            <w:rStyle w:val="Hyperlink"/>
            <w:rFonts w:ascii="Calibri" w:hAnsi="Calibri"/>
            <w:noProof/>
          </w:rPr>
          <w:t>4.6.1.</w:t>
        </w:r>
        <w:r w:rsidR="00F513C2" w:rsidRPr="00104FD9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F513C2" w:rsidRPr="00104FD9">
          <w:rPr>
            <w:rStyle w:val="Hyperlink"/>
            <w:rFonts w:ascii="Calibri" w:hAnsi="Calibri"/>
            <w:noProof/>
          </w:rPr>
          <w:t>Itens de Controle</w:t>
        </w:r>
        <w:r w:rsidR="00F513C2" w:rsidRPr="00104FD9">
          <w:rPr>
            <w:rFonts w:ascii="Calibri" w:hAnsi="Calibri"/>
            <w:noProof/>
            <w:webHidden/>
          </w:rPr>
          <w:tab/>
        </w:r>
        <w:r w:rsidR="00F513C2" w:rsidRPr="00104FD9">
          <w:rPr>
            <w:rFonts w:ascii="Calibri" w:hAnsi="Calibri"/>
            <w:noProof/>
            <w:webHidden/>
          </w:rPr>
          <w:fldChar w:fldCharType="begin"/>
        </w:r>
        <w:r w:rsidR="00F513C2" w:rsidRPr="00104FD9">
          <w:rPr>
            <w:rFonts w:ascii="Calibri" w:hAnsi="Calibri"/>
            <w:noProof/>
            <w:webHidden/>
          </w:rPr>
          <w:instrText xml:space="preserve"> PAGEREF _Toc361230740 \h </w:instrText>
        </w:r>
        <w:r w:rsidR="00F513C2" w:rsidRPr="00104FD9">
          <w:rPr>
            <w:rFonts w:ascii="Calibri" w:hAnsi="Calibri"/>
            <w:noProof/>
            <w:webHidden/>
          </w:rPr>
        </w:r>
        <w:r w:rsidR="00F513C2" w:rsidRPr="00104FD9">
          <w:rPr>
            <w:rFonts w:ascii="Calibri" w:hAnsi="Calibri"/>
            <w:noProof/>
            <w:webHidden/>
          </w:rPr>
          <w:fldChar w:fldCharType="separate"/>
        </w:r>
        <w:r w:rsidR="00F513C2" w:rsidRPr="00104FD9">
          <w:rPr>
            <w:rFonts w:ascii="Calibri" w:hAnsi="Calibri"/>
            <w:noProof/>
            <w:webHidden/>
          </w:rPr>
          <w:t>9</w:t>
        </w:r>
        <w:r w:rsidR="00F513C2" w:rsidRPr="00104FD9">
          <w:rPr>
            <w:rFonts w:ascii="Calibri" w:hAnsi="Calibri"/>
            <w:noProof/>
            <w:webHidden/>
          </w:rPr>
          <w:fldChar w:fldCharType="end"/>
        </w:r>
      </w:hyperlink>
    </w:p>
    <w:p w:rsidR="00F513C2" w:rsidRPr="00104FD9" w:rsidRDefault="00FB668B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741" w:history="1">
        <w:r w:rsidR="00F513C2" w:rsidRPr="00104FD9">
          <w:rPr>
            <w:rStyle w:val="Hyperlink"/>
            <w:rFonts w:ascii="Calibri" w:hAnsi="Calibri"/>
            <w:noProof/>
          </w:rPr>
          <w:t>5</w:t>
        </w:r>
        <w:r w:rsidR="00F513C2" w:rsidRPr="00104FD9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513C2" w:rsidRPr="00104FD9">
          <w:rPr>
            <w:rStyle w:val="Hyperlink"/>
            <w:rFonts w:ascii="Calibri" w:hAnsi="Calibri"/>
            <w:noProof/>
          </w:rPr>
          <w:t>Aprovações</w:t>
        </w:r>
        <w:r w:rsidR="00F513C2" w:rsidRPr="00104FD9">
          <w:rPr>
            <w:rFonts w:ascii="Calibri" w:hAnsi="Calibri"/>
            <w:noProof/>
            <w:webHidden/>
          </w:rPr>
          <w:tab/>
        </w:r>
        <w:r w:rsidR="00F513C2" w:rsidRPr="00104FD9">
          <w:rPr>
            <w:rFonts w:ascii="Calibri" w:hAnsi="Calibri"/>
            <w:noProof/>
            <w:webHidden/>
          </w:rPr>
          <w:fldChar w:fldCharType="begin"/>
        </w:r>
        <w:r w:rsidR="00F513C2" w:rsidRPr="00104FD9">
          <w:rPr>
            <w:rFonts w:ascii="Calibri" w:hAnsi="Calibri"/>
            <w:noProof/>
            <w:webHidden/>
          </w:rPr>
          <w:instrText xml:space="preserve"> PAGEREF _Toc361230741 \h </w:instrText>
        </w:r>
        <w:r w:rsidR="00F513C2" w:rsidRPr="00104FD9">
          <w:rPr>
            <w:rFonts w:ascii="Calibri" w:hAnsi="Calibri"/>
            <w:noProof/>
            <w:webHidden/>
          </w:rPr>
        </w:r>
        <w:r w:rsidR="00F513C2" w:rsidRPr="00104FD9">
          <w:rPr>
            <w:rFonts w:ascii="Calibri" w:hAnsi="Calibri"/>
            <w:noProof/>
            <w:webHidden/>
          </w:rPr>
          <w:fldChar w:fldCharType="separate"/>
        </w:r>
        <w:r w:rsidR="00F513C2" w:rsidRPr="00104FD9">
          <w:rPr>
            <w:rFonts w:ascii="Calibri" w:hAnsi="Calibri"/>
            <w:noProof/>
            <w:webHidden/>
          </w:rPr>
          <w:t>9</w:t>
        </w:r>
        <w:r w:rsidR="00F513C2" w:rsidRPr="00104FD9">
          <w:rPr>
            <w:rFonts w:ascii="Calibri" w:hAnsi="Calibri"/>
            <w:noProof/>
            <w:webHidden/>
          </w:rPr>
          <w:fldChar w:fldCharType="end"/>
        </w:r>
      </w:hyperlink>
    </w:p>
    <w:p w:rsidR="005C6F22" w:rsidRPr="00104FD9" w:rsidRDefault="00A258E4" w:rsidP="005C6F22">
      <w:pPr>
        <w:rPr>
          <w:rFonts w:ascii="Calibri" w:hAnsi="Calibri" w:cstheme="minorHAnsi"/>
          <w:sz w:val="20"/>
          <w:szCs w:val="20"/>
        </w:rPr>
      </w:pPr>
      <w:r w:rsidRPr="00104FD9">
        <w:rPr>
          <w:rFonts w:ascii="Calibri" w:hAnsi="Calibri" w:cstheme="minorHAnsi"/>
          <w:sz w:val="20"/>
          <w:szCs w:val="20"/>
        </w:rPr>
        <w:fldChar w:fldCharType="end"/>
      </w:r>
    </w:p>
    <w:p w:rsidR="005C6F22" w:rsidRPr="00104FD9" w:rsidRDefault="005C6F22">
      <w:pPr>
        <w:rPr>
          <w:rFonts w:ascii="Calibri" w:hAnsi="Calibri" w:cstheme="minorHAnsi"/>
          <w:sz w:val="20"/>
          <w:szCs w:val="20"/>
        </w:rPr>
      </w:pPr>
    </w:p>
    <w:p w:rsidR="00877222" w:rsidRPr="00104FD9" w:rsidRDefault="005C6F22" w:rsidP="00195D28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1230726"/>
      <w:r w:rsidRPr="00104FD9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6C61A6" w:rsidRPr="00104FD9" w:rsidRDefault="006C61A6" w:rsidP="00E15187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104FD9">
        <w:rPr>
          <w:rFonts w:ascii="Calibri" w:hAnsi="Calibri" w:cstheme="minorHAnsi"/>
          <w:i w:val="0"/>
          <w:color w:val="000000" w:themeColor="text1"/>
        </w:rPr>
        <w:t xml:space="preserve">O objetivo da Especificação de Interface é mostrar os elementos de dados referenciados no </w:t>
      </w:r>
      <w:r w:rsidR="003646B1" w:rsidRPr="00104FD9">
        <w:rPr>
          <w:rFonts w:ascii="Calibri" w:hAnsi="Calibri" w:cstheme="minorHAnsi"/>
          <w:i w:val="0"/>
          <w:color w:val="000000" w:themeColor="text1"/>
        </w:rPr>
        <w:t>CSU0</w:t>
      </w:r>
      <w:r w:rsidR="00F513C2" w:rsidRPr="00104FD9">
        <w:rPr>
          <w:rFonts w:ascii="Calibri" w:hAnsi="Calibri" w:cstheme="minorHAnsi"/>
          <w:i w:val="0"/>
          <w:color w:val="000000" w:themeColor="text1"/>
        </w:rPr>
        <w:t>8</w:t>
      </w:r>
      <w:r w:rsidR="003646B1" w:rsidRPr="00104FD9">
        <w:rPr>
          <w:rFonts w:ascii="Calibri" w:hAnsi="Calibri" w:cstheme="minorHAnsi"/>
          <w:i w:val="0"/>
          <w:color w:val="000000" w:themeColor="text1"/>
        </w:rPr>
        <w:t xml:space="preserve"> - Manter </w:t>
      </w:r>
      <w:r w:rsidR="00A010FA" w:rsidRPr="00104FD9">
        <w:rPr>
          <w:rFonts w:ascii="Calibri" w:hAnsi="Calibri" w:cstheme="minorHAnsi"/>
          <w:i w:val="0"/>
          <w:color w:val="000000" w:themeColor="text1"/>
        </w:rPr>
        <w:t>Tipo Manifestação</w:t>
      </w:r>
      <w:r w:rsidRPr="00104FD9">
        <w:rPr>
          <w:rFonts w:ascii="Calibri" w:hAnsi="Calibri" w:cstheme="minorHAnsi"/>
          <w:i w:val="0"/>
          <w:color w:val="000000" w:themeColor="text1"/>
        </w:rPr>
        <w:t>, dando uma visão global e subsídios de como será sua interface definitiva.</w:t>
      </w:r>
    </w:p>
    <w:p w:rsidR="005C6F22" w:rsidRPr="00104FD9" w:rsidRDefault="005C6F22" w:rsidP="00195D28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1230727"/>
      <w:r w:rsidRPr="00104FD9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104FD9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5C6F22" w:rsidRPr="00104FD9" w:rsidRDefault="00E15187" w:rsidP="008076A6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104FD9">
        <w:rPr>
          <w:rFonts w:ascii="Calibri" w:hAnsi="Calibri" w:cstheme="minorHAnsi"/>
          <w:i w:val="0"/>
          <w:color w:val="000000" w:themeColor="text1"/>
          <w:lang w:val="pt-PT"/>
        </w:rPr>
        <w:t xml:space="preserve">Quaisquer definições, acronimos ou abreviações estão especificadas no Glossário do </w:t>
      </w:r>
      <w:r w:rsidR="00F817FD" w:rsidRPr="00104FD9">
        <w:rPr>
          <w:rFonts w:ascii="Calibri" w:hAnsi="Calibri" w:cstheme="minorHAnsi"/>
          <w:i w:val="0"/>
          <w:color w:val="000000" w:themeColor="text1"/>
          <w:lang w:val="pt-PT"/>
        </w:rPr>
        <w:t>Sistema de Ouvidoria</w:t>
      </w:r>
      <w:r w:rsidRPr="00104FD9">
        <w:rPr>
          <w:rFonts w:ascii="Calibri" w:hAnsi="Calibri" w:cstheme="minorHAnsi"/>
          <w:i w:val="0"/>
          <w:color w:val="000000" w:themeColor="text1"/>
          <w:lang w:val="pt-PT"/>
        </w:rPr>
        <w:t>.</w:t>
      </w:r>
    </w:p>
    <w:p w:rsidR="00FB7ED9" w:rsidRPr="00104FD9" w:rsidRDefault="00FB7ED9" w:rsidP="008076A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1230728"/>
      <w:r w:rsidRPr="00104FD9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1A1201" w:rsidRPr="00104FD9" w:rsidRDefault="001A1201" w:rsidP="008076A6">
      <w:pPr>
        <w:pStyle w:val="ESPComentario"/>
        <w:keepLines w:val="0"/>
        <w:numPr>
          <w:ilvl w:val="0"/>
          <w:numId w:val="9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104FD9">
        <w:rPr>
          <w:rFonts w:ascii="Calibri" w:hAnsi="Calibri" w:cstheme="minorHAnsi"/>
          <w:i w:val="0"/>
          <w:color w:val="000000" w:themeColor="text1"/>
        </w:rPr>
        <w:t>Documento de Requisitos</w:t>
      </w:r>
    </w:p>
    <w:p w:rsidR="00E15187" w:rsidRPr="00104FD9" w:rsidRDefault="00314812" w:rsidP="008076A6">
      <w:pPr>
        <w:pStyle w:val="ESPComentario"/>
        <w:keepLines w:val="0"/>
        <w:numPr>
          <w:ilvl w:val="0"/>
          <w:numId w:val="9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104FD9">
        <w:rPr>
          <w:rFonts w:ascii="Calibri" w:hAnsi="Calibri" w:cstheme="minorHAnsi"/>
          <w:i w:val="0"/>
          <w:color w:val="000000" w:themeColor="text1"/>
        </w:rPr>
        <w:t>CSU0</w:t>
      </w:r>
      <w:r w:rsidR="00F513C2" w:rsidRPr="00104FD9">
        <w:rPr>
          <w:rFonts w:ascii="Calibri" w:hAnsi="Calibri" w:cstheme="minorHAnsi"/>
          <w:i w:val="0"/>
          <w:color w:val="000000" w:themeColor="text1"/>
        </w:rPr>
        <w:t>8</w:t>
      </w:r>
      <w:r w:rsidR="001A1201" w:rsidRPr="00104FD9">
        <w:rPr>
          <w:rFonts w:ascii="Calibri" w:hAnsi="Calibri" w:cstheme="minorHAnsi"/>
          <w:i w:val="0"/>
          <w:color w:val="000000" w:themeColor="text1"/>
        </w:rPr>
        <w:t xml:space="preserve"> - </w:t>
      </w:r>
      <w:r w:rsidR="003646B1" w:rsidRPr="00104FD9">
        <w:rPr>
          <w:rFonts w:ascii="Calibri" w:hAnsi="Calibri" w:cstheme="minorHAnsi"/>
          <w:i w:val="0"/>
          <w:color w:val="000000" w:themeColor="text1"/>
        </w:rPr>
        <w:t xml:space="preserve">Manter </w:t>
      </w:r>
      <w:r w:rsidRPr="00104FD9">
        <w:rPr>
          <w:rFonts w:ascii="Calibri" w:hAnsi="Calibri" w:cstheme="minorHAnsi"/>
          <w:i w:val="0"/>
          <w:color w:val="000000" w:themeColor="text1"/>
        </w:rPr>
        <w:t>Tipo Manifestação</w:t>
      </w:r>
    </w:p>
    <w:p w:rsidR="00D628E2" w:rsidRPr="00104FD9" w:rsidRDefault="00D628E2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104FD9">
        <w:rPr>
          <w:rFonts w:ascii="Calibri" w:hAnsi="Calibri" w:cstheme="minorHAnsi"/>
          <w:sz w:val="20"/>
          <w:szCs w:val="20"/>
        </w:rPr>
        <w:br w:type="page"/>
      </w:r>
    </w:p>
    <w:p w:rsidR="0089474B" w:rsidRPr="00104FD9" w:rsidRDefault="006C61A6" w:rsidP="008076A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1230729"/>
      <w:r w:rsidRPr="00104FD9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9C2E94" w:rsidRPr="00104FD9" w:rsidRDefault="009C2E94" w:rsidP="009C2E94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" w:name="_Toc361230730"/>
      <w:r w:rsidRPr="00104FD9">
        <w:rPr>
          <w:rFonts w:ascii="Calibri" w:hAnsi="Calibri" w:cstheme="minorHAnsi"/>
          <w:sz w:val="20"/>
          <w:szCs w:val="20"/>
        </w:rPr>
        <w:t>TIPO DE MANIFESTAÇÃO</w:t>
      </w:r>
      <w:bookmarkEnd w:id="9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710"/>
        <w:gridCol w:w="397"/>
        <w:gridCol w:w="397"/>
        <w:gridCol w:w="397"/>
        <w:gridCol w:w="397"/>
        <w:gridCol w:w="2864"/>
        <w:gridCol w:w="1664"/>
      </w:tblGrid>
      <w:tr w:rsidR="009C2E94" w:rsidRPr="00104FD9" w:rsidTr="009C2E94">
        <w:trPr>
          <w:cantSplit/>
          <w:trHeight w:val="959"/>
        </w:trPr>
        <w:tc>
          <w:tcPr>
            <w:tcW w:w="1448" w:type="pct"/>
            <w:gridSpan w:val="2"/>
            <w:shd w:val="pct25" w:color="auto" w:fill="auto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32" w:type="pct"/>
            <w:shd w:val="pct25" w:color="auto" w:fill="auto"/>
            <w:textDirection w:val="btLr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20" w:type="pct"/>
            <w:shd w:val="pct25" w:color="auto" w:fill="auto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83" w:type="pct"/>
            <w:shd w:val="pct25" w:color="auto" w:fill="auto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9C2E94" w:rsidRPr="00104FD9" w:rsidTr="009C2E94">
        <w:trPr>
          <w:cantSplit/>
          <w:trHeight w:val="391"/>
        </w:trPr>
        <w:tc>
          <w:tcPr>
            <w:tcW w:w="1448" w:type="pct"/>
            <w:gridSpan w:val="2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  <w:tc>
          <w:tcPr>
            <w:tcW w:w="232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3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192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20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do Tipo Manifestação para pesquisa.</w:t>
            </w:r>
          </w:p>
        </w:tc>
        <w:tc>
          <w:tcPr>
            <w:tcW w:w="983" w:type="pct"/>
            <w:vAlign w:val="center"/>
          </w:tcPr>
          <w:p w:rsidR="009C2E94" w:rsidRPr="00104FD9" w:rsidRDefault="00A130D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9C2E94" w:rsidRPr="00104FD9" w:rsidTr="009C2E94">
        <w:trPr>
          <w:cantSplit/>
          <w:trHeight w:val="391"/>
        </w:trPr>
        <w:tc>
          <w:tcPr>
            <w:tcW w:w="1448" w:type="pct"/>
            <w:gridSpan w:val="2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232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3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192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20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descrição do Tipo Manifestação para pesquisa.</w:t>
            </w:r>
          </w:p>
        </w:tc>
        <w:tc>
          <w:tcPr>
            <w:tcW w:w="983" w:type="pct"/>
            <w:vAlign w:val="center"/>
          </w:tcPr>
          <w:p w:rsidR="009C2E94" w:rsidRPr="00104FD9" w:rsidRDefault="00A130D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9C2E94" w:rsidRPr="00104FD9" w:rsidTr="009C2E94">
        <w:trPr>
          <w:cantSplit/>
          <w:trHeight w:val="391"/>
        </w:trPr>
        <w:tc>
          <w:tcPr>
            <w:tcW w:w="1448" w:type="pct"/>
            <w:gridSpan w:val="2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Prazo Área Solucionadora</w:t>
            </w:r>
          </w:p>
        </w:tc>
        <w:tc>
          <w:tcPr>
            <w:tcW w:w="232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3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192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20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prazo da área solucionadora do Tipo Manifestação para pesquisa.</w:t>
            </w:r>
          </w:p>
        </w:tc>
        <w:tc>
          <w:tcPr>
            <w:tcW w:w="983" w:type="pct"/>
            <w:vAlign w:val="center"/>
          </w:tcPr>
          <w:p w:rsidR="009C2E94" w:rsidRPr="00104FD9" w:rsidRDefault="00A130D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9C2E94" w:rsidRPr="00104FD9" w:rsidTr="009C2E94">
        <w:trPr>
          <w:cantSplit/>
          <w:trHeight w:val="391"/>
        </w:trPr>
        <w:tc>
          <w:tcPr>
            <w:tcW w:w="1448" w:type="pct"/>
            <w:gridSpan w:val="2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Prazo Entrada</w:t>
            </w:r>
          </w:p>
        </w:tc>
        <w:tc>
          <w:tcPr>
            <w:tcW w:w="232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3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192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20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prazo entrada do Tipo Manifestação para pesquisa.</w:t>
            </w:r>
          </w:p>
        </w:tc>
        <w:tc>
          <w:tcPr>
            <w:tcW w:w="983" w:type="pct"/>
            <w:vAlign w:val="center"/>
          </w:tcPr>
          <w:p w:rsidR="009C2E94" w:rsidRPr="00104FD9" w:rsidRDefault="00A130D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9C2E94" w:rsidRPr="00104FD9" w:rsidTr="009C2E94">
        <w:trPr>
          <w:cantSplit/>
          <w:trHeight w:val="391"/>
        </w:trPr>
        <w:tc>
          <w:tcPr>
            <w:tcW w:w="1448" w:type="pct"/>
            <w:gridSpan w:val="2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Prazo Resposta ao Cidadão</w:t>
            </w:r>
          </w:p>
        </w:tc>
        <w:tc>
          <w:tcPr>
            <w:tcW w:w="232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3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192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20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prazo de resposta ao cidadão do Tipo Manifestação para pesquisa.</w:t>
            </w:r>
          </w:p>
        </w:tc>
        <w:tc>
          <w:tcPr>
            <w:tcW w:w="983" w:type="pct"/>
            <w:vAlign w:val="center"/>
          </w:tcPr>
          <w:p w:rsidR="009C2E94" w:rsidRPr="00104FD9" w:rsidRDefault="00A130D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9C2E94" w:rsidRPr="00104FD9" w:rsidTr="00CF1E3D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</w:tcPr>
          <w:p w:rsidR="009C2E94" w:rsidRPr="00104FD9" w:rsidRDefault="009C2E94" w:rsidP="00100123">
            <w:pPr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9C2E94" w:rsidRPr="00104FD9" w:rsidRDefault="009C2E94" w:rsidP="00100123">
            <w:pPr>
              <w:rPr>
                <w:rFonts w:ascii="Calibri" w:hAnsi="Calibri" w:cstheme="minorHAnsi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>A – Alfanumérico, N – Numérico,</w:t>
            </w:r>
            <w:proofErr w:type="gramStart"/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 xml:space="preserve">    </w:t>
            </w:r>
            <w:proofErr w:type="gramEnd"/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 xml:space="preserve">I – Inteiro,   D – Decimal,    TS – </w:t>
            </w:r>
            <w:proofErr w:type="spellStart"/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>TimeStamp</w:t>
            </w:r>
            <w:proofErr w:type="spellEnd"/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9C2E94" w:rsidRPr="00104FD9" w:rsidRDefault="009C2E94" w:rsidP="009C2E94">
      <w:pPr>
        <w:rPr>
          <w:rFonts w:ascii="Calibri" w:hAnsi="Calibri" w:cstheme="minorHAnsi"/>
          <w:sz w:val="20"/>
          <w:szCs w:val="20"/>
        </w:rPr>
      </w:pPr>
    </w:p>
    <w:p w:rsidR="009C2E94" w:rsidRPr="00104FD9" w:rsidRDefault="009C2E94" w:rsidP="008076A6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0" w:name="_Toc361230731"/>
      <w:r w:rsidRPr="00104FD9">
        <w:rPr>
          <w:rFonts w:ascii="Calibri" w:hAnsi="Calibri" w:cstheme="minorHAnsi"/>
          <w:sz w:val="20"/>
          <w:szCs w:val="20"/>
        </w:rPr>
        <w:t>NOVO TIPO DE MANIFESTAÇÃO</w:t>
      </w:r>
      <w:bookmarkEnd w:id="10"/>
    </w:p>
    <w:p w:rsidR="009C2E94" w:rsidRPr="00104FD9" w:rsidRDefault="009C2E94" w:rsidP="009C2E94">
      <w:pPr>
        <w:jc w:val="center"/>
        <w:rPr>
          <w:rFonts w:ascii="Calibri" w:hAnsi="Calibri" w:cstheme="minorHAnsi"/>
          <w:sz w:val="20"/>
          <w:szCs w:val="20"/>
        </w:rPr>
      </w:pPr>
      <w:r w:rsidRPr="00104FD9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0755E60E" wp14:editId="0567541F">
            <wp:extent cx="5400040" cy="3066051"/>
            <wp:effectExtent l="19050" t="0" r="0" b="0"/>
            <wp:docPr id="2" name="Imagem 1" descr="C:\Projetos\Ouvidoria\OS0001\01-Planejamento\03-Métricas\Eficácia\img\61 - Novo tipo de manifes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tos\Ouvidoria\OS0001\01-Planejamento\03-Métricas\Eficácia\img\61 - Novo tipo de manifestaçã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6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1C4" w:rsidRPr="00104FD9" w:rsidRDefault="00D921C4" w:rsidP="009C2E94">
      <w:pPr>
        <w:jc w:val="center"/>
        <w:rPr>
          <w:rFonts w:ascii="Calibri" w:hAnsi="Calibri" w:cstheme="minorHAnsi"/>
          <w:sz w:val="20"/>
          <w:szCs w:val="20"/>
        </w:rPr>
      </w:pPr>
    </w:p>
    <w:p w:rsidR="009C2E94" w:rsidRPr="00104FD9" w:rsidRDefault="009C2E94" w:rsidP="009C2E94">
      <w:pPr>
        <w:pStyle w:val="Ttulo3"/>
        <w:rPr>
          <w:rFonts w:ascii="Calibri" w:hAnsi="Calibri" w:cstheme="minorHAnsi"/>
          <w:sz w:val="20"/>
          <w:szCs w:val="20"/>
        </w:rPr>
      </w:pPr>
      <w:bookmarkStart w:id="11" w:name="_Toc361230732"/>
      <w:r w:rsidRPr="00104FD9">
        <w:rPr>
          <w:rFonts w:ascii="Calibri" w:hAnsi="Calibri" w:cstheme="minorHAnsi"/>
          <w:sz w:val="20"/>
          <w:szCs w:val="20"/>
        </w:rPr>
        <w:lastRenderedPageBreak/>
        <w:t>ITENS DE CONTROLE</w:t>
      </w:r>
      <w:bookmarkEnd w:id="11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60"/>
        <w:gridCol w:w="397"/>
        <w:gridCol w:w="464"/>
        <w:gridCol w:w="397"/>
        <w:gridCol w:w="397"/>
        <w:gridCol w:w="2898"/>
        <w:gridCol w:w="1613"/>
      </w:tblGrid>
      <w:tr w:rsidR="00B541DB" w:rsidRPr="00104FD9" w:rsidTr="002D0592">
        <w:trPr>
          <w:cantSplit/>
          <w:trHeight w:val="959"/>
        </w:trPr>
        <w:tc>
          <w:tcPr>
            <w:tcW w:w="1463" w:type="pct"/>
            <w:gridSpan w:val="2"/>
            <w:shd w:val="pct25" w:color="auto" w:fill="auto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62" w:type="pct"/>
            <w:shd w:val="pct25" w:color="auto" w:fill="auto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26" w:type="pct"/>
            <w:shd w:val="pct25" w:color="auto" w:fill="auto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9C2E94" w:rsidRPr="00104FD9" w:rsidTr="002D0592">
        <w:trPr>
          <w:cantSplit/>
          <w:trHeight w:val="391"/>
        </w:trPr>
        <w:tc>
          <w:tcPr>
            <w:tcW w:w="1463" w:type="pct"/>
            <w:gridSpan w:val="2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  <w:tc>
          <w:tcPr>
            <w:tcW w:w="228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62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do Tipo Manifestação para pesquisa.</w:t>
            </w:r>
          </w:p>
        </w:tc>
        <w:tc>
          <w:tcPr>
            <w:tcW w:w="926" w:type="pct"/>
            <w:vAlign w:val="center"/>
          </w:tcPr>
          <w:p w:rsidR="009C2E94" w:rsidRPr="00104FD9" w:rsidRDefault="00A130D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9C2E94" w:rsidRPr="00104FD9" w:rsidTr="002D0592">
        <w:trPr>
          <w:cantSplit/>
          <w:trHeight w:val="391"/>
        </w:trPr>
        <w:tc>
          <w:tcPr>
            <w:tcW w:w="1463" w:type="pct"/>
            <w:gridSpan w:val="2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62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descrição do Tipo Manifestação para pesquisa.</w:t>
            </w:r>
          </w:p>
        </w:tc>
        <w:tc>
          <w:tcPr>
            <w:tcW w:w="926" w:type="pct"/>
            <w:vAlign w:val="center"/>
          </w:tcPr>
          <w:p w:rsidR="009C2E94" w:rsidRPr="00104FD9" w:rsidRDefault="00A130D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9C2E94" w:rsidRPr="00104FD9" w:rsidTr="002D0592">
        <w:trPr>
          <w:cantSplit/>
          <w:trHeight w:val="391"/>
        </w:trPr>
        <w:tc>
          <w:tcPr>
            <w:tcW w:w="1463" w:type="pct"/>
            <w:gridSpan w:val="2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Prazo Área Solucionadora</w:t>
            </w:r>
          </w:p>
        </w:tc>
        <w:tc>
          <w:tcPr>
            <w:tcW w:w="228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62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prazo da área solucionadora do Tipo Manifestação para pesquisa.</w:t>
            </w:r>
          </w:p>
        </w:tc>
        <w:tc>
          <w:tcPr>
            <w:tcW w:w="926" w:type="pct"/>
            <w:vAlign w:val="center"/>
          </w:tcPr>
          <w:p w:rsidR="009C2E94" w:rsidRPr="00104FD9" w:rsidRDefault="00A130D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9C2E94" w:rsidRPr="00104FD9" w:rsidTr="002D0592">
        <w:trPr>
          <w:cantSplit/>
          <w:trHeight w:val="391"/>
        </w:trPr>
        <w:tc>
          <w:tcPr>
            <w:tcW w:w="1463" w:type="pct"/>
            <w:gridSpan w:val="2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Prazo Entrada</w:t>
            </w:r>
          </w:p>
        </w:tc>
        <w:tc>
          <w:tcPr>
            <w:tcW w:w="228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62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prazo entrada do Tipo Manifestação para pesquisa.</w:t>
            </w:r>
          </w:p>
        </w:tc>
        <w:tc>
          <w:tcPr>
            <w:tcW w:w="926" w:type="pct"/>
            <w:vAlign w:val="center"/>
          </w:tcPr>
          <w:p w:rsidR="009C2E94" w:rsidRPr="00104FD9" w:rsidRDefault="00A130D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9C2E94" w:rsidRPr="00104FD9" w:rsidTr="002D0592">
        <w:trPr>
          <w:cantSplit/>
          <w:trHeight w:val="391"/>
        </w:trPr>
        <w:tc>
          <w:tcPr>
            <w:tcW w:w="1463" w:type="pct"/>
            <w:gridSpan w:val="2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Prazo Resposta ao Cidadão</w:t>
            </w:r>
          </w:p>
        </w:tc>
        <w:tc>
          <w:tcPr>
            <w:tcW w:w="228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62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prazo de resposta ao cidadão do Tipo Manifestação para pesquisa.</w:t>
            </w:r>
          </w:p>
        </w:tc>
        <w:tc>
          <w:tcPr>
            <w:tcW w:w="926" w:type="pct"/>
            <w:vAlign w:val="center"/>
          </w:tcPr>
          <w:p w:rsidR="009C2E94" w:rsidRPr="00104FD9" w:rsidRDefault="00A130D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9C2E94" w:rsidRPr="00104FD9" w:rsidTr="002D0592">
        <w:trPr>
          <w:cantSplit/>
          <w:trHeight w:val="391"/>
        </w:trPr>
        <w:tc>
          <w:tcPr>
            <w:tcW w:w="1463" w:type="pct"/>
            <w:gridSpan w:val="2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Definir prazo padrão do sistema</w:t>
            </w:r>
          </w:p>
        </w:tc>
        <w:tc>
          <w:tcPr>
            <w:tcW w:w="228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62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adicionar prazo padrão do sistema.</w:t>
            </w:r>
          </w:p>
        </w:tc>
        <w:tc>
          <w:tcPr>
            <w:tcW w:w="926" w:type="pct"/>
            <w:vAlign w:val="center"/>
          </w:tcPr>
          <w:p w:rsidR="009C2E94" w:rsidRPr="00104FD9" w:rsidRDefault="002D13CA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Preferências do sistema</w:t>
            </w:r>
          </w:p>
        </w:tc>
      </w:tr>
      <w:tr w:rsidR="009C2E94" w:rsidRPr="00104FD9" w:rsidTr="002D0592">
        <w:trPr>
          <w:cantSplit/>
          <w:trHeight w:val="391"/>
        </w:trPr>
        <w:tc>
          <w:tcPr>
            <w:tcW w:w="1463" w:type="pct"/>
            <w:gridSpan w:val="2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Sem prazo</w:t>
            </w:r>
          </w:p>
        </w:tc>
        <w:tc>
          <w:tcPr>
            <w:tcW w:w="228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62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não adicionar prazo de resposta.</w:t>
            </w:r>
          </w:p>
        </w:tc>
        <w:tc>
          <w:tcPr>
            <w:tcW w:w="926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2D0592" w:rsidRPr="00104FD9" w:rsidTr="002D0592">
        <w:trPr>
          <w:cantSplit/>
          <w:trHeight w:val="391"/>
        </w:trPr>
        <w:tc>
          <w:tcPr>
            <w:tcW w:w="1463" w:type="pct"/>
            <w:gridSpan w:val="2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28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62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editar um registro.</w:t>
            </w:r>
          </w:p>
        </w:tc>
        <w:tc>
          <w:tcPr>
            <w:tcW w:w="926" w:type="pct"/>
          </w:tcPr>
          <w:p w:rsidR="002D0592" w:rsidRDefault="002D0592"/>
        </w:tc>
      </w:tr>
      <w:tr w:rsidR="002D0592" w:rsidRPr="00104FD9" w:rsidTr="002D0592">
        <w:trPr>
          <w:cantSplit/>
          <w:trHeight w:val="391"/>
        </w:trPr>
        <w:tc>
          <w:tcPr>
            <w:tcW w:w="1463" w:type="pct"/>
            <w:gridSpan w:val="2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62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excluir um registro.</w:t>
            </w:r>
          </w:p>
        </w:tc>
        <w:tc>
          <w:tcPr>
            <w:tcW w:w="926" w:type="pct"/>
          </w:tcPr>
          <w:p w:rsidR="002D0592" w:rsidRDefault="002D0592"/>
        </w:tc>
      </w:tr>
      <w:tr w:rsidR="009C2E94" w:rsidRPr="00104FD9" w:rsidTr="002D0592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</w:tcPr>
          <w:p w:rsidR="009C2E94" w:rsidRPr="00104FD9" w:rsidRDefault="009C2E94" w:rsidP="007B124C">
            <w:pPr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9C2E94" w:rsidRPr="00104FD9" w:rsidRDefault="009C2E94" w:rsidP="007B124C">
            <w:pPr>
              <w:rPr>
                <w:rFonts w:ascii="Calibri" w:hAnsi="Calibri" w:cstheme="minorHAnsi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>A – Alfanumérico, N – Numérico,</w:t>
            </w:r>
            <w:proofErr w:type="gramStart"/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 xml:space="preserve">    </w:t>
            </w:r>
            <w:proofErr w:type="gramEnd"/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 xml:space="preserve">I – Inteiro,   D – Decimal,    TS – </w:t>
            </w:r>
            <w:proofErr w:type="spellStart"/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>TimeStamp</w:t>
            </w:r>
            <w:proofErr w:type="spellEnd"/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9C2E94" w:rsidRPr="00104FD9" w:rsidRDefault="009C2E94" w:rsidP="009C2E94">
      <w:pPr>
        <w:rPr>
          <w:rFonts w:ascii="Calibri" w:hAnsi="Calibri" w:cstheme="minorHAnsi"/>
          <w:sz w:val="20"/>
          <w:szCs w:val="20"/>
        </w:rPr>
      </w:pPr>
    </w:p>
    <w:p w:rsidR="009C2E94" w:rsidRPr="00104FD9" w:rsidRDefault="009C2E94" w:rsidP="008076A6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2" w:name="_Toc361230733"/>
      <w:r w:rsidRPr="00104FD9">
        <w:rPr>
          <w:rFonts w:ascii="Calibri" w:hAnsi="Calibri" w:cstheme="minorHAnsi"/>
          <w:sz w:val="20"/>
          <w:szCs w:val="20"/>
        </w:rPr>
        <w:t>EDITAR TIPO DE MANIFESTAÇÃO</w:t>
      </w:r>
      <w:bookmarkEnd w:id="12"/>
    </w:p>
    <w:p w:rsidR="009C2E94" w:rsidRPr="00104FD9" w:rsidRDefault="009C2E94" w:rsidP="009C2E94">
      <w:pPr>
        <w:jc w:val="center"/>
        <w:rPr>
          <w:rFonts w:ascii="Calibri" w:hAnsi="Calibri" w:cstheme="minorHAnsi"/>
          <w:sz w:val="20"/>
          <w:szCs w:val="20"/>
        </w:rPr>
      </w:pPr>
      <w:r w:rsidRPr="00104FD9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6812E31B" wp14:editId="379F6557">
            <wp:extent cx="5400040" cy="3062590"/>
            <wp:effectExtent l="19050" t="0" r="0" b="0"/>
            <wp:docPr id="4" name="Imagem 2" descr="C:\Projetos\Ouvidoria\OS0001\01-Planejamento\03-Métricas\Eficácia\img\62 - Editar tipo de manifes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jetos\Ouvidoria\OS0001\01-Planejamento\03-Métricas\Eficácia\img\62 - Editar tipo de manifestaçã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1C4" w:rsidRPr="00104FD9" w:rsidRDefault="00D921C4" w:rsidP="009C2E94">
      <w:pPr>
        <w:jc w:val="center"/>
        <w:rPr>
          <w:rFonts w:ascii="Calibri" w:hAnsi="Calibri" w:cstheme="minorHAnsi"/>
          <w:sz w:val="20"/>
          <w:szCs w:val="20"/>
        </w:rPr>
      </w:pPr>
    </w:p>
    <w:p w:rsidR="009C2E94" w:rsidRPr="00104FD9" w:rsidRDefault="009C2E94" w:rsidP="009C2E94">
      <w:pPr>
        <w:pStyle w:val="Ttulo3"/>
        <w:rPr>
          <w:rFonts w:ascii="Calibri" w:hAnsi="Calibri" w:cstheme="minorHAnsi"/>
          <w:sz w:val="20"/>
          <w:szCs w:val="20"/>
        </w:rPr>
      </w:pPr>
      <w:bookmarkStart w:id="13" w:name="_Toc361230734"/>
      <w:r w:rsidRPr="00104FD9">
        <w:rPr>
          <w:rFonts w:ascii="Calibri" w:hAnsi="Calibri" w:cstheme="minorHAnsi"/>
          <w:sz w:val="20"/>
          <w:szCs w:val="20"/>
        </w:rPr>
        <w:lastRenderedPageBreak/>
        <w:t>ITENS DE CONTROLE</w:t>
      </w:r>
      <w:bookmarkEnd w:id="13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60"/>
        <w:gridCol w:w="397"/>
        <w:gridCol w:w="464"/>
        <w:gridCol w:w="397"/>
        <w:gridCol w:w="397"/>
        <w:gridCol w:w="2898"/>
        <w:gridCol w:w="1613"/>
      </w:tblGrid>
      <w:tr w:rsidR="00B541DB" w:rsidRPr="00104FD9" w:rsidTr="002D0592">
        <w:trPr>
          <w:cantSplit/>
          <w:trHeight w:val="959"/>
        </w:trPr>
        <w:tc>
          <w:tcPr>
            <w:tcW w:w="1463" w:type="pct"/>
            <w:gridSpan w:val="2"/>
            <w:shd w:val="pct25" w:color="auto" w:fill="auto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62" w:type="pct"/>
            <w:shd w:val="pct25" w:color="auto" w:fill="auto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25" w:type="pct"/>
            <w:shd w:val="pct25" w:color="auto" w:fill="auto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9C2E94" w:rsidRPr="00104FD9" w:rsidTr="002D0592">
        <w:trPr>
          <w:cantSplit/>
          <w:trHeight w:val="391"/>
        </w:trPr>
        <w:tc>
          <w:tcPr>
            <w:tcW w:w="1463" w:type="pct"/>
            <w:gridSpan w:val="2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  <w:tc>
          <w:tcPr>
            <w:tcW w:w="228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62" w:type="pct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do Tipo Manifestação para pesquisa.</w:t>
            </w:r>
          </w:p>
        </w:tc>
        <w:tc>
          <w:tcPr>
            <w:tcW w:w="925" w:type="pct"/>
            <w:vAlign w:val="center"/>
          </w:tcPr>
          <w:p w:rsidR="009C2E94" w:rsidRPr="00104FD9" w:rsidRDefault="00A130D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A130DF" w:rsidRPr="00104FD9" w:rsidTr="002D0592">
        <w:trPr>
          <w:cantSplit/>
          <w:trHeight w:val="391"/>
        </w:trPr>
        <w:tc>
          <w:tcPr>
            <w:tcW w:w="1463" w:type="pct"/>
            <w:gridSpan w:val="2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62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descrição do Tipo Manifestação para pesquisa.</w:t>
            </w:r>
          </w:p>
        </w:tc>
        <w:tc>
          <w:tcPr>
            <w:tcW w:w="925" w:type="pct"/>
          </w:tcPr>
          <w:p w:rsidR="00A130DF" w:rsidRDefault="00A130DF">
            <w:r w:rsidRPr="00BA50F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A130DF" w:rsidRPr="00104FD9" w:rsidTr="002D0592">
        <w:trPr>
          <w:cantSplit/>
          <w:trHeight w:val="391"/>
        </w:trPr>
        <w:tc>
          <w:tcPr>
            <w:tcW w:w="1463" w:type="pct"/>
            <w:gridSpan w:val="2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Prazo Área Solucionadora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62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prazo da área solucionadora do Tipo Manifestação para pesquisa.</w:t>
            </w:r>
          </w:p>
        </w:tc>
        <w:tc>
          <w:tcPr>
            <w:tcW w:w="925" w:type="pct"/>
          </w:tcPr>
          <w:p w:rsidR="00A130DF" w:rsidRDefault="00A130DF">
            <w:r w:rsidRPr="00BA50F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A130DF" w:rsidRPr="00104FD9" w:rsidTr="002D0592">
        <w:trPr>
          <w:cantSplit/>
          <w:trHeight w:val="391"/>
        </w:trPr>
        <w:tc>
          <w:tcPr>
            <w:tcW w:w="1463" w:type="pct"/>
            <w:gridSpan w:val="2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Prazo Entrada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62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prazo entrada do Tipo Manifestação para pesquisa.</w:t>
            </w:r>
          </w:p>
        </w:tc>
        <w:tc>
          <w:tcPr>
            <w:tcW w:w="925" w:type="pct"/>
          </w:tcPr>
          <w:p w:rsidR="00A130DF" w:rsidRDefault="00A130DF">
            <w:r w:rsidRPr="00BA50F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A130DF" w:rsidRPr="00104FD9" w:rsidTr="002D0592">
        <w:trPr>
          <w:cantSplit/>
          <w:trHeight w:val="391"/>
        </w:trPr>
        <w:tc>
          <w:tcPr>
            <w:tcW w:w="1463" w:type="pct"/>
            <w:gridSpan w:val="2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Prazo Resposta ao Cidadão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62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prazo de resposta ao cidadão do Tipo Manifestação para pesquisa.</w:t>
            </w:r>
          </w:p>
        </w:tc>
        <w:tc>
          <w:tcPr>
            <w:tcW w:w="925" w:type="pct"/>
          </w:tcPr>
          <w:p w:rsidR="00A130DF" w:rsidRDefault="00A130DF">
            <w:r w:rsidRPr="00BA50F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A130DF" w:rsidRPr="00104FD9" w:rsidTr="002D0592">
        <w:trPr>
          <w:cantSplit/>
          <w:trHeight w:val="391"/>
        </w:trPr>
        <w:tc>
          <w:tcPr>
            <w:tcW w:w="1463" w:type="pct"/>
            <w:gridSpan w:val="2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Definir prazo padrão do sistema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62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adicionar prazo padrão do sistema.</w:t>
            </w:r>
          </w:p>
        </w:tc>
        <w:tc>
          <w:tcPr>
            <w:tcW w:w="925" w:type="pct"/>
          </w:tcPr>
          <w:p w:rsidR="00A130DF" w:rsidRDefault="002D13CA"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Preferências do sistema</w:t>
            </w:r>
          </w:p>
        </w:tc>
      </w:tr>
      <w:tr w:rsidR="00A130DF" w:rsidRPr="00104FD9" w:rsidTr="002D0592">
        <w:trPr>
          <w:cantSplit/>
          <w:trHeight w:val="391"/>
        </w:trPr>
        <w:tc>
          <w:tcPr>
            <w:tcW w:w="1463" w:type="pct"/>
            <w:gridSpan w:val="2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Sem prazo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62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não adicionar prazo de resposta.</w:t>
            </w:r>
          </w:p>
        </w:tc>
        <w:tc>
          <w:tcPr>
            <w:tcW w:w="925" w:type="pct"/>
          </w:tcPr>
          <w:p w:rsidR="00A130DF" w:rsidRDefault="00A130DF"/>
        </w:tc>
      </w:tr>
      <w:tr w:rsidR="002D0592" w:rsidRPr="00104FD9" w:rsidTr="002D0592">
        <w:trPr>
          <w:cantSplit/>
          <w:trHeight w:val="391"/>
        </w:trPr>
        <w:tc>
          <w:tcPr>
            <w:tcW w:w="1463" w:type="pct"/>
            <w:gridSpan w:val="2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28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62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editar um registro.</w:t>
            </w:r>
          </w:p>
        </w:tc>
        <w:tc>
          <w:tcPr>
            <w:tcW w:w="925" w:type="pct"/>
          </w:tcPr>
          <w:p w:rsidR="002D0592" w:rsidRDefault="002D0592"/>
        </w:tc>
      </w:tr>
      <w:tr w:rsidR="002D0592" w:rsidRPr="00104FD9" w:rsidTr="002D0592">
        <w:trPr>
          <w:cantSplit/>
          <w:trHeight w:val="391"/>
        </w:trPr>
        <w:tc>
          <w:tcPr>
            <w:tcW w:w="1463" w:type="pct"/>
            <w:gridSpan w:val="2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62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excluir um registro.</w:t>
            </w:r>
          </w:p>
        </w:tc>
        <w:tc>
          <w:tcPr>
            <w:tcW w:w="925" w:type="pct"/>
          </w:tcPr>
          <w:p w:rsidR="002D0592" w:rsidRDefault="002D0592"/>
        </w:tc>
      </w:tr>
      <w:tr w:rsidR="009C2E94" w:rsidRPr="00104FD9" w:rsidTr="00A130DF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</w:tcPr>
          <w:p w:rsidR="009C2E94" w:rsidRPr="00104FD9" w:rsidRDefault="009C2E94" w:rsidP="00D17EEF">
            <w:pPr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9C2E94" w:rsidRPr="00104FD9" w:rsidRDefault="009C2E94" w:rsidP="00D17EEF">
            <w:pPr>
              <w:rPr>
                <w:rFonts w:ascii="Calibri" w:hAnsi="Calibri" w:cstheme="minorHAnsi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>A – Alfanumérico, N – Numérico,</w:t>
            </w:r>
            <w:proofErr w:type="gramStart"/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 xml:space="preserve">    </w:t>
            </w:r>
            <w:proofErr w:type="gramEnd"/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 xml:space="preserve">I – Inteiro,   D – Decimal,    TS – </w:t>
            </w:r>
            <w:proofErr w:type="spellStart"/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>TimeStamp</w:t>
            </w:r>
            <w:proofErr w:type="spellEnd"/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9C2E94" w:rsidRPr="00104FD9" w:rsidRDefault="009C2E94" w:rsidP="009C2E94">
      <w:pPr>
        <w:rPr>
          <w:rFonts w:ascii="Calibri" w:hAnsi="Calibri" w:cstheme="minorHAnsi"/>
          <w:sz w:val="20"/>
          <w:szCs w:val="20"/>
        </w:rPr>
      </w:pPr>
    </w:p>
    <w:p w:rsidR="009C2E94" w:rsidRPr="00104FD9" w:rsidRDefault="009C2E94" w:rsidP="009C2E94">
      <w:pPr>
        <w:pStyle w:val="Ttulo2"/>
        <w:rPr>
          <w:rFonts w:ascii="Calibri" w:hAnsi="Calibri" w:cstheme="minorHAnsi"/>
          <w:sz w:val="20"/>
          <w:szCs w:val="20"/>
        </w:rPr>
      </w:pPr>
      <w:bookmarkStart w:id="14" w:name="_Toc361230735"/>
      <w:r w:rsidRPr="00104FD9">
        <w:rPr>
          <w:rFonts w:ascii="Calibri" w:hAnsi="Calibri" w:cstheme="minorHAnsi"/>
          <w:sz w:val="20"/>
          <w:szCs w:val="20"/>
        </w:rPr>
        <w:lastRenderedPageBreak/>
        <w:t>EDITAR TIPO DE MANIFESTAÇÃO (CONSULTA IMPLÍCITA)</w:t>
      </w:r>
      <w:bookmarkEnd w:id="14"/>
    </w:p>
    <w:p w:rsidR="009C2E94" w:rsidRPr="00104FD9" w:rsidRDefault="009C2E94" w:rsidP="009C2E94">
      <w:pPr>
        <w:jc w:val="center"/>
        <w:rPr>
          <w:rFonts w:ascii="Calibri" w:hAnsi="Calibri" w:cstheme="minorHAnsi"/>
          <w:sz w:val="20"/>
          <w:szCs w:val="20"/>
        </w:rPr>
      </w:pPr>
      <w:r w:rsidRPr="00104FD9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78FF8EF9" wp14:editId="7F1CD486">
            <wp:extent cx="5400040" cy="3062590"/>
            <wp:effectExtent l="19050" t="0" r="0" b="0"/>
            <wp:docPr id="5" name="Imagem 3" descr="C:\Projetos\Ouvidoria\OS0001\01-Planejamento\03-Métricas\Eficácia\img\63 - Editar tipo de manifestação (consulta implícit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jetos\Ouvidoria\OS0001\01-Planejamento\03-Métricas\Eficácia\img\63 - Editar tipo de manifestação (consulta implícita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1C4" w:rsidRPr="00104FD9" w:rsidRDefault="00D921C4" w:rsidP="009C2E94">
      <w:pPr>
        <w:jc w:val="center"/>
        <w:rPr>
          <w:rFonts w:ascii="Calibri" w:hAnsi="Calibri" w:cstheme="minorHAnsi"/>
          <w:sz w:val="20"/>
          <w:szCs w:val="20"/>
        </w:rPr>
      </w:pPr>
    </w:p>
    <w:p w:rsidR="009C2E94" w:rsidRPr="00104FD9" w:rsidRDefault="009C2E94" w:rsidP="009C2E94">
      <w:pPr>
        <w:pStyle w:val="Ttulo3"/>
        <w:rPr>
          <w:rFonts w:ascii="Calibri" w:hAnsi="Calibri" w:cstheme="minorHAnsi"/>
          <w:sz w:val="20"/>
          <w:szCs w:val="20"/>
        </w:rPr>
      </w:pPr>
      <w:bookmarkStart w:id="15" w:name="_Toc361230736"/>
      <w:r w:rsidRPr="00104FD9">
        <w:rPr>
          <w:rFonts w:ascii="Calibri" w:hAnsi="Calibri" w:cstheme="minorHAnsi"/>
          <w:sz w:val="20"/>
          <w:szCs w:val="20"/>
        </w:rPr>
        <w:t>ITENS DE CONTROLE</w:t>
      </w:r>
      <w:bookmarkEnd w:id="15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60"/>
        <w:gridCol w:w="397"/>
        <w:gridCol w:w="464"/>
        <w:gridCol w:w="397"/>
        <w:gridCol w:w="397"/>
        <w:gridCol w:w="2898"/>
        <w:gridCol w:w="1613"/>
      </w:tblGrid>
      <w:tr w:rsidR="00B541DB" w:rsidRPr="00104FD9" w:rsidTr="002D0592">
        <w:trPr>
          <w:cantSplit/>
          <w:trHeight w:val="959"/>
        </w:trPr>
        <w:tc>
          <w:tcPr>
            <w:tcW w:w="1463" w:type="pct"/>
            <w:gridSpan w:val="2"/>
            <w:shd w:val="pct25" w:color="auto" w:fill="auto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62" w:type="pct"/>
            <w:shd w:val="pct25" w:color="auto" w:fill="auto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25" w:type="pct"/>
            <w:shd w:val="pct25" w:color="auto" w:fill="auto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A130DF" w:rsidRPr="00104FD9" w:rsidTr="002D0592">
        <w:trPr>
          <w:cantSplit/>
          <w:trHeight w:val="391"/>
        </w:trPr>
        <w:tc>
          <w:tcPr>
            <w:tcW w:w="1463" w:type="pct"/>
            <w:gridSpan w:val="2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62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do Tipo Manifestação para pesquisa.</w:t>
            </w:r>
          </w:p>
        </w:tc>
        <w:tc>
          <w:tcPr>
            <w:tcW w:w="925" w:type="pct"/>
          </w:tcPr>
          <w:p w:rsidR="00A130DF" w:rsidRDefault="00A130DF">
            <w:r w:rsidRPr="00CF013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A130DF" w:rsidRPr="00104FD9" w:rsidTr="002D0592">
        <w:trPr>
          <w:cantSplit/>
          <w:trHeight w:val="391"/>
        </w:trPr>
        <w:tc>
          <w:tcPr>
            <w:tcW w:w="1463" w:type="pct"/>
            <w:gridSpan w:val="2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62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descrição do Tipo Manifestação para pesquisa.</w:t>
            </w:r>
          </w:p>
        </w:tc>
        <w:tc>
          <w:tcPr>
            <w:tcW w:w="925" w:type="pct"/>
          </w:tcPr>
          <w:p w:rsidR="00A130DF" w:rsidRDefault="00A130DF">
            <w:r w:rsidRPr="00CF013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A130DF" w:rsidRPr="00104FD9" w:rsidTr="002D0592">
        <w:trPr>
          <w:cantSplit/>
          <w:trHeight w:val="391"/>
        </w:trPr>
        <w:tc>
          <w:tcPr>
            <w:tcW w:w="1463" w:type="pct"/>
            <w:gridSpan w:val="2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Prazo Área Solucionadora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62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prazo da área solucionadora do Tipo Manifestação para pesquisa.</w:t>
            </w:r>
          </w:p>
        </w:tc>
        <w:tc>
          <w:tcPr>
            <w:tcW w:w="925" w:type="pct"/>
          </w:tcPr>
          <w:p w:rsidR="00A130DF" w:rsidRDefault="00A130DF">
            <w:r w:rsidRPr="00CF013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A130DF" w:rsidRPr="00104FD9" w:rsidTr="002D0592">
        <w:trPr>
          <w:cantSplit/>
          <w:trHeight w:val="391"/>
        </w:trPr>
        <w:tc>
          <w:tcPr>
            <w:tcW w:w="1463" w:type="pct"/>
            <w:gridSpan w:val="2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Prazo Entrada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62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prazo entrada do Tipo Manifestação para pesquisa.</w:t>
            </w:r>
          </w:p>
        </w:tc>
        <w:tc>
          <w:tcPr>
            <w:tcW w:w="925" w:type="pct"/>
          </w:tcPr>
          <w:p w:rsidR="00A130DF" w:rsidRDefault="00A130DF">
            <w:r w:rsidRPr="00CF013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A130DF" w:rsidRPr="00104FD9" w:rsidTr="002D0592">
        <w:trPr>
          <w:cantSplit/>
          <w:trHeight w:val="391"/>
        </w:trPr>
        <w:tc>
          <w:tcPr>
            <w:tcW w:w="1463" w:type="pct"/>
            <w:gridSpan w:val="2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Prazo Resposta ao Cidadão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62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prazo de resposta ao cidadão do Tipo Manifestação para pesquisa.</w:t>
            </w:r>
          </w:p>
        </w:tc>
        <w:tc>
          <w:tcPr>
            <w:tcW w:w="925" w:type="pct"/>
          </w:tcPr>
          <w:p w:rsidR="00A130DF" w:rsidRDefault="00A130DF">
            <w:r w:rsidRPr="00CF013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A130DF" w:rsidRPr="00104FD9" w:rsidTr="002D0592">
        <w:trPr>
          <w:cantSplit/>
          <w:trHeight w:val="391"/>
        </w:trPr>
        <w:tc>
          <w:tcPr>
            <w:tcW w:w="1463" w:type="pct"/>
            <w:gridSpan w:val="2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Definir prazo padrão do sistema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62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adicionar prazo padrão do sistema.</w:t>
            </w:r>
          </w:p>
        </w:tc>
        <w:tc>
          <w:tcPr>
            <w:tcW w:w="925" w:type="pct"/>
          </w:tcPr>
          <w:p w:rsidR="00A130DF" w:rsidRDefault="006E6886"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Preferências do sistema</w:t>
            </w:r>
          </w:p>
        </w:tc>
      </w:tr>
      <w:tr w:rsidR="00A130DF" w:rsidRPr="00104FD9" w:rsidTr="002D0592">
        <w:trPr>
          <w:cantSplit/>
          <w:trHeight w:val="391"/>
        </w:trPr>
        <w:tc>
          <w:tcPr>
            <w:tcW w:w="1463" w:type="pct"/>
            <w:gridSpan w:val="2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Sem prazo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62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não adicionar prazo de resposta.</w:t>
            </w:r>
          </w:p>
        </w:tc>
        <w:tc>
          <w:tcPr>
            <w:tcW w:w="925" w:type="pct"/>
          </w:tcPr>
          <w:p w:rsidR="00A130DF" w:rsidRDefault="00A130DF"/>
        </w:tc>
      </w:tr>
      <w:tr w:rsidR="002D0592" w:rsidRPr="00104FD9" w:rsidTr="002D0592">
        <w:trPr>
          <w:cantSplit/>
          <w:trHeight w:val="391"/>
        </w:trPr>
        <w:tc>
          <w:tcPr>
            <w:tcW w:w="1463" w:type="pct"/>
            <w:gridSpan w:val="2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28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62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editar um registro.</w:t>
            </w:r>
          </w:p>
        </w:tc>
        <w:tc>
          <w:tcPr>
            <w:tcW w:w="925" w:type="pct"/>
          </w:tcPr>
          <w:p w:rsidR="002D0592" w:rsidRDefault="002D0592"/>
        </w:tc>
      </w:tr>
      <w:tr w:rsidR="002D0592" w:rsidRPr="00104FD9" w:rsidTr="002D0592">
        <w:trPr>
          <w:cantSplit/>
          <w:trHeight w:val="391"/>
        </w:trPr>
        <w:tc>
          <w:tcPr>
            <w:tcW w:w="1463" w:type="pct"/>
            <w:gridSpan w:val="2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62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excluir um registro.</w:t>
            </w:r>
          </w:p>
        </w:tc>
        <w:tc>
          <w:tcPr>
            <w:tcW w:w="925" w:type="pct"/>
          </w:tcPr>
          <w:p w:rsidR="002D0592" w:rsidRDefault="002D0592"/>
        </w:tc>
      </w:tr>
      <w:tr w:rsidR="009C2E94" w:rsidRPr="00104FD9" w:rsidTr="00A130DF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</w:tcPr>
          <w:p w:rsidR="009C2E94" w:rsidRPr="00104FD9" w:rsidRDefault="009C2E94" w:rsidP="00AC36BF">
            <w:pPr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lastRenderedPageBreak/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9C2E94" w:rsidRPr="00104FD9" w:rsidRDefault="009C2E94" w:rsidP="00AC36BF">
            <w:pPr>
              <w:rPr>
                <w:rFonts w:ascii="Calibri" w:hAnsi="Calibri" w:cstheme="minorHAnsi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>A – Alfanumérico, N – Numérico,</w:t>
            </w:r>
            <w:proofErr w:type="gramStart"/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 xml:space="preserve">    </w:t>
            </w:r>
            <w:proofErr w:type="gramEnd"/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 xml:space="preserve">I – Inteiro,   D – Decimal,    TS – </w:t>
            </w:r>
            <w:proofErr w:type="spellStart"/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>TimeStamp</w:t>
            </w:r>
            <w:proofErr w:type="spellEnd"/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9C2E94" w:rsidRPr="00104FD9" w:rsidRDefault="009C2E94" w:rsidP="009C2E94">
      <w:pPr>
        <w:rPr>
          <w:rFonts w:ascii="Calibri" w:hAnsi="Calibri" w:cstheme="minorHAnsi"/>
          <w:sz w:val="20"/>
          <w:szCs w:val="20"/>
        </w:rPr>
      </w:pPr>
    </w:p>
    <w:p w:rsidR="009C2E94" w:rsidRPr="00104FD9" w:rsidRDefault="009C2E94" w:rsidP="009C2E94">
      <w:pPr>
        <w:pStyle w:val="Ttulo2"/>
        <w:rPr>
          <w:rFonts w:ascii="Calibri" w:hAnsi="Calibri" w:cstheme="minorHAnsi"/>
          <w:sz w:val="20"/>
          <w:szCs w:val="20"/>
        </w:rPr>
      </w:pPr>
      <w:bookmarkStart w:id="16" w:name="_Toc361230737"/>
      <w:r w:rsidRPr="00104FD9">
        <w:rPr>
          <w:rFonts w:ascii="Calibri" w:hAnsi="Calibri" w:cstheme="minorHAnsi"/>
          <w:sz w:val="20"/>
          <w:szCs w:val="20"/>
        </w:rPr>
        <w:t>LISTAR TIPOS DE MANIFESTAÇÃO</w:t>
      </w:r>
      <w:bookmarkEnd w:id="16"/>
    </w:p>
    <w:p w:rsidR="009C2E94" w:rsidRPr="00104FD9" w:rsidRDefault="009C2E94" w:rsidP="009C2E94">
      <w:pPr>
        <w:jc w:val="center"/>
        <w:rPr>
          <w:rFonts w:ascii="Calibri" w:hAnsi="Calibri" w:cstheme="minorHAnsi"/>
          <w:sz w:val="20"/>
          <w:szCs w:val="20"/>
        </w:rPr>
      </w:pPr>
      <w:r w:rsidRPr="00104FD9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10121271" wp14:editId="205A32F9">
            <wp:extent cx="5400040" cy="1302522"/>
            <wp:effectExtent l="19050" t="0" r="0" b="0"/>
            <wp:docPr id="6" name="Imagem 4" descr="C:\Projetos\Ouvidoria\OS0001\01-Planejamento\03-Métricas\Eficácia\img\64 - Listar tipos de manifestaçõ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jetos\Ouvidoria\OS0001\01-Planejamento\03-Métricas\Eficácia\img\64 - Listar tipos de manifestaçõe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E94" w:rsidRPr="00104FD9" w:rsidRDefault="009C2E94" w:rsidP="009C2E94">
      <w:pPr>
        <w:pStyle w:val="Ttulo3"/>
        <w:rPr>
          <w:rFonts w:ascii="Calibri" w:hAnsi="Calibri" w:cstheme="minorHAnsi"/>
          <w:sz w:val="20"/>
          <w:szCs w:val="20"/>
        </w:rPr>
      </w:pPr>
      <w:bookmarkStart w:id="17" w:name="_Toc361230738"/>
      <w:r w:rsidRPr="00104FD9">
        <w:rPr>
          <w:rFonts w:ascii="Calibri" w:hAnsi="Calibri" w:cstheme="minorHAnsi"/>
          <w:sz w:val="20"/>
          <w:szCs w:val="20"/>
        </w:rPr>
        <w:t>ITENS DE CONTROLE</w:t>
      </w:r>
      <w:bookmarkEnd w:id="17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39"/>
        <w:gridCol w:w="464"/>
        <w:gridCol w:w="464"/>
        <w:gridCol w:w="397"/>
        <w:gridCol w:w="397"/>
        <w:gridCol w:w="2877"/>
        <w:gridCol w:w="1588"/>
      </w:tblGrid>
      <w:tr w:rsidR="009C2E94" w:rsidRPr="00104FD9" w:rsidTr="002D0592">
        <w:trPr>
          <w:cantSplit/>
          <w:trHeight w:val="959"/>
        </w:trPr>
        <w:tc>
          <w:tcPr>
            <w:tcW w:w="1451" w:type="pct"/>
            <w:gridSpan w:val="2"/>
            <w:shd w:val="pct25" w:color="auto" w:fill="auto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50" w:type="pct"/>
            <w:shd w:val="pct25" w:color="auto" w:fill="auto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11" w:type="pct"/>
            <w:shd w:val="pct25" w:color="auto" w:fill="auto"/>
            <w:vAlign w:val="center"/>
          </w:tcPr>
          <w:p w:rsidR="009C2E94" w:rsidRPr="00104FD9" w:rsidRDefault="009C2E94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A130DF" w:rsidRPr="00104FD9" w:rsidTr="002D0592">
        <w:trPr>
          <w:cantSplit/>
          <w:trHeight w:val="391"/>
        </w:trPr>
        <w:tc>
          <w:tcPr>
            <w:tcW w:w="1451" w:type="pct"/>
            <w:gridSpan w:val="2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  <w:tc>
          <w:tcPr>
            <w:tcW w:w="266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50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do Tipo Manifestação para pesquisa.</w:t>
            </w:r>
          </w:p>
        </w:tc>
        <w:tc>
          <w:tcPr>
            <w:tcW w:w="911" w:type="pct"/>
          </w:tcPr>
          <w:p w:rsidR="00A130DF" w:rsidRDefault="00A130DF">
            <w:r w:rsidRPr="00F67BE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A130DF" w:rsidRPr="00104FD9" w:rsidTr="002D0592">
        <w:trPr>
          <w:cantSplit/>
          <w:trHeight w:val="391"/>
        </w:trPr>
        <w:tc>
          <w:tcPr>
            <w:tcW w:w="1451" w:type="pct"/>
            <w:gridSpan w:val="2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266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50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descrição do Tipo Manifestação para pesquisa.</w:t>
            </w:r>
          </w:p>
        </w:tc>
        <w:tc>
          <w:tcPr>
            <w:tcW w:w="911" w:type="pct"/>
          </w:tcPr>
          <w:p w:rsidR="00A130DF" w:rsidRDefault="00A130DF">
            <w:r w:rsidRPr="00F67BE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A130DF" w:rsidRPr="00104FD9" w:rsidTr="002D0592">
        <w:trPr>
          <w:cantSplit/>
          <w:trHeight w:val="391"/>
        </w:trPr>
        <w:tc>
          <w:tcPr>
            <w:tcW w:w="1451" w:type="pct"/>
            <w:gridSpan w:val="2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Prazo Área Solucionadora</w:t>
            </w:r>
          </w:p>
        </w:tc>
        <w:tc>
          <w:tcPr>
            <w:tcW w:w="266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50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prazo da área solucionadora do Tipo Manifestação para pesquisa.</w:t>
            </w:r>
          </w:p>
        </w:tc>
        <w:tc>
          <w:tcPr>
            <w:tcW w:w="911" w:type="pct"/>
          </w:tcPr>
          <w:p w:rsidR="00A130DF" w:rsidRDefault="00A130DF">
            <w:r w:rsidRPr="00F67BE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A130DF" w:rsidRPr="00104FD9" w:rsidTr="002D0592">
        <w:trPr>
          <w:cantSplit/>
          <w:trHeight w:val="391"/>
        </w:trPr>
        <w:tc>
          <w:tcPr>
            <w:tcW w:w="1451" w:type="pct"/>
            <w:gridSpan w:val="2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Prazo Entrada</w:t>
            </w:r>
          </w:p>
        </w:tc>
        <w:tc>
          <w:tcPr>
            <w:tcW w:w="266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50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prazo entrada do Tipo Manifestação para pesquisa.</w:t>
            </w:r>
          </w:p>
        </w:tc>
        <w:tc>
          <w:tcPr>
            <w:tcW w:w="911" w:type="pct"/>
          </w:tcPr>
          <w:p w:rsidR="00A130DF" w:rsidRDefault="00A130DF">
            <w:r w:rsidRPr="00F67BE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A130DF" w:rsidRPr="00104FD9" w:rsidTr="002D0592">
        <w:trPr>
          <w:cantSplit/>
          <w:trHeight w:val="391"/>
        </w:trPr>
        <w:tc>
          <w:tcPr>
            <w:tcW w:w="1451" w:type="pct"/>
            <w:gridSpan w:val="2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Prazo Resposta ao Cidadão</w:t>
            </w:r>
          </w:p>
        </w:tc>
        <w:tc>
          <w:tcPr>
            <w:tcW w:w="266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50" w:type="pct"/>
            <w:vAlign w:val="center"/>
          </w:tcPr>
          <w:p w:rsidR="00A130DF" w:rsidRPr="00104FD9" w:rsidRDefault="00A130DF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prazo de resposta ao cidadão do Tipo Manifestação para pesquisa.</w:t>
            </w:r>
          </w:p>
        </w:tc>
        <w:tc>
          <w:tcPr>
            <w:tcW w:w="911" w:type="pct"/>
          </w:tcPr>
          <w:p w:rsidR="00A130DF" w:rsidRDefault="00A130DF">
            <w:r w:rsidRPr="00F67BE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2D0592" w:rsidRPr="00104FD9" w:rsidTr="002D0592">
        <w:trPr>
          <w:cantSplit/>
          <w:trHeight w:val="391"/>
        </w:trPr>
        <w:tc>
          <w:tcPr>
            <w:tcW w:w="1451" w:type="pct"/>
            <w:gridSpan w:val="2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Novo</w:t>
            </w:r>
          </w:p>
        </w:tc>
        <w:tc>
          <w:tcPr>
            <w:tcW w:w="266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50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adicionar um novo registro.</w:t>
            </w:r>
          </w:p>
        </w:tc>
        <w:tc>
          <w:tcPr>
            <w:tcW w:w="911" w:type="pct"/>
          </w:tcPr>
          <w:p w:rsidR="002D0592" w:rsidRDefault="002D0592"/>
        </w:tc>
      </w:tr>
      <w:tr w:rsidR="002D0592" w:rsidRPr="00104FD9" w:rsidTr="002D0592">
        <w:trPr>
          <w:cantSplit/>
          <w:trHeight w:val="391"/>
        </w:trPr>
        <w:tc>
          <w:tcPr>
            <w:tcW w:w="1451" w:type="pct"/>
            <w:gridSpan w:val="2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Editar</w:t>
            </w:r>
          </w:p>
        </w:tc>
        <w:tc>
          <w:tcPr>
            <w:tcW w:w="266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50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editar um registro.</w:t>
            </w:r>
          </w:p>
        </w:tc>
        <w:tc>
          <w:tcPr>
            <w:tcW w:w="911" w:type="pct"/>
          </w:tcPr>
          <w:p w:rsidR="002D0592" w:rsidRDefault="002D0592"/>
        </w:tc>
      </w:tr>
      <w:tr w:rsidR="002D0592" w:rsidRPr="00104FD9" w:rsidTr="002D0592">
        <w:trPr>
          <w:cantSplit/>
          <w:trHeight w:val="391"/>
        </w:trPr>
        <w:tc>
          <w:tcPr>
            <w:tcW w:w="1451" w:type="pct"/>
            <w:gridSpan w:val="2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Excluir</w:t>
            </w:r>
          </w:p>
        </w:tc>
        <w:tc>
          <w:tcPr>
            <w:tcW w:w="266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50" w:type="pct"/>
            <w:vAlign w:val="center"/>
          </w:tcPr>
          <w:p w:rsidR="002D0592" w:rsidRPr="00104FD9" w:rsidRDefault="002D0592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excluir um registro.</w:t>
            </w:r>
          </w:p>
        </w:tc>
        <w:tc>
          <w:tcPr>
            <w:tcW w:w="911" w:type="pct"/>
          </w:tcPr>
          <w:p w:rsidR="002D0592" w:rsidRDefault="002D0592"/>
        </w:tc>
      </w:tr>
      <w:tr w:rsidR="009C2E94" w:rsidRPr="00104FD9" w:rsidTr="00A130DF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</w:tcPr>
          <w:p w:rsidR="009C2E94" w:rsidRPr="00104FD9" w:rsidRDefault="009C2E94" w:rsidP="00957058">
            <w:pPr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9C2E94" w:rsidRPr="00104FD9" w:rsidRDefault="009C2E94" w:rsidP="00957058">
            <w:pPr>
              <w:rPr>
                <w:rFonts w:ascii="Calibri" w:hAnsi="Calibri" w:cstheme="minorHAnsi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>A – Alfanumérico, N – Numérico,</w:t>
            </w:r>
            <w:proofErr w:type="gramStart"/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 xml:space="preserve">    </w:t>
            </w:r>
            <w:proofErr w:type="gramEnd"/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 xml:space="preserve">I – Inteiro,   D – Decimal,    TS – </w:t>
            </w:r>
            <w:proofErr w:type="spellStart"/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>TimeStamp</w:t>
            </w:r>
            <w:proofErr w:type="spellEnd"/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9C2E94" w:rsidRPr="00104FD9" w:rsidRDefault="009C2E94" w:rsidP="009C2E94">
      <w:pPr>
        <w:rPr>
          <w:rFonts w:ascii="Calibri" w:hAnsi="Calibri" w:cstheme="minorHAnsi"/>
          <w:sz w:val="20"/>
          <w:szCs w:val="20"/>
        </w:rPr>
      </w:pPr>
    </w:p>
    <w:p w:rsidR="009C2E94" w:rsidRPr="00104FD9" w:rsidRDefault="009C2E94" w:rsidP="009C2E94">
      <w:pPr>
        <w:pStyle w:val="Ttulo2"/>
        <w:rPr>
          <w:rFonts w:ascii="Calibri" w:hAnsi="Calibri" w:cstheme="minorHAnsi"/>
          <w:sz w:val="20"/>
          <w:szCs w:val="20"/>
        </w:rPr>
      </w:pPr>
      <w:bookmarkStart w:id="18" w:name="_Toc361230739"/>
      <w:r w:rsidRPr="00104FD9">
        <w:rPr>
          <w:rFonts w:ascii="Calibri" w:hAnsi="Calibri" w:cstheme="minorHAnsi"/>
          <w:sz w:val="20"/>
          <w:szCs w:val="20"/>
        </w:rPr>
        <w:lastRenderedPageBreak/>
        <w:t>EXCLUIR TIPO DE MANIFESTAÇÃO</w:t>
      </w:r>
      <w:bookmarkEnd w:id="18"/>
    </w:p>
    <w:p w:rsidR="009C2E94" w:rsidRPr="00104FD9" w:rsidRDefault="00F859AD" w:rsidP="009C2E94">
      <w:pPr>
        <w:jc w:val="center"/>
        <w:rPr>
          <w:rFonts w:ascii="Calibri" w:hAnsi="Calibri" w:cstheme="minorHAnsi"/>
          <w:sz w:val="20"/>
          <w:szCs w:val="20"/>
        </w:rPr>
      </w:pPr>
      <w:r w:rsidRPr="00104FD9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3F623D98" wp14:editId="36E1C078">
            <wp:extent cx="1916430" cy="1454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1A6" w:rsidRPr="00104FD9" w:rsidRDefault="009C2E94" w:rsidP="009C2E94">
      <w:pPr>
        <w:pStyle w:val="Ttulo3"/>
        <w:rPr>
          <w:rFonts w:ascii="Calibri" w:hAnsi="Calibri" w:cstheme="minorHAnsi"/>
          <w:sz w:val="20"/>
          <w:szCs w:val="20"/>
        </w:rPr>
      </w:pPr>
      <w:bookmarkStart w:id="19" w:name="_Toc361230740"/>
      <w:r w:rsidRPr="00104FD9">
        <w:rPr>
          <w:rFonts w:ascii="Calibri" w:hAnsi="Calibri" w:cstheme="minorHAnsi"/>
          <w:sz w:val="20"/>
          <w:szCs w:val="20"/>
        </w:rPr>
        <w:t>ITENS DE CONTROLE</w:t>
      </w:r>
      <w:bookmarkEnd w:id="19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9"/>
        <w:gridCol w:w="397"/>
        <w:gridCol w:w="463"/>
        <w:gridCol w:w="397"/>
        <w:gridCol w:w="397"/>
        <w:gridCol w:w="4385"/>
        <w:gridCol w:w="1246"/>
      </w:tblGrid>
      <w:tr w:rsidR="00FC2BC1" w:rsidRPr="00104FD9" w:rsidTr="00FC2BC1">
        <w:trPr>
          <w:cantSplit/>
          <w:trHeight w:val="959"/>
          <w:jc w:val="center"/>
        </w:trPr>
        <w:tc>
          <w:tcPr>
            <w:tcW w:w="824" w:type="pct"/>
            <w:shd w:val="pct25" w:color="auto" w:fill="auto"/>
            <w:vAlign w:val="center"/>
          </w:tcPr>
          <w:p w:rsidR="00FC2BC1" w:rsidRPr="00104FD9" w:rsidRDefault="00FC2BC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30" w:type="pct"/>
            <w:shd w:val="pct25" w:color="auto" w:fill="auto"/>
            <w:textDirection w:val="btLr"/>
            <w:vAlign w:val="center"/>
          </w:tcPr>
          <w:p w:rsidR="00FC2BC1" w:rsidRPr="00104FD9" w:rsidRDefault="00FC2BC1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8" w:type="pct"/>
            <w:shd w:val="pct25" w:color="auto" w:fill="auto"/>
            <w:textDirection w:val="btLr"/>
            <w:vAlign w:val="center"/>
          </w:tcPr>
          <w:p w:rsidR="00FC2BC1" w:rsidRPr="00104FD9" w:rsidRDefault="00FC2BC1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30" w:type="pct"/>
            <w:shd w:val="pct25" w:color="auto" w:fill="auto"/>
            <w:textDirection w:val="btLr"/>
            <w:vAlign w:val="center"/>
          </w:tcPr>
          <w:p w:rsidR="00FC2BC1" w:rsidRPr="00104FD9" w:rsidRDefault="00FC2BC1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30" w:type="pct"/>
            <w:shd w:val="pct25" w:color="auto" w:fill="auto"/>
            <w:textDirection w:val="btLr"/>
            <w:vAlign w:val="center"/>
          </w:tcPr>
          <w:p w:rsidR="00FC2BC1" w:rsidRPr="00104FD9" w:rsidRDefault="00FC2BC1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2686" w:type="pct"/>
            <w:shd w:val="pct25" w:color="auto" w:fill="auto"/>
            <w:vAlign w:val="center"/>
          </w:tcPr>
          <w:p w:rsidR="00FC2BC1" w:rsidRPr="00104FD9" w:rsidRDefault="00FC2BC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532" w:type="pct"/>
            <w:shd w:val="pct25" w:color="auto" w:fill="auto"/>
          </w:tcPr>
          <w:p w:rsidR="00FC2BC1" w:rsidRDefault="00FC2BC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</w:p>
          <w:p w:rsidR="00FC2BC1" w:rsidRPr="00104FD9" w:rsidRDefault="00FC2BC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FC2BC1" w:rsidRPr="00104FD9" w:rsidTr="00FC2BC1">
        <w:trPr>
          <w:cantSplit/>
          <w:trHeight w:val="391"/>
          <w:jc w:val="center"/>
        </w:trPr>
        <w:tc>
          <w:tcPr>
            <w:tcW w:w="824" w:type="pct"/>
            <w:vAlign w:val="center"/>
          </w:tcPr>
          <w:p w:rsidR="00FC2BC1" w:rsidRPr="00104FD9" w:rsidRDefault="00FC2BC1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Registro</w:t>
            </w:r>
          </w:p>
        </w:tc>
        <w:tc>
          <w:tcPr>
            <w:tcW w:w="230" w:type="pct"/>
            <w:vAlign w:val="center"/>
          </w:tcPr>
          <w:p w:rsidR="00FC2BC1" w:rsidRPr="00104FD9" w:rsidRDefault="00FC2BC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8" w:type="pct"/>
            <w:vAlign w:val="center"/>
          </w:tcPr>
          <w:p w:rsidR="00FC2BC1" w:rsidRPr="00104FD9" w:rsidRDefault="00FC2BC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0" w:type="pct"/>
            <w:vAlign w:val="center"/>
          </w:tcPr>
          <w:p w:rsidR="00FC2BC1" w:rsidRPr="00104FD9" w:rsidRDefault="00FC2BC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0" w:type="pct"/>
            <w:vAlign w:val="center"/>
          </w:tcPr>
          <w:p w:rsidR="00FC2BC1" w:rsidRPr="00104FD9" w:rsidRDefault="00FC2BC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86" w:type="pct"/>
            <w:vAlign w:val="center"/>
          </w:tcPr>
          <w:p w:rsidR="00FC2BC1" w:rsidRPr="00104FD9" w:rsidRDefault="00FC2BC1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Registro a ser excluído</w:t>
            </w:r>
            <w:bookmarkStart w:id="20" w:name="_GoBack"/>
            <w:bookmarkEnd w:id="20"/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32" w:type="pct"/>
          </w:tcPr>
          <w:p w:rsidR="00FC2BC1" w:rsidRDefault="00FC2BC1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F67BE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FC2BC1" w:rsidRPr="00104FD9" w:rsidTr="00FC2BC1">
        <w:trPr>
          <w:cantSplit/>
          <w:trHeight w:val="391"/>
          <w:jc w:val="center"/>
        </w:trPr>
        <w:tc>
          <w:tcPr>
            <w:tcW w:w="824" w:type="pct"/>
            <w:vAlign w:val="center"/>
          </w:tcPr>
          <w:p w:rsidR="00FC2BC1" w:rsidRPr="00104FD9" w:rsidRDefault="00FC2BC1" w:rsidP="006431C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230" w:type="pct"/>
            <w:vAlign w:val="center"/>
          </w:tcPr>
          <w:p w:rsidR="00FC2BC1" w:rsidRPr="00104FD9" w:rsidRDefault="00FC2BC1" w:rsidP="006431C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8" w:type="pct"/>
            <w:vAlign w:val="center"/>
          </w:tcPr>
          <w:p w:rsidR="00FC2BC1" w:rsidRPr="00104FD9" w:rsidRDefault="00FC2BC1" w:rsidP="006431C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0" w:type="pct"/>
            <w:vAlign w:val="center"/>
          </w:tcPr>
          <w:p w:rsidR="00FC2BC1" w:rsidRPr="00104FD9" w:rsidRDefault="00FC2BC1" w:rsidP="006431C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0" w:type="pct"/>
            <w:vAlign w:val="center"/>
          </w:tcPr>
          <w:p w:rsidR="00FC2BC1" w:rsidRPr="00104FD9" w:rsidRDefault="00FC2BC1" w:rsidP="006431C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86" w:type="pct"/>
            <w:vAlign w:val="center"/>
          </w:tcPr>
          <w:p w:rsidR="00FC2BC1" w:rsidRPr="00104FD9" w:rsidRDefault="00FC2BC1" w:rsidP="006431C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confirmar uma ação.</w:t>
            </w:r>
          </w:p>
        </w:tc>
        <w:tc>
          <w:tcPr>
            <w:tcW w:w="532" w:type="pct"/>
          </w:tcPr>
          <w:p w:rsidR="00FC2BC1" w:rsidRPr="00104FD9" w:rsidRDefault="00FC2BC1" w:rsidP="006431C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FC2BC1" w:rsidRPr="00104FD9" w:rsidTr="00FC2BC1">
        <w:trPr>
          <w:cantSplit/>
          <w:trHeight w:val="391"/>
          <w:jc w:val="center"/>
        </w:trPr>
        <w:tc>
          <w:tcPr>
            <w:tcW w:w="824" w:type="pct"/>
            <w:vAlign w:val="center"/>
          </w:tcPr>
          <w:p w:rsidR="00FC2BC1" w:rsidRPr="00104FD9" w:rsidRDefault="00FC2BC1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Não</w:t>
            </w:r>
          </w:p>
        </w:tc>
        <w:tc>
          <w:tcPr>
            <w:tcW w:w="230" w:type="pct"/>
            <w:vAlign w:val="center"/>
          </w:tcPr>
          <w:p w:rsidR="00FC2BC1" w:rsidRPr="00104FD9" w:rsidRDefault="00FC2BC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8" w:type="pct"/>
            <w:vAlign w:val="center"/>
          </w:tcPr>
          <w:p w:rsidR="00FC2BC1" w:rsidRPr="00104FD9" w:rsidRDefault="00FC2BC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0" w:type="pct"/>
            <w:vAlign w:val="center"/>
          </w:tcPr>
          <w:p w:rsidR="00FC2BC1" w:rsidRPr="00104FD9" w:rsidRDefault="00FC2BC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0" w:type="pct"/>
            <w:vAlign w:val="center"/>
          </w:tcPr>
          <w:p w:rsidR="00FC2BC1" w:rsidRPr="00104FD9" w:rsidRDefault="00FC2BC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86" w:type="pct"/>
            <w:vAlign w:val="center"/>
          </w:tcPr>
          <w:p w:rsidR="00FC2BC1" w:rsidRPr="00104FD9" w:rsidRDefault="00FC2BC1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cancelar uma ação.</w:t>
            </w:r>
          </w:p>
        </w:tc>
        <w:tc>
          <w:tcPr>
            <w:tcW w:w="532" w:type="pct"/>
          </w:tcPr>
          <w:p w:rsidR="00FC2BC1" w:rsidRPr="00104FD9" w:rsidRDefault="00FC2BC1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FC2BC1" w:rsidRPr="00104FD9" w:rsidTr="00FC2BC1">
        <w:trPr>
          <w:cantSplit/>
          <w:trHeight w:val="391"/>
          <w:jc w:val="center"/>
        </w:trPr>
        <w:tc>
          <w:tcPr>
            <w:tcW w:w="4468" w:type="pct"/>
            <w:gridSpan w:val="6"/>
            <w:shd w:val="clear" w:color="auto" w:fill="BFBFBF" w:themeFill="background1" w:themeFillShade="BF"/>
            <w:vAlign w:val="center"/>
          </w:tcPr>
          <w:p w:rsidR="00FC2BC1" w:rsidRPr="00104FD9" w:rsidRDefault="00FC2BC1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</w:pPr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>Legenda:</w:t>
            </w:r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ab/>
              <w:t>A – Alfanumérico, N – Numérico,</w:t>
            </w:r>
            <w:proofErr w:type="gramStart"/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 xml:space="preserve">    </w:t>
            </w:r>
            <w:proofErr w:type="gramEnd"/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 xml:space="preserve">I – Inteiro,   D – Decimal,    TS – </w:t>
            </w:r>
            <w:proofErr w:type="spellStart"/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>TimeStamp</w:t>
            </w:r>
            <w:proofErr w:type="spellEnd"/>
            <w:r w:rsidRPr="00104FD9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>,   DT – Data,   N/A - Não se Aplica,  S – Sim,     N – Não, B - Botão</w:t>
            </w:r>
          </w:p>
        </w:tc>
        <w:tc>
          <w:tcPr>
            <w:tcW w:w="532" w:type="pct"/>
            <w:shd w:val="clear" w:color="auto" w:fill="BFBFBF" w:themeFill="background1" w:themeFillShade="BF"/>
          </w:tcPr>
          <w:p w:rsidR="00FC2BC1" w:rsidRPr="00104FD9" w:rsidRDefault="00FC2BC1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</w:pPr>
          </w:p>
        </w:tc>
      </w:tr>
    </w:tbl>
    <w:p w:rsidR="009C2E94" w:rsidRPr="00104FD9" w:rsidRDefault="009C2E94" w:rsidP="009C2E94">
      <w:pPr>
        <w:rPr>
          <w:rFonts w:ascii="Calibri" w:hAnsi="Calibri" w:cstheme="minorHAnsi"/>
          <w:sz w:val="20"/>
          <w:szCs w:val="20"/>
        </w:rPr>
      </w:pPr>
    </w:p>
    <w:p w:rsidR="00FB7ED9" w:rsidRPr="00104FD9" w:rsidRDefault="00FB7ED9" w:rsidP="00102C0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21" w:name="_Toc361230741"/>
      <w:r w:rsidRPr="00104FD9">
        <w:rPr>
          <w:rFonts w:ascii="Calibri" w:hAnsi="Calibri" w:cstheme="minorHAnsi"/>
          <w:sz w:val="20"/>
          <w:szCs w:val="20"/>
        </w:rPr>
        <w:t>Aprovações</w:t>
      </w:r>
      <w:bookmarkEnd w:id="21"/>
    </w:p>
    <w:p w:rsidR="006601E2" w:rsidRPr="00104FD9" w:rsidRDefault="006601E2" w:rsidP="006601E2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104FD9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F859AD" w:rsidRPr="00104FD9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F859AD" w:rsidRPr="00104FD9" w:rsidRDefault="00F859AD" w:rsidP="00B3624E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104FD9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F859AD" w:rsidRPr="00104FD9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859AD" w:rsidRPr="00104FD9" w:rsidRDefault="00F859AD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104FD9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859AD" w:rsidRPr="00104FD9" w:rsidRDefault="00F859AD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104FD9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104FD9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859AD" w:rsidRPr="00104FD9" w:rsidRDefault="00F859AD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104FD9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F859AD" w:rsidRPr="00104FD9" w:rsidTr="00B3624E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859AD" w:rsidRPr="00104FD9" w:rsidRDefault="00F859AD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104FD9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859AD" w:rsidRPr="00104FD9" w:rsidRDefault="00F859AD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104FD9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F859AD" w:rsidRPr="00104FD9" w:rsidRDefault="00F859AD" w:rsidP="00F859AD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F859AD" w:rsidRPr="00104FD9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F859AD" w:rsidRPr="00104FD9" w:rsidRDefault="00F859A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104FD9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104FD9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F859AD" w:rsidRPr="00104FD9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859AD" w:rsidRPr="00104FD9" w:rsidRDefault="00F859A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104FD9">
              <w:rPr>
                <w:rFonts w:ascii="Calibri" w:hAnsi="Calibri" w:cs="Arial"/>
                <w:sz w:val="20"/>
                <w:szCs w:val="20"/>
              </w:rPr>
              <w:t>Área:</w:t>
            </w:r>
            <w:r w:rsidRPr="00104FD9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04FD9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859AD" w:rsidRPr="00104FD9" w:rsidRDefault="00F859A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04FD9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104FD9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104FD9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859AD" w:rsidRPr="00104FD9" w:rsidRDefault="00F859A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104FD9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F859AD" w:rsidRPr="00104FD9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859AD" w:rsidRPr="00104FD9" w:rsidRDefault="00F859A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104FD9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859AD" w:rsidRPr="00104FD9" w:rsidRDefault="00F859A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104FD9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F859AD" w:rsidRPr="00104FD9" w:rsidRDefault="00F859AD" w:rsidP="00F859AD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F859AD" w:rsidRPr="00104FD9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F859AD" w:rsidRPr="00104FD9" w:rsidRDefault="00F859A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104FD9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104FD9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F859AD" w:rsidRPr="00104FD9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859AD" w:rsidRPr="00104FD9" w:rsidRDefault="00F859A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104FD9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859AD" w:rsidRPr="00104FD9" w:rsidRDefault="00F859A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04FD9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104FD9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859AD" w:rsidRPr="00104FD9" w:rsidRDefault="00F859A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104FD9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F859AD" w:rsidRPr="00104FD9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859AD" w:rsidRPr="00104FD9" w:rsidRDefault="00F859A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104FD9">
              <w:rPr>
                <w:rFonts w:ascii="Calibri" w:hAnsi="Calibri" w:cs="Arial"/>
                <w:sz w:val="20"/>
                <w:szCs w:val="20"/>
              </w:rPr>
              <w:lastRenderedPageBreak/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F859AD" w:rsidRPr="00104FD9" w:rsidRDefault="00F859A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104FD9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5C6F22" w:rsidRPr="00104FD9" w:rsidRDefault="005C6F22" w:rsidP="005C6F22">
      <w:pPr>
        <w:rPr>
          <w:rFonts w:ascii="Calibri" w:hAnsi="Calibri" w:cstheme="minorHAnsi"/>
          <w:sz w:val="20"/>
          <w:szCs w:val="20"/>
        </w:rPr>
      </w:pPr>
    </w:p>
    <w:sectPr w:rsidR="005C6F22" w:rsidRPr="00104FD9" w:rsidSect="004E1744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68B" w:rsidRDefault="00FB668B" w:rsidP="005C6F22">
      <w:pPr>
        <w:spacing w:after="0" w:line="240" w:lineRule="auto"/>
      </w:pPr>
      <w:r>
        <w:separator/>
      </w:r>
    </w:p>
  </w:endnote>
  <w:endnote w:type="continuationSeparator" w:id="0">
    <w:p w:rsidR="00FB668B" w:rsidRDefault="00FB668B" w:rsidP="005C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26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3402"/>
      <w:gridCol w:w="1844"/>
      <w:gridCol w:w="1402"/>
    </w:tblGrid>
    <w:tr w:rsidR="007748CD" w:rsidRPr="00406465" w:rsidTr="00D921C4">
      <w:trPr>
        <w:cantSplit/>
      </w:trPr>
      <w:tc>
        <w:tcPr>
          <w:tcW w:w="1520" w:type="pct"/>
        </w:tcPr>
        <w:p w:rsidR="005C6F22" w:rsidRPr="004A1D21" w:rsidRDefault="007748CD" w:rsidP="005860CD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0" w:type="pct"/>
          <w:vAlign w:val="center"/>
        </w:tcPr>
        <w:p w:rsidR="005C6F22" w:rsidRPr="004A1D21" w:rsidRDefault="007748CD" w:rsidP="007748CD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965" w:type="pct"/>
          <w:vAlign w:val="center"/>
        </w:tcPr>
        <w:p w:rsidR="005C6F22" w:rsidRPr="004A1D21" w:rsidRDefault="005C6F22" w:rsidP="005860CD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34" w:type="pct"/>
          <w:vAlign w:val="center"/>
        </w:tcPr>
        <w:p w:rsidR="005C6F22" w:rsidRPr="004A1D21" w:rsidRDefault="005C6F22" w:rsidP="005860CD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A258E4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A258E4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FC2BC1">
            <w:rPr>
              <w:rFonts w:ascii="Arial" w:hAnsi="Arial" w:cs="Arial"/>
              <w:noProof/>
              <w:sz w:val="20"/>
              <w:szCs w:val="20"/>
            </w:rPr>
            <w:t>10</w:t>
          </w:r>
          <w:r w:rsidR="00A258E4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A258E4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A258E4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FC2BC1">
            <w:rPr>
              <w:rFonts w:ascii="Arial" w:hAnsi="Arial" w:cs="Arial"/>
              <w:noProof/>
              <w:sz w:val="20"/>
              <w:szCs w:val="20"/>
            </w:rPr>
            <w:t>11</w:t>
          </w:r>
          <w:r w:rsidR="00A258E4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5C6F22" w:rsidRDefault="005C6F22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68B" w:rsidRDefault="00FB668B" w:rsidP="005C6F22">
      <w:pPr>
        <w:spacing w:after="0" w:line="240" w:lineRule="auto"/>
      </w:pPr>
      <w:r>
        <w:separator/>
      </w:r>
    </w:p>
  </w:footnote>
  <w:footnote w:type="continuationSeparator" w:id="0">
    <w:p w:rsidR="00FB668B" w:rsidRDefault="00FB668B" w:rsidP="005C6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7748CD" w:rsidRPr="00333E0B" w:rsidTr="007748CD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placeholder>
              <w:docPart w:val="FE9417866C1343F7955766CFD47F0D7F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748CD" w:rsidRPr="00333E0B" w:rsidRDefault="007748CD" w:rsidP="007748CD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748CD" w:rsidRPr="00333E0B" w:rsidRDefault="00A258E4" w:rsidP="008A1185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7748CD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3646B1">
            <w:rPr>
              <w:rFonts w:ascii="Arial" w:hAnsi="Arial" w:cs="Arial"/>
              <w:b/>
              <w:sz w:val="18"/>
            </w:rPr>
            <w:t>EI0</w:t>
          </w:r>
          <w:r w:rsidR="008A1185">
            <w:rPr>
              <w:rFonts w:ascii="Arial" w:hAnsi="Arial" w:cs="Arial"/>
              <w:b/>
              <w:sz w:val="18"/>
            </w:rPr>
            <w:t>8</w:t>
          </w:r>
          <w:r w:rsidR="00DE3D46">
            <w:rPr>
              <w:rFonts w:ascii="Arial" w:hAnsi="Arial" w:cs="Arial"/>
              <w:b/>
              <w:sz w:val="18"/>
            </w:rPr>
            <w:t xml:space="preserve"> - MANTER </w:t>
          </w:r>
          <w:r w:rsidR="00F750D3">
            <w:rPr>
              <w:rFonts w:ascii="Arial" w:hAnsi="Arial" w:cs="Arial"/>
              <w:b/>
              <w:sz w:val="18"/>
            </w:rPr>
            <w:t>TIPO MANIFESTAÇÃO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5C6F22" w:rsidRPr="00580675" w:rsidRDefault="005C6F22" w:rsidP="0058067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580675" w:rsidRPr="00FA3362" w:rsidTr="00D45294">
      <w:trPr>
        <w:trHeight w:val="983"/>
      </w:trPr>
      <w:tc>
        <w:tcPr>
          <w:tcW w:w="581" w:type="pct"/>
          <w:shd w:val="clear" w:color="auto" w:fill="auto"/>
        </w:tcPr>
        <w:p w:rsidR="00580675" w:rsidRPr="00985A77" w:rsidRDefault="00580675" w:rsidP="00D45294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61DDF089" wp14:editId="1A6197FB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580675" w:rsidRPr="007748CD" w:rsidRDefault="00580675" w:rsidP="00D45294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 xml:space="preserve">Ministério da </w:t>
          </w:r>
          <w:r w:rsidR="007748CD" w:rsidRPr="007748CD">
            <w:rPr>
              <w:b/>
              <w:sz w:val="20"/>
              <w:szCs w:val="28"/>
            </w:rPr>
            <w:t>Cultura</w:t>
          </w:r>
        </w:p>
        <w:p w:rsidR="00580675" w:rsidRPr="007748CD" w:rsidRDefault="0058067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580675" w:rsidRPr="007748CD" w:rsidRDefault="007748CD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580675" w:rsidRPr="007748CD" w:rsidRDefault="0058067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</w:t>
          </w:r>
          <w:r w:rsidR="007748CD" w:rsidRPr="007748CD">
            <w:rPr>
              <w:i/>
              <w:sz w:val="20"/>
            </w:rPr>
            <w:t>-</w:t>
          </w:r>
          <w:r w:rsidRPr="007748CD">
            <w:rPr>
              <w:i/>
              <w:sz w:val="20"/>
            </w:rPr>
            <w:t>Geral de Tecnologia da Informação</w:t>
          </w:r>
        </w:p>
        <w:p w:rsidR="007748CD" w:rsidRPr="007748CD" w:rsidRDefault="007748CD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5C6F22" w:rsidRDefault="005C6F22" w:rsidP="00D87F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00C7D"/>
    <w:multiLevelType w:val="hybridMultilevel"/>
    <w:tmpl w:val="B6708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1423DB"/>
    <w:multiLevelType w:val="hybridMultilevel"/>
    <w:tmpl w:val="74B814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8D259E"/>
    <w:multiLevelType w:val="hybridMultilevel"/>
    <w:tmpl w:val="ADBA51CA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8243EE"/>
    <w:multiLevelType w:val="hybridMultilevel"/>
    <w:tmpl w:val="94CE3F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A043E"/>
    <w:multiLevelType w:val="hybridMultilevel"/>
    <w:tmpl w:val="F490BA7E"/>
    <w:lvl w:ilvl="0" w:tplc="05A4C55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1690ABE"/>
    <w:multiLevelType w:val="multilevel"/>
    <w:tmpl w:val="7A28B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57F5B18"/>
    <w:multiLevelType w:val="hybridMultilevel"/>
    <w:tmpl w:val="94CE3F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8513AF"/>
    <w:multiLevelType w:val="hybridMultilevel"/>
    <w:tmpl w:val="AD042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5133A1"/>
    <w:multiLevelType w:val="multilevel"/>
    <w:tmpl w:val="B1DE493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CR%2."/>
      <w:lvlJc w:val="left"/>
      <w:pPr>
        <w:ind w:left="576" w:hanging="576"/>
      </w:pPr>
      <w:rPr>
        <w:rFonts w:hint="default"/>
        <w:lang w:val="pt-BR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4">
    <w:nsid w:val="787E579E"/>
    <w:multiLevelType w:val="hybridMultilevel"/>
    <w:tmpl w:val="1EE45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3"/>
  </w:num>
  <w:num w:numId="5">
    <w:abstractNumId w:val="6"/>
  </w:num>
  <w:num w:numId="6">
    <w:abstractNumId w:val="12"/>
  </w:num>
  <w:num w:numId="7">
    <w:abstractNumId w:val="14"/>
  </w:num>
  <w:num w:numId="8">
    <w:abstractNumId w:val="5"/>
  </w:num>
  <w:num w:numId="9">
    <w:abstractNumId w:val="7"/>
  </w:num>
  <w:num w:numId="10">
    <w:abstractNumId w:val="11"/>
  </w:num>
  <w:num w:numId="11">
    <w:abstractNumId w:val="8"/>
  </w:num>
  <w:num w:numId="12">
    <w:abstractNumId w:val="3"/>
  </w:num>
  <w:num w:numId="13">
    <w:abstractNumId w:val="6"/>
  </w:num>
  <w:num w:numId="14">
    <w:abstractNumId w:val="0"/>
  </w:num>
  <w:num w:numId="15">
    <w:abstractNumId w:val="4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72A9"/>
    <w:rsid w:val="00006C32"/>
    <w:rsid w:val="0002577A"/>
    <w:rsid w:val="00061E8A"/>
    <w:rsid w:val="00077AA9"/>
    <w:rsid w:val="00080F6A"/>
    <w:rsid w:val="000E10AC"/>
    <w:rsid w:val="000E6BE1"/>
    <w:rsid w:val="000F453A"/>
    <w:rsid w:val="000F61B4"/>
    <w:rsid w:val="00102C06"/>
    <w:rsid w:val="00103CDE"/>
    <w:rsid w:val="00104FD9"/>
    <w:rsid w:val="00113FFF"/>
    <w:rsid w:val="00131012"/>
    <w:rsid w:val="00142137"/>
    <w:rsid w:val="00194473"/>
    <w:rsid w:val="00195D28"/>
    <w:rsid w:val="001A1201"/>
    <w:rsid w:val="001A54FE"/>
    <w:rsid w:val="001E4129"/>
    <w:rsid w:val="001F2ED5"/>
    <w:rsid w:val="00214D8B"/>
    <w:rsid w:val="002400B7"/>
    <w:rsid w:val="002522B7"/>
    <w:rsid w:val="00272173"/>
    <w:rsid w:val="00295FD2"/>
    <w:rsid w:val="002C61DF"/>
    <w:rsid w:val="002D0592"/>
    <w:rsid w:val="002D13CA"/>
    <w:rsid w:val="002F4BB4"/>
    <w:rsid w:val="00314812"/>
    <w:rsid w:val="0033744E"/>
    <w:rsid w:val="003646B1"/>
    <w:rsid w:val="00376AD1"/>
    <w:rsid w:val="00386A22"/>
    <w:rsid w:val="00391E39"/>
    <w:rsid w:val="003A1D92"/>
    <w:rsid w:val="003A2C23"/>
    <w:rsid w:val="003C110D"/>
    <w:rsid w:val="003F3E4C"/>
    <w:rsid w:val="0040041A"/>
    <w:rsid w:val="00406AA8"/>
    <w:rsid w:val="00415E3E"/>
    <w:rsid w:val="0046011C"/>
    <w:rsid w:val="00462C8F"/>
    <w:rsid w:val="00465F6A"/>
    <w:rsid w:val="00481800"/>
    <w:rsid w:val="0048183B"/>
    <w:rsid w:val="004841AE"/>
    <w:rsid w:val="00496525"/>
    <w:rsid w:val="004A6BF5"/>
    <w:rsid w:val="004A6DDF"/>
    <w:rsid w:val="004E1744"/>
    <w:rsid w:val="004F71EC"/>
    <w:rsid w:val="00507297"/>
    <w:rsid w:val="00513E04"/>
    <w:rsid w:val="00514CAC"/>
    <w:rsid w:val="00550DF1"/>
    <w:rsid w:val="00580675"/>
    <w:rsid w:val="0058497E"/>
    <w:rsid w:val="00590E0E"/>
    <w:rsid w:val="00596B95"/>
    <w:rsid w:val="005A6070"/>
    <w:rsid w:val="005A6F08"/>
    <w:rsid w:val="005C007F"/>
    <w:rsid w:val="005C6F22"/>
    <w:rsid w:val="005D2867"/>
    <w:rsid w:val="0061224B"/>
    <w:rsid w:val="0061784A"/>
    <w:rsid w:val="006231B1"/>
    <w:rsid w:val="00630775"/>
    <w:rsid w:val="00633B35"/>
    <w:rsid w:val="00642136"/>
    <w:rsid w:val="00644BD5"/>
    <w:rsid w:val="006601E2"/>
    <w:rsid w:val="00676BCA"/>
    <w:rsid w:val="00683B7B"/>
    <w:rsid w:val="006855F5"/>
    <w:rsid w:val="00687D73"/>
    <w:rsid w:val="006902C2"/>
    <w:rsid w:val="006910DB"/>
    <w:rsid w:val="00692F15"/>
    <w:rsid w:val="00694309"/>
    <w:rsid w:val="006B660B"/>
    <w:rsid w:val="006C61A6"/>
    <w:rsid w:val="006E1579"/>
    <w:rsid w:val="006E6886"/>
    <w:rsid w:val="006E72A9"/>
    <w:rsid w:val="007156EF"/>
    <w:rsid w:val="00723E7B"/>
    <w:rsid w:val="00733077"/>
    <w:rsid w:val="007561CE"/>
    <w:rsid w:val="00761CA4"/>
    <w:rsid w:val="00772392"/>
    <w:rsid w:val="007748CD"/>
    <w:rsid w:val="007C7CCB"/>
    <w:rsid w:val="007D002C"/>
    <w:rsid w:val="007D007F"/>
    <w:rsid w:val="007D303D"/>
    <w:rsid w:val="007F5914"/>
    <w:rsid w:val="008050D2"/>
    <w:rsid w:val="008076A6"/>
    <w:rsid w:val="00811661"/>
    <w:rsid w:val="00817BB6"/>
    <w:rsid w:val="00817D42"/>
    <w:rsid w:val="00831911"/>
    <w:rsid w:val="00834273"/>
    <w:rsid w:val="00852904"/>
    <w:rsid w:val="008531F2"/>
    <w:rsid w:val="00863ACE"/>
    <w:rsid w:val="008716B3"/>
    <w:rsid w:val="00877222"/>
    <w:rsid w:val="0089474B"/>
    <w:rsid w:val="008969D3"/>
    <w:rsid w:val="00896C78"/>
    <w:rsid w:val="00897784"/>
    <w:rsid w:val="00897BA1"/>
    <w:rsid w:val="008A1185"/>
    <w:rsid w:val="008C6F40"/>
    <w:rsid w:val="009001AB"/>
    <w:rsid w:val="00912F7B"/>
    <w:rsid w:val="009211D9"/>
    <w:rsid w:val="00922C8A"/>
    <w:rsid w:val="00924BC7"/>
    <w:rsid w:val="00937748"/>
    <w:rsid w:val="009423C1"/>
    <w:rsid w:val="00961D2B"/>
    <w:rsid w:val="00995DBB"/>
    <w:rsid w:val="00997F85"/>
    <w:rsid w:val="009C2E94"/>
    <w:rsid w:val="009E5EB0"/>
    <w:rsid w:val="00A010FA"/>
    <w:rsid w:val="00A07CF6"/>
    <w:rsid w:val="00A130DF"/>
    <w:rsid w:val="00A258E4"/>
    <w:rsid w:val="00A45E8D"/>
    <w:rsid w:val="00A47CA6"/>
    <w:rsid w:val="00A5033B"/>
    <w:rsid w:val="00A626CC"/>
    <w:rsid w:val="00A964EE"/>
    <w:rsid w:val="00AC7ACA"/>
    <w:rsid w:val="00AD3F35"/>
    <w:rsid w:val="00AD5E75"/>
    <w:rsid w:val="00AF041D"/>
    <w:rsid w:val="00B11D8B"/>
    <w:rsid w:val="00B26BE1"/>
    <w:rsid w:val="00B402BC"/>
    <w:rsid w:val="00B43B7C"/>
    <w:rsid w:val="00B535B1"/>
    <w:rsid w:val="00B541DB"/>
    <w:rsid w:val="00B6780F"/>
    <w:rsid w:val="00BD1EBC"/>
    <w:rsid w:val="00BD68DE"/>
    <w:rsid w:val="00BE6F74"/>
    <w:rsid w:val="00C10E57"/>
    <w:rsid w:val="00C52E55"/>
    <w:rsid w:val="00C54BE6"/>
    <w:rsid w:val="00C60B66"/>
    <w:rsid w:val="00C645CF"/>
    <w:rsid w:val="00C9097E"/>
    <w:rsid w:val="00CC659A"/>
    <w:rsid w:val="00CD4479"/>
    <w:rsid w:val="00CE27C6"/>
    <w:rsid w:val="00CF1EB7"/>
    <w:rsid w:val="00CF342A"/>
    <w:rsid w:val="00CF536B"/>
    <w:rsid w:val="00D24953"/>
    <w:rsid w:val="00D300EA"/>
    <w:rsid w:val="00D40052"/>
    <w:rsid w:val="00D51C36"/>
    <w:rsid w:val="00D628E2"/>
    <w:rsid w:val="00D87F5B"/>
    <w:rsid w:val="00D921C4"/>
    <w:rsid w:val="00DA3712"/>
    <w:rsid w:val="00DB1304"/>
    <w:rsid w:val="00DB1C41"/>
    <w:rsid w:val="00DB4D2A"/>
    <w:rsid w:val="00DB7DB6"/>
    <w:rsid w:val="00DE3D46"/>
    <w:rsid w:val="00DF0858"/>
    <w:rsid w:val="00DF6DF9"/>
    <w:rsid w:val="00DF74ED"/>
    <w:rsid w:val="00E06797"/>
    <w:rsid w:val="00E15187"/>
    <w:rsid w:val="00E20F0F"/>
    <w:rsid w:val="00E35D14"/>
    <w:rsid w:val="00E403DF"/>
    <w:rsid w:val="00E762BD"/>
    <w:rsid w:val="00E85877"/>
    <w:rsid w:val="00E86BC4"/>
    <w:rsid w:val="00E9283F"/>
    <w:rsid w:val="00E96644"/>
    <w:rsid w:val="00EB4B7F"/>
    <w:rsid w:val="00EB4D33"/>
    <w:rsid w:val="00ED1992"/>
    <w:rsid w:val="00ED77DD"/>
    <w:rsid w:val="00EF1FDD"/>
    <w:rsid w:val="00EF7605"/>
    <w:rsid w:val="00F41D2C"/>
    <w:rsid w:val="00F436B3"/>
    <w:rsid w:val="00F46E52"/>
    <w:rsid w:val="00F513C2"/>
    <w:rsid w:val="00F652BD"/>
    <w:rsid w:val="00F74803"/>
    <w:rsid w:val="00F750D3"/>
    <w:rsid w:val="00F817FD"/>
    <w:rsid w:val="00F859AD"/>
    <w:rsid w:val="00F8733C"/>
    <w:rsid w:val="00FB3D7B"/>
    <w:rsid w:val="00FB5733"/>
    <w:rsid w:val="00FB668B"/>
    <w:rsid w:val="00FB7ED9"/>
    <w:rsid w:val="00FC2BC1"/>
    <w:rsid w:val="00FD7635"/>
    <w:rsid w:val="00FE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22"/>
  </w:style>
  <w:style w:type="paragraph" w:styleId="Ttulo1">
    <w:name w:val="heading 1"/>
    <w:basedOn w:val="Normal"/>
    <w:next w:val="Normal"/>
    <w:link w:val="Ttulo1Char"/>
    <w:qFormat/>
    <w:rsid w:val="00195D28"/>
    <w:pPr>
      <w:keepNext/>
      <w:keepLines/>
      <w:numPr>
        <w:numId w:val="5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1E4129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1E4129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F22"/>
  </w:style>
  <w:style w:type="paragraph" w:styleId="Rodap">
    <w:name w:val="footer"/>
    <w:basedOn w:val="Normal"/>
    <w:link w:val="Rodap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F22"/>
  </w:style>
  <w:style w:type="paragraph" w:styleId="Textodebalo">
    <w:name w:val="Balloon Text"/>
    <w:basedOn w:val="Normal"/>
    <w:link w:val="TextodebaloChar"/>
    <w:uiPriority w:val="99"/>
    <w:semiHidden/>
    <w:unhideWhenUsed/>
    <w:rsid w:val="005C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F22"/>
    <w:rPr>
      <w:rFonts w:ascii="Tahoma" w:hAnsi="Tahoma" w:cs="Tahoma"/>
      <w:sz w:val="16"/>
      <w:szCs w:val="16"/>
    </w:rPr>
  </w:style>
  <w:style w:type="paragraph" w:customStyle="1" w:styleId="Titulodocumento">
    <w:name w:val="Titulo documento"/>
    <w:basedOn w:val="Normal"/>
    <w:next w:val="Normal"/>
    <w:rsid w:val="005C6F22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C6F22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5C6F22"/>
    <w:rPr>
      <w:rFonts w:ascii="Arial" w:eastAsia="Times New Roman" w:hAnsi="Arial" w:cs="Times New Roman"/>
      <w:b/>
      <w:caps/>
      <w:sz w:val="28"/>
      <w:szCs w:val="20"/>
      <w:lang w:eastAsia="en-US"/>
    </w:rPr>
  </w:style>
  <w:style w:type="paragraph" w:customStyle="1" w:styleId="Standard">
    <w:name w:val="Standard"/>
    <w:rsid w:val="005C6F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Instruo">
    <w:name w:val="Instrução"/>
    <w:basedOn w:val="Normal"/>
    <w:next w:val="Normal"/>
    <w:rsid w:val="005C6F22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5C6F2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C6F2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6F2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6F22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C6F22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C6F22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C6F22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C6F22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C6F22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195D28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601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4BD5"/>
    <w:pPr>
      <w:ind w:left="720"/>
      <w:contextualSpacing/>
    </w:pPr>
  </w:style>
  <w:style w:type="paragraph" w:customStyle="1" w:styleId="Textbody">
    <w:name w:val="Text body"/>
    <w:basedOn w:val="Standard"/>
    <w:rsid w:val="00644BD5"/>
    <w:pPr>
      <w:spacing w:after="120"/>
      <w:jc w:val="both"/>
    </w:pPr>
  </w:style>
  <w:style w:type="character" w:styleId="TextodoEspaoReservado">
    <w:name w:val="Placeholder Text"/>
    <w:basedOn w:val="Fontepargpadro"/>
    <w:uiPriority w:val="99"/>
    <w:semiHidden/>
    <w:rsid w:val="00687D73"/>
    <w:rPr>
      <w:color w:val="808080"/>
    </w:rPr>
  </w:style>
  <w:style w:type="paragraph" w:customStyle="1" w:styleId="ESPComentario">
    <w:name w:val="ESP Comentario"/>
    <w:basedOn w:val="Normal"/>
    <w:rsid w:val="006C61A6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~1.EXP\AppData\Local\Temp\FRM-GRE-EspecificacaoInterfa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9417866C1343F7955766CFD47F0D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6DC1F5-3BDE-4C46-B1AF-DDE2537CEEF8}"/>
      </w:docPartPr>
      <w:docPartBody>
        <w:p w:rsidR="00670A97" w:rsidRDefault="001C588D" w:rsidP="001C588D">
          <w:pPr>
            <w:pStyle w:val="FE9417866C1343F7955766CFD47F0D7F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052D"/>
    <w:rsid w:val="000C2201"/>
    <w:rsid w:val="000D0FF8"/>
    <w:rsid w:val="000D2AAD"/>
    <w:rsid w:val="0016052D"/>
    <w:rsid w:val="00194678"/>
    <w:rsid w:val="001C588D"/>
    <w:rsid w:val="00321C1B"/>
    <w:rsid w:val="003269B9"/>
    <w:rsid w:val="00334341"/>
    <w:rsid w:val="003A63C0"/>
    <w:rsid w:val="00403E10"/>
    <w:rsid w:val="0041634A"/>
    <w:rsid w:val="00447721"/>
    <w:rsid w:val="004A4A37"/>
    <w:rsid w:val="004F5B37"/>
    <w:rsid w:val="00514B5D"/>
    <w:rsid w:val="00590B3E"/>
    <w:rsid w:val="005A6579"/>
    <w:rsid w:val="005B3331"/>
    <w:rsid w:val="0061299F"/>
    <w:rsid w:val="00626661"/>
    <w:rsid w:val="00670A97"/>
    <w:rsid w:val="007C4CEF"/>
    <w:rsid w:val="00842052"/>
    <w:rsid w:val="00897110"/>
    <w:rsid w:val="008B47AA"/>
    <w:rsid w:val="00906C10"/>
    <w:rsid w:val="00A3228C"/>
    <w:rsid w:val="00BC630A"/>
    <w:rsid w:val="00BF7310"/>
    <w:rsid w:val="00C04078"/>
    <w:rsid w:val="00C56315"/>
    <w:rsid w:val="00C6509C"/>
    <w:rsid w:val="00DA40EA"/>
    <w:rsid w:val="00E84B16"/>
    <w:rsid w:val="00E96A33"/>
    <w:rsid w:val="00ED2A6B"/>
    <w:rsid w:val="00F84FCA"/>
    <w:rsid w:val="00FA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3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C588D"/>
    <w:rPr>
      <w:color w:val="808080"/>
    </w:rPr>
  </w:style>
  <w:style w:type="paragraph" w:customStyle="1" w:styleId="E4B04EAC5BEE4C498A564475A3366100">
    <w:name w:val="E4B04EAC5BEE4C498A564475A3366100"/>
    <w:rsid w:val="0041634A"/>
  </w:style>
  <w:style w:type="paragraph" w:customStyle="1" w:styleId="E09447D67E9F4C5197684DCE1F949259">
    <w:name w:val="E09447D67E9F4C5197684DCE1F949259"/>
    <w:rsid w:val="000D2AAD"/>
  </w:style>
  <w:style w:type="paragraph" w:customStyle="1" w:styleId="0DA8E1C376A94B14B725B60C046ACA24">
    <w:name w:val="0DA8E1C376A94B14B725B60C046ACA24"/>
    <w:rsid w:val="000D2AAD"/>
  </w:style>
  <w:style w:type="paragraph" w:customStyle="1" w:styleId="FE9417866C1343F7955766CFD47F0D7F">
    <w:name w:val="FE9417866C1343F7955766CFD47F0D7F"/>
    <w:rsid w:val="001C588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DAE2B-A332-4319-B33C-0A9510418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FRM-GRE-EspecificacaoInterface</Template>
  <TotalTime>296</TotalTime>
  <Pages>11</Pages>
  <Words>1349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EI05 - MANTER SUB-CLASSIFICAÇÕES</vt:lpstr>
    </vt:vector>
  </TitlesOfParts>
  <Company/>
  <LinksUpToDate>false</LinksUpToDate>
  <CharactersWithSpaces>8622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EI06 - MANTER TIPO MANIFESTAÇÃO</dc:title>
  <dc:subject>Versão 1.0</dc:subject>
  <dc:creator>felipe.almeida</dc:creator>
  <cp:lastModifiedBy>infra</cp:lastModifiedBy>
  <cp:revision>26</cp:revision>
  <dcterms:created xsi:type="dcterms:W3CDTF">2013-01-15T16:19:00Z</dcterms:created>
  <dcterms:modified xsi:type="dcterms:W3CDTF">2013-10-09T13:43:00Z</dcterms:modified>
  <cp:category>SISTEMA DE OUVIDORIA</cp:category>
</cp:coreProperties>
</file>
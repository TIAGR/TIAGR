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22" w:rsidRPr="005A4D7F" w:rsidRDefault="005C6F22" w:rsidP="00687D73">
      <w:pPr>
        <w:spacing w:after="0" w:line="240" w:lineRule="auto"/>
        <w:rPr>
          <w:rFonts w:ascii="Calibri" w:hAnsi="Calibri" w:cs="Arial"/>
          <w:sz w:val="20"/>
          <w:szCs w:val="20"/>
        </w:rPr>
      </w:pPr>
      <w:bookmarkStart w:id="0" w:name="_GoBack"/>
    </w:p>
    <w:p w:rsidR="005C6F22" w:rsidRPr="005A4D7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5A4D7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5A4D7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5A4D7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5A4D7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5A4D7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5A4D7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5A4D7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5A4D7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5A4D7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5A4D7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5A4D7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5A4D7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5A4D7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5A4D7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5A4D7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5A4D7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5A4D7F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5A4D7F" w:rsidRDefault="00BC3DE4" w:rsidP="00C072DF">
      <w:pPr>
        <w:pStyle w:val="Ttulo"/>
        <w:ind w:left="-1134" w:right="-427"/>
        <w:jc w:val="right"/>
        <w:rPr>
          <w:rFonts w:ascii="Calibri" w:hAnsi="Calibri" w:cs="Arial"/>
          <w:sz w:val="36"/>
          <w:szCs w:val="36"/>
        </w:rPr>
      </w:pPr>
      <w:r w:rsidRPr="005A4D7F">
        <w:rPr>
          <w:rFonts w:ascii="Calibri" w:hAnsi="Calibri"/>
        </w:rPr>
        <w:fldChar w:fldCharType="begin"/>
      </w:r>
      <w:r w:rsidRPr="005A4D7F">
        <w:rPr>
          <w:rFonts w:ascii="Calibri" w:hAnsi="Calibri"/>
        </w:rPr>
        <w:instrText xml:space="preserve"> DOCPROPERTY  Category  \* MERGEFORMAT </w:instrText>
      </w:r>
      <w:r w:rsidRPr="005A4D7F">
        <w:rPr>
          <w:rFonts w:ascii="Calibri" w:hAnsi="Calibri"/>
        </w:rPr>
        <w:fldChar w:fldCharType="separate"/>
      </w:r>
      <w:r w:rsidR="00C072DF" w:rsidRPr="005A4D7F">
        <w:rPr>
          <w:rFonts w:ascii="Calibri" w:hAnsi="Calibri" w:cs="Arial"/>
          <w:sz w:val="36"/>
          <w:szCs w:val="36"/>
        </w:rPr>
        <w:t>SISTEMA DE OUVIDORIA</w:t>
      </w:r>
      <w:r w:rsidRPr="005A4D7F">
        <w:rPr>
          <w:rFonts w:ascii="Calibri" w:hAnsi="Calibri" w:cs="Arial"/>
          <w:sz w:val="36"/>
          <w:szCs w:val="36"/>
        </w:rPr>
        <w:fldChar w:fldCharType="end"/>
      </w:r>
    </w:p>
    <w:p w:rsidR="00C072DF" w:rsidRPr="005A4D7F" w:rsidRDefault="00BC3DE4" w:rsidP="006307BC">
      <w:pPr>
        <w:spacing w:line="240" w:lineRule="auto"/>
        <w:ind w:right="-427"/>
        <w:jc w:val="right"/>
        <w:rPr>
          <w:rFonts w:ascii="Calibri" w:hAnsi="Calibri"/>
          <w:sz w:val="20"/>
          <w:szCs w:val="20"/>
        </w:rPr>
      </w:pPr>
      <w:r w:rsidRPr="005A4D7F">
        <w:rPr>
          <w:rFonts w:ascii="Calibri" w:hAnsi="Calibri"/>
        </w:rPr>
        <w:fldChar w:fldCharType="begin"/>
      </w:r>
      <w:r w:rsidRPr="005A4D7F">
        <w:rPr>
          <w:rFonts w:ascii="Calibri" w:hAnsi="Calibri"/>
        </w:rPr>
        <w:instrText xml:space="preserve"> TITLE   \* MERGEFORMAT </w:instrText>
      </w:r>
      <w:r w:rsidRPr="005A4D7F">
        <w:rPr>
          <w:rFonts w:ascii="Calibri" w:hAnsi="Calibri"/>
        </w:rPr>
        <w:fldChar w:fldCharType="separate"/>
      </w:r>
      <w:r w:rsidR="00D06579" w:rsidRPr="005A4D7F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CSU0</w:t>
      </w:r>
      <w:r w:rsidR="007F2F94" w:rsidRPr="005A4D7F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6</w:t>
      </w:r>
      <w:r w:rsidR="00D06579" w:rsidRPr="005A4D7F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 xml:space="preserve"> - Manter SUBCLASSIFICAÇÕES</w:t>
      </w:r>
      <w:r w:rsidRPr="005A4D7F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fldChar w:fldCharType="end"/>
      </w:r>
      <w:r w:rsidR="006307BC" w:rsidRPr="005A4D7F">
        <w:rPr>
          <w:rFonts w:ascii="Calibri" w:hAnsi="Calibri"/>
          <w:sz w:val="36"/>
          <w:szCs w:val="36"/>
        </w:rPr>
        <w:t xml:space="preserve">     </w:t>
      </w:r>
      <w:r w:rsidR="006307BC" w:rsidRPr="005A4D7F">
        <w:rPr>
          <w:rFonts w:ascii="Calibri" w:hAnsi="Calibri"/>
          <w:sz w:val="20"/>
          <w:szCs w:val="20"/>
        </w:rPr>
        <w:t xml:space="preserve">   </w:t>
      </w:r>
    </w:p>
    <w:p w:rsidR="005C6F22" w:rsidRPr="005A4D7F" w:rsidRDefault="00F22A0E" w:rsidP="006307BC">
      <w:pPr>
        <w:spacing w:line="240" w:lineRule="auto"/>
        <w:ind w:right="-427"/>
        <w:jc w:val="right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/>
        </w:rPr>
        <w:fldChar w:fldCharType="begin"/>
      </w:r>
      <w:r w:rsidRPr="005A4D7F">
        <w:rPr>
          <w:rFonts w:ascii="Calibri" w:hAnsi="Calibri"/>
        </w:rPr>
        <w:instrText xml:space="preserve"> DOCPROPERTY  Subject  \* MERGEFORMAT </w:instrText>
      </w:r>
      <w:r w:rsidRPr="005A4D7F">
        <w:rPr>
          <w:rFonts w:ascii="Calibri" w:hAnsi="Calibri"/>
        </w:rPr>
        <w:fldChar w:fldCharType="separate"/>
      </w:r>
      <w:r w:rsidR="00C072DF" w:rsidRPr="005A4D7F">
        <w:rPr>
          <w:rFonts w:ascii="Calibri" w:eastAsia="Arial Unicode MS" w:hAnsi="Calibri" w:cs="Arial"/>
          <w:kern w:val="3"/>
          <w:sz w:val="20"/>
          <w:szCs w:val="20"/>
        </w:rPr>
        <w:t>Versão 1</w:t>
      </w:r>
      <w:r w:rsidR="00560809" w:rsidRPr="005A4D7F">
        <w:rPr>
          <w:rFonts w:ascii="Calibri" w:eastAsia="Arial Unicode MS" w:hAnsi="Calibri" w:cs="Arial"/>
          <w:kern w:val="3"/>
          <w:sz w:val="20"/>
          <w:szCs w:val="20"/>
        </w:rPr>
        <w:t>.4</w:t>
      </w:r>
      <w:r w:rsidRPr="005A4D7F">
        <w:rPr>
          <w:rFonts w:ascii="Calibri" w:eastAsia="Arial Unicode MS" w:hAnsi="Calibri" w:cs="Arial"/>
          <w:kern w:val="3"/>
          <w:sz w:val="20"/>
          <w:szCs w:val="20"/>
        </w:rPr>
        <w:fldChar w:fldCharType="end"/>
      </w:r>
    </w:p>
    <w:p w:rsidR="00496525" w:rsidRPr="005A4D7F" w:rsidRDefault="00496525">
      <w:pPr>
        <w:rPr>
          <w:rFonts w:ascii="Calibri" w:hAnsi="Calibri" w:cs="Arial"/>
          <w:sz w:val="20"/>
          <w:szCs w:val="20"/>
        </w:rPr>
      </w:pPr>
    </w:p>
    <w:p w:rsidR="00831911" w:rsidRPr="005A4D7F" w:rsidRDefault="00831911" w:rsidP="00831911">
      <w:pPr>
        <w:rPr>
          <w:rFonts w:ascii="Calibri" w:hAnsi="Calibri" w:cs="Arial"/>
          <w:sz w:val="20"/>
          <w:szCs w:val="20"/>
          <w:lang w:val="pt-PT"/>
        </w:rPr>
      </w:pPr>
    </w:p>
    <w:p w:rsidR="00831911" w:rsidRPr="005A4D7F" w:rsidRDefault="00831911" w:rsidP="00831911">
      <w:pPr>
        <w:rPr>
          <w:rFonts w:ascii="Calibri" w:hAnsi="Calibri" w:cs="Arial"/>
          <w:sz w:val="20"/>
          <w:szCs w:val="20"/>
          <w:lang w:val="pt-PT"/>
        </w:rPr>
      </w:pPr>
    </w:p>
    <w:p w:rsidR="00831911" w:rsidRPr="005A4D7F" w:rsidRDefault="00831911" w:rsidP="00831911">
      <w:pPr>
        <w:rPr>
          <w:rFonts w:ascii="Calibri" w:hAnsi="Calibri" w:cs="Arial"/>
          <w:sz w:val="20"/>
          <w:szCs w:val="20"/>
          <w:lang w:val="pt-PT"/>
        </w:rPr>
      </w:pPr>
    </w:p>
    <w:p w:rsidR="00687D73" w:rsidRPr="005A4D7F" w:rsidRDefault="00687D73" w:rsidP="00687D73">
      <w:pPr>
        <w:rPr>
          <w:rFonts w:ascii="Calibri" w:hAnsi="Calibri" w:cs="Arial"/>
          <w:sz w:val="20"/>
          <w:szCs w:val="20"/>
          <w:lang w:val="pt-PT"/>
        </w:rPr>
      </w:pPr>
    </w:p>
    <w:p w:rsidR="00496525" w:rsidRPr="005A4D7F" w:rsidRDefault="00496525">
      <w:pPr>
        <w:rPr>
          <w:rFonts w:ascii="Calibri" w:hAnsi="Calibri" w:cs="Arial"/>
          <w:sz w:val="20"/>
          <w:szCs w:val="20"/>
          <w:lang w:val="pt-PT"/>
        </w:rPr>
        <w:sectPr w:rsidR="00496525" w:rsidRPr="005A4D7F" w:rsidSect="005C6F22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C6F22" w:rsidRPr="005A4D7F" w:rsidRDefault="005C6F22" w:rsidP="00195D28">
      <w:pPr>
        <w:pStyle w:val="Ttulo"/>
        <w:spacing w:before="360" w:after="240" w:line="360" w:lineRule="auto"/>
        <w:jc w:val="center"/>
        <w:rPr>
          <w:rFonts w:ascii="Calibri" w:hAnsi="Calibri" w:cs="Arial"/>
          <w:sz w:val="20"/>
        </w:rPr>
      </w:pPr>
      <w:r w:rsidRPr="005A4D7F">
        <w:rPr>
          <w:rFonts w:ascii="Calibri" w:hAnsi="Calibri" w:cs="Arial"/>
          <w:sz w:val="20"/>
        </w:rPr>
        <w:lastRenderedPageBreak/>
        <w:t xml:space="preserve">Histórico de </w:t>
      </w:r>
      <w:r w:rsidR="00194473" w:rsidRPr="005A4D7F">
        <w:rPr>
          <w:rFonts w:ascii="Calibri" w:hAnsi="Calibri" w:cs="Arial"/>
          <w:sz w:val="20"/>
        </w:rPr>
        <w:t>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5C6F22" w:rsidRPr="005A4D7F" w:rsidTr="006601E2">
        <w:trPr>
          <w:trHeight w:val="284"/>
        </w:trPr>
        <w:tc>
          <w:tcPr>
            <w:tcW w:w="797" w:type="pct"/>
            <w:shd w:val="clear" w:color="auto" w:fill="C0C0C0"/>
          </w:tcPr>
          <w:p w:rsidR="005C6F22" w:rsidRPr="005A4D7F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5A4D7F">
              <w:rPr>
                <w:rFonts w:ascii="Calibri" w:hAnsi="Calibri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5C6F22" w:rsidRPr="005A4D7F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5A4D7F">
              <w:rPr>
                <w:rFonts w:ascii="Calibri" w:hAnsi="Calibri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5C6F22" w:rsidRPr="005A4D7F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5A4D7F">
              <w:rPr>
                <w:rFonts w:ascii="Calibri" w:hAnsi="Calibri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5C6F22" w:rsidRPr="005A4D7F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5A4D7F">
              <w:rPr>
                <w:rFonts w:ascii="Calibri" w:hAnsi="Calibri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D736B0" w:rsidRPr="005A4D7F" w:rsidTr="006601E2">
        <w:trPr>
          <w:trHeight w:val="284"/>
        </w:trPr>
        <w:tc>
          <w:tcPr>
            <w:tcW w:w="797" w:type="pct"/>
          </w:tcPr>
          <w:p w:rsidR="00D736B0" w:rsidRPr="005A4D7F" w:rsidRDefault="00495D61" w:rsidP="00717A22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5A4D7F">
              <w:rPr>
                <w:rFonts w:ascii="Calibri" w:hAnsi="Calibri" w:cs="Arial"/>
                <w:sz w:val="20"/>
                <w:szCs w:val="20"/>
                <w:lang w:val="es-ES_tradnl"/>
              </w:rPr>
              <w:t>14</w:t>
            </w:r>
            <w:r w:rsidR="00D736B0" w:rsidRPr="005A4D7F">
              <w:rPr>
                <w:rFonts w:ascii="Calibri" w:hAnsi="Calibri" w:cs="Arial"/>
                <w:sz w:val="20"/>
                <w:szCs w:val="20"/>
                <w:lang w:val="es-ES_tradnl"/>
              </w:rPr>
              <w:t>/</w:t>
            </w:r>
            <w:r w:rsidR="00C072DF" w:rsidRPr="005A4D7F">
              <w:rPr>
                <w:rFonts w:ascii="Calibri" w:hAnsi="Calibri" w:cs="Arial"/>
                <w:sz w:val="20"/>
                <w:szCs w:val="20"/>
                <w:lang w:val="es-ES_tradnl"/>
              </w:rPr>
              <w:t>01</w:t>
            </w:r>
            <w:r w:rsidR="00D736B0" w:rsidRPr="005A4D7F">
              <w:rPr>
                <w:rFonts w:ascii="Calibri" w:hAnsi="Calibri" w:cs="Arial"/>
                <w:sz w:val="20"/>
                <w:szCs w:val="20"/>
                <w:lang w:val="es-ES_tradnl"/>
              </w:rPr>
              <w:t>/201</w:t>
            </w:r>
            <w:r w:rsidR="00C072DF" w:rsidRPr="005A4D7F">
              <w:rPr>
                <w:rFonts w:ascii="Calibri" w:hAnsi="Calibri" w:cs="Arial"/>
                <w:sz w:val="20"/>
                <w:szCs w:val="20"/>
                <w:lang w:val="es-ES_tradnl"/>
              </w:rPr>
              <w:t>3</w:t>
            </w:r>
          </w:p>
          <w:p w:rsidR="00D736B0" w:rsidRPr="005A4D7F" w:rsidRDefault="00D736B0" w:rsidP="00717A22">
            <w:pPr>
              <w:pStyle w:val="Instruo"/>
              <w:jc w:val="center"/>
              <w:rPr>
                <w:rFonts w:ascii="Calibri" w:hAnsi="Calibri"/>
                <w:lang w:val="es-ES_tradnl"/>
              </w:rPr>
            </w:pPr>
          </w:p>
        </w:tc>
        <w:tc>
          <w:tcPr>
            <w:tcW w:w="556" w:type="pct"/>
          </w:tcPr>
          <w:p w:rsidR="00D736B0" w:rsidRPr="005A4D7F" w:rsidRDefault="00D736B0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A4D7F">
              <w:rPr>
                <w:rFonts w:ascii="Calibri" w:hAnsi="Calibri" w:cs="Arial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D736B0" w:rsidRPr="005A4D7F" w:rsidRDefault="00D736B0" w:rsidP="00717A22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5A4D7F">
              <w:rPr>
                <w:rFonts w:ascii="Calibri" w:hAnsi="Calibr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D736B0" w:rsidRPr="005A4D7F" w:rsidRDefault="00495D61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A4D7F">
              <w:rPr>
                <w:rFonts w:ascii="Calibri" w:hAnsi="Calibri" w:cs="Arial"/>
                <w:sz w:val="20"/>
                <w:szCs w:val="20"/>
              </w:rPr>
              <w:t>Felipe Leandro Almeida</w:t>
            </w:r>
          </w:p>
        </w:tc>
      </w:tr>
      <w:tr w:rsidR="00F30B6B" w:rsidRPr="005A4D7F" w:rsidTr="006601E2">
        <w:trPr>
          <w:trHeight w:val="284"/>
        </w:trPr>
        <w:tc>
          <w:tcPr>
            <w:tcW w:w="797" w:type="pct"/>
          </w:tcPr>
          <w:p w:rsidR="00F30B6B" w:rsidRPr="005A4D7F" w:rsidRDefault="00F30B6B" w:rsidP="00717A22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5A4D7F">
              <w:rPr>
                <w:rFonts w:ascii="Calibri" w:hAnsi="Calibri" w:cs="Arial"/>
                <w:sz w:val="20"/>
                <w:szCs w:val="20"/>
                <w:lang w:val="es-ES_tradnl"/>
              </w:rPr>
              <w:t>03/05/2013</w:t>
            </w:r>
          </w:p>
        </w:tc>
        <w:tc>
          <w:tcPr>
            <w:tcW w:w="556" w:type="pct"/>
          </w:tcPr>
          <w:p w:rsidR="00F30B6B" w:rsidRPr="005A4D7F" w:rsidRDefault="007F2F94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A4D7F">
              <w:rPr>
                <w:rFonts w:ascii="Calibri" w:hAnsi="Calibri" w:cs="Arial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F30B6B" w:rsidRPr="005A4D7F" w:rsidRDefault="00F30B6B" w:rsidP="00717A22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5A4D7F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F30B6B" w:rsidRPr="005A4D7F" w:rsidRDefault="00F30B6B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A4D7F">
              <w:rPr>
                <w:rFonts w:ascii="Calibri" w:hAnsi="Calibri" w:cs="Arial"/>
                <w:sz w:val="20"/>
                <w:szCs w:val="20"/>
              </w:rPr>
              <w:t xml:space="preserve">João </w:t>
            </w:r>
            <w:r w:rsidR="003B49B6" w:rsidRPr="005A4D7F">
              <w:rPr>
                <w:rFonts w:ascii="Calibri" w:hAnsi="Calibri" w:cs="Arial"/>
                <w:sz w:val="20"/>
                <w:szCs w:val="20"/>
              </w:rPr>
              <w:t>Antônio</w:t>
            </w:r>
            <w:r w:rsidR="00560809" w:rsidRPr="005A4D7F">
              <w:rPr>
                <w:rFonts w:ascii="Calibri" w:hAnsi="Calibri" w:cs="Arial"/>
                <w:sz w:val="20"/>
                <w:szCs w:val="20"/>
              </w:rPr>
              <w:t xml:space="preserve"> R. de Sousa</w:t>
            </w:r>
          </w:p>
        </w:tc>
      </w:tr>
      <w:tr w:rsidR="00786C71" w:rsidRPr="005A4D7F" w:rsidTr="006601E2">
        <w:trPr>
          <w:trHeight w:val="284"/>
        </w:trPr>
        <w:tc>
          <w:tcPr>
            <w:tcW w:w="797" w:type="pct"/>
          </w:tcPr>
          <w:p w:rsidR="00786C71" w:rsidRPr="005A4D7F" w:rsidRDefault="00786C71" w:rsidP="00717A22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5A4D7F">
              <w:rPr>
                <w:rFonts w:ascii="Calibri" w:hAnsi="Calibri" w:cs="Arial"/>
                <w:sz w:val="20"/>
                <w:szCs w:val="20"/>
                <w:lang w:val="es-ES_tradnl"/>
              </w:rPr>
              <w:t>03/06/2013</w:t>
            </w:r>
          </w:p>
        </w:tc>
        <w:tc>
          <w:tcPr>
            <w:tcW w:w="556" w:type="pct"/>
          </w:tcPr>
          <w:p w:rsidR="00786C71" w:rsidRPr="005A4D7F" w:rsidRDefault="007F2F94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A4D7F">
              <w:rPr>
                <w:rFonts w:ascii="Calibri" w:hAnsi="Calibri" w:cs="Arial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786C71" w:rsidRPr="005A4D7F" w:rsidRDefault="00786C71" w:rsidP="00717A22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5A4D7F">
              <w:rPr>
                <w:rFonts w:ascii="Calibri" w:hAnsi="Calibri"/>
                <w:i w:val="0"/>
                <w:color w:val="auto"/>
              </w:rPr>
              <w:t>Revisão do documento</w:t>
            </w:r>
          </w:p>
        </w:tc>
        <w:tc>
          <w:tcPr>
            <w:tcW w:w="1354" w:type="pct"/>
          </w:tcPr>
          <w:p w:rsidR="00786C71" w:rsidRPr="005A4D7F" w:rsidRDefault="00786C71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A4D7F">
              <w:rPr>
                <w:rFonts w:ascii="Calibri" w:hAnsi="Calibri" w:cs="Arial"/>
                <w:sz w:val="20"/>
                <w:szCs w:val="20"/>
              </w:rPr>
              <w:t>João Antônio</w:t>
            </w:r>
            <w:r w:rsidR="00560809" w:rsidRPr="005A4D7F">
              <w:rPr>
                <w:rFonts w:ascii="Calibri" w:hAnsi="Calibri" w:cs="Arial"/>
                <w:sz w:val="20"/>
                <w:szCs w:val="20"/>
              </w:rPr>
              <w:t xml:space="preserve"> R. de Sousa</w:t>
            </w:r>
          </w:p>
        </w:tc>
      </w:tr>
      <w:tr w:rsidR="007F2F94" w:rsidRPr="005A4D7F" w:rsidTr="006601E2">
        <w:trPr>
          <w:trHeight w:val="284"/>
        </w:trPr>
        <w:tc>
          <w:tcPr>
            <w:tcW w:w="797" w:type="pct"/>
          </w:tcPr>
          <w:p w:rsidR="007F2F94" w:rsidRPr="005A4D7F" w:rsidRDefault="007F2F94" w:rsidP="00717A22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5A4D7F">
              <w:rPr>
                <w:rFonts w:ascii="Calibri" w:hAnsi="Calibri" w:cs="Arial"/>
                <w:sz w:val="20"/>
                <w:szCs w:val="20"/>
                <w:lang w:val="es-ES_tradnl"/>
              </w:rPr>
              <w:t>10/07/2013</w:t>
            </w:r>
          </w:p>
        </w:tc>
        <w:tc>
          <w:tcPr>
            <w:tcW w:w="556" w:type="pct"/>
          </w:tcPr>
          <w:p w:rsidR="007F2F94" w:rsidRPr="005A4D7F" w:rsidRDefault="007F2F94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A4D7F">
              <w:rPr>
                <w:rFonts w:ascii="Calibri" w:hAnsi="Calibri" w:cs="Arial"/>
                <w:sz w:val="20"/>
                <w:szCs w:val="20"/>
              </w:rPr>
              <w:t>1.3</w:t>
            </w:r>
          </w:p>
        </w:tc>
        <w:tc>
          <w:tcPr>
            <w:tcW w:w="2293" w:type="pct"/>
          </w:tcPr>
          <w:p w:rsidR="007F2F94" w:rsidRPr="005A4D7F" w:rsidRDefault="007F2F94" w:rsidP="007F2F94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5A4D7F">
              <w:rPr>
                <w:rFonts w:ascii="Calibri" w:hAnsi="Calibri"/>
                <w:i w:val="0"/>
                <w:color w:val="auto"/>
              </w:rPr>
              <w:t>Alterado o fluxo básico, alterado os fluxos alternativos FA01, FA02 e FA03, incluído FA04</w:t>
            </w:r>
          </w:p>
          <w:p w:rsidR="007F2F94" w:rsidRPr="005A4D7F" w:rsidRDefault="007F2F94" w:rsidP="007F2F94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5A4D7F">
              <w:rPr>
                <w:rFonts w:ascii="Calibri" w:hAnsi="Calibri"/>
                <w:i w:val="0"/>
                <w:color w:val="auto"/>
              </w:rPr>
              <w:t>FE04, FE05, FE06, FE07 e Interfaces</w:t>
            </w:r>
          </w:p>
        </w:tc>
        <w:tc>
          <w:tcPr>
            <w:tcW w:w="1354" w:type="pct"/>
          </w:tcPr>
          <w:p w:rsidR="007F2F94" w:rsidRPr="005A4D7F" w:rsidRDefault="007F2F94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A4D7F">
              <w:rPr>
                <w:rFonts w:ascii="Calibri" w:hAnsi="Calibri" w:cs="Arial"/>
                <w:sz w:val="20"/>
                <w:szCs w:val="20"/>
              </w:rPr>
              <w:t>Aline Santos Freitas - XTI</w:t>
            </w:r>
          </w:p>
        </w:tc>
      </w:tr>
      <w:tr w:rsidR="00560809" w:rsidRPr="005A4D7F" w:rsidTr="006601E2">
        <w:trPr>
          <w:trHeight w:val="284"/>
        </w:trPr>
        <w:tc>
          <w:tcPr>
            <w:tcW w:w="797" w:type="pct"/>
          </w:tcPr>
          <w:p w:rsidR="00560809" w:rsidRPr="005A4D7F" w:rsidRDefault="00560809" w:rsidP="0016527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5A4D7F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560809" w:rsidRPr="005A4D7F" w:rsidRDefault="00560809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A4D7F">
              <w:rPr>
                <w:rFonts w:ascii="Calibri" w:hAnsi="Calibri" w:cs="Arial"/>
                <w:sz w:val="20"/>
                <w:szCs w:val="20"/>
              </w:rPr>
              <w:t>1.4</w:t>
            </w:r>
          </w:p>
        </w:tc>
        <w:tc>
          <w:tcPr>
            <w:tcW w:w="2293" w:type="pct"/>
          </w:tcPr>
          <w:p w:rsidR="00560809" w:rsidRPr="005A4D7F" w:rsidRDefault="00560809" w:rsidP="00165274">
            <w:pPr>
              <w:pStyle w:val="Instruo"/>
              <w:rPr>
                <w:rFonts w:ascii="Calibri" w:hAnsi="Calibri"/>
                <w:i w:val="0"/>
                <w:color w:val="auto"/>
              </w:rPr>
            </w:pPr>
            <w:r w:rsidRPr="005A4D7F">
              <w:rPr>
                <w:rFonts w:ascii="Calibri" w:hAnsi="Calibri"/>
                <w:i w:val="0"/>
                <w:color w:val="auto"/>
              </w:rPr>
              <w:t xml:space="preserve">           Correção e revisão do documento</w:t>
            </w:r>
          </w:p>
        </w:tc>
        <w:tc>
          <w:tcPr>
            <w:tcW w:w="1354" w:type="pct"/>
          </w:tcPr>
          <w:p w:rsidR="00560809" w:rsidRPr="005A4D7F" w:rsidRDefault="00560809" w:rsidP="00165274">
            <w:pPr>
              <w:rPr>
                <w:rFonts w:ascii="Calibri" w:hAnsi="Calibri" w:cs="Arial"/>
                <w:sz w:val="20"/>
                <w:szCs w:val="20"/>
              </w:rPr>
            </w:pPr>
            <w:r w:rsidRPr="005A4D7F">
              <w:rPr>
                <w:rFonts w:ascii="Calibri" w:hAnsi="Calibri" w:cs="Arial"/>
                <w:sz w:val="20"/>
                <w:szCs w:val="20"/>
              </w:rPr>
              <w:t>João Antônio R. de Sousa</w:t>
            </w:r>
          </w:p>
        </w:tc>
      </w:tr>
    </w:tbl>
    <w:p w:rsidR="005C6F22" w:rsidRPr="005A4D7F" w:rsidRDefault="005C6F22" w:rsidP="005C6F22">
      <w:pPr>
        <w:spacing w:after="0"/>
        <w:rPr>
          <w:rFonts w:ascii="Calibri" w:hAnsi="Calibri" w:cs="Arial"/>
          <w:sz w:val="20"/>
          <w:szCs w:val="20"/>
        </w:rPr>
      </w:pPr>
    </w:p>
    <w:p w:rsidR="006601E2" w:rsidRPr="005A4D7F" w:rsidRDefault="006601E2">
      <w:pPr>
        <w:rPr>
          <w:rFonts w:ascii="Calibri" w:hAnsi="Calibri" w:cs="Arial"/>
          <w:sz w:val="20"/>
          <w:szCs w:val="20"/>
          <w:lang w:val="pt-PT"/>
        </w:rPr>
      </w:pPr>
    </w:p>
    <w:p w:rsidR="001C2563" w:rsidRPr="005A4D7F" w:rsidRDefault="006601E2" w:rsidP="00195D28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  <w:sz w:val="20"/>
        </w:rPr>
      </w:pPr>
      <w:r w:rsidRPr="005A4D7F">
        <w:rPr>
          <w:rFonts w:ascii="Calibri" w:hAnsi="Calibri" w:cs="Arial"/>
          <w:sz w:val="20"/>
        </w:rPr>
        <w:lastRenderedPageBreak/>
        <w:t xml:space="preserve">Sumário </w:t>
      </w:r>
      <w:r w:rsidR="0098702E" w:rsidRPr="005A4D7F">
        <w:rPr>
          <w:rFonts w:ascii="Calibri" w:hAnsi="Calibri" w:cs="Arial"/>
          <w:sz w:val="20"/>
        </w:rPr>
        <w:fldChar w:fldCharType="begin"/>
      </w:r>
      <w:r w:rsidR="005C6F22" w:rsidRPr="005A4D7F">
        <w:rPr>
          <w:rFonts w:ascii="Calibri" w:hAnsi="Calibri" w:cs="Arial"/>
          <w:sz w:val="20"/>
        </w:rPr>
        <w:instrText xml:space="preserve"> TOC \o "1-3" \h \z \u </w:instrText>
      </w:r>
      <w:r w:rsidR="0098702E" w:rsidRPr="005A4D7F">
        <w:rPr>
          <w:rFonts w:ascii="Calibri" w:hAnsi="Calibri" w:cs="Arial"/>
          <w:sz w:val="20"/>
        </w:rPr>
        <w:fldChar w:fldCharType="separate"/>
      </w:r>
    </w:p>
    <w:p w:rsidR="001C2563" w:rsidRPr="005A4D7F" w:rsidRDefault="00F22A0E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</w:rPr>
      </w:pPr>
      <w:hyperlink w:anchor="_Toc361216043" w:history="1">
        <w:r w:rsidR="001C2563" w:rsidRPr="005A4D7F">
          <w:rPr>
            <w:rStyle w:val="Hyperlink"/>
            <w:rFonts w:ascii="Calibri" w:hAnsi="Calibri"/>
            <w:noProof/>
          </w:rPr>
          <w:t>1</w:t>
        </w:r>
        <w:r w:rsidR="001C2563" w:rsidRPr="005A4D7F">
          <w:rPr>
            <w:rFonts w:ascii="Calibri" w:hAnsi="Calibri" w:cstheme="minorBidi"/>
            <w:b w:val="0"/>
            <w:bCs w:val="0"/>
            <w:caps w:val="0"/>
            <w:noProof/>
          </w:rPr>
          <w:tab/>
        </w:r>
        <w:r w:rsidR="001C2563" w:rsidRPr="005A4D7F">
          <w:rPr>
            <w:rStyle w:val="Hyperlink"/>
            <w:rFonts w:ascii="Calibri" w:hAnsi="Calibri"/>
            <w:noProof/>
          </w:rPr>
          <w:t>INTRODUÇÃO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_Toc361216043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4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</w:rPr>
      </w:pPr>
      <w:hyperlink w:anchor="_Toc361216044" w:history="1">
        <w:r w:rsidR="001C2563" w:rsidRPr="005A4D7F">
          <w:rPr>
            <w:rStyle w:val="Hyperlink"/>
            <w:rFonts w:ascii="Calibri" w:hAnsi="Calibri"/>
            <w:noProof/>
          </w:rPr>
          <w:t>2</w:t>
        </w:r>
        <w:r w:rsidR="001C2563" w:rsidRPr="005A4D7F">
          <w:rPr>
            <w:rFonts w:ascii="Calibri" w:hAnsi="Calibri" w:cstheme="minorBidi"/>
            <w:b w:val="0"/>
            <w:bCs w:val="0"/>
            <w:caps w:val="0"/>
            <w:noProof/>
          </w:rPr>
          <w:tab/>
        </w:r>
        <w:r w:rsidR="001C2563" w:rsidRPr="005A4D7F">
          <w:rPr>
            <w:rStyle w:val="Hyperlink"/>
            <w:rFonts w:ascii="Calibri" w:hAnsi="Calibri"/>
            <w:noProof/>
          </w:rPr>
          <w:t>Definições, Acrônimos e Abreviações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_Toc361216044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4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</w:rPr>
      </w:pPr>
      <w:hyperlink w:anchor="_Toc361216045" w:history="1">
        <w:r w:rsidR="001C2563" w:rsidRPr="005A4D7F">
          <w:rPr>
            <w:rStyle w:val="Hyperlink"/>
            <w:rFonts w:ascii="Calibri" w:hAnsi="Calibri"/>
            <w:noProof/>
          </w:rPr>
          <w:t>3</w:t>
        </w:r>
        <w:r w:rsidR="001C2563" w:rsidRPr="005A4D7F">
          <w:rPr>
            <w:rFonts w:ascii="Calibri" w:hAnsi="Calibri" w:cstheme="minorBidi"/>
            <w:b w:val="0"/>
            <w:bCs w:val="0"/>
            <w:caps w:val="0"/>
            <w:noProof/>
          </w:rPr>
          <w:tab/>
        </w:r>
        <w:r w:rsidR="001C2563" w:rsidRPr="005A4D7F">
          <w:rPr>
            <w:rStyle w:val="Hyperlink"/>
            <w:rFonts w:ascii="Calibri" w:hAnsi="Calibri"/>
            <w:noProof/>
          </w:rPr>
          <w:t>Referências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_Toc361216045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4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</w:rPr>
      </w:pPr>
      <w:hyperlink w:anchor="_Toc361216046" w:history="1">
        <w:r w:rsidR="001C2563" w:rsidRPr="005A4D7F">
          <w:rPr>
            <w:rStyle w:val="Hyperlink"/>
            <w:rFonts w:ascii="Calibri" w:hAnsi="Calibri"/>
            <w:noProof/>
          </w:rPr>
          <w:t>4</w:t>
        </w:r>
        <w:r w:rsidR="001C2563" w:rsidRPr="005A4D7F">
          <w:rPr>
            <w:rFonts w:ascii="Calibri" w:hAnsi="Calibri" w:cstheme="minorBidi"/>
            <w:b w:val="0"/>
            <w:bCs w:val="0"/>
            <w:caps w:val="0"/>
            <w:noProof/>
          </w:rPr>
          <w:tab/>
        </w:r>
        <w:r w:rsidR="001C2563" w:rsidRPr="005A4D7F">
          <w:rPr>
            <w:rStyle w:val="Hyperlink"/>
            <w:rFonts w:ascii="Calibri" w:hAnsi="Calibri"/>
            <w:noProof/>
          </w:rPr>
          <w:t>Atores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_Toc361216046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4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</w:rPr>
      </w:pPr>
      <w:hyperlink w:anchor="_Toc361216047" w:history="1">
        <w:r w:rsidR="001C2563" w:rsidRPr="005A4D7F">
          <w:rPr>
            <w:rStyle w:val="Hyperlink"/>
            <w:rFonts w:ascii="Calibri" w:hAnsi="Calibri"/>
            <w:noProof/>
          </w:rPr>
          <w:t>5</w:t>
        </w:r>
        <w:r w:rsidR="001C2563" w:rsidRPr="005A4D7F">
          <w:rPr>
            <w:rFonts w:ascii="Calibri" w:hAnsi="Calibri" w:cstheme="minorBidi"/>
            <w:b w:val="0"/>
            <w:bCs w:val="0"/>
            <w:caps w:val="0"/>
            <w:noProof/>
          </w:rPr>
          <w:tab/>
        </w:r>
        <w:r w:rsidR="001C2563" w:rsidRPr="005A4D7F">
          <w:rPr>
            <w:rStyle w:val="Hyperlink"/>
            <w:rFonts w:ascii="Calibri" w:hAnsi="Calibri"/>
            <w:noProof/>
          </w:rPr>
          <w:t>Pré-condições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_Toc361216047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4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</w:rPr>
      </w:pPr>
      <w:hyperlink w:anchor="_Toc361216048" w:history="1">
        <w:r w:rsidR="001C2563" w:rsidRPr="005A4D7F">
          <w:rPr>
            <w:rStyle w:val="Hyperlink"/>
            <w:rFonts w:ascii="Calibri" w:hAnsi="Calibri"/>
            <w:noProof/>
          </w:rPr>
          <w:t>6</w:t>
        </w:r>
        <w:r w:rsidR="001C2563" w:rsidRPr="005A4D7F">
          <w:rPr>
            <w:rFonts w:ascii="Calibri" w:hAnsi="Calibri" w:cstheme="minorBidi"/>
            <w:b w:val="0"/>
            <w:bCs w:val="0"/>
            <w:caps w:val="0"/>
            <w:noProof/>
          </w:rPr>
          <w:tab/>
        </w:r>
        <w:r w:rsidR="001C2563" w:rsidRPr="005A4D7F">
          <w:rPr>
            <w:rStyle w:val="Hyperlink"/>
            <w:rFonts w:ascii="Calibri" w:hAnsi="Calibri"/>
            <w:noProof/>
          </w:rPr>
          <w:t>Fluxo de Eventos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_Toc361216048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4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</w:rPr>
      </w:pPr>
      <w:hyperlink w:anchor="_Toc361216049" w:history="1">
        <w:r w:rsidR="001C2563" w:rsidRPr="005A4D7F">
          <w:rPr>
            <w:rStyle w:val="Hyperlink"/>
            <w:rFonts w:ascii="Calibri" w:hAnsi="Calibri"/>
            <w:noProof/>
          </w:rPr>
          <w:t>6.1.</w:t>
        </w:r>
        <w:r w:rsidR="001C2563" w:rsidRPr="005A4D7F">
          <w:rPr>
            <w:rFonts w:ascii="Calibri" w:hAnsi="Calibri" w:cstheme="minorBidi"/>
            <w:smallCaps w:val="0"/>
            <w:noProof/>
          </w:rPr>
          <w:tab/>
        </w:r>
        <w:r w:rsidR="001C2563" w:rsidRPr="005A4D7F">
          <w:rPr>
            <w:rStyle w:val="Hyperlink"/>
            <w:rFonts w:ascii="Calibri" w:hAnsi="Calibri"/>
            <w:noProof/>
          </w:rPr>
          <w:t>Fluxo Básico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_Toc361216049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4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</w:rPr>
      </w:pPr>
      <w:hyperlink w:anchor="_Toc361216050" w:history="1">
        <w:r w:rsidR="001C2563" w:rsidRPr="005A4D7F">
          <w:rPr>
            <w:rStyle w:val="Hyperlink"/>
            <w:rFonts w:ascii="Calibri" w:hAnsi="Calibri"/>
            <w:noProof/>
          </w:rPr>
          <w:t>6.2.</w:t>
        </w:r>
        <w:r w:rsidR="001C2563" w:rsidRPr="005A4D7F">
          <w:rPr>
            <w:rFonts w:ascii="Calibri" w:hAnsi="Calibri" w:cstheme="minorBidi"/>
            <w:smallCaps w:val="0"/>
            <w:noProof/>
          </w:rPr>
          <w:tab/>
        </w:r>
        <w:r w:rsidR="001C2563" w:rsidRPr="005A4D7F">
          <w:rPr>
            <w:rStyle w:val="Hyperlink"/>
            <w:rFonts w:ascii="Calibri" w:hAnsi="Calibri"/>
            <w:noProof/>
          </w:rPr>
          <w:t>Fluxos alternativos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_Toc361216050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5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</w:rPr>
      </w:pPr>
      <w:hyperlink w:anchor="_Toc361216051" w:history="1">
        <w:r w:rsidR="001C2563" w:rsidRPr="005A4D7F">
          <w:rPr>
            <w:rStyle w:val="Hyperlink"/>
            <w:rFonts w:ascii="Calibri" w:hAnsi="Calibri" w:cs="Arial"/>
            <w:noProof/>
          </w:rPr>
          <w:t>FA01.</w:t>
        </w:r>
        <w:r w:rsidR="001C2563" w:rsidRPr="005A4D7F">
          <w:rPr>
            <w:rFonts w:ascii="Calibri" w:hAnsi="Calibri" w:cstheme="minorBidi"/>
            <w:i w:val="0"/>
            <w:iCs w:val="0"/>
            <w:noProof/>
          </w:rPr>
          <w:tab/>
        </w:r>
        <w:r w:rsidR="001C2563" w:rsidRPr="005A4D7F">
          <w:rPr>
            <w:rStyle w:val="Hyperlink"/>
            <w:rFonts w:ascii="Calibri" w:hAnsi="Calibri" w:cs="Arial"/>
            <w:noProof/>
          </w:rPr>
          <w:t>Realizar Pesquisa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_Toc361216051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5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</w:rPr>
      </w:pPr>
      <w:hyperlink w:anchor="_Toc361216052" w:history="1">
        <w:r w:rsidR="001C2563" w:rsidRPr="005A4D7F">
          <w:rPr>
            <w:rStyle w:val="Hyperlink"/>
            <w:rFonts w:ascii="Calibri" w:hAnsi="Calibri" w:cs="Arial"/>
            <w:noProof/>
          </w:rPr>
          <w:t>FA02.</w:t>
        </w:r>
        <w:r w:rsidR="001C2563" w:rsidRPr="005A4D7F">
          <w:rPr>
            <w:rFonts w:ascii="Calibri" w:hAnsi="Calibri" w:cstheme="minorBidi"/>
            <w:i w:val="0"/>
            <w:iCs w:val="0"/>
            <w:noProof/>
          </w:rPr>
          <w:tab/>
        </w:r>
        <w:r w:rsidR="001C2563" w:rsidRPr="005A4D7F">
          <w:rPr>
            <w:rStyle w:val="Hyperlink"/>
            <w:rFonts w:ascii="Calibri" w:hAnsi="Calibri" w:cs="Arial"/>
            <w:noProof/>
          </w:rPr>
          <w:t>Editar Subclassificação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_Toc361216052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5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</w:rPr>
      </w:pPr>
      <w:hyperlink w:anchor="_Toc361216053" w:history="1">
        <w:r w:rsidR="001C2563" w:rsidRPr="005A4D7F">
          <w:rPr>
            <w:rStyle w:val="Hyperlink"/>
            <w:rFonts w:ascii="Calibri" w:hAnsi="Calibri" w:cs="Arial"/>
            <w:noProof/>
          </w:rPr>
          <w:t>FA03.</w:t>
        </w:r>
        <w:r w:rsidR="001C2563" w:rsidRPr="005A4D7F">
          <w:rPr>
            <w:rFonts w:ascii="Calibri" w:hAnsi="Calibri" w:cstheme="minorBidi"/>
            <w:i w:val="0"/>
            <w:iCs w:val="0"/>
            <w:noProof/>
          </w:rPr>
          <w:tab/>
        </w:r>
        <w:r w:rsidR="001C2563" w:rsidRPr="005A4D7F">
          <w:rPr>
            <w:rStyle w:val="Hyperlink"/>
            <w:rFonts w:ascii="Calibri" w:hAnsi="Calibri" w:cs="Arial"/>
            <w:noProof/>
          </w:rPr>
          <w:t>Excluir Subclassificação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_Toc361216053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5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</w:rPr>
      </w:pPr>
      <w:hyperlink w:anchor="_Toc361216054" w:history="1">
        <w:r w:rsidR="001C2563" w:rsidRPr="005A4D7F">
          <w:rPr>
            <w:rStyle w:val="Hyperlink"/>
            <w:rFonts w:ascii="Calibri" w:hAnsi="Calibri" w:cs="Arial"/>
            <w:noProof/>
          </w:rPr>
          <w:t>FA04.</w:t>
        </w:r>
        <w:r w:rsidR="001C2563" w:rsidRPr="005A4D7F">
          <w:rPr>
            <w:rFonts w:ascii="Calibri" w:hAnsi="Calibri" w:cstheme="minorBidi"/>
            <w:i w:val="0"/>
            <w:iCs w:val="0"/>
            <w:noProof/>
          </w:rPr>
          <w:tab/>
        </w:r>
        <w:r w:rsidR="001C2563" w:rsidRPr="005A4D7F">
          <w:rPr>
            <w:rStyle w:val="Hyperlink"/>
            <w:rFonts w:ascii="Calibri" w:hAnsi="Calibri" w:cs="Arial"/>
            <w:noProof/>
          </w:rPr>
          <w:t>Paginação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_Toc361216054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5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</w:rPr>
      </w:pPr>
      <w:hyperlink w:anchor="_Toc361216055" w:history="1">
        <w:r w:rsidR="001C2563" w:rsidRPr="005A4D7F">
          <w:rPr>
            <w:rStyle w:val="Hyperlink"/>
            <w:rFonts w:ascii="Calibri" w:hAnsi="Calibri"/>
            <w:noProof/>
          </w:rPr>
          <w:t>6.3.</w:t>
        </w:r>
        <w:r w:rsidR="001C2563" w:rsidRPr="005A4D7F">
          <w:rPr>
            <w:rFonts w:ascii="Calibri" w:hAnsi="Calibri" w:cstheme="minorBidi"/>
            <w:smallCaps w:val="0"/>
            <w:noProof/>
          </w:rPr>
          <w:tab/>
        </w:r>
        <w:r w:rsidR="001C2563" w:rsidRPr="005A4D7F">
          <w:rPr>
            <w:rStyle w:val="Hyperlink"/>
            <w:rFonts w:ascii="Calibri" w:hAnsi="Calibri"/>
            <w:noProof/>
          </w:rPr>
          <w:t>Fluxo de Exceções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_Toc361216055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6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</w:rPr>
      </w:pPr>
      <w:hyperlink w:anchor="_Toc361216056" w:history="1">
        <w:r w:rsidR="001C2563" w:rsidRPr="005A4D7F">
          <w:rPr>
            <w:rStyle w:val="Hyperlink"/>
            <w:rFonts w:ascii="Calibri" w:hAnsi="Calibri" w:cs="Arial"/>
            <w:noProof/>
          </w:rPr>
          <w:t>FE01.</w:t>
        </w:r>
        <w:r w:rsidR="001C2563" w:rsidRPr="005A4D7F">
          <w:rPr>
            <w:rFonts w:ascii="Calibri" w:hAnsi="Calibri" w:cstheme="minorBidi"/>
            <w:i w:val="0"/>
            <w:iCs w:val="0"/>
            <w:noProof/>
          </w:rPr>
          <w:tab/>
        </w:r>
        <w:r w:rsidR="001C2563" w:rsidRPr="005A4D7F">
          <w:rPr>
            <w:rStyle w:val="Hyperlink"/>
            <w:rFonts w:ascii="Calibri" w:hAnsi="Calibri" w:cs="Arial"/>
            <w:noProof/>
          </w:rPr>
          <w:t>Informação Obrigatória Não Preenchida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_Toc361216056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6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</w:rPr>
      </w:pPr>
      <w:hyperlink w:anchor="_Toc361216057" w:history="1">
        <w:r w:rsidR="001C2563" w:rsidRPr="005A4D7F">
          <w:rPr>
            <w:rStyle w:val="Hyperlink"/>
            <w:rFonts w:ascii="Calibri" w:hAnsi="Calibri" w:cs="Arial"/>
            <w:noProof/>
          </w:rPr>
          <w:t>FE02.</w:t>
        </w:r>
        <w:r w:rsidR="001C2563" w:rsidRPr="005A4D7F">
          <w:rPr>
            <w:rFonts w:ascii="Calibri" w:hAnsi="Calibri" w:cstheme="minorBidi"/>
            <w:i w:val="0"/>
            <w:iCs w:val="0"/>
            <w:noProof/>
          </w:rPr>
          <w:tab/>
        </w:r>
        <w:r w:rsidR="001C2563" w:rsidRPr="005A4D7F">
          <w:rPr>
            <w:rStyle w:val="Hyperlink"/>
            <w:rFonts w:ascii="Calibri" w:hAnsi="Calibri" w:cs="Arial"/>
            <w:noProof/>
          </w:rPr>
          <w:t>Registros Não Retornados na Consulta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_Toc361216057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6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</w:rPr>
      </w:pPr>
      <w:hyperlink w:anchor="_Toc361216058" w:history="1">
        <w:r w:rsidR="001C2563" w:rsidRPr="005A4D7F">
          <w:rPr>
            <w:rStyle w:val="Hyperlink"/>
            <w:rFonts w:ascii="Calibri" w:hAnsi="Calibri" w:cs="Arial"/>
            <w:noProof/>
          </w:rPr>
          <w:t>FE03.</w:t>
        </w:r>
        <w:r w:rsidR="001C2563" w:rsidRPr="005A4D7F">
          <w:rPr>
            <w:rFonts w:ascii="Calibri" w:hAnsi="Calibri" w:cstheme="minorBidi"/>
            <w:i w:val="0"/>
            <w:iCs w:val="0"/>
            <w:noProof/>
          </w:rPr>
          <w:tab/>
        </w:r>
        <w:r w:rsidR="001C2563" w:rsidRPr="005A4D7F">
          <w:rPr>
            <w:rStyle w:val="Hyperlink"/>
            <w:rFonts w:ascii="Calibri" w:hAnsi="Calibri" w:cs="Arial"/>
            <w:noProof/>
          </w:rPr>
          <w:t>Violação de Integridade Referencial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_Toc361216058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6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</w:rPr>
      </w:pPr>
      <w:hyperlink w:anchor="_Toc361216059" w:history="1">
        <w:r w:rsidR="001C2563" w:rsidRPr="005A4D7F">
          <w:rPr>
            <w:rStyle w:val="Hyperlink"/>
            <w:rFonts w:ascii="Calibri" w:hAnsi="Calibri" w:cs="Arial"/>
            <w:noProof/>
          </w:rPr>
          <w:t>FE04.</w:t>
        </w:r>
        <w:r w:rsidR="001C2563" w:rsidRPr="005A4D7F">
          <w:rPr>
            <w:rFonts w:ascii="Calibri" w:hAnsi="Calibri" w:cstheme="minorBidi"/>
            <w:i w:val="0"/>
            <w:iCs w:val="0"/>
            <w:noProof/>
          </w:rPr>
          <w:tab/>
        </w:r>
        <w:r w:rsidR="001C2563" w:rsidRPr="005A4D7F">
          <w:rPr>
            <w:rStyle w:val="Hyperlink"/>
            <w:rFonts w:ascii="Calibri" w:hAnsi="Calibri" w:cs="Arial"/>
            <w:noProof/>
          </w:rPr>
          <w:t>Salvar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_Toc361216059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6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</w:rPr>
      </w:pPr>
      <w:hyperlink w:anchor="_Toc361216060" w:history="1">
        <w:r w:rsidR="001C2563" w:rsidRPr="005A4D7F">
          <w:rPr>
            <w:rStyle w:val="Hyperlink"/>
            <w:rFonts w:ascii="Calibri" w:hAnsi="Calibri" w:cs="Arial"/>
            <w:noProof/>
          </w:rPr>
          <w:t>FE05.</w:t>
        </w:r>
        <w:r w:rsidR="001C2563" w:rsidRPr="005A4D7F">
          <w:rPr>
            <w:rFonts w:ascii="Calibri" w:hAnsi="Calibri" w:cstheme="minorBidi"/>
            <w:i w:val="0"/>
            <w:iCs w:val="0"/>
            <w:noProof/>
          </w:rPr>
          <w:tab/>
        </w:r>
        <w:r w:rsidR="001C2563" w:rsidRPr="005A4D7F">
          <w:rPr>
            <w:rStyle w:val="Hyperlink"/>
            <w:rFonts w:ascii="Calibri" w:hAnsi="Calibri" w:cs="Arial"/>
            <w:noProof/>
          </w:rPr>
          <w:t>Fechar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_Toc361216060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6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</w:rPr>
      </w:pPr>
      <w:hyperlink w:anchor="_Toc361216061" w:history="1">
        <w:r w:rsidR="001C2563" w:rsidRPr="005A4D7F">
          <w:rPr>
            <w:rStyle w:val="Hyperlink"/>
            <w:rFonts w:ascii="Calibri" w:hAnsi="Calibri" w:cs="Arial"/>
            <w:noProof/>
          </w:rPr>
          <w:t>FE06.</w:t>
        </w:r>
        <w:r w:rsidR="001C2563" w:rsidRPr="005A4D7F">
          <w:rPr>
            <w:rFonts w:ascii="Calibri" w:hAnsi="Calibri" w:cstheme="minorBidi"/>
            <w:i w:val="0"/>
            <w:iCs w:val="0"/>
            <w:noProof/>
          </w:rPr>
          <w:tab/>
        </w:r>
        <w:r w:rsidR="001C2563" w:rsidRPr="005A4D7F">
          <w:rPr>
            <w:rStyle w:val="Hyperlink"/>
            <w:rFonts w:ascii="Calibri" w:hAnsi="Calibri" w:cs="Arial"/>
            <w:noProof/>
          </w:rPr>
          <w:t>Excluir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_Toc361216061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7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</w:rPr>
      </w:pPr>
      <w:hyperlink w:anchor="_Toc361216062" w:history="1">
        <w:r w:rsidR="001C2563" w:rsidRPr="005A4D7F">
          <w:rPr>
            <w:rStyle w:val="Hyperlink"/>
            <w:rFonts w:ascii="Calibri" w:hAnsi="Calibri" w:cs="Arial"/>
            <w:noProof/>
          </w:rPr>
          <w:t>FE07.</w:t>
        </w:r>
        <w:r w:rsidR="001C2563" w:rsidRPr="005A4D7F">
          <w:rPr>
            <w:rFonts w:ascii="Calibri" w:hAnsi="Calibri" w:cstheme="minorBidi"/>
            <w:i w:val="0"/>
            <w:iCs w:val="0"/>
            <w:noProof/>
          </w:rPr>
          <w:tab/>
        </w:r>
        <w:r w:rsidR="001C2563" w:rsidRPr="005A4D7F">
          <w:rPr>
            <w:rStyle w:val="Hyperlink"/>
            <w:rFonts w:ascii="Calibri" w:hAnsi="Calibri" w:cs="Arial"/>
            <w:noProof/>
          </w:rPr>
          <w:t>Não Excluir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_Toc361216062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7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</w:rPr>
      </w:pPr>
      <w:hyperlink w:anchor="_Toc361216063" w:history="1">
        <w:r w:rsidR="001C2563" w:rsidRPr="005A4D7F">
          <w:rPr>
            <w:rStyle w:val="Hyperlink"/>
            <w:rFonts w:ascii="Calibri" w:hAnsi="Calibri"/>
            <w:noProof/>
          </w:rPr>
          <w:t>7</w:t>
        </w:r>
        <w:r w:rsidR="001C2563" w:rsidRPr="005A4D7F">
          <w:rPr>
            <w:rFonts w:ascii="Calibri" w:hAnsi="Calibri" w:cstheme="minorBidi"/>
            <w:b w:val="0"/>
            <w:bCs w:val="0"/>
            <w:caps w:val="0"/>
            <w:noProof/>
          </w:rPr>
          <w:tab/>
        </w:r>
        <w:r w:rsidR="001C2563" w:rsidRPr="005A4D7F">
          <w:rPr>
            <w:rStyle w:val="Hyperlink"/>
            <w:rFonts w:ascii="Calibri" w:hAnsi="Calibri"/>
            <w:noProof/>
          </w:rPr>
          <w:t>Ponto de Extensão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_Toc361216063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7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</w:rPr>
      </w:pPr>
      <w:hyperlink w:anchor="_Toc361216064" w:history="1">
        <w:r w:rsidR="001C2563" w:rsidRPr="005A4D7F">
          <w:rPr>
            <w:rStyle w:val="Hyperlink"/>
            <w:rFonts w:ascii="Calibri" w:hAnsi="Calibri"/>
            <w:noProof/>
          </w:rPr>
          <w:t>8</w:t>
        </w:r>
        <w:r w:rsidR="001C2563" w:rsidRPr="005A4D7F">
          <w:rPr>
            <w:rFonts w:ascii="Calibri" w:hAnsi="Calibri" w:cstheme="minorBidi"/>
            <w:b w:val="0"/>
            <w:bCs w:val="0"/>
            <w:caps w:val="0"/>
            <w:noProof/>
          </w:rPr>
          <w:tab/>
        </w:r>
        <w:r w:rsidR="001C2563" w:rsidRPr="005A4D7F">
          <w:rPr>
            <w:rStyle w:val="Hyperlink"/>
            <w:rFonts w:ascii="Calibri" w:hAnsi="Calibri"/>
            <w:noProof/>
          </w:rPr>
          <w:t>Pós-condições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_Toc361216064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7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</w:rPr>
      </w:pPr>
      <w:hyperlink w:anchor="_Toc361216065" w:history="1">
        <w:r w:rsidR="001C2563" w:rsidRPr="005A4D7F">
          <w:rPr>
            <w:rStyle w:val="Hyperlink"/>
            <w:rFonts w:ascii="Calibri" w:hAnsi="Calibri"/>
            <w:noProof/>
          </w:rPr>
          <w:t>9</w:t>
        </w:r>
        <w:r w:rsidR="001C2563" w:rsidRPr="005A4D7F">
          <w:rPr>
            <w:rFonts w:ascii="Calibri" w:hAnsi="Calibri" w:cstheme="minorBidi"/>
            <w:b w:val="0"/>
            <w:bCs w:val="0"/>
            <w:caps w:val="0"/>
            <w:noProof/>
          </w:rPr>
          <w:tab/>
        </w:r>
        <w:r w:rsidR="001C2563" w:rsidRPr="005A4D7F">
          <w:rPr>
            <w:rStyle w:val="Hyperlink"/>
            <w:rFonts w:ascii="Calibri" w:hAnsi="Calibri"/>
            <w:noProof/>
          </w:rPr>
          <w:t>Interfaces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_Toc361216065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7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</w:rPr>
      </w:pPr>
      <w:hyperlink w:anchor="_Toc361216066" w:history="1">
        <w:r w:rsidR="001C2563" w:rsidRPr="005A4D7F">
          <w:rPr>
            <w:rStyle w:val="Hyperlink"/>
            <w:rFonts w:ascii="Calibri" w:hAnsi="Calibri"/>
            <w:noProof/>
          </w:rPr>
          <w:t>9.1.</w:t>
        </w:r>
        <w:r w:rsidR="001C2563" w:rsidRPr="005A4D7F">
          <w:rPr>
            <w:rFonts w:ascii="Calibri" w:hAnsi="Calibri" w:cstheme="minorBidi"/>
            <w:smallCaps w:val="0"/>
            <w:noProof/>
          </w:rPr>
          <w:tab/>
        </w:r>
        <w:r w:rsidR="001C2563" w:rsidRPr="005A4D7F">
          <w:rPr>
            <w:rStyle w:val="Hyperlink"/>
            <w:rFonts w:ascii="Calibri" w:hAnsi="Calibri"/>
            <w:noProof/>
          </w:rPr>
          <w:t>Subclassificações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_Toc361216066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7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</w:rPr>
      </w:pPr>
      <w:hyperlink w:anchor="_Toc361216067" w:history="1">
        <w:r w:rsidR="001C2563" w:rsidRPr="005A4D7F">
          <w:rPr>
            <w:rStyle w:val="Hyperlink"/>
            <w:rFonts w:ascii="Calibri" w:hAnsi="Calibri"/>
            <w:noProof/>
          </w:rPr>
          <w:t>9.2.</w:t>
        </w:r>
        <w:r w:rsidR="001C2563" w:rsidRPr="005A4D7F">
          <w:rPr>
            <w:rFonts w:ascii="Calibri" w:hAnsi="Calibri" w:cstheme="minorBidi"/>
            <w:smallCaps w:val="0"/>
            <w:noProof/>
          </w:rPr>
          <w:tab/>
        </w:r>
        <w:r w:rsidR="001C2563" w:rsidRPr="005A4D7F">
          <w:rPr>
            <w:rStyle w:val="Hyperlink"/>
            <w:rFonts w:ascii="Calibri" w:hAnsi="Calibri"/>
            <w:noProof/>
          </w:rPr>
          <w:t>listar SUBclassificação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_Toc361216067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8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</w:rPr>
      </w:pPr>
      <w:hyperlink w:anchor="_Toc361216068" w:history="1">
        <w:r w:rsidR="001C2563" w:rsidRPr="005A4D7F">
          <w:rPr>
            <w:rStyle w:val="Hyperlink"/>
            <w:rFonts w:ascii="Calibri" w:hAnsi="Calibri"/>
            <w:noProof/>
          </w:rPr>
          <w:t>9.3.</w:t>
        </w:r>
        <w:r w:rsidR="001C2563" w:rsidRPr="005A4D7F">
          <w:rPr>
            <w:rFonts w:ascii="Calibri" w:hAnsi="Calibri" w:cstheme="minorBidi"/>
            <w:smallCaps w:val="0"/>
            <w:noProof/>
          </w:rPr>
          <w:tab/>
        </w:r>
        <w:r w:rsidR="001C2563" w:rsidRPr="005A4D7F">
          <w:rPr>
            <w:rStyle w:val="Hyperlink"/>
            <w:rFonts w:ascii="Calibri" w:hAnsi="Calibri"/>
            <w:noProof/>
          </w:rPr>
          <w:t>nova SUBclassificação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_Toc361216068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8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</w:rPr>
      </w:pPr>
      <w:hyperlink w:anchor="_Toc361216069" w:history="1">
        <w:r w:rsidR="001C2563" w:rsidRPr="005A4D7F">
          <w:rPr>
            <w:rStyle w:val="Hyperlink"/>
            <w:rFonts w:ascii="Calibri" w:hAnsi="Calibri"/>
            <w:noProof/>
          </w:rPr>
          <w:t>9.4.</w:t>
        </w:r>
        <w:r w:rsidR="001C2563" w:rsidRPr="005A4D7F">
          <w:rPr>
            <w:rFonts w:ascii="Calibri" w:hAnsi="Calibri" w:cstheme="minorBidi"/>
            <w:smallCaps w:val="0"/>
            <w:noProof/>
          </w:rPr>
          <w:tab/>
        </w:r>
        <w:r w:rsidR="001C2563" w:rsidRPr="005A4D7F">
          <w:rPr>
            <w:rStyle w:val="Hyperlink"/>
            <w:rFonts w:ascii="Calibri" w:hAnsi="Calibri"/>
            <w:noProof/>
          </w:rPr>
          <w:t>EDITAR SUBCLASSIFICAÇÃO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_Toc361216069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9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</w:rPr>
      </w:pPr>
      <w:hyperlink w:anchor="_Toc361216070" w:history="1">
        <w:r w:rsidR="001C2563" w:rsidRPr="005A4D7F">
          <w:rPr>
            <w:rStyle w:val="Hyperlink"/>
            <w:rFonts w:ascii="Calibri" w:hAnsi="Calibri"/>
            <w:noProof/>
          </w:rPr>
          <w:t>9.5.</w:t>
        </w:r>
        <w:r w:rsidR="001C2563" w:rsidRPr="005A4D7F">
          <w:rPr>
            <w:rFonts w:ascii="Calibri" w:hAnsi="Calibri" w:cstheme="minorBidi"/>
            <w:smallCaps w:val="0"/>
            <w:noProof/>
          </w:rPr>
          <w:tab/>
        </w:r>
        <w:r w:rsidR="001C2563" w:rsidRPr="005A4D7F">
          <w:rPr>
            <w:rStyle w:val="Hyperlink"/>
            <w:rFonts w:ascii="Calibri" w:hAnsi="Calibri"/>
            <w:noProof/>
          </w:rPr>
          <w:t>excluiR SUBCLASSIFICAÇÃO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_Toc361216070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9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1C2563" w:rsidRPr="005A4D7F" w:rsidRDefault="00F22A0E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</w:rPr>
      </w:pPr>
      <w:hyperlink w:anchor="_Toc361216071" w:history="1">
        <w:r w:rsidR="001C2563" w:rsidRPr="005A4D7F">
          <w:rPr>
            <w:rStyle w:val="Hyperlink"/>
            <w:rFonts w:ascii="Calibri" w:hAnsi="Calibri"/>
            <w:noProof/>
          </w:rPr>
          <w:t>10</w:t>
        </w:r>
        <w:r w:rsidR="001C2563" w:rsidRPr="005A4D7F">
          <w:rPr>
            <w:rFonts w:ascii="Calibri" w:hAnsi="Calibri" w:cstheme="minorBidi"/>
            <w:b w:val="0"/>
            <w:bCs w:val="0"/>
            <w:caps w:val="0"/>
            <w:noProof/>
          </w:rPr>
          <w:tab/>
        </w:r>
        <w:r w:rsidR="001C2563" w:rsidRPr="005A4D7F">
          <w:rPr>
            <w:rStyle w:val="Hyperlink"/>
            <w:rFonts w:ascii="Calibri" w:hAnsi="Calibri"/>
            <w:noProof/>
          </w:rPr>
          <w:t>Aprovações</w:t>
        </w:r>
        <w:r w:rsidR="001C2563" w:rsidRPr="005A4D7F">
          <w:rPr>
            <w:rFonts w:ascii="Calibri" w:hAnsi="Calibri"/>
            <w:noProof/>
            <w:webHidden/>
          </w:rPr>
          <w:tab/>
        </w:r>
        <w:r w:rsidR="0098702E" w:rsidRPr="005A4D7F">
          <w:rPr>
            <w:rFonts w:ascii="Calibri" w:hAnsi="Calibri"/>
            <w:noProof/>
            <w:webHidden/>
          </w:rPr>
          <w:fldChar w:fldCharType="begin"/>
        </w:r>
        <w:r w:rsidR="001C2563" w:rsidRPr="005A4D7F">
          <w:rPr>
            <w:rFonts w:ascii="Calibri" w:hAnsi="Calibri"/>
            <w:noProof/>
            <w:webHidden/>
          </w:rPr>
          <w:instrText xml:space="preserve"> PAGEREF _Toc361216071 \h </w:instrText>
        </w:r>
        <w:r w:rsidR="0098702E" w:rsidRPr="005A4D7F">
          <w:rPr>
            <w:rFonts w:ascii="Calibri" w:hAnsi="Calibri"/>
            <w:noProof/>
            <w:webHidden/>
          </w:rPr>
        </w:r>
        <w:r w:rsidR="0098702E" w:rsidRPr="005A4D7F">
          <w:rPr>
            <w:rFonts w:ascii="Calibri" w:hAnsi="Calibri"/>
            <w:noProof/>
            <w:webHidden/>
          </w:rPr>
          <w:fldChar w:fldCharType="separate"/>
        </w:r>
        <w:r w:rsidR="001C2563" w:rsidRPr="005A4D7F">
          <w:rPr>
            <w:rFonts w:ascii="Calibri" w:hAnsi="Calibri"/>
            <w:noProof/>
            <w:webHidden/>
          </w:rPr>
          <w:t>9</w:t>
        </w:r>
        <w:r w:rsidR="0098702E" w:rsidRPr="005A4D7F">
          <w:rPr>
            <w:rFonts w:ascii="Calibri" w:hAnsi="Calibri"/>
            <w:noProof/>
            <w:webHidden/>
          </w:rPr>
          <w:fldChar w:fldCharType="end"/>
        </w:r>
      </w:hyperlink>
    </w:p>
    <w:p w:rsidR="006601E2" w:rsidRPr="005A4D7F" w:rsidRDefault="0098702E" w:rsidP="004E6B6A">
      <w:pPr>
        <w:rPr>
          <w:rFonts w:ascii="Calibri" w:hAnsi="Calibri" w:cs="Arial"/>
          <w:sz w:val="20"/>
          <w:szCs w:val="20"/>
          <w:lang w:val="pt-PT"/>
        </w:rPr>
      </w:pPr>
      <w:r w:rsidRPr="005A4D7F">
        <w:rPr>
          <w:rFonts w:ascii="Calibri" w:hAnsi="Calibri" w:cs="Arial"/>
          <w:sz w:val="20"/>
          <w:szCs w:val="20"/>
        </w:rPr>
        <w:fldChar w:fldCharType="end"/>
      </w:r>
    </w:p>
    <w:p w:rsidR="005C6F22" w:rsidRPr="005A4D7F" w:rsidRDefault="005C6F22">
      <w:pPr>
        <w:rPr>
          <w:rFonts w:ascii="Calibri" w:hAnsi="Calibri" w:cs="Arial"/>
          <w:sz w:val="20"/>
          <w:szCs w:val="20"/>
        </w:rPr>
      </w:pPr>
    </w:p>
    <w:p w:rsidR="00016092" w:rsidRPr="005A4D7F" w:rsidRDefault="00016092">
      <w:pPr>
        <w:rPr>
          <w:rFonts w:ascii="Calibri" w:eastAsiaTheme="majorEastAsia" w:hAnsi="Calibri" w:cs="Arial"/>
          <w:b/>
          <w:bCs/>
          <w:caps/>
          <w:sz w:val="20"/>
          <w:szCs w:val="20"/>
        </w:rPr>
      </w:pPr>
      <w:r w:rsidRPr="005A4D7F">
        <w:rPr>
          <w:rFonts w:ascii="Calibri" w:hAnsi="Calibri"/>
          <w:sz w:val="20"/>
          <w:szCs w:val="20"/>
        </w:rPr>
        <w:br w:type="page"/>
      </w:r>
    </w:p>
    <w:p w:rsidR="00877222" w:rsidRPr="005A4D7F" w:rsidRDefault="005C6F22" w:rsidP="00F5672E">
      <w:pPr>
        <w:pStyle w:val="Ttulo1"/>
        <w:rPr>
          <w:rFonts w:ascii="Calibri" w:hAnsi="Calibri"/>
          <w:sz w:val="20"/>
          <w:szCs w:val="20"/>
        </w:rPr>
      </w:pPr>
      <w:bookmarkStart w:id="2" w:name="_Toc361216043"/>
      <w:r w:rsidRPr="005A4D7F">
        <w:rPr>
          <w:rFonts w:ascii="Calibri" w:hAnsi="Calibri"/>
          <w:sz w:val="20"/>
          <w:szCs w:val="20"/>
        </w:rPr>
        <w:lastRenderedPageBreak/>
        <w:t>INTRODUÇÃO</w:t>
      </w:r>
      <w:bookmarkEnd w:id="2"/>
    </w:p>
    <w:p w:rsidR="001846F4" w:rsidRPr="005A4D7F" w:rsidRDefault="001846F4" w:rsidP="00FE5E1F">
      <w:pPr>
        <w:jc w:val="both"/>
        <w:rPr>
          <w:rFonts w:ascii="Calibri" w:hAnsi="Calibri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 xml:space="preserve">Este caso de uso tem como objetivo permitir a manutenção </w:t>
      </w:r>
      <w:r w:rsidR="00F15168" w:rsidRPr="005A4D7F">
        <w:rPr>
          <w:rFonts w:ascii="Calibri" w:hAnsi="Calibri" w:cs="Arial"/>
          <w:sz w:val="20"/>
          <w:szCs w:val="20"/>
        </w:rPr>
        <w:t xml:space="preserve">das </w:t>
      </w:r>
      <w:r w:rsidR="00D27F54" w:rsidRPr="005A4D7F">
        <w:rPr>
          <w:rFonts w:ascii="Calibri" w:hAnsi="Calibri" w:cs="Arial"/>
          <w:sz w:val="20"/>
          <w:szCs w:val="20"/>
        </w:rPr>
        <w:t>Subc</w:t>
      </w:r>
      <w:r w:rsidR="00DF4CA5" w:rsidRPr="005A4D7F">
        <w:rPr>
          <w:rFonts w:ascii="Calibri" w:hAnsi="Calibri" w:cs="Arial"/>
          <w:sz w:val="20"/>
          <w:szCs w:val="20"/>
        </w:rPr>
        <w:t>lassificações</w:t>
      </w:r>
      <w:r w:rsidR="00C072DF" w:rsidRPr="005A4D7F">
        <w:rPr>
          <w:rFonts w:ascii="Calibri" w:hAnsi="Calibri" w:cs="Arial"/>
          <w:sz w:val="20"/>
          <w:szCs w:val="20"/>
        </w:rPr>
        <w:t xml:space="preserve"> das Manifestações no Sistema de Ouvidoria do Ministério da Cultura.</w:t>
      </w:r>
    </w:p>
    <w:p w:rsidR="005C6F22" w:rsidRPr="005A4D7F" w:rsidRDefault="005C6F22" w:rsidP="00F5672E">
      <w:pPr>
        <w:pStyle w:val="Ttulo1"/>
        <w:rPr>
          <w:rFonts w:ascii="Calibri" w:hAnsi="Calibri"/>
          <w:sz w:val="20"/>
          <w:szCs w:val="20"/>
        </w:rPr>
      </w:pPr>
      <w:bookmarkStart w:id="3" w:name="_Toc298141702"/>
      <w:bookmarkStart w:id="4" w:name="_Toc361216044"/>
      <w:r w:rsidRPr="005A4D7F">
        <w:rPr>
          <w:rFonts w:ascii="Calibri" w:hAnsi="Calibri"/>
          <w:sz w:val="20"/>
          <w:szCs w:val="20"/>
        </w:rPr>
        <w:t>Definições, Acrônimos e Abreviações</w:t>
      </w:r>
      <w:bookmarkEnd w:id="3"/>
      <w:bookmarkEnd w:id="4"/>
    </w:p>
    <w:p w:rsidR="00B21E71" w:rsidRPr="005A4D7F" w:rsidRDefault="00C163FC" w:rsidP="00B21E71">
      <w:pPr>
        <w:rPr>
          <w:rFonts w:ascii="Calibri" w:hAnsi="Calibri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  <w:lang w:val="pt-PT"/>
        </w:rPr>
        <w:t xml:space="preserve">Quaisquer definições, acrônimos ou abreviações estão </w:t>
      </w:r>
      <w:r w:rsidR="00786C71" w:rsidRPr="005A4D7F">
        <w:rPr>
          <w:rFonts w:ascii="Calibri" w:hAnsi="Calibri" w:cs="Arial"/>
          <w:sz w:val="20"/>
          <w:szCs w:val="20"/>
          <w:lang w:val="pt-PT"/>
        </w:rPr>
        <w:t>especificados</w:t>
      </w:r>
      <w:r w:rsidRPr="005A4D7F">
        <w:rPr>
          <w:rFonts w:ascii="Calibri" w:hAnsi="Calibri" w:cs="Arial"/>
          <w:sz w:val="20"/>
          <w:szCs w:val="20"/>
          <w:lang w:val="pt-PT"/>
        </w:rPr>
        <w:t xml:space="preserve"> no Glossário do </w:t>
      </w:r>
      <w:r w:rsidR="003B49B6" w:rsidRPr="005A4D7F">
        <w:rPr>
          <w:rFonts w:ascii="Calibri" w:hAnsi="Calibri" w:cs="Arial"/>
          <w:sz w:val="20"/>
          <w:szCs w:val="20"/>
          <w:lang w:val="pt-PT"/>
        </w:rPr>
        <w:t>SISTEMA DE OUVIDORIA</w:t>
      </w:r>
      <w:r w:rsidRPr="005A4D7F">
        <w:rPr>
          <w:rFonts w:ascii="Calibri" w:hAnsi="Calibri" w:cs="Arial"/>
          <w:sz w:val="20"/>
          <w:szCs w:val="20"/>
          <w:lang w:val="pt-PT"/>
        </w:rPr>
        <w:t>.</w:t>
      </w:r>
    </w:p>
    <w:p w:rsidR="00FB7ED9" w:rsidRPr="005A4D7F" w:rsidRDefault="00FB7ED9" w:rsidP="00F5672E">
      <w:pPr>
        <w:pStyle w:val="Ttulo1"/>
        <w:rPr>
          <w:rFonts w:ascii="Calibri" w:hAnsi="Calibri"/>
          <w:sz w:val="20"/>
          <w:szCs w:val="20"/>
        </w:rPr>
      </w:pPr>
      <w:bookmarkStart w:id="5" w:name="_Toc361216045"/>
      <w:r w:rsidRPr="005A4D7F">
        <w:rPr>
          <w:rFonts w:ascii="Calibri" w:hAnsi="Calibri"/>
          <w:sz w:val="20"/>
          <w:szCs w:val="20"/>
        </w:rPr>
        <w:t>Referências</w:t>
      </w:r>
      <w:bookmarkEnd w:id="5"/>
    </w:p>
    <w:p w:rsidR="00B21E71" w:rsidRPr="005A4D7F" w:rsidRDefault="00B21E71" w:rsidP="00B21E71">
      <w:pPr>
        <w:pStyle w:val="PargrafodaLista"/>
        <w:numPr>
          <w:ilvl w:val="0"/>
          <w:numId w:val="2"/>
        </w:numPr>
        <w:rPr>
          <w:rFonts w:ascii="Calibri" w:hAnsi="Calibri" w:cs="Arial"/>
          <w:sz w:val="20"/>
          <w:szCs w:val="20"/>
          <w:lang w:val="pt-PT"/>
        </w:rPr>
      </w:pPr>
      <w:r w:rsidRPr="005A4D7F">
        <w:rPr>
          <w:rFonts w:ascii="Calibri" w:hAnsi="Calibri" w:cs="Arial"/>
          <w:sz w:val="20"/>
          <w:szCs w:val="20"/>
          <w:lang w:val="pt-PT"/>
        </w:rPr>
        <w:t>Documento de Requisitos;</w:t>
      </w:r>
    </w:p>
    <w:p w:rsidR="00354BB0" w:rsidRPr="005A4D7F" w:rsidRDefault="009E07A7" w:rsidP="00B21E71">
      <w:pPr>
        <w:pStyle w:val="PargrafodaLista"/>
        <w:numPr>
          <w:ilvl w:val="0"/>
          <w:numId w:val="2"/>
        </w:numPr>
        <w:rPr>
          <w:rFonts w:ascii="Calibri" w:hAnsi="Calibri" w:cs="Arial"/>
          <w:sz w:val="20"/>
          <w:szCs w:val="20"/>
          <w:lang w:val="pt-PT"/>
        </w:rPr>
      </w:pPr>
      <w:r w:rsidRPr="005A4D7F">
        <w:rPr>
          <w:rFonts w:ascii="Calibri" w:hAnsi="Calibri" w:cs="Arial"/>
          <w:sz w:val="20"/>
          <w:szCs w:val="20"/>
          <w:lang w:val="pt-PT"/>
        </w:rPr>
        <w:t>Glossário;</w:t>
      </w:r>
    </w:p>
    <w:p w:rsidR="009E07A7" w:rsidRPr="005A4D7F" w:rsidRDefault="00735F54" w:rsidP="00B21E71">
      <w:pPr>
        <w:pStyle w:val="PargrafodaLista"/>
        <w:numPr>
          <w:ilvl w:val="0"/>
          <w:numId w:val="2"/>
        </w:numPr>
        <w:rPr>
          <w:rFonts w:ascii="Calibri" w:hAnsi="Calibri" w:cs="Arial"/>
          <w:sz w:val="20"/>
          <w:szCs w:val="20"/>
          <w:lang w:val="pt-PT"/>
        </w:rPr>
      </w:pPr>
      <w:r w:rsidRPr="005A4D7F">
        <w:rPr>
          <w:rFonts w:ascii="Calibri" w:hAnsi="Calibri" w:cs="Arial"/>
          <w:sz w:val="20"/>
          <w:szCs w:val="20"/>
          <w:lang w:val="pt-PT"/>
        </w:rPr>
        <w:t>EI0</w:t>
      </w:r>
      <w:r w:rsidR="00E510F4" w:rsidRPr="005A4D7F">
        <w:rPr>
          <w:rFonts w:ascii="Calibri" w:hAnsi="Calibri" w:cs="Arial"/>
          <w:sz w:val="20"/>
          <w:szCs w:val="20"/>
          <w:lang w:val="pt-PT"/>
        </w:rPr>
        <w:t>6</w:t>
      </w:r>
      <w:r w:rsidR="009E07A7" w:rsidRPr="005A4D7F">
        <w:rPr>
          <w:rFonts w:ascii="Calibri" w:hAnsi="Calibri" w:cs="Arial"/>
          <w:sz w:val="20"/>
          <w:szCs w:val="20"/>
          <w:lang w:val="pt-PT"/>
        </w:rPr>
        <w:t xml:space="preserve"> - Manter </w:t>
      </w:r>
      <w:r w:rsidR="00D27F54" w:rsidRPr="005A4D7F">
        <w:rPr>
          <w:rFonts w:ascii="Calibri" w:hAnsi="Calibri" w:cs="Arial"/>
          <w:sz w:val="20"/>
          <w:szCs w:val="20"/>
          <w:lang w:val="pt-PT"/>
        </w:rPr>
        <w:t>Subc</w:t>
      </w:r>
      <w:r w:rsidR="00DF4CA5" w:rsidRPr="005A4D7F">
        <w:rPr>
          <w:rFonts w:ascii="Calibri" w:hAnsi="Calibri" w:cs="Arial"/>
          <w:sz w:val="20"/>
          <w:szCs w:val="20"/>
          <w:lang w:val="pt-PT"/>
        </w:rPr>
        <w:t>lassificações</w:t>
      </w:r>
      <w:r w:rsidR="009E07A7" w:rsidRPr="005A4D7F">
        <w:rPr>
          <w:rFonts w:ascii="Calibri" w:hAnsi="Calibri" w:cs="Arial"/>
          <w:sz w:val="20"/>
          <w:szCs w:val="20"/>
          <w:lang w:val="pt-PT"/>
        </w:rPr>
        <w:t>.</w:t>
      </w:r>
    </w:p>
    <w:p w:rsidR="00C12252" w:rsidRPr="005A4D7F" w:rsidRDefault="00C12252" w:rsidP="00B21E71">
      <w:pPr>
        <w:pStyle w:val="PargrafodaLista"/>
        <w:numPr>
          <w:ilvl w:val="0"/>
          <w:numId w:val="2"/>
        </w:numPr>
        <w:rPr>
          <w:rFonts w:ascii="Calibri" w:hAnsi="Calibri" w:cs="Arial"/>
          <w:sz w:val="20"/>
          <w:szCs w:val="20"/>
          <w:lang w:val="pt-PT"/>
        </w:rPr>
      </w:pPr>
      <w:r w:rsidRPr="005A4D7F">
        <w:rPr>
          <w:rFonts w:ascii="Calibri" w:hAnsi="Calibri" w:cs="Arial"/>
          <w:sz w:val="20"/>
          <w:szCs w:val="20"/>
          <w:lang w:val="pt-PT"/>
        </w:rPr>
        <w:t>RN0</w:t>
      </w:r>
      <w:r w:rsidR="00B86038" w:rsidRPr="005A4D7F">
        <w:rPr>
          <w:rFonts w:ascii="Calibri" w:hAnsi="Calibri" w:cs="Arial"/>
          <w:sz w:val="20"/>
          <w:szCs w:val="20"/>
          <w:lang w:val="pt-PT"/>
        </w:rPr>
        <w:t>7</w:t>
      </w:r>
      <w:r w:rsidRPr="005A4D7F">
        <w:rPr>
          <w:rFonts w:ascii="Calibri" w:hAnsi="Calibri" w:cs="Arial"/>
          <w:sz w:val="20"/>
          <w:szCs w:val="20"/>
          <w:lang w:val="pt-PT"/>
        </w:rPr>
        <w:tab/>
      </w:r>
      <w:r w:rsidR="00B86038" w:rsidRPr="005A4D7F">
        <w:rPr>
          <w:rFonts w:ascii="Calibri" w:hAnsi="Calibri" w:cs="Arial"/>
          <w:sz w:val="20"/>
          <w:szCs w:val="20"/>
          <w:lang w:val="pt-PT"/>
        </w:rPr>
        <w:t>Subclassificações</w:t>
      </w:r>
    </w:p>
    <w:p w:rsidR="00FB7ED9" w:rsidRPr="005A4D7F" w:rsidRDefault="004E6B6A" w:rsidP="00F5672E">
      <w:pPr>
        <w:pStyle w:val="Ttulo1"/>
        <w:rPr>
          <w:rFonts w:ascii="Calibri" w:hAnsi="Calibri"/>
          <w:sz w:val="20"/>
          <w:szCs w:val="20"/>
        </w:rPr>
      </w:pPr>
      <w:bookmarkStart w:id="6" w:name="_Toc361216046"/>
      <w:r w:rsidRPr="005A4D7F">
        <w:rPr>
          <w:rFonts w:ascii="Calibri" w:hAnsi="Calibri"/>
          <w:sz w:val="20"/>
          <w:szCs w:val="20"/>
        </w:rPr>
        <w:t>Atores</w:t>
      </w:r>
      <w:bookmarkEnd w:id="6"/>
    </w:p>
    <w:p w:rsidR="00B21E71" w:rsidRPr="005A4D7F" w:rsidRDefault="00C072DF" w:rsidP="00B21E71">
      <w:pPr>
        <w:pStyle w:val="PargrafodaLista"/>
        <w:numPr>
          <w:ilvl w:val="0"/>
          <w:numId w:val="2"/>
        </w:numPr>
        <w:rPr>
          <w:rFonts w:ascii="Calibri" w:hAnsi="Calibri" w:cs="Arial"/>
          <w:sz w:val="20"/>
          <w:szCs w:val="20"/>
          <w:lang w:val="pt-PT"/>
        </w:rPr>
      </w:pPr>
      <w:r w:rsidRPr="005A4D7F">
        <w:rPr>
          <w:rFonts w:ascii="Calibri" w:hAnsi="Calibri" w:cs="Arial"/>
          <w:sz w:val="20"/>
          <w:szCs w:val="20"/>
          <w:lang w:val="pt-PT"/>
        </w:rPr>
        <w:t>Analista Ouvidor</w:t>
      </w:r>
      <w:r w:rsidR="00B21E71" w:rsidRPr="005A4D7F">
        <w:rPr>
          <w:rFonts w:ascii="Calibri" w:hAnsi="Calibri" w:cs="Arial"/>
          <w:sz w:val="20"/>
          <w:szCs w:val="20"/>
          <w:lang w:val="pt-PT"/>
        </w:rPr>
        <w:t xml:space="preserve"> – </w:t>
      </w:r>
      <w:r w:rsidR="005629E5" w:rsidRPr="005A4D7F">
        <w:rPr>
          <w:rFonts w:ascii="Calibri" w:hAnsi="Calibri" w:cs="Arial"/>
          <w:sz w:val="20"/>
          <w:szCs w:val="20"/>
          <w:lang w:val="pt-PT"/>
        </w:rPr>
        <w:t>Servidor</w:t>
      </w:r>
      <w:r w:rsidR="00B21E71" w:rsidRPr="005A4D7F">
        <w:rPr>
          <w:rFonts w:ascii="Calibri" w:hAnsi="Calibri" w:cs="Arial"/>
          <w:sz w:val="20"/>
          <w:szCs w:val="20"/>
          <w:lang w:val="pt-PT"/>
        </w:rPr>
        <w:t xml:space="preserve"> responsável pela adminstração do </w:t>
      </w:r>
      <w:r w:rsidRPr="005A4D7F">
        <w:rPr>
          <w:rFonts w:ascii="Calibri" w:hAnsi="Calibri" w:cs="Arial"/>
          <w:sz w:val="20"/>
          <w:szCs w:val="20"/>
          <w:lang w:val="pt-PT"/>
        </w:rPr>
        <w:t>Sistema de Ouvidoria</w:t>
      </w:r>
      <w:r w:rsidR="00B21E71" w:rsidRPr="005A4D7F">
        <w:rPr>
          <w:rFonts w:ascii="Calibri" w:hAnsi="Calibri" w:cs="Arial"/>
          <w:sz w:val="20"/>
          <w:szCs w:val="20"/>
          <w:lang w:val="pt-PT"/>
        </w:rPr>
        <w:t>.</w:t>
      </w:r>
    </w:p>
    <w:p w:rsidR="004E6B6A" w:rsidRPr="005A4D7F" w:rsidRDefault="004E6B6A" w:rsidP="00F5672E">
      <w:pPr>
        <w:pStyle w:val="Ttulo1"/>
        <w:rPr>
          <w:rFonts w:ascii="Calibri" w:hAnsi="Calibri"/>
          <w:sz w:val="20"/>
          <w:szCs w:val="20"/>
        </w:rPr>
      </w:pPr>
      <w:bookmarkStart w:id="7" w:name="_Toc231978368"/>
      <w:bookmarkStart w:id="8" w:name="_Toc231978414"/>
      <w:bookmarkStart w:id="9" w:name="_Toc232222133"/>
      <w:bookmarkStart w:id="10" w:name="_Toc232390003"/>
      <w:bookmarkStart w:id="11" w:name="_Toc257717377"/>
      <w:bookmarkStart w:id="12" w:name="_Toc257717637"/>
      <w:bookmarkStart w:id="13" w:name="_Toc257718638"/>
      <w:bookmarkStart w:id="14" w:name="_Toc297738004"/>
      <w:bookmarkStart w:id="15" w:name="_Toc361216047"/>
      <w:r w:rsidRPr="005A4D7F">
        <w:rPr>
          <w:rFonts w:ascii="Calibri" w:hAnsi="Calibri"/>
          <w:sz w:val="20"/>
          <w:szCs w:val="20"/>
        </w:rPr>
        <w:t>Pré-condições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B21E71" w:rsidRPr="005A4D7F" w:rsidRDefault="00C072DF" w:rsidP="00C072DF">
      <w:pPr>
        <w:pStyle w:val="PargrafodaLista"/>
        <w:numPr>
          <w:ilvl w:val="0"/>
          <w:numId w:val="19"/>
        </w:numPr>
        <w:rPr>
          <w:rFonts w:ascii="Calibri" w:hAnsi="Calibri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  <w:lang w:val="pt-PT"/>
        </w:rPr>
        <w:t>O Analista Ouvidor necessita estar logado no sistema.</w:t>
      </w:r>
    </w:p>
    <w:p w:rsidR="004E6B6A" w:rsidRPr="005A4D7F" w:rsidRDefault="004E6B6A" w:rsidP="00F5672E">
      <w:pPr>
        <w:pStyle w:val="Ttulo1"/>
        <w:rPr>
          <w:rFonts w:ascii="Calibri" w:hAnsi="Calibri"/>
          <w:sz w:val="20"/>
          <w:szCs w:val="20"/>
        </w:rPr>
      </w:pPr>
      <w:bookmarkStart w:id="16" w:name="_Toc257717378"/>
      <w:bookmarkStart w:id="17" w:name="_Toc257717638"/>
      <w:bookmarkStart w:id="18" w:name="_Toc257718639"/>
      <w:bookmarkStart w:id="19" w:name="_Toc297738005"/>
      <w:bookmarkStart w:id="20" w:name="_Toc361216048"/>
      <w:r w:rsidRPr="005A4D7F">
        <w:rPr>
          <w:rFonts w:ascii="Calibri" w:hAnsi="Calibri"/>
          <w:sz w:val="20"/>
          <w:szCs w:val="20"/>
        </w:rPr>
        <w:t>Fluxo de Eventos</w:t>
      </w:r>
      <w:bookmarkEnd w:id="16"/>
      <w:bookmarkEnd w:id="17"/>
      <w:bookmarkEnd w:id="18"/>
      <w:bookmarkEnd w:id="19"/>
      <w:bookmarkEnd w:id="20"/>
    </w:p>
    <w:p w:rsidR="004E6B6A" w:rsidRPr="005A4D7F" w:rsidRDefault="004E6B6A" w:rsidP="00F5672E">
      <w:pPr>
        <w:pStyle w:val="Ttulo2"/>
        <w:rPr>
          <w:rFonts w:ascii="Calibri" w:hAnsi="Calibri"/>
          <w:sz w:val="20"/>
          <w:szCs w:val="20"/>
        </w:rPr>
      </w:pPr>
      <w:bookmarkStart w:id="21" w:name="_Toc231978370"/>
      <w:bookmarkStart w:id="22" w:name="_Toc231978416"/>
      <w:bookmarkStart w:id="23" w:name="_Toc232222134"/>
      <w:bookmarkStart w:id="24" w:name="_Toc232390004"/>
      <w:bookmarkStart w:id="25" w:name="_Toc257717379"/>
      <w:bookmarkStart w:id="26" w:name="_Toc257717639"/>
      <w:bookmarkStart w:id="27" w:name="_Toc257718640"/>
      <w:bookmarkStart w:id="28" w:name="_Toc297738006"/>
      <w:bookmarkStart w:id="29" w:name="_Toc361216049"/>
      <w:r w:rsidRPr="005A4D7F">
        <w:rPr>
          <w:rFonts w:ascii="Calibri" w:hAnsi="Calibri"/>
          <w:sz w:val="20"/>
          <w:szCs w:val="20"/>
        </w:rPr>
        <w:t xml:space="preserve">Fluxo </w:t>
      </w:r>
      <w:bookmarkEnd w:id="21"/>
      <w:bookmarkEnd w:id="22"/>
      <w:bookmarkEnd w:id="23"/>
      <w:bookmarkEnd w:id="24"/>
      <w:r w:rsidRPr="005A4D7F">
        <w:rPr>
          <w:rFonts w:ascii="Calibri" w:hAnsi="Calibri"/>
          <w:sz w:val="20"/>
          <w:szCs w:val="20"/>
        </w:rPr>
        <w:t>Básico</w:t>
      </w:r>
      <w:bookmarkEnd w:id="25"/>
      <w:bookmarkEnd w:id="26"/>
      <w:bookmarkEnd w:id="27"/>
      <w:bookmarkEnd w:id="28"/>
      <w:bookmarkEnd w:id="29"/>
    </w:p>
    <w:p w:rsidR="007F2F94" w:rsidRPr="005A4D7F" w:rsidRDefault="007F2F94" w:rsidP="007F2F94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 xml:space="preserve">O Ator seleciona </w:t>
      </w:r>
      <w:r w:rsidR="00B9272A" w:rsidRPr="005A4D7F">
        <w:rPr>
          <w:rFonts w:ascii="Calibri" w:hAnsi="Calibri" w:cs="Arial"/>
          <w:sz w:val="20"/>
          <w:szCs w:val="20"/>
        </w:rPr>
        <w:t>a opção</w:t>
      </w:r>
      <w:r w:rsidRPr="005A4D7F">
        <w:rPr>
          <w:rFonts w:ascii="Calibri" w:hAnsi="Calibri" w:cs="Arial"/>
          <w:sz w:val="20"/>
          <w:szCs w:val="20"/>
        </w:rPr>
        <w:t xml:space="preserve"> </w:t>
      </w:r>
      <w:r w:rsidRPr="005A4D7F">
        <w:rPr>
          <w:rFonts w:ascii="Calibri" w:hAnsi="Calibri" w:cs="Arial"/>
          <w:b/>
          <w:sz w:val="20"/>
          <w:szCs w:val="20"/>
        </w:rPr>
        <w:t>Administração</w:t>
      </w:r>
      <w:r w:rsidR="00B9272A" w:rsidRPr="005A4D7F">
        <w:rPr>
          <w:rFonts w:ascii="Calibri" w:hAnsi="Calibri" w:cs="Arial"/>
          <w:sz w:val="20"/>
          <w:szCs w:val="20"/>
        </w:rPr>
        <w:t xml:space="preserve">, e então seleciona a opção </w:t>
      </w:r>
      <w:r w:rsidRPr="005A4D7F">
        <w:rPr>
          <w:rFonts w:ascii="Calibri" w:hAnsi="Calibri" w:cs="Arial"/>
          <w:b/>
          <w:sz w:val="20"/>
          <w:szCs w:val="20"/>
        </w:rPr>
        <w:t>Subclassificação</w:t>
      </w:r>
      <w:r w:rsidRPr="005A4D7F">
        <w:rPr>
          <w:rFonts w:ascii="Calibri" w:hAnsi="Calibri" w:cs="Arial"/>
          <w:sz w:val="20"/>
          <w:szCs w:val="20"/>
        </w:rPr>
        <w:t>; [</w:t>
      </w:r>
      <w:r w:rsidR="00BB3DB1" w:rsidRPr="005A4D7F">
        <w:rPr>
          <w:rFonts w:ascii="Calibri" w:hAnsi="Calibri"/>
        </w:rPr>
        <w:fldChar w:fldCharType="begin"/>
      </w:r>
      <w:r w:rsidR="00BB3DB1" w:rsidRPr="005A4D7F">
        <w:rPr>
          <w:rFonts w:ascii="Calibri" w:hAnsi="Calibri"/>
        </w:rPr>
        <w:instrText xml:space="preserve"> REF _Ref361215393 \r \h  \* MERGEFORMAT </w:instrText>
      </w:r>
      <w:r w:rsidR="00BB3DB1" w:rsidRPr="005A4D7F">
        <w:rPr>
          <w:rFonts w:ascii="Calibri" w:hAnsi="Calibri"/>
        </w:rPr>
      </w:r>
      <w:r w:rsidR="00BB3DB1" w:rsidRPr="005A4D7F">
        <w:rPr>
          <w:rFonts w:ascii="Calibri" w:hAnsi="Calibri"/>
        </w:rPr>
        <w:fldChar w:fldCharType="separate"/>
      </w:r>
      <w:r w:rsidR="00775A48" w:rsidRPr="005A4D7F">
        <w:rPr>
          <w:rFonts w:ascii="Calibri" w:hAnsi="Calibri" w:cs="Arial"/>
          <w:sz w:val="20"/>
          <w:szCs w:val="20"/>
        </w:rPr>
        <w:t>9.1</w:t>
      </w:r>
      <w:r w:rsidR="00BB3DB1" w:rsidRPr="005A4D7F">
        <w:rPr>
          <w:rFonts w:ascii="Calibri" w:hAnsi="Calibri"/>
        </w:rPr>
        <w:fldChar w:fldCharType="end"/>
      </w:r>
      <w:r w:rsidRPr="005A4D7F">
        <w:rPr>
          <w:rFonts w:ascii="Calibri" w:hAnsi="Calibri" w:cs="Arial"/>
          <w:sz w:val="20"/>
          <w:szCs w:val="20"/>
        </w:rPr>
        <w:t>]</w:t>
      </w:r>
    </w:p>
    <w:p w:rsidR="007F2F94" w:rsidRPr="005A4D7F" w:rsidRDefault="007F2F94" w:rsidP="007F2F94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sistema apresenta a tela com itens de</w:t>
      </w:r>
      <w:r w:rsidR="00775A48" w:rsidRPr="005A4D7F">
        <w:rPr>
          <w:rFonts w:ascii="Calibri" w:hAnsi="Calibri" w:cs="Arial"/>
          <w:sz w:val="20"/>
          <w:szCs w:val="20"/>
        </w:rPr>
        <w:t xml:space="preserve"> Subc</w:t>
      </w:r>
      <w:r w:rsidRPr="005A4D7F">
        <w:rPr>
          <w:rFonts w:ascii="Calibri" w:hAnsi="Calibri" w:cs="Arial"/>
          <w:sz w:val="20"/>
          <w:szCs w:val="20"/>
        </w:rPr>
        <w:t>lassificação; [</w:t>
      </w:r>
      <w:r w:rsidR="00BB3DB1" w:rsidRPr="005A4D7F">
        <w:rPr>
          <w:rFonts w:ascii="Calibri" w:hAnsi="Calibri"/>
        </w:rPr>
        <w:fldChar w:fldCharType="begin"/>
      </w:r>
      <w:r w:rsidR="00BB3DB1" w:rsidRPr="005A4D7F">
        <w:rPr>
          <w:rFonts w:ascii="Calibri" w:hAnsi="Calibri"/>
        </w:rPr>
        <w:instrText xml:space="preserve"> REF _Ref361215434 \r \h  \* MERGEFORMAT </w:instrText>
      </w:r>
      <w:r w:rsidR="00BB3DB1" w:rsidRPr="005A4D7F">
        <w:rPr>
          <w:rFonts w:ascii="Calibri" w:hAnsi="Calibri"/>
        </w:rPr>
      </w:r>
      <w:r w:rsidR="00BB3DB1" w:rsidRPr="005A4D7F">
        <w:rPr>
          <w:rFonts w:ascii="Calibri" w:hAnsi="Calibri"/>
        </w:rPr>
        <w:fldChar w:fldCharType="separate"/>
      </w:r>
      <w:r w:rsidR="00775A48" w:rsidRPr="005A4D7F">
        <w:rPr>
          <w:rFonts w:ascii="Calibri" w:hAnsi="Calibri" w:cs="Arial"/>
          <w:sz w:val="20"/>
          <w:szCs w:val="20"/>
        </w:rPr>
        <w:t>9.2</w:t>
      </w:r>
      <w:r w:rsidR="00BB3DB1" w:rsidRPr="005A4D7F">
        <w:rPr>
          <w:rFonts w:ascii="Calibri" w:hAnsi="Calibri"/>
        </w:rPr>
        <w:fldChar w:fldCharType="end"/>
      </w:r>
      <w:r w:rsidRPr="005A4D7F">
        <w:rPr>
          <w:rFonts w:ascii="Calibri" w:hAnsi="Calibri" w:cs="Arial"/>
          <w:sz w:val="20"/>
          <w:szCs w:val="20"/>
        </w:rPr>
        <w:t>]</w:t>
      </w:r>
    </w:p>
    <w:p w:rsidR="007F2F94" w:rsidRPr="005A4D7F" w:rsidRDefault="007F2F94" w:rsidP="007F2F94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Ator seleciona o botão Novo</w:t>
      </w:r>
    </w:p>
    <w:p w:rsidR="007F2F94" w:rsidRPr="005A4D7F" w:rsidRDefault="007F2F94" w:rsidP="007F2F94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sistema apresenta a tela com duas unidades a serem preenchidas (Disponíveis e Selecionados); [</w:t>
      </w:r>
      <w:r w:rsidR="00BB3DB1" w:rsidRPr="005A4D7F">
        <w:rPr>
          <w:rFonts w:ascii="Calibri" w:hAnsi="Calibri"/>
        </w:rPr>
        <w:fldChar w:fldCharType="begin"/>
      </w:r>
      <w:r w:rsidR="00BB3DB1" w:rsidRPr="005A4D7F">
        <w:rPr>
          <w:rFonts w:ascii="Calibri" w:hAnsi="Calibri"/>
        </w:rPr>
        <w:instrText xml:space="preserve"> REF _Ref361215463 \r \h  \* MERGEFORMAT </w:instrText>
      </w:r>
      <w:r w:rsidR="00BB3DB1" w:rsidRPr="005A4D7F">
        <w:rPr>
          <w:rFonts w:ascii="Calibri" w:hAnsi="Calibri"/>
        </w:rPr>
      </w:r>
      <w:r w:rsidR="00BB3DB1" w:rsidRPr="005A4D7F">
        <w:rPr>
          <w:rFonts w:ascii="Calibri" w:hAnsi="Calibri"/>
        </w:rPr>
        <w:fldChar w:fldCharType="separate"/>
      </w:r>
      <w:r w:rsidR="00775A48" w:rsidRPr="005A4D7F">
        <w:rPr>
          <w:rFonts w:ascii="Calibri" w:hAnsi="Calibri" w:cs="Arial"/>
          <w:sz w:val="20"/>
          <w:szCs w:val="20"/>
        </w:rPr>
        <w:t>9.3</w:t>
      </w:r>
      <w:r w:rsidR="00BB3DB1" w:rsidRPr="005A4D7F">
        <w:rPr>
          <w:rFonts w:ascii="Calibri" w:hAnsi="Calibri"/>
        </w:rPr>
        <w:fldChar w:fldCharType="end"/>
      </w:r>
      <w:r w:rsidRPr="005A4D7F">
        <w:rPr>
          <w:rFonts w:ascii="Calibri" w:hAnsi="Calibri" w:cs="Arial"/>
          <w:sz w:val="20"/>
          <w:szCs w:val="20"/>
        </w:rPr>
        <w:t xml:space="preserve">] </w:t>
      </w:r>
    </w:p>
    <w:p w:rsidR="007F2F94" w:rsidRPr="005A4D7F" w:rsidRDefault="007F2F94" w:rsidP="007F2F94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ator clica no botão salvar; [</w:t>
      </w:r>
      <w:r w:rsidR="00BB3DB1" w:rsidRPr="005A4D7F">
        <w:rPr>
          <w:rFonts w:ascii="Calibri" w:hAnsi="Calibri"/>
        </w:rPr>
        <w:fldChar w:fldCharType="begin"/>
      </w:r>
      <w:r w:rsidR="00BB3DB1" w:rsidRPr="005A4D7F">
        <w:rPr>
          <w:rFonts w:ascii="Calibri" w:hAnsi="Calibri"/>
        </w:rPr>
        <w:instrText xml:space="preserve"> REF _Ref361153666 \r \h  \* MERGEFORMAT </w:instrText>
      </w:r>
      <w:r w:rsidR="00BB3DB1" w:rsidRPr="005A4D7F">
        <w:rPr>
          <w:rFonts w:ascii="Calibri" w:hAnsi="Calibri"/>
        </w:rPr>
      </w:r>
      <w:r w:rsidR="00BB3DB1" w:rsidRPr="005A4D7F">
        <w:rPr>
          <w:rFonts w:ascii="Calibri" w:hAnsi="Calibri"/>
        </w:rPr>
        <w:fldChar w:fldCharType="separate"/>
      </w:r>
      <w:r w:rsidR="00775A48" w:rsidRPr="005A4D7F">
        <w:rPr>
          <w:rFonts w:ascii="Calibri" w:hAnsi="Calibri" w:cs="Arial"/>
          <w:sz w:val="20"/>
          <w:szCs w:val="20"/>
        </w:rPr>
        <w:t>FE04</w:t>
      </w:r>
      <w:r w:rsidR="00BB3DB1" w:rsidRPr="005A4D7F">
        <w:rPr>
          <w:rFonts w:ascii="Calibri" w:hAnsi="Calibri"/>
        </w:rPr>
        <w:fldChar w:fldCharType="end"/>
      </w:r>
      <w:r w:rsidRPr="005A4D7F">
        <w:rPr>
          <w:rFonts w:ascii="Calibri" w:hAnsi="Calibri" w:cs="Arial"/>
          <w:sz w:val="20"/>
          <w:szCs w:val="20"/>
        </w:rPr>
        <w:t>]</w:t>
      </w:r>
    </w:p>
    <w:p w:rsidR="007F2F94" w:rsidRPr="005A4D7F" w:rsidRDefault="007F2F94" w:rsidP="007F2F94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sistema inclui o Item na base de dados;</w:t>
      </w:r>
    </w:p>
    <w:p w:rsidR="007F2F94" w:rsidRPr="005A4D7F" w:rsidRDefault="007F2F94" w:rsidP="007F2F94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sistema apresenta a mensagem (Inclusão realizada com sucesso);</w:t>
      </w:r>
    </w:p>
    <w:p w:rsidR="007F2F94" w:rsidRPr="005A4D7F" w:rsidRDefault="007F2F94" w:rsidP="007F2F94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bookmarkStart w:id="30" w:name="_Ref361169306"/>
      <w:r w:rsidRPr="005A4D7F">
        <w:rPr>
          <w:rFonts w:ascii="Calibri" w:hAnsi="Calibri" w:cs="Arial"/>
          <w:sz w:val="20"/>
          <w:szCs w:val="20"/>
        </w:rPr>
        <w:t xml:space="preserve">O sistema apresenta a tela com os itens de </w:t>
      </w:r>
      <w:r w:rsidR="00775A48" w:rsidRPr="005A4D7F">
        <w:rPr>
          <w:rFonts w:ascii="Calibri" w:hAnsi="Calibri" w:cs="Arial"/>
          <w:sz w:val="20"/>
          <w:szCs w:val="20"/>
        </w:rPr>
        <w:t>Subcl</w:t>
      </w:r>
      <w:r w:rsidRPr="005A4D7F">
        <w:rPr>
          <w:rFonts w:ascii="Calibri" w:hAnsi="Calibri" w:cs="Arial"/>
          <w:sz w:val="20"/>
          <w:szCs w:val="20"/>
        </w:rPr>
        <w:t>assificação;</w:t>
      </w:r>
      <w:bookmarkEnd w:id="30"/>
    </w:p>
    <w:p w:rsidR="007F2F94" w:rsidRPr="005A4D7F" w:rsidRDefault="007F2F94" w:rsidP="007F2F94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caso de uso é finalizado;</w:t>
      </w:r>
    </w:p>
    <w:p w:rsidR="007F2F94" w:rsidRPr="005A4D7F" w:rsidRDefault="007F2F94" w:rsidP="007F2F94">
      <w:pPr>
        <w:rPr>
          <w:rFonts w:ascii="Calibri" w:hAnsi="Calibri"/>
          <w:sz w:val="20"/>
          <w:szCs w:val="20"/>
        </w:rPr>
      </w:pPr>
    </w:p>
    <w:p w:rsidR="004E6B6A" w:rsidRPr="005A4D7F" w:rsidRDefault="004E6B6A" w:rsidP="00F5672E">
      <w:pPr>
        <w:pStyle w:val="Ttulo2"/>
        <w:rPr>
          <w:rFonts w:ascii="Calibri" w:hAnsi="Calibri"/>
          <w:sz w:val="20"/>
          <w:szCs w:val="20"/>
        </w:rPr>
      </w:pPr>
      <w:bookmarkStart w:id="31" w:name="_Toc257717380"/>
      <w:bookmarkStart w:id="32" w:name="_Toc257717640"/>
      <w:bookmarkStart w:id="33" w:name="_Toc257718641"/>
      <w:bookmarkStart w:id="34" w:name="_Toc297738007"/>
      <w:bookmarkStart w:id="35" w:name="_Toc361216050"/>
      <w:r w:rsidRPr="005A4D7F">
        <w:rPr>
          <w:rFonts w:ascii="Calibri" w:hAnsi="Calibri"/>
          <w:sz w:val="20"/>
          <w:szCs w:val="20"/>
        </w:rPr>
        <w:lastRenderedPageBreak/>
        <w:t>Fluxos alternativos</w:t>
      </w:r>
      <w:bookmarkEnd w:id="31"/>
      <w:bookmarkEnd w:id="32"/>
      <w:bookmarkEnd w:id="33"/>
      <w:bookmarkEnd w:id="34"/>
      <w:bookmarkEnd w:id="35"/>
    </w:p>
    <w:p w:rsidR="00775A48" w:rsidRPr="005A4D7F" w:rsidRDefault="00775A48" w:rsidP="00775A48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="Arial"/>
        </w:rPr>
      </w:pPr>
      <w:bookmarkStart w:id="36" w:name="_Toc361169674"/>
      <w:bookmarkStart w:id="37" w:name="_Toc361214183"/>
      <w:bookmarkStart w:id="38" w:name="_Toc361216051"/>
      <w:r w:rsidRPr="005A4D7F">
        <w:rPr>
          <w:rFonts w:ascii="Calibri" w:hAnsi="Calibri" w:cs="Arial"/>
        </w:rPr>
        <w:t>Realizar Pesquisa</w:t>
      </w:r>
      <w:bookmarkEnd w:id="36"/>
      <w:bookmarkEnd w:id="37"/>
      <w:bookmarkEnd w:id="38"/>
    </w:p>
    <w:p w:rsidR="00775A48" w:rsidRPr="005A4D7F" w:rsidRDefault="00775A48" w:rsidP="00775A48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 xml:space="preserve">O Ator preenche o filtro </w:t>
      </w:r>
      <w:r w:rsidR="00824298" w:rsidRPr="005A4D7F">
        <w:rPr>
          <w:rFonts w:ascii="Calibri" w:hAnsi="Calibri" w:cs="Arial"/>
          <w:sz w:val="20"/>
          <w:szCs w:val="20"/>
        </w:rPr>
        <w:t>Subclassificação</w:t>
      </w:r>
      <w:r w:rsidRPr="005A4D7F">
        <w:rPr>
          <w:rFonts w:ascii="Calibri" w:hAnsi="Calibri" w:cs="Arial"/>
          <w:sz w:val="20"/>
          <w:szCs w:val="20"/>
        </w:rPr>
        <w:t>;</w:t>
      </w:r>
    </w:p>
    <w:p w:rsidR="00775A48" w:rsidRPr="005A4D7F" w:rsidRDefault="00BB3DB1" w:rsidP="00775A48">
      <w:pPr>
        <w:pStyle w:val="PargrafodaLista"/>
        <w:spacing w:after="0" w:line="360" w:lineRule="auto"/>
        <w:jc w:val="both"/>
        <w:rPr>
          <w:rFonts w:ascii="Calibri" w:hAnsi="Calibri"/>
          <w:sz w:val="20"/>
          <w:szCs w:val="20"/>
        </w:rPr>
      </w:pPr>
      <w:r w:rsidRPr="005A4D7F">
        <w:rPr>
          <w:rFonts w:ascii="Calibri" w:hAnsi="Calibri"/>
        </w:rPr>
        <w:fldChar w:fldCharType="begin"/>
      </w:r>
      <w:r w:rsidRPr="005A4D7F">
        <w:rPr>
          <w:rFonts w:ascii="Calibri" w:hAnsi="Calibri"/>
        </w:rPr>
        <w:instrText xml:space="preserve"> REF _Ref308697997 \r \h  \* MERGEFORMAT </w:instrText>
      </w:r>
      <w:r w:rsidRPr="005A4D7F">
        <w:rPr>
          <w:rFonts w:ascii="Calibri" w:hAnsi="Calibri"/>
        </w:rPr>
      </w:r>
      <w:r w:rsidRPr="005A4D7F">
        <w:rPr>
          <w:rFonts w:ascii="Calibri" w:hAnsi="Calibri"/>
        </w:rPr>
        <w:fldChar w:fldCharType="separate"/>
      </w:r>
      <w:r w:rsidR="00775A48" w:rsidRPr="005A4D7F">
        <w:rPr>
          <w:rFonts w:ascii="Calibri" w:hAnsi="Calibri" w:cs="Arial"/>
          <w:b/>
          <w:sz w:val="20"/>
          <w:szCs w:val="20"/>
          <w:u w:val="single"/>
        </w:rPr>
        <w:t>FE02</w:t>
      </w:r>
      <w:r w:rsidRPr="005A4D7F">
        <w:rPr>
          <w:rFonts w:ascii="Calibri" w:hAnsi="Calibri"/>
        </w:rPr>
        <w:fldChar w:fldCharType="end"/>
      </w:r>
      <w:r w:rsidR="00775A48" w:rsidRPr="005A4D7F">
        <w:rPr>
          <w:rFonts w:ascii="Calibri" w:hAnsi="Calibri" w:cs="Arial"/>
          <w:b/>
          <w:sz w:val="20"/>
          <w:szCs w:val="20"/>
          <w:u w:val="single"/>
        </w:rPr>
        <w:t xml:space="preserve"> - </w:t>
      </w:r>
      <w:r w:rsidRPr="005A4D7F">
        <w:rPr>
          <w:rFonts w:ascii="Calibri" w:hAnsi="Calibri"/>
        </w:rPr>
        <w:fldChar w:fldCharType="begin"/>
      </w:r>
      <w:r w:rsidRPr="005A4D7F">
        <w:rPr>
          <w:rFonts w:ascii="Calibri" w:hAnsi="Calibri"/>
        </w:rPr>
        <w:instrText xml:space="preserve"> REF _Ref308697947 \h  \* MERGEFORMAT </w:instrText>
      </w:r>
      <w:r w:rsidRPr="005A4D7F">
        <w:rPr>
          <w:rFonts w:ascii="Calibri" w:hAnsi="Calibri"/>
        </w:rPr>
      </w:r>
      <w:r w:rsidRPr="005A4D7F">
        <w:rPr>
          <w:rFonts w:ascii="Calibri" w:hAnsi="Calibri"/>
        </w:rPr>
        <w:fldChar w:fldCharType="separate"/>
      </w:r>
      <w:r w:rsidR="00775A48" w:rsidRPr="005A4D7F">
        <w:rPr>
          <w:rFonts w:ascii="Calibri" w:hAnsi="Calibri" w:cs="Arial"/>
          <w:b/>
          <w:sz w:val="20"/>
          <w:szCs w:val="20"/>
          <w:u w:val="single"/>
        </w:rPr>
        <w:t>Registros Não Retornados na Consulta</w:t>
      </w:r>
      <w:r w:rsidRPr="005A4D7F">
        <w:rPr>
          <w:rFonts w:ascii="Calibri" w:hAnsi="Calibri"/>
        </w:rPr>
        <w:fldChar w:fldCharType="end"/>
      </w:r>
      <w:r w:rsidR="00775A48" w:rsidRPr="005A4D7F">
        <w:rPr>
          <w:rFonts w:ascii="Calibri" w:hAnsi="Calibri"/>
          <w:b/>
          <w:sz w:val="20"/>
          <w:szCs w:val="20"/>
          <w:u w:val="single"/>
        </w:rPr>
        <w:t>;</w:t>
      </w:r>
    </w:p>
    <w:p w:rsidR="00775A48" w:rsidRPr="005A4D7F" w:rsidRDefault="00775A48" w:rsidP="00775A48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sistema recupera o Item de acordo com o parâmetro informado;</w:t>
      </w:r>
    </w:p>
    <w:p w:rsidR="00775A48" w:rsidRPr="005A4D7F" w:rsidRDefault="00775A48" w:rsidP="00775A48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sistema apresenta na tela o Item;</w:t>
      </w:r>
    </w:p>
    <w:p w:rsidR="00775A48" w:rsidRPr="005A4D7F" w:rsidRDefault="00775A48" w:rsidP="00775A48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caso de uso é finalizado.</w:t>
      </w:r>
    </w:p>
    <w:p w:rsidR="00775A48" w:rsidRPr="005A4D7F" w:rsidRDefault="00BB3DB1" w:rsidP="00775A48">
      <w:pPr>
        <w:pStyle w:val="PargrafodaLista"/>
        <w:widowControl w:val="0"/>
        <w:spacing w:after="0" w:line="360" w:lineRule="auto"/>
        <w:jc w:val="both"/>
        <w:rPr>
          <w:rFonts w:ascii="Calibri" w:hAnsi="Calibri" w:cs="Arial"/>
          <w:b/>
          <w:sz w:val="20"/>
          <w:szCs w:val="20"/>
          <w:u w:val="single"/>
        </w:rPr>
      </w:pPr>
      <w:r w:rsidRPr="005A4D7F">
        <w:rPr>
          <w:rFonts w:ascii="Calibri" w:hAnsi="Calibri"/>
        </w:rPr>
        <w:fldChar w:fldCharType="begin"/>
      </w:r>
      <w:r w:rsidRPr="005A4D7F">
        <w:rPr>
          <w:rFonts w:ascii="Calibri" w:hAnsi="Calibri"/>
        </w:rPr>
        <w:instrText xml:space="preserve"> REF _Ref308697160 \r \h  \* MERGEFORMAT </w:instrText>
      </w:r>
      <w:r w:rsidRPr="005A4D7F">
        <w:rPr>
          <w:rFonts w:ascii="Calibri" w:hAnsi="Calibri"/>
        </w:rPr>
      </w:r>
      <w:r w:rsidRPr="005A4D7F">
        <w:rPr>
          <w:rFonts w:ascii="Calibri" w:hAnsi="Calibri"/>
        </w:rPr>
        <w:fldChar w:fldCharType="separate"/>
      </w:r>
      <w:r w:rsidR="00775A48" w:rsidRPr="005A4D7F">
        <w:rPr>
          <w:rFonts w:ascii="Calibri" w:hAnsi="Calibri" w:cs="Arial"/>
          <w:b/>
          <w:sz w:val="20"/>
          <w:szCs w:val="20"/>
          <w:u w:val="single"/>
        </w:rPr>
        <w:t>FA02</w:t>
      </w:r>
      <w:r w:rsidRPr="005A4D7F">
        <w:rPr>
          <w:rFonts w:ascii="Calibri" w:hAnsi="Calibri"/>
        </w:rPr>
        <w:fldChar w:fldCharType="end"/>
      </w:r>
      <w:r w:rsidR="00775A48" w:rsidRPr="005A4D7F">
        <w:rPr>
          <w:rFonts w:ascii="Calibri" w:hAnsi="Calibri" w:cs="Arial"/>
          <w:b/>
          <w:sz w:val="20"/>
          <w:szCs w:val="20"/>
          <w:u w:val="single"/>
        </w:rPr>
        <w:t xml:space="preserve"> - </w:t>
      </w:r>
      <w:r w:rsidRPr="005A4D7F">
        <w:rPr>
          <w:rFonts w:ascii="Calibri" w:hAnsi="Calibri"/>
        </w:rPr>
        <w:fldChar w:fldCharType="begin"/>
      </w:r>
      <w:r w:rsidRPr="005A4D7F">
        <w:rPr>
          <w:rFonts w:ascii="Calibri" w:hAnsi="Calibri"/>
        </w:rPr>
        <w:instrText xml:space="preserve"> REF _Ref345601354 \h  \* MERGEFORMAT </w:instrText>
      </w:r>
      <w:r w:rsidRPr="005A4D7F">
        <w:rPr>
          <w:rFonts w:ascii="Calibri" w:hAnsi="Calibri"/>
        </w:rPr>
      </w:r>
      <w:r w:rsidRPr="005A4D7F">
        <w:rPr>
          <w:rFonts w:ascii="Calibri" w:hAnsi="Calibri"/>
        </w:rPr>
        <w:fldChar w:fldCharType="separate"/>
      </w:r>
      <w:r w:rsidR="00775A48" w:rsidRPr="005A4D7F">
        <w:rPr>
          <w:rFonts w:ascii="Calibri" w:hAnsi="Calibri" w:cs="Arial"/>
          <w:b/>
          <w:sz w:val="20"/>
          <w:szCs w:val="20"/>
          <w:u w:val="single"/>
        </w:rPr>
        <w:t>Alterar Faixa Etária</w:t>
      </w:r>
      <w:r w:rsidRPr="005A4D7F">
        <w:rPr>
          <w:rFonts w:ascii="Calibri" w:hAnsi="Calibri"/>
        </w:rPr>
        <w:fldChar w:fldCharType="end"/>
      </w:r>
    </w:p>
    <w:p w:rsidR="00775A48" w:rsidRPr="005A4D7F" w:rsidRDefault="00BB3DB1" w:rsidP="00775A48">
      <w:pPr>
        <w:pStyle w:val="PargrafodaLista"/>
        <w:widowControl w:val="0"/>
        <w:spacing w:after="0" w:line="360" w:lineRule="auto"/>
        <w:jc w:val="both"/>
        <w:rPr>
          <w:rFonts w:ascii="Calibri" w:hAnsi="Calibri"/>
          <w:sz w:val="20"/>
          <w:szCs w:val="20"/>
        </w:rPr>
      </w:pPr>
      <w:r w:rsidRPr="005A4D7F">
        <w:rPr>
          <w:rFonts w:ascii="Calibri" w:hAnsi="Calibri"/>
        </w:rPr>
        <w:fldChar w:fldCharType="begin"/>
      </w:r>
      <w:r w:rsidRPr="005A4D7F">
        <w:rPr>
          <w:rFonts w:ascii="Calibri" w:hAnsi="Calibri"/>
        </w:rPr>
        <w:instrText xml:space="preserve"> REF _Ref308697309 \w \h  \* MERGEFORMAT </w:instrText>
      </w:r>
      <w:r w:rsidRPr="005A4D7F">
        <w:rPr>
          <w:rFonts w:ascii="Calibri" w:hAnsi="Calibri"/>
        </w:rPr>
      </w:r>
      <w:r w:rsidRPr="005A4D7F">
        <w:rPr>
          <w:rFonts w:ascii="Calibri" w:hAnsi="Calibri"/>
        </w:rPr>
        <w:fldChar w:fldCharType="separate"/>
      </w:r>
      <w:r w:rsidR="00775A48" w:rsidRPr="005A4D7F">
        <w:rPr>
          <w:rFonts w:ascii="Calibri" w:hAnsi="Calibri" w:cs="Arial"/>
          <w:b/>
          <w:sz w:val="20"/>
          <w:szCs w:val="20"/>
          <w:u w:val="single"/>
        </w:rPr>
        <w:t>FA03</w:t>
      </w:r>
      <w:r w:rsidRPr="005A4D7F">
        <w:rPr>
          <w:rFonts w:ascii="Calibri" w:hAnsi="Calibri"/>
        </w:rPr>
        <w:fldChar w:fldCharType="end"/>
      </w:r>
      <w:r w:rsidR="00775A48" w:rsidRPr="005A4D7F">
        <w:rPr>
          <w:rFonts w:ascii="Calibri" w:hAnsi="Calibri" w:cs="Arial"/>
          <w:b/>
          <w:sz w:val="20"/>
          <w:szCs w:val="20"/>
          <w:u w:val="single"/>
        </w:rPr>
        <w:t xml:space="preserve"> - </w:t>
      </w:r>
      <w:r w:rsidRPr="005A4D7F">
        <w:rPr>
          <w:rFonts w:ascii="Calibri" w:hAnsi="Calibri"/>
        </w:rPr>
        <w:fldChar w:fldCharType="begin"/>
      </w:r>
      <w:r w:rsidRPr="005A4D7F">
        <w:rPr>
          <w:rFonts w:ascii="Calibri" w:hAnsi="Calibri"/>
        </w:rPr>
        <w:instrText xml:space="preserve"> REF _Ref345601386 \h  \* MERGEFORMAT </w:instrText>
      </w:r>
      <w:r w:rsidRPr="005A4D7F">
        <w:rPr>
          <w:rFonts w:ascii="Calibri" w:hAnsi="Calibri"/>
        </w:rPr>
      </w:r>
      <w:r w:rsidRPr="005A4D7F">
        <w:rPr>
          <w:rFonts w:ascii="Calibri" w:hAnsi="Calibri"/>
        </w:rPr>
        <w:fldChar w:fldCharType="separate"/>
      </w:r>
      <w:r w:rsidR="00775A48" w:rsidRPr="005A4D7F">
        <w:rPr>
          <w:rFonts w:ascii="Calibri" w:hAnsi="Calibri" w:cs="Arial"/>
          <w:b/>
          <w:sz w:val="20"/>
          <w:szCs w:val="20"/>
          <w:u w:val="single"/>
        </w:rPr>
        <w:t>Excluir Faixa Etária</w:t>
      </w:r>
      <w:r w:rsidRPr="005A4D7F">
        <w:rPr>
          <w:rFonts w:ascii="Calibri" w:hAnsi="Calibri"/>
        </w:rPr>
        <w:fldChar w:fldCharType="end"/>
      </w:r>
    </w:p>
    <w:p w:rsidR="00775A48" w:rsidRPr="005A4D7F" w:rsidRDefault="00775A48" w:rsidP="00775A48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="Arial"/>
        </w:rPr>
      </w:pPr>
      <w:bookmarkStart w:id="39" w:name="_Toc361166664"/>
      <w:bookmarkStart w:id="40" w:name="_Toc361169675"/>
      <w:bookmarkStart w:id="41" w:name="_Toc361214184"/>
      <w:bookmarkStart w:id="42" w:name="_Toc361216052"/>
      <w:r w:rsidRPr="005A4D7F">
        <w:rPr>
          <w:rFonts w:ascii="Calibri" w:hAnsi="Calibri" w:cs="Arial"/>
        </w:rPr>
        <w:t xml:space="preserve">Editar </w:t>
      </w:r>
      <w:bookmarkEnd w:id="39"/>
      <w:bookmarkEnd w:id="40"/>
      <w:r w:rsidRPr="005A4D7F">
        <w:rPr>
          <w:rFonts w:ascii="Calibri" w:hAnsi="Calibri" w:cs="Arial"/>
        </w:rPr>
        <w:t>Subclassificação</w:t>
      </w:r>
      <w:bookmarkEnd w:id="41"/>
      <w:bookmarkEnd w:id="42"/>
    </w:p>
    <w:p w:rsidR="00775A48" w:rsidRPr="005A4D7F" w:rsidRDefault="00775A48" w:rsidP="00775A48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Ator aciona a opção Editar para alterar a Subclassificação; [</w:t>
      </w:r>
      <w:r w:rsidR="00BB3DB1" w:rsidRPr="005A4D7F">
        <w:rPr>
          <w:rFonts w:ascii="Calibri" w:hAnsi="Calibri"/>
        </w:rPr>
        <w:fldChar w:fldCharType="begin"/>
      </w:r>
      <w:r w:rsidR="00BB3DB1" w:rsidRPr="005A4D7F">
        <w:rPr>
          <w:rFonts w:ascii="Calibri" w:hAnsi="Calibri"/>
        </w:rPr>
        <w:instrText xml:space="preserve"> REF _Ref361215689 \r \h  \* MERGEFORMAT </w:instrText>
      </w:r>
      <w:r w:rsidR="00BB3DB1" w:rsidRPr="005A4D7F">
        <w:rPr>
          <w:rFonts w:ascii="Calibri" w:hAnsi="Calibri"/>
        </w:rPr>
      </w:r>
      <w:r w:rsidR="00BB3DB1" w:rsidRPr="005A4D7F">
        <w:rPr>
          <w:rFonts w:ascii="Calibri" w:hAnsi="Calibri"/>
        </w:rPr>
        <w:fldChar w:fldCharType="separate"/>
      </w:r>
      <w:r w:rsidRPr="005A4D7F">
        <w:rPr>
          <w:rFonts w:ascii="Calibri" w:hAnsi="Calibri" w:cs="Arial"/>
          <w:sz w:val="20"/>
          <w:szCs w:val="20"/>
        </w:rPr>
        <w:t>9.4</w:t>
      </w:r>
      <w:r w:rsidR="00BB3DB1" w:rsidRPr="005A4D7F">
        <w:rPr>
          <w:rFonts w:ascii="Calibri" w:hAnsi="Calibri"/>
        </w:rPr>
        <w:fldChar w:fldCharType="end"/>
      </w:r>
      <w:r w:rsidRPr="005A4D7F">
        <w:rPr>
          <w:rFonts w:ascii="Calibri" w:hAnsi="Calibri" w:cs="Arial"/>
          <w:sz w:val="20"/>
          <w:szCs w:val="20"/>
        </w:rPr>
        <w:t>]</w:t>
      </w:r>
    </w:p>
    <w:p w:rsidR="00775A48" w:rsidRPr="005A4D7F" w:rsidRDefault="00775A48" w:rsidP="00775A48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sistema apresenta o detalhe do Item selecionado;</w:t>
      </w:r>
    </w:p>
    <w:p w:rsidR="00775A48" w:rsidRPr="005A4D7F" w:rsidRDefault="00775A48" w:rsidP="00775A48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Ator altera as informações (Classificação e unidades Disponíveis e Selecionados);</w:t>
      </w:r>
    </w:p>
    <w:p w:rsidR="00775A48" w:rsidRPr="005A4D7F" w:rsidRDefault="00775A48" w:rsidP="00775A48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ator clica em Salvar; [</w:t>
      </w:r>
      <w:r w:rsidR="00BB3DB1" w:rsidRPr="005A4D7F">
        <w:rPr>
          <w:rFonts w:ascii="Calibri" w:hAnsi="Calibri"/>
        </w:rPr>
        <w:fldChar w:fldCharType="begin"/>
      </w:r>
      <w:r w:rsidR="00BB3DB1" w:rsidRPr="005A4D7F">
        <w:rPr>
          <w:rFonts w:ascii="Calibri" w:hAnsi="Calibri"/>
        </w:rPr>
        <w:instrText xml:space="preserve"> REF _Ref361153666 \r \h  \* MERGEFORMAT </w:instrText>
      </w:r>
      <w:r w:rsidR="00BB3DB1" w:rsidRPr="005A4D7F">
        <w:rPr>
          <w:rFonts w:ascii="Calibri" w:hAnsi="Calibri"/>
        </w:rPr>
      </w:r>
      <w:r w:rsidR="00BB3DB1" w:rsidRPr="005A4D7F">
        <w:rPr>
          <w:rFonts w:ascii="Calibri" w:hAnsi="Calibri"/>
        </w:rPr>
        <w:fldChar w:fldCharType="separate"/>
      </w:r>
      <w:r w:rsidRPr="005A4D7F">
        <w:rPr>
          <w:rFonts w:ascii="Calibri" w:hAnsi="Calibri" w:cs="Arial"/>
          <w:sz w:val="20"/>
          <w:szCs w:val="20"/>
        </w:rPr>
        <w:t>FE04</w:t>
      </w:r>
      <w:r w:rsidR="00BB3DB1" w:rsidRPr="005A4D7F">
        <w:rPr>
          <w:rFonts w:ascii="Calibri" w:hAnsi="Calibri"/>
        </w:rPr>
        <w:fldChar w:fldCharType="end"/>
      </w:r>
      <w:r w:rsidRPr="005A4D7F">
        <w:rPr>
          <w:rFonts w:ascii="Calibri" w:hAnsi="Calibri" w:cs="Arial"/>
          <w:sz w:val="20"/>
          <w:szCs w:val="20"/>
        </w:rPr>
        <w:t>] [</w:t>
      </w:r>
      <w:r w:rsidR="00BB3DB1" w:rsidRPr="005A4D7F">
        <w:rPr>
          <w:rFonts w:ascii="Calibri" w:hAnsi="Calibri"/>
        </w:rPr>
        <w:fldChar w:fldCharType="begin"/>
      </w:r>
      <w:r w:rsidR="00BB3DB1" w:rsidRPr="005A4D7F">
        <w:rPr>
          <w:rFonts w:ascii="Calibri" w:hAnsi="Calibri"/>
        </w:rPr>
        <w:instrText xml:space="preserve"> REF _Ref361153681 \r \h  \* MERGEFORMAT </w:instrText>
      </w:r>
      <w:r w:rsidR="00BB3DB1" w:rsidRPr="005A4D7F">
        <w:rPr>
          <w:rFonts w:ascii="Calibri" w:hAnsi="Calibri"/>
        </w:rPr>
      </w:r>
      <w:r w:rsidR="00BB3DB1" w:rsidRPr="005A4D7F">
        <w:rPr>
          <w:rFonts w:ascii="Calibri" w:hAnsi="Calibri"/>
        </w:rPr>
        <w:fldChar w:fldCharType="separate"/>
      </w:r>
      <w:r w:rsidRPr="005A4D7F">
        <w:rPr>
          <w:rFonts w:ascii="Calibri" w:hAnsi="Calibri" w:cs="Arial"/>
          <w:sz w:val="20"/>
          <w:szCs w:val="20"/>
        </w:rPr>
        <w:t>FE05</w:t>
      </w:r>
      <w:r w:rsidR="00BB3DB1" w:rsidRPr="005A4D7F">
        <w:rPr>
          <w:rFonts w:ascii="Calibri" w:hAnsi="Calibri"/>
        </w:rPr>
        <w:fldChar w:fldCharType="end"/>
      </w:r>
      <w:r w:rsidRPr="005A4D7F">
        <w:rPr>
          <w:rFonts w:ascii="Calibri" w:hAnsi="Calibri" w:cs="Arial"/>
          <w:sz w:val="20"/>
          <w:szCs w:val="20"/>
        </w:rPr>
        <w:t>]</w:t>
      </w:r>
    </w:p>
    <w:p w:rsidR="00775A48" w:rsidRPr="005A4D7F" w:rsidRDefault="00BB3DB1" w:rsidP="00775A48">
      <w:pPr>
        <w:pStyle w:val="PargrafodaLista"/>
        <w:spacing w:after="0" w:line="360" w:lineRule="auto"/>
        <w:jc w:val="both"/>
        <w:rPr>
          <w:rFonts w:ascii="Calibri" w:hAnsi="Calibri" w:cs="Arial"/>
          <w:b/>
          <w:sz w:val="20"/>
          <w:szCs w:val="20"/>
          <w:u w:val="single"/>
        </w:rPr>
      </w:pPr>
      <w:r w:rsidRPr="005A4D7F">
        <w:rPr>
          <w:rFonts w:ascii="Calibri" w:hAnsi="Calibri"/>
        </w:rPr>
        <w:fldChar w:fldCharType="begin"/>
      </w:r>
      <w:r w:rsidRPr="005A4D7F">
        <w:rPr>
          <w:rFonts w:ascii="Calibri" w:hAnsi="Calibri"/>
        </w:rPr>
        <w:instrText xml:space="preserve"> REF _Ref308697997 \r \h  \* MERGEFORMAT </w:instrText>
      </w:r>
      <w:r w:rsidRPr="005A4D7F">
        <w:rPr>
          <w:rFonts w:ascii="Calibri" w:hAnsi="Calibri"/>
        </w:rPr>
      </w:r>
      <w:r w:rsidRPr="005A4D7F">
        <w:rPr>
          <w:rFonts w:ascii="Calibri" w:hAnsi="Calibri"/>
        </w:rPr>
        <w:fldChar w:fldCharType="separate"/>
      </w:r>
      <w:r w:rsidR="00775A48" w:rsidRPr="005A4D7F">
        <w:rPr>
          <w:rFonts w:ascii="Calibri" w:hAnsi="Calibri" w:cs="Arial"/>
          <w:b/>
          <w:sz w:val="20"/>
          <w:szCs w:val="20"/>
          <w:u w:val="single"/>
        </w:rPr>
        <w:t>FE02</w:t>
      </w:r>
      <w:r w:rsidRPr="005A4D7F">
        <w:rPr>
          <w:rFonts w:ascii="Calibri" w:hAnsi="Calibri"/>
        </w:rPr>
        <w:fldChar w:fldCharType="end"/>
      </w:r>
      <w:r w:rsidR="00775A48" w:rsidRPr="005A4D7F">
        <w:rPr>
          <w:rFonts w:ascii="Calibri" w:hAnsi="Calibri" w:cs="Arial"/>
          <w:b/>
          <w:sz w:val="20"/>
          <w:szCs w:val="20"/>
          <w:u w:val="single"/>
        </w:rPr>
        <w:t xml:space="preserve"> - </w:t>
      </w:r>
      <w:r w:rsidRPr="005A4D7F">
        <w:rPr>
          <w:rFonts w:ascii="Calibri" w:hAnsi="Calibri"/>
        </w:rPr>
        <w:fldChar w:fldCharType="begin"/>
      </w:r>
      <w:r w:rsidRPr="005A4D7F">
        <w:rPr>
          <w:rFonts w:ascii="Calibri" w:hAnsi="Calibri"/>
        </w:rPr>
        <w:instrText xml:space="preserve"> REF _Ref308697997 \h  \* MERGEFORMAT </w:instrText>
      </w:r>
      <w:r w:rsidRPr="005A4D7F">
        <w:rPr>
          <w:rFonts w:ascii="Calibri" w:hAnsi="Calibri"/>
        </w:rPr>
      </w:r>
      <w:r w:rsidRPr="005A4D7F">
        <w:rPr>
          <w:rFonts w:ascii="Calibri" w:hAnsi="Calibri"/>
        </w:rPr>
        <w:fldChar w:fldCharType="separate"/>
      </w:r>
      <w:r w:rsidR="00775A48" w:rsidRPr="005A4D7F">
        <w:rPr>
          <w:rFonts w:ascii="Calibri" w:hAnsi="Calibri" w:cs="Arial"/>
          <w:b/>
          <w:sz w:val="20"/>
          <w:szCs w:val="20"/>
          <w:u w:val="single"/>
        </w:rPr>
        <w:t>Informação Obrigatória Não Preenchida</w:t>
      </w:r>
      <w:r w:rsidRPr="005A4D7F">
        <w:rPr>
          <w:rFonts w:ascii="Calibri" w:hAnsi="Calibri"/>
        </w:rPr>
        <w:fldChar w:fldCharType="end"/>
      </w:r>
      <w:r w:rsidR="00775A48" w:rsidRPr="005A4D7F">
        <w:rPr>
          <w:rFonts w:ascii="Calibri" w:hAnsi="Calibri" w:cs="Arial"/>
          <w:b/>
          <w:sz w:val="20"/>
          <w:szCs w:val="20"/>
          <w:u w:val="single"/>
        </w:rPr>
        <w:t>;</w:t>
      </w:r>
    </w:p>
    <w:p w:rsidR="00775A48" w:rsidRPr="005A4D7F" w:rsidRDefault="00775A48" w:rsidP="00775A48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sistema altera o Item na base de dados;</w:t>
      </w:r>
      <w:r w:rsidRPr="005A4D7F">
        <w:rPr>
          <w:rFonts w:ascii="Calibri" w:hAnsi="Calibri" w:cs="Arial"/>
          <w:bCs/>
          <w:iCs/>
          <w:color w:val="000000"/>
          <w:sz w:val="20"/>
          <w:szCs w:val="20"/>
        </w:rPr>
        <w:t xml:space="preserve"> </w:t>
      </w:r>
    </w:p>
    <w:p w:rsidR="00775A48" w:rsidRPr="005A4D7F" w:rsidRDefault="00775A48" w:rsidP="00775A48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sistema apresenta a mensagem (Alteração realizada com sucesso);</w:t>
      </w:r>
    </w:p>
    <w:p w:rsidR="00775A48" w:rsidRPr="005A4D7F" w:rsidRDefault="00775A48" w:rsidP="00775A48">
      <w:pPr>
        <w:widowControl w:val="0"/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caso de uso retorna ao passo [</w:t>
      </w:r>
      <w:r w:rsidR="00BB3DB1" w:rsidRPr="005A4D7F">
        <w:rPr>
          <w:rFonts w:ascii="Calibri" w:hAnsi="Calibri"/>
        </w:rPr>
        <w:fldChar w:fldCharType="begin"/>
      </w:r>
      <w:r w:rsidR="00BB3DB1" w:rsidRPr="005A4D7F">
        <w:rPr>
          <w:rFonts w:ascii="Calibri" w:hAnsi="Calibri"/>
        </w:rPr>
        <w:instrText xml:space="preserve"> REF _Ref361169306 \r \h  \* MERGEFORMAT </w:instrText>
      </w:r>
      <w:r w:rsidR="00BB3DB1" w:rsidRPr="005A4D7F">
        <w:rPr>
          <w:rFonts w:ascii="Calibri" w:hAnsi="Calibri"/>
        </w:rPr>
      </w:r>
      <w:r w:rsidR="00BB3DB1" w:rsidRPr="005A4D7F">
        <w:rPr>
          <w:rFonts w:ascii="Calibri" w:hAnsi="Calibri"/>
        </w:rPr>
        <w:fldChar w:fldCharType="separate"/>
      </w:r>
      <w:r w:rsidRPr="005A4D7F">
        <w:rPr>
          <w:rFonts w:ascii="Calibri" w:hAnsi="Calibri"/>
        </w:rPr>
        <w:t>8</w:t>
      </w:r>
      <w:r w:rsidR="00BB3DB1" w:rsidRPr="005A4D7F">
        <w:rPr>
          <w:rFonts w:ascii="Calibri" w:hAnsi="Calibri"/>
        </w:rPr>
        <w:fldChar w:fldCharType="end"/>
      </w:r>
      <w:r w:rsidRPr="005A4D7F">
        <w:rPr>
          <w:rFonts w:ascii="Calibri" w:hAnsi="Calibri" w:cs="Arial"/>
          <w:sz w:val="20"/>
          <w:szCs w:val="20"/>
        </w:rPr>
        <w:t>] do fluxo básico.</w:t>
      </w:r>
    </w:p>
    <w:p w:rsidR="00775A48" w:rsidRPr="005A4D7F" w:rsidRDefault="00775A48" w:rsidP="00775A48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="Arial"/>
        </w:rPr>
      </w:pPr>
      <w:bookmarkStart w:id="43" w:name="_Toc361166665"/>
      <w:bookmarkStart w:id="44" w:name="_Toc361169676"/>
      <w:bookmarkStart w:id="45" w:name="_Toc361214185"/>
      <w:bookmarkStart w:id="46" w:name="_Toc361216053"/>
      <w:r w:rsidRPr="005A4D7F">
        <w:rPr>
          <w:rFonts w:ascii="Calibri" w:hAnsi="Calibri" w:cs="Arial"/>
        </w:rPr>
        <w:t xml:space="preserve">Excluir </w:t>
      </w:r>
      <w:bookmarkEnd w:id="43"/>
      <w:bookmarkEnd w:id="44"/>
      <w:r w:rsidR="001C2563" w:rsidRPr="005A4D7F">
        <w:rPr>
          <w:rFonts w:ascii="Calibri" w:hAnsi="Calibri" w:cs="Arial"/>
        </w:rPr>
        <w:t>Subc</w:t>
      </w:r>
      <w:r w:rsidRPr="005A4D7F">
        <w:rPr>
          <w:rFonts w:ascii="Calibri" w:hAnsi="Calibri" w:cs="Arial"/>
        </w:rPr>
        <w:t>lassificação</w:t>
      </w:r>
      <w:bookmarkEnd w:id="45"/>
      <w:bookmarkEnd w:id="46"/>
    </w:p>
    <w:p w:rsidR="00775A48" w:rsidRPr="005A4D7F" w:rsidRDefault="00775A48" w:rsidP="00775A48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Ator aciona a opção para excluir a Faixa Etária; [</w:t>
      </w:r>
      <w:r w:rsidR="00BB3DB1" w:rsidRPr="005A4D7F">
        <w:rPr>
          <w:rFonts w:ascii="Calibri" w:hAnsi="Calibri"/>
        </w:rPr>
        <w:fldChar w:fldCharType="begin"/>
      </w:r>
      <w:r w:rsidR="00BB3DB1" w:rsidRPr="005A4D7F">
        <w:rPr>
          <w:rFonts w:ascii="Calibri" w:hAnsi="Calibri"/>
        </w:rPr>
        <w:instrText xml:space="preserve"> REF _Ref361215807 \r \h  \* MERGEFORMAT </w:instrText>
      </w:r>
      <w:r w:rsidR="00BB3DB1" w:rsidRPr="005A4D7F">
        <w:rPr>
          <w:rFonts w:ascii="Calibri" w:hAnsi="Calibri"/>
        </w:rPr>
      </w:r>
      <w:r w:rsidR="00BB3DB1" w:rsidRPr="005A4D7F">
        <w:rPr>
          <w:rFonts w:ascii="Calibri" w:hAnsi="Calibri"/>
        </w:rPr>
        <w:fldChar w:fldCharType="separate"/>
      </w:r>
      <w:r w:rsidRPr="005A4D7F">
        <w:rPr>
          <w:rFonts w:ascii="Calibri" w:hAnsi="Calibri" w:cs="Arial"/>
          <w:sz w:val="20"/>
          <w:szCs w:val="20"/>
        </w:rPr>
        <w:t>9.5</w:t>
      </w:r>
      <w:r w:rsidR="00BB3DB1" w:rsidRPr="005A4D7F">
        <w:rPr>
          <w:rFonts w:ascii="Calibri" w:hAnsi="Calibri"/>
        </w:rPr>
        <w:fldChar w:fldCharType="end"/>
      </w:r>
      <w:r w:rsidRPr="005A4D7F">
        <w:rPr>
          <w:rFonts w:ascii="Calibri" w:hAnsi="Calibri" w:cs="Arial"/>
          <w:sz w:val="20"/>
          <w:szCs w:val="20"/>
        </w:rPr>
        <w:t>]</w:t>
      </w:r>
    </w:p>
    <w:p w:rsidR="00775A48" w:rsidRPr="005A4D7F" w:rsidRDefault="00775A48" w:rsidP="00775A48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sistema apresenta a mensagem de validação (confirma a operação);</w:t>
      </w:r>
    </w:p>
    <w:p w:rsidR="00775A48" w:rsidRPr="005A4D7F" w:rsidRDefault="00775A48" w:rsidP="00775A48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</w:t>
      </w:r>
      <w:r w:rsidR="001C2563" w:rsidRPr="005A4D7F">
        <w:rPr>
          <w:rFonts w:ascii="Calibri" w:hAnsi="Calibri" w:cs="Arial"/>
          <w:sz w:val="20"/>
          <w:szCs w:val="20"/>
        </w:rPr>
        <w:t xml:space="preserve"> ator confirma a excluir</w:t>
      </w:r>
      <w:r w:rsidRPr="005A4D7F">
        <w:rPr>
          <w:rFonts w:ascii="Calibri" w:hAnsi="Calibri" w:cs="Arial"/>
          <w:sz w:val="20"/>
          <w:szCs w:val="20"/>
        </w:rPr>
        <w:t>; [</w:t>
      </w:r>
      <w:r w:rsidR="00BB3DB1" w:rsidRPr="005A4D7F">
        <w:rPr>
          <w:rFonts w:ascii="Calibri" w:hAnsi="Calibri"/>
        </w:rPr>
        <w:fldChar w:fldCharType="begin"/>
      </w:r>
      <w:r w:rsidR="00BB3DB1" w:rsidRPr="005A4D7F">
        <w:rPr>
          <w:rFonts w:ascii="Calibri" w:hAnsi="Calibri"/>
        </w:rPr>
        <w:instrText xml:space="preserve"> REF _Ref361215865 \r \h  \* MERGEFORMAT </w:instrText>
      </w:r>
      <w:r w:rsidR="00BB3DB1" w:rsidRPr="005A4D7F">
        <w:rPr>
          <w:rFonts w:ascii="Calibri" w:hAnsi="Calibri"/>
        </w:rPr>
      </w:r>
      <w:r w:rsidR="00BB3DB1" w:rsidRPr="005A4D7F">
        <w:rPr>
          <w:rFonts w:ascii="Calibri" w:hAnsi="Calibri"/>
        </w:rPr>
        <w:fldChar w:fldCharType="separate"/>
      </w:r>
      <w:r w:rsidR="001C2563" w:rsidRPr="005A4D7F">
        <w:rPr>
          <w:rFonts w:ascii="Calibri" w:hAnsi="Calibri" w:cs="Arial"/>
          <w:sz w:val="20"/>
          <w:szCs w:val="20"/>
        </w:rPr>
        <w:t>FE06</w:t>
      </w:r>
      <w:r w:rsidR="00BB3DB1" w:rsidRPr="005A4D7F">
        <w:rPr>
          <w:rFonts w:ascii="Calibri" w:hAnsi="Calibri"/>
        </w:rPr>
        <w:fldChar w:fldCharType="end"/>
      </w:r>
      <w:r w:rsidRPr="005A4D7F">
        <w:rPr>
          <w:rFonts w:ascii="Calibri" w:hAnsi="Calibri" w:cs="Arial"/>
          <w:sz w:val="20"/>
          <w:szCs w:val="20"/>
        </w:rPr>
        <w:t>] [</w:t>
      </w:r>
      <w:r w:rsidR="00BB3DB1" w:rsidRPr="005A4D7F">
        <w:rPr>
          <w:rFonts w:ascii="Calibri" w:hAnsi="Calibri"/>
        </w:rPr>
        <w:fldChar w:fldCharType="begin"/>
      </w:r>
      <w:r w:rsidR="00BB3DB1" w:rsidRPr="005A4D7F">
        <w:rPr>
          <w:rFonts w:ascii="Calibri" w:hAnsi="Calibri"/>
        </w:rPr>
        <w:instrText xml:space="preserve"> REF _Ref361154573 \r \h  \* MERGEFORMAT </w:instrText>
      </w:r>
      <w:r w:rsidR="00BB3DB1" w:rsidRPr="005A4D7F">
        <w:rPr>
          <w:rFonts w:ascii="Calibri" w:hAnsi="Calibri"/>
        </w:rPr>
      </w:r>
      <w:r w:rsidR="00BB3DB1" w:rsidRPr="005A4D7F">
        <w:rPr>
          <w:rFonts w:ascii="Calibri" w:hAnsi="Calibri"/>
        </w:rPr>
        <w:fldChar w:fldCharType="separate"/>
      </w:r>
      <w:r w:rsidR="001C2563" w:rsidRPr="005A4D7F">
        <w:rPr>
          <w:rFonts w:ascii="Calibri" w:hAnsi="Calibri" w:cs="Arial"/>
          <w:sz w:val="20"/>
          <w:szCs w:val="20"/>
        </w:rPr>
        <w:t>FE07</w:t>
      </w:r>
      <w:r w:rsidR="00BB3DB1" w:rsidRPr="005A4D7F">
        <w:rPr>
          <w:rFonts w:ascii="Calibri" w:hAnsi="Calibri"/>
        </w:rPr>
        <w:fldChar w:fldCharType="end"/>
      </w:r>
      <w:r w:rsidRPr="005A4D7F">
        <w:rPr>
          <w:rFonts w:ascii="Calibri" w:hAnsi="Calibri" w:cs="Arial"/>
          <w:sz w:val="20"/>
          <w:szCs w:val="20"/>
        </w:rPr>
        <w:t>]</w:t>
      </w:r>
    </w:p>
    <w:p w:rsidR="00775A48" w:rsidRPr="005A4D7F" w:rsidRDefault="00BB3DB1" w:rsidP="00775A48">
      <w:pPr>
        <w:spacing w:after="0" w:line="360" w:lineRule="auto"/>
        <w:ind w:left="720"/>
        <w:jc w:val="both"/>
        <w:rPr>
          <w:rFonts w:ascii="Calibri" w:hAnsi="Calibri" w:cs="Arial"/>
          <w:b/>
          <w:sz w:val="20"/>
          <w:szCs w:val="20"/>
          <w:u w:val="single"/>
        </w:rPr>
      </w:pPr>
      <w:r w:rsidRPr="005A4D7F">
        <w:rPr>
          <w:rFonts w:ascii="Calibri" w:hAnsi="Calibri"/>
        </w:rPr>
        <w:fldChar w:fldCharType="begin"/>
      </w:r>
      <w:r w:rsidRPr="005A4D7F">
        <w:rPr>
          <w:rFonts w:ascii="Calibri" w:hAnsi="Calibri"/>
        </w:rPr>
        <w:instrText xml:space="preserve"> REF _Ref345603460 \w \h \d " -"  \* MERGEFORMAT </w:instrText>
      </w:r>
      <w:r w:rsidRPr="005A4D7F">
        <w:rPr>
          <w:rFonts w:ascii="Calibri" w:hAnsi="Calibri"/>
        </w:rPr>
      </w:r>
      <w:r w:rsidRPr="005A4D7F">
        <w:rPr>
          <w:rFonts w:ascii="Calibri" w:hAnsi="Calibri"/>
        </w:rPr>
        <w:fldChar w:fldCharType="separate"/>
      </w:r>
      <w:r w:rsidR="00775A48" w:rsidRPr="005A4D7F">
        <w:rPr>
          <w:rFonts w:ascii="Calibri" w:hAnsi="Calibri" w:cs="Arial"/>
          <w:b/>
          <w:sz w:val="20"/>
          <w:szCs w:val="20"/>
          <w:u w:val="single"/>
        </w:rPr>
        <w:t>FE03</w:t>
      </w:r>
      <w:r w:rsidRPr="005A4D7F">
        <w:rPr>
          <w:rFonts w:ascii="Calibri" w:hAnsi="Calibri"/>
        </w:rPr>
        <w:fldChar w:fldCharType="end"/>
      </w:r>
      <w:r w:rsidR="00775A48" w:rsidRPr="005A4D7F">
        <w:rPr>
          <w:rFonts w:ascii="Calibri" w:hAnsi="Calibri" w:cs="Arial"/>
          <w:b/>
          <w:sz w:val="20"/>
          <w:szCs w:val="20"/>
          <w:u w:val="single"/>
        </w:rPr>
        <w:t>-</w:t>
      </w:r>
      <w:r w:rsidRPr="005A4D7F">
        <w:rPr>
          <w:rFonts w:ascii="Calibri" w:hAnsi="Calibri"/>
        </w:rPr>
        <w:fldChar w:fldCharType="begin"/>
      </w:r>
      <w:r w:rsidRPr="005A4D7F">
        <w:rPr>
          <w:rFonts w:ascii="Calibri" w:hAnsi="Calibri"/>
        </w:rPr>
        <w:instrText xml:space="preserve"> REF _Ref345603460 \h  \* MERGEFORMAT </w:instrText>
      </w:r>
      <w:r w:rsidRPr="005A4D7F">
        <w:rPr>
          <w:rFonts w:ascii="Calibri" w:hAnsi="Calibri"/>
        </w:rPr>
      </w:r>
      <w:r w:rsidRPr="005A4D7F">
        <w:rPr>
          <w:rFonts w:ascii="Calibri" w:hAnsi="Calibri"/>
        </w:rPr>
        <w:fldChar w:fldCharType="separate"/>
      </w:r>
      <w:r w:rsidR="00775A48" w:rsidRPr="005A4D7F">
        <w:rPr>
          <w:rFonts w:ascii="Calibri" w:hAnsi="Calibri" w:cs="Arial"/>
          <w:b/>
          <w:sz w:val="20"/>
          <w:szCs w:val="20"/>
          <w:u w:val="single"/>
        </w:rPr>
        <w:t>Violação de Integridade Referencial</w:t>
      </w:r>
      <w:r w:rsidRPr="005A4D7F">
        <w:rPr>
          <w:rFonts w:ascii="Calibri" w:hAnsi="Calibri"/>
        </w:rPr>
        <w:fldChar w:fldCharType="end"/>
      </w:r>
    </w:p>
    <w:p w:rsidR="00775A48" w:rsidRPr="005A4D7F" w:rsidRDefault="00775A48" w:rsidP="00775A48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sistema exclui a Prioridade na base de dados;</w:t>
      </w:r>
    </w:p>
    <w:p w:rsidR="00775A48" w:rsidRPr="005A4D7F" w:rsidRDefault="00775A48" w:rsidP="00775A48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sistema apresenta a mensagem (Exclusão realizada com sucesso);</w:t>
      </w:r>
    </w:p>
    <w:p w:rsidR="00775A48" w:rsidRPr="005A4D7F" w:rsidRDefault="00775A48" w:rsidP="00775A48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caso de uso retorna ao passo [</w:t>
      </w:r>
      <w:r w:rsidR="00BB3DB1" w:rsidRPr="005A4D7F">
        <w:rPr>
          <w:rFonts w:ascii="Calibri" w:hAnsi="Calibri"/>
        </w:rPr>
        <w:fldChar w:fldCharType="begin"/>
      </w:r>
      <w:r w:rsidR="00BB3DB1" w:rsidRPr="005A4D7F">
        <w:rPr>
          <w:rFonts w:ascii="Calibri" w:hAnsi="Calibri"/>
        </w:rPr>
        <w:instrText xml:space="preserve"> REF _Ref361169306 \r \h  \* MERGEFORMAT </w:instrText>
      </w:r>
      <w:r w:rsidR="00BB3DB1" w:rsidRPr="005A4D7F">
        <w:rPr>
          <w:rFonts w:ascii="Calibri" w:hAnsi="Calibri"/>
        </w:rPr>
      </w:r>
      <w:r w:rsidR="00BB3DB1" w:rsidRPr="005A4D7F">
        <w:rPr>
          <w:rFonts w:ascii="Calibri" w:hAnsi="Calibri"/>
        </w:rPr>
        <w:fldChar w:fldCharType="separate"/>
      </w:r>
      <w:r w:rsidRPr="005A4D7F">
        <w:rPr>
          <w:rFonts w:ascii="Calibri" w:hAnsi="Calibri"/>
        </w:rPr>
        <w:t>8</w:t>
      </w:r>
      <w:r w:rsidR="00BB3DB1" w:rsidRPr="005A4D7F">
        <w:rPr>
          <w:rFonts w:ascii="Calibri" w:hAnsi="Calibri"/>
        </w:rPr>
        <w:fldChar w:fldCharType="end"/>
      </w:r>
      <w:r w:rsidRPr="005A4D7F">
        <w:rPr>
          <w:rFonts w:ascii="Calibri" w:hAnsi="Calibri" w:cs="Arial"/>
          <w:sz w:val="20"/>
          <w:szCs w:val="20"/>
        </w:rPr>
        <w:t>] do fluxo básico</w:t>
      </w:r>
    </w:p>
    <w:p w:rsidR="00775A48" w:rsidRPr="005A4D7F" w:rsidRDefault="00775A48" w:rsidP="00775A48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="Arial"/>
        </w:rPr>
      </w:pPr>
      <w:bookmarkStart w:id="47" w:name="_Toc361166666"/>
      <w:bookmarkStart w:id="48" w:name="_Toc361169677"/>
      <w:bookmarkStart w:id="49" w:name="_Toc361214186"/>
      <w:bookmarkStart w:id="50" w:name="_Toc361216054"/>
      <w:r w:rsidRPr="005A4D7F">
        <w:rPr>
          <w:rFonts w:ascii="Calibri" w:hAnsi="Calibri" w:cs="Arial"/>
        </w:rPr>
        <w:t>Paginação</w:t>
      </w:r>
      <w:bookmarkEnd w:id="47"/>
      <w:bookmarkEnd w:id="48"/>
      <w:bookmarkEnd w:id="49"/>
      <w:bookmarkEnd w:id="50"/>
    </w:p>
    <w:p w:rsidR="00775A48" w:rsidRPr="005A4D7F" w:rsidRDefault="00775A48" w:rsidP="00775A48">
      <w:pPr>
        <w:pStyle w:val="PargrafodaLista"/>
        <w:numPr>
          <w:ilvl w:val="0"/>
          <w:numId w:val="22"/>
        </w:numPr>
        <w:rPr>
          <w:rFonts w:ascii="Calibri" w:hAnsi="Calibri"/>
          <w:sz w:val="20"/>
          <w:szCs w:val="20"/>
          <w:lang w:eastAsia="en-US"/>
        </w:rPr>
      </w:pPr>
      <w:r w:rsidRPr="005A4D7F">
        <w:rPr>
          <w:rFonts w:ascii="Calibri" w:hAnsi="Calibri"/>
          <w:sz w:val="20"/>
          <w:szCs w:val="20"/>
          <w:lang w:eastAsia="en-US"/>
        </w:rPr>
        <w:t>O ator deve definir a quantidade de Itens que deseja visualizar;</w:t>
      </w:r>
    </w:p>
    <w:p w:rsidR="00775A48" w:rsidRPr="005A4D7F" w:rsidRDefault="00775A48" w:rsidP="00775A48">
      <w:pPr>
        <w:pStyle w:val="PargrafodaLista"/>
        <w:numPr>
          <w:ilvl w:val="0"/>
          <w:numId w:val="22"/>
        </w:numPr>
        <w:rPr>
          <w:rFonts w:ascii="Calibri" w:hAnsi="Calibri"/>
          <w:sz w:val="20"/>
          <w:szCs w:val="20"/>
          <w:lang w:eastAsia="en-US"/>
        </w:rPr>
      </w:pPr>
      <w:r w:rsidRPr="005A4D7F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O Sistema apresenta uma lista com a quantidade definida entre 5 e 15 – Tipos de Manifestações</w:t>
      </w:r>
    </w:p>
    <w:p w:rsidR="00775A48" w:rsidRPr="005A4D7F" w:rsidRDefault="00775A48" w:rsidP="00775A48">
      <w:pPr>
        <w:rPr>
          <w:rFonts w:ascii="Calibri" w:hAnsi="Calibri"/>
          <w:sz w:val="20"/>
          <w:szCs w:val="20"/>
        </w:rPr>
      </w:pPr>
    </w:p>
    <w:p w:rsidR="004E6B6A" w:rsidRPr="005A4D7F" w:rsidRDefault="004E6B6A" w:rsidP="001D65AC">
      <w:pPr>
        <w:pStyle w:val="Ttulo2"/>
        <w:rPr>
          <w:rFonts w:ascii="Calibri" w:hAnsi="Calibri"/>
          <w:sz w:val="20"/>
          <w:szCs w:val="20"/>
        </w:rPr>
      </w:pPr>
      <w:bookmarkStart w:id="51" w:name="_Toc231978376"/>
      <w:bookmarkStart w:id="52" w:name="_Toc231978422"/>
      <w:bookmarkStart w:id="53" w:name="_Toc232222139"/>
      <w:bookmarkStart w:id="54" w:name="_Toc232390018"/>
      <w:bookmarkStart w:id="55" w:name="_Toc257717382"/>
      <w:bookmarkStart w:id="56" w:name="_Toc257717641"/>
      <w:bookmarkStart w:id="57" w:name="_Toc257718643"/>
      <w:bookmarkStart w:id="58" w:name="_Toc297738009"/>
      <w:bookmarkStart w:id="59" w:name="_Toc361216055"/>
      <w:r w:rsidRPr="005A4D7F">
        <w:rPr>
          <w:rFonts w:ascii="Calibri" w:hAnsi="Calibri"/>
          <w:sz w:val="20"/>
          <w:szCs w:val="20"/>
        </w:rPr>
        <w:lastRenderedPageBreak/>
        <w:t>Fluxo de Exceções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B90AE8" w:rsidRPr="005A4D7F" w:rsidRDefault="00B90AE8" w:rsidP="00BD04E5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="Arial"/>
        </w:rPr>
      </w:pPr>
      <w:bookmarkStart w:id="60" w:name="_Ref308697997"/>
      <w:bookmarkStart w:id="61" w:name="_Toc361216056"/>
      <w:r w:rsidRPr="005A4D7F">
        <w:rPr>
          <w:rFonts w:ascii="Calibri" w:hAnsi="Calibri" w:cs="Arial"/>
        </w:rPr>
        <w:t>Informação Obrigatória Não Preenchida</w:t>
      </w:r>
      <w:bookmarkEnd w:id="60"/>
      <w:bookmarkEnd w:id="61"/>
    </w:p>
    <w:p w:rsidR="00057839" w:rsidRPr="005A4D7F" w:rsidRDefault="00057839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sistema verifica que existe informação obrigatória não preenchida.</w:t>
      </w:r>
    </w:p>
    <w:p w:rsidR="00057839" w:rsidRPr="005A4D7F" w:rsidRDefault="001C2563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sistema apresenta a mensagem;</w:t>
      </w:r>
    </w:p>
    <w:p w:rsidR="00057839" w:rsidRPr="005A4D7F" w:rsidRDefault="00057839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 xml:space="preserve">O </w:t>
      </w:r>
      <w:r w:rsidR="008B4BDF" w:rsidRPr="005A4D7F">
        <w:rPr>
          <w:rFonts w:ascii="Calibri" w:hAnsi="Calibri" w:cs="Arial"/>
          <w:sz w:val="20"/>
          <w:szCs w:val="20"/>
        </w:rPr>
        <w:t>ator</w:t>
      </w:r>
      <w:r w:rsidR="001A3884" w:rsidRPr="005A4D7F">
        <w:rPr>
          <w:rFonts w:ascii="Calibri" w:hAnsi="Calibri" w:cs="Arial"/>
          <w:sz w:val="20"/>
          <w:szCs w:val="20"/>
        </w:rPr>
        <w:t xml:space="preserve"> </w:t>
      </w:r>
      <w:r w:rsidRPr="005A4D7F">
        <w:rPr>
          <w:rFonts w:ascii="Calibri" w:hAnsi="Calibri" w:cs="Arial"/>
          <w:sz w:val="20"/>
          <w:szCs w:val="20"/>
        </w:rPr>
        <w:t>confirma a mensagem.</w:t>
      </w:r>
    </w:p>
    <w:p w:rsidR="00B90AE8" w:rsidRPr="005A4D7F" w:rsidRDefault="00057839" w:rsidP="00236006">
      <w:pPr>
        <w:pStyle w:val="PargrafodaLista"/>
        <w:widowControl w:val="0"/>
        <w:numPr>
          <w:ilvl w:val="0"/>
          <w:numId w:val="17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caso de uso retorna ao passo [</w:t>
      </w:r>
      <w:r w:rsidR="00BB3DB1" w:rsidRPr="005A4D7F">
        <w:rPr>
          <w:rFonts w:ascii="Calibri" w:hAnsi="Calibri"/>
        </w:rPr>
        <w:fldChar w:fldCharType="begin"/>
      </w:r>
      <w:r w:rsidR="00BB3DB1" w:rsidRPr="005A4D7F">
        <w:rPr>
          <w:rFonts w:ascii="Calibri" w:hAnsi="Calibri"/>
        </w:rPr>
        <w:instrText xml:space="preserve"> REF _Ref345602923 \r \h  \* MERGEFORMAT </w:instrText>
      </w:r>
      <w:r w:rsidR="00BB3DB1" w:rsidRPr="005A4D7F">
        <w:rPr>
          <w:rFonts w:ascii="Calibri" w:hAnsi="Calibri"/>
        </w:rPr>
      </w:r>
      <w:r w:rsidR="00BB3DB1" w:rsidRPr="005A4D7F">
        <w:rPr>
          <w:rFonts w:ascii="Calibri" w:hAnsi="Calibri"/>
        </w:rPr>
        <w:fldChar w:fldCharType="separate"/>
      </w:r>
      <w:r w:rsidR="00B63B7D" w:rsidRPr="005A4D7F">
        <w:rPr>
          <w:rFonts w:ascii="Calibri" w:hAnsi="Calibri"/>
        </w:rPr>
        <w:t>3</w:t>
      </w:r>
      <w:r w:rsidR="00BB3DB1" w:rsidRPr="005A4D7F">
        <w:rPr>
          <w:rFonts w:ascii="Calibri" w:hAnsi="Calibri"/>
        </w:rPr>
        <w:fldChar w:fldCharType="end"/>
      </w:r>
      <w:r w:rsidRPr="005A4D7F">
        <w:rPr>
          <w:rFonts w:ascii="Calibri" w:hAnsi="Calibri" w:cs="Arial"/>
          <w:sz w:val="20"/>
          <w:szCs w:val="20"/>
        </w:rPr>
        <w:t xml:space="preserve">] do </w:t>
      </w:r>
      <w:r w:rsidR="00B63B7D" w:rsidRPr="005A4D7F">
        <w:rPr>
          <w:rFonts w:ascii="Calibri" w:hAnsi="Calibri" w:cs="Arial"/>
          <w:sz w:val="20"/>
          <w:szCs w:val="20"/>
        </w:rPr>
        <w:t>Fluxo Básico</w:t>
      </w:r>
      <w:r w:rsidRPr="005A4D7F">
        <w:rPr>
          <w:rFonts w:ascii="Calibri" w:hAnsi="Calibri" w:cs="Arial"/>
          <w:sz w:val="20"/>
          <w:szCs w:val="20"/>
        </w:rPr>
        <w:t xml:space="preserve"> em caso de inclusão e ao passo [</w:t>
      </w:r>
      <w:r w:rsidR="00BB3DB1" w:rsidRPr="005A4D7F">
        <w:rPr>
          <w:rFonts w:ascii="Calibri" w:hAnsi="Calibri"/>
        </w:rPr>
        <w:fldChar w:fldCharType="begin"/>
      </w:r>
      <w:r w:rsidR="00BB3DB1" w:rsidRPr="005A4D7F">
        <w:rPr>
          <w:rFonts w:ascii="Calibri" w:hAnsi="Calibri"/>
        </w:rPr>
        <w:instrText xml:space="preserve"> REF _Ref282092655 \r \h  \* MERGEFORMAT </w:instrText>
      </w:r>
      <w:r w:rsidR="00BB3DB1" w:rsidRPr="005A4D7F">
        <w:rPr>
          <w:rFonts w:ascii="Calibri" w:hAnsi="Calibri"/>
        </w:rPr>
      </w:r>
      <w:r w:rsidR="00BB3DB1" w:rsidRPr="005A4D7F">
        <w:rPr>
          <w:rFonts w:ascii="Calibri" w:hAnsi="Calibri"/>
        </w:rPr>
        <w:fldChar w:fldCharType="separate"/>
      </w:r>
      <w:r w:rsidR="00F00BB0" w:rsidRPr="005A4D7F">
        <w:rPr>
          <w:rFonts w:ascii="Calibri" w:hAnsi="Calibri"/>
        </w:rPr>
        <w:t>3</w:t>
      </w:r>
      <w:r w:rsidR="00BB3DB1" w:rsidRPr="005A4D7F">
        <w:rPr>
          <w:rFonts w:ascii="Calibri" w:hAnsi="Calibri"/>
        </w:rPr>
        <w:fldChar w:fldCharType="end"/>
      </w:r>
      <w:r w:rsidRPr="005A4D7F">
        <w:rPr>
          <w:rFonts w:ascii="Calibri" w:hAnsi="Calibri" w:cs="Arial"/>
          <w:sz w:val="20"/>
          <w:szCs w:val="20"/>
        </w:rPr>
        <w:t>] do FA2 em caso de alteração.</w:t>
      </w:r>
    </w:p>
    <w:p w:rsidR="005D5101" w:rsidRPr="005A4D7F" w:rsidRDefault="005D5101" w:rsidP="005D5101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="Arial"/>
        </w:rPr>
      </w:pPr>
      <w:bookmarkStart w:id="62" w:name="_Ref308697947"/>
      <w:bookmarkStart w:id="63" w:name="_Toc361216057"/>
      <w:r w:rsidRPr="005A4D7F">
        <w:rPr>
          <w:rFonts w:ascii="Calibri" w:hAnsi="Calibri" w:cs="Arial"/>
        </w:rPr>
        <w:t>Registros Não Retornados na Consulta</w:t>
      </w:r>
      <w:bookmarkEnd w:id="62"/>
      <w:bookmarkEnd w:id="63"/>
    </w:p>
    <w:p w:rsidR="005D5101" w:rsidRPr="005A4D7F" w:rsidRDefault="005D5101" w:rsidP="005D5101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 xml:space="preserve">O sistema verifica que não existe </w:t>
      </w:r>
      <w:r w:rsidR="0000596E" w:rsidRPr="005A4D7F">
        <w:rPr>
          <w:rFonts w:ascii="Calibri" w:hAnsi="Calibri" w:cs="Arial"/>
          <w:sz w:val="20"/>
          <w:szCs w:val="20"/>
        </w:rPr>
        <w:t>Subc</w:t>
      </w:r>
      <w:r w:rsidR="00DF4CA5" w:rsidRPr="005A4D7F">
        <w:rPr>
          <w:rFonts w:ascii="Calibri" w:hAnsi="Calibri" w:cs="Arial"/>
          <w:sz w:val="20"/>
          <w:szCs w:val="20"/>
        </w:rPr>
        <w:t>lassificação</w:t>
      </w:r>
      <w:r w:rsidRPr="005A4D7F">
        <w:rPr>
          <w:rFonts w:ascii="Calibri" w:hAnsi="Calibri" w:cs="Arial"/>
          <w:sz w:val="20"/>
          <w:szCs w:val="20"/>
        </w:rPr>
        <w:t xml:space="preserve"> cadastrad</w:t>
      </w:r>
      <w:r w:rsidR="00462CCF" w:rsidRPr="005A4D7F">
        <w:rPr>
          <w:rFonts w:ascii="Calibri" w:hAnsi="Calibri" w:cs="Arial"/>
          <w:sz w:val="20"/>
          <w:szCs w:val="20"/>
        </w:rPr>
        <w:t>a</w:t>
      </w:r>
      <w:r w:rsidRPr="005A4D7F">
        <w:rPr>
          <w:rFonts w:ascii="Calibri" w:hAnsi="Calibri" w:cs="Arial"/>
          <w:sz w:val="20"/>
          <w:szCs w:val="20"/>
        </w:rPr>
        <w:t xml:space="preserve"> na base de dados para </w:t>
      </w:r>
      <w:r w:rsidR="00462CCF" w:rsidRPr="005A4D7F">
        <w:rPr>
          <w:rFonts w:ascii="Calibri" w:hAnsi="Calibri" w:cs="Arial"/>
          <w:sz w:val="20"/>
          <w:szCs w:val="20"/>
        </w:rPr>
        <w:t>o parâmetro informado</w:t>
      </w:r>
      <w:r w:rsidRPr="005A4D7F">
        <w:rPr>
          <w:rFonts w:ascii="Calibri" w:hAnsi="Calibri" w:cs="Arial"/>
          <w:sz w:val="20"/>
          <w:szCs w:val="20"/>
        </w:rPr>
        <w:t>;</w:t>
      </w:r>
    </w:p>
    <w:p w:rsidR="005D5101" w:rsidRPr="005A4D7F" w:rsidRDefault="001C2563" w:rsidP="005D5101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sistema apresenta a mensagem</w:t>
      </w:r>
      <w:r w:rsidR="005D5101" w:rsidRPr="005A4D7F">
        <w:rPr>
          <w:rFonts w:ascii="Calibri" w:hAnsi="Calibri" w:cs="Arial"/>
          <w:sz w:val="20"/>
          <w:szCs w:val="20"/>
        </w:rPr>
        <w:t>;</w:t>
      </w:r>
    </w:p>
    <w:p w:rsidR="005D5101" w:rsidRPr="005A4D7F" w:rsidRDefault="005D5101" w:rsidP="005D5101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 xml:space="preserve">O </w:t>
      </w:r>
      <w:r w:rsidR="00462CCF" w:rsidRPr="005A4D7F">
        <w:rPr>
          <w:rFonts w:ascii="Calibri" w:hAnsi="Calibri" w:cs="Arial"/>
          <w:sz w:val="20"/>
          <w:szCs w:val="20"/>
        </w:rPr>
        <w:t>ator</w:t>
      </w:r>
      <w:r w:rsidRPr="005A4D7F">
        <w:rPr>
          <w:rFonts w:ascii="Calibri" w:hAnsi="Calibri" w:cs="Arial"/>
          <w:sz w:val="20"/>
          <w:szCs w:val="20"/>
        </w:rPr>
        <w:t xml:space="preserve"> confirma a mensagem;</w:t>
      </w:r>
    </w:p>
    <w:p w:rsidR="005D5101" w:rsidRPr="005A4D7F" w:rsidRDefault="005D5101" w:rsidP="005D5101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caso de uso retorna ao passo [</w:t>
      </w:r>
      <w:r w:rsidR="00BB3DB1" w:rsidRPr="005A4D7F">
        <w:rPr>
          <w:rFonts w:ascii="Calibri" w:hAnsi="Calibri"/>
        </w:rPr>
        <w:fldChar w:fldCharType="begin"/>
      </w:r>
      <w:r w:rsidR="00BB3DB1" w:rsidRPr="005A4D7F">
        <w:rPr>
          <w:rFonts w:ascii="Calibri" w:hAnsi="Calibri"/>
        </w:rPr>
        <w:instrText xml:space="preserve"> REF _Ref361169306 \r \h  \* MERGEFORMAT </w:instrText>
      </w:r>
      <w:r w:rsidR="00BB3DB1" w:rsidRPr="005A4D7F">
        <w:rPr>
          <w:rFonts w:ascii="Calibri" w:hAnsi="Calibri"/>
        </w:rPr>
      </w:r>
      <w:r w:rsidR="00BB3DB1" w:rsidRPr="005A4D7F">
        <w:rPr>
          <w:rFonts w:ascii="Calibri" w:hAnsi="Calibri"/>
        </w:rPr>
        <w:fldChar w:fldCharType="separate"/>
      </w:r>
      <w:r w:rsidR="001C2563" w:rsidRPr="005A4D7F">
        <w:rPr>
          <w:rFonts w:ascii="Calibri" w:hAnsi="Calibri"/>
        </w:rPr>
        <w:t>8</w:t>
      </w:r>
      <w:r w:rsidR="00BB3DB1" w:rsidRPr="005A4D7F">
        <w:rPr>
          <w:rFonts w:ascii="Calibri" w:hAnsi="Calibri"/>
        </w:rPr>
        <w:fldChar w:fldCharType="end"/>
      </w:r>
      <w:r w:rsidRPr="005A4D7F">
        <w:rPr>
          <w:rFonts w:ascii="Calibri" w:hAnsi="Calibri" w:cs="Arial"/>
          <w:sz w:val="20"/>
          <w:szCs w:val="20"/>
        </w:rPr>
        <w:t>] do fluxo básico.</w:t>
      </w:r>
    </w:p>
    <w:p w:rsidR="00462CCF" w:rsidRPr="005A4D7F" w:rsidRDefault="00462CCF" w:rsidP="00462CCF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="Arial"/>
        </w:rPr>
      </w:pPr>
      <w:bookmarkStart w:id="64" w:name="_Ref345603460"/>
      <w:bookmarkStart w:id="65" w:name="_Toc361216058"/>
      <w:r w:rsidRPr="005A4D7F">
        <w:rPr>
          <w:rFonts w:ascii="Calibri" w:hAnsi="Calibri" w:cs="Arial"/>
        </w:rPr>
        <w:t>Violação de Integridade Referencial</w:t>
      </w:r>
      <w:bookmarkEnd w:id="64"/>
      <w:bookmarkEnd w:id="65"/>
    </w:p>
    <w:p w:rsidR="00462CCF" w:rsidRPr="005A4D7F" w:rsidRDefault="00462CCF" w:rsidP="00462CCF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sistema verifica que o registro faz relacionamento com vários registros de outra tabela relacionada;</w:t>
      </w:r>
    </w:p>
    <w:p w:rsidR="00462CCF" w:rsidRPr="005A4D7F" w:rsidRDefault="001C2563" w:rsidP="00462CCF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sistema apresenta a mensagem</w:t>
      </w:r>
      <w:r w:rsidR="00462CCF" w:rsidRPr="005A4D7F">
        <w:rPr>
          <w:rFonts w:ascii="Calibri" w:hAnsi="Calibri" w:cs="Arial"/>
          <w:sz w:val="20"/>
          <w:szCs w:val="20"/>
        </w:rPr>
        <w:t>;</w:t>
      </w:r>
    </w:p>
    <w:p w:rsidR="00462CCF" w:rsidRPr="005A4D7F" w:rsidRDefault="00462CCF" w:rsidP="00462CCF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ator confirma a mensagem;</w:t>
      </w:r>
    </w:p>
    <w:p w:rsidR="00462CCF" w:rsidRPr="005A4D7F" w:rsidRDefault="00462CCF" w:rsidP="00462CCF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</w:rPr>
        <w:t>O caso de uso retorna ao passo [</w:t>
      </w:r>
      <w:r w:rsidR="00BB3DB1" w:rsidRPr="005A4D7F">
        <w:rPr>
          <w:rFonts w:ascii="Calibri" w:hAnsi="Calibri"/>
        </w:rPr>
        <w:fldChar w:fldCharType="begin"/>
      </w:r>
      <w:r w:rsidR="00BB3DB1" w:rsidRPr="005A4D7F">
        <w:rPr>
          <w:rFonts w:ascii="Calibri" w:hAnsi="Calibri"/>
        </w:rPr>
        <w:instrText xml:space="preserve"> REF _Ref361169306 \r \h  \* MERGEFORMAT </w:instrText>
      </w:r>
      <w:r w:rsidR="00BB3DB1" w:rsidRPr="005A4D7F">
        <w:rPr>
          <w:rFonts w:ascii="Calibri" w:hAnsi="Calibri"/>
        </w:rPr>
      </w:r>
      <w:r w:rsidR="00BB3DB1" w:rsidRPr="005A4D7F">
        <w:rPr>
          <w:rFonts w:ascii="Calibri" w:hAnsi="Calibri"/>
        </w:rPr>
        <w:fldChar w:fldCharType="separate"/>
      </w:r>
      <w:r w:rsidR="001C2563" w:rsidRPr="005A4D7F">
        <w:rPr>
          <w:rFonts w:ascii="Calibri" w:hAnsi="Calibri"/>
        </w:rPr>
        <w:t>8</w:t>
      </w:r>
      <w:r w:rsidR="00BB3DB1" w:rsidRPr="005A4D7F">
        <w:rPr>
          <w:rFonts w:ascii="Calibri" w:hAnsi="Calibri"/>
        </w:rPr>
        <w:fldChar w:fldCharType="end"/>
      </w:r>
      <w:r w:rsidRPr="005A4D7F">
        <w:rPr>
          <w:rFonts w:ascii="Calibri" w:hAnsi="Calibri" w:cs="Arial"/>
          <w:sz w:val="20"/>
          <w:szCs w:val="20"/>
        </w:rPr>
        <w:t>] do fluxo básico.</w:t>
      </w:r>
    </w:p>
    <w:p w:rsidR="00775A48" w:rsidRPr="005A4D7F" w:rsidRDefault="00775A48" w:rsidP="00775A48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="Arial"/>
        </w:rPr>
      </w:pPr>
      <w:bookmarkStart w:id="66" w:name="_Ref361153666"/>
      <w:bookmarkStart w:id="67" w:name="_Toc361163161"/>
      <w:bookmarkStart w:id="68" w:name="_Toc361166671"/>
      <w:bookmarkStart w:id="69" w:name="_Toc361169682"/>
      <w:bookmarkStart w:id="70" w:name="_Toc361214191"/>
      <w:bookmarkStart w:id="71" w:name="_Toc361216059"/>
      <w:r w:rsidRPr="005A4D7F">
        <w:rPr>
          <w:rFonts w:ascii="Calibri" w:hAnsi="Calibri" w:cs="Arial"/>
        </w:rPr>
        <w:t>Salvar</w:t>
      </w:r>
      <w:bookmarkEnd w:id="66"/>
      <w:bookmarkEnd w:id="67"/>
      <w:bookmarkEnd w:id="68"/>
      <w:bookmarkEnd w:id="69"/>
      <w:bookmarkEnd w:id="70"/>
      <w:bookmarkEnd w:id="71"/>
    </w:p>
    <w:p w:rsidR="00775A48" w:rsidRPr="005A4D7F" w:rsidRDefault="00775A48" w:rsidP="00775A48">
      <w:pPr>
        <w:pStyle w:val="PargrafodaLista"/>
        <w:numPr>
          <w:ilvl w:val="0"/>
          <w:numId w:val="23"/>
        </w:numPr>
        <w:rPr>
          <w:rFonts w:ascii="Calibri" w:hAnsi="Calibri"/>
          <w:sz w:val="20"/>
          <w:szCs w:val="20"/>
          <w:lang w:eastAsia="en-US"/>
        </w:rPr>
      </w:pPr>
      <w:r w:rsidRPr="005A4D7F">
        <w:rPr>
          <w:rFonts w:ascii="Calibri" w:hAnsi="Calibri"/>
          <w:sz w:val="20"/>
          <w:szCs w:val="20"/>
          <w:lang w:eastAsia="en-US"/>
        </w:rPr>
        <w:t xml:space="preserve">O ator seleciona a opção Salvar </w:t>
      </w:r>
    </w:p>
    <w:p w:rsidR="00775A48" w:rsidRPr="005A4D7F" w:rsidRDefault="00775A48" w:rsidP="00775A48">
      <w:pPr>
        <w:pStyle w:val="PargrafodaLista"/>
        <w:numPr>
          <w:ilvl w:val="0"/>
          <w:numId w:val="23"/>
        </w:numPr>
        <w:rPr>
          <w:rFonts w:ascii="Calibri" w:hAnsi="Calibri"/>
          <w:sz w:val="20"/>
          <w:szCs w:val="20"/>
          <w:lang w:eastAsia="en-US"/>
        </w:rPr>
      </w:pPr>
      <w:r w:rsidRPr="005A4D7F">
        <w:rPr>
          <w:rFonts w:ascii="Calibri" w:hAnsi="Calibri"/>
          <w:sz w:val="20"/>
          <w:szCs w:val="20"/>
          <w:lang w:eastAsia="en-US"/>
        </w:rPr>
        <w:t>O sistema exibe a mensagem (Alteração realizada com sucesso)</w:t>
      </w:r>
    </w:p>
    <w:p w:rsidR="00775A48" w:rsidRPr="005A4D7F" w:rsidRDefault="00775A48" w:rsidP="00775A48">
      <w:pPr>
        <w:pStyle w:val="PargrafodaLista"/>
        <w:numPr>
          <w:ilvl w:val="0"/>
          <w:numId w:val="23"/>
        </w:numPr>
        <w:rPr>
          <w:rFonts w:ascii="Calibri" w:hAnsi="Calibri"/>
          <w:sz w:val="20"/>
          <w:szCs w:val="20"/>
          <w:lang w:eastAsia="en-US"/>
        </w:rPr>
      </w:pPr>
      <w:r w:rsidRPr="005A4D7F">
        <w:rPr>
          <w:rFonts w:ascii="Calibri" w:hAnsi="Calibri"/>
          <w:sz w:val="20"/>
          <w:szCs w:val="20"/>
          <w:lang w:eastAsia="en-US"/>
        </w:rPr>
        <w:t xml:space="preserve">O sistema salva as alterações </w:t>
      </w:r>
    </w:p>
    <w:p w:rsidR="00775A48" w:rsidRPr="005A4D7F" w:rsidRDefault="00775A48" w:rsidP="00775A48">
      <w:pPr>
        <w:pStyle w:val="PargrafodaLista"/>
        <w:rPr>
          <w:rFonts w:ascii="Calibri" w:hAnsi="Calibri"/>
          <w:sz w:val="20"/>
          <w:szCs w:val="20"/>
          <w:lang w:eastAsia="en-US"/>
        </w:rPr>
      </w:pPr>
    </w:p>
    <w:p w:rsidR="00775A48" w:rsidRPr="005A4D7F" w:rsidRDefault="00775A48" w:rsidP="00775A48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="Arial"/>
        </w:rPr>
      </w:pPr>
      <w:r w:rsidRPr="005A4D7F">
        <w:rPr>
          <w:rFonts w:ascii="Calibri" w:hAnsi="Calibri" w:cs="Arial"/>
        </w:rPr>
        <w:t xml:space="preserve">     </w:t>
      </w:r>
      <w:bookmarkStart w:id="72" w:name="_Ref361153681"/>
      <w:bookmarkStart w:id="73" w:name="_Toc361163162"/>
      <w:bookmarkStart w:id="74" w:name="_Toc361166672"/>
      <w:bookmarkStart w:id="75" w:name="_Toc361169683"/>
      <w:bookmarkStart w:id="76" w:name="_Toc361214192"/>
      <w:bookmarkStart w:id="77" w:name="_Toc361216060"/>
      <w:r w:rsidRPr="005A4D7F">
        <w:rPr>
          <w:rFonts w:ascii="Calibri" w:hAnsi="Calibri" w:cs="Arial"/>
        </w:rPr>
        <w:t>Fechar</w:t>
      </w:r>
      <w:bookmarkEnd w:id="72"/>
      <w:bookmarkEnd w:id="73"/>
      <w:bookmarkEnd w:id="74"/>
      <w:bookmarkEnd w:id="75"/>
      <w:bookmarkEnd w:id="76"/>
      <w:bookmarkEnd w:id="77"/>
    </w:p>
    <w:p w:rsidR="00775A48" w:rsidRPr="005A4D7F" w:rsidRDefault="00775A48" w:rsidP="00775A48">
      <w:pPr>
        <w:pStyle w:val="PargrafodaLista"/>
        <w:numPr>
          <w:ilvl w:val="0"/>
          <w:numId w:val="24"/>
        </w:numPr>
        <w:rPr>
          <w:rFonts w:ascii="Calibri" w:hAnsi="Calibri"/>
          <w:sz w:val="20"/>
          <w:szCs w:val="20"/>
          <w:lang w:eastAsia="en-US"/>
        </w:rPr>
      </w:pPr>
      <w:r w:rsidRPr="005A4D7F">
        <w:rPr>
          <w:rFonts w:ascii="Calibri" w:hAnsi="Calibri"/>
          <w:sz w:val="20"/>
          <w:szCs w:val="20"/>
          <w:lang w:eastAsia="en-US"/>
        </w:rPr>
        <w:t>O ator seleciona a opção Fechar</w:t>
      </w:r>
    </w:p>
    <w:p w:rsidR="00775A48" w:rsidRPr="005A4D7F" w:rsidRDefault="00775A48" w:rsidP="00775A48">
      <w:pPr>
        <w:pStyle w:val="PargrafodaLista"/>
        <w:numPr>
          <w:ilvl w:val="0"/>
          <w:numId w:val="24"/>
        </w:numPr>
        <w:rPr>
          <w:rFonts w:ascii="Calibri" w:hAnsi="Calibri"/>
          <w:sz w:val="20"/>
          <w:szCs w:val="20"/>
          <w:lang w:eastAsia="en-US"/>
        </w:rPr>
      </w:pPr>
      <w:r w:rsidRPr="005A4D7F">
        <w:rPr>
          <w:rFonts w:ascii="Calibri" w:hAnsi="Calibri"/>
          <w:sz w:val="20"/>
          <w:szCs w:val="20"/>
          <w:lang w:eastAsia="en-US"/>
        </w:rPr>
        <w:t>O sistema retorna a tela de registros</w:t>
      </w:r>
    </w:p>
    <w:p w:rsidR="00775A48" w:rsidRPr="005A4D7F" w:rsidRDefault="00775A48" w:rsidP="00775A48">
      <w:pPr>
        <w:rPr>
          <w:rFonts w:ascii="Calibri" w:hAnsi="Calibri"/>
          <w:sz w:val="20"/>
          <w:szCs w:val="20"/>
          <w:lang w:eastAsia="en-US"/>
        </w:rPr>
      </w:pPr>
    </w:p>
    <w:p w:rsidR="00775A48" w:rsidRPr="005A4D7F" w:rsidRDefault="00775A48" w:rsidP="00775A48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="Arial"/>
        </w:rPr>
      </w:pPr>
      <w:bookmarkStart w:id="78" w:name="_Ref361154542"/>
      <w:bookmarkStart w:id="79" w:name="_Toc361163163"/>
      <w:bookmarkStart w:id="80" w:name="_Ref361166146"/>
      <w:bookmarkStart w:id="81" w:name="_Toc361166673"/>
      <w:bookmarkStart w:id="82" w:name="_Ref361169263"/>
      <w:bookmarkStart w:id="83" w:name="_Toc361169684"/>
      <w:bookmarkStart w:id="84" w:name="_Ref361213283"/>
      <w:bookmarkStart w:id="85" w:name="_Toc361214193"/>
      <w:bookmarkStart w:id="86" w:name="_Ref361215865"/>
      <w:bookmarkStart w:id="87" w:name="_Toc361216061"/>
      <w:r w:rsidRPr="005A4D7F">
        <w:rPr>
          <w:rFonts w:ascii="Calibri" w:hAnsi="Calibri" w:cs="Arial"/>
        </w:rPr>
        <w:lastRenderedPageBreak/>
        <w:t>Exclu</w:t>
      </w:r>
      <w:bookmarkEnd w:id="78"/>
      <w:r w:rsidRPr="005A4D7F">
        <w:rPr>
          <w:rFonts w:ascii="Calibri" w:hAnsi="Calibri" w:cs="Arial"/>
        </w:rPr>
        <w:t>ir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775A48" w:rsidRPr="005A4D7F" w:rsidRDefault="00775A48" w:rsidP="00775A48">
      <w:pPr>
        <w:pStyle w:val="PargrafodaLista"/>
        <w:numPr>
          <w:ilvl w:val="0"/>
          <w:numId w:val="25"/>
        </w:numPr>
        <w:rPr>
          <w:rFonts w:ascii="Calibri" w:hAnsi="Calibri"/>
          <w:sz w:val="20"/>
          <w:szCs w:val="20"/>
          <w:lang w:eastAsia="en-US"/>
        </w:rPr>
      </w:pPr>
      <w:r w:rsidRPr="005A4D7F">
        <w:rPr>
          <w:rFonts w:ascii="Calibri" w:hAnsi="Calibri"/>
          <w:sz w:val="20"/>
          <w:szCs w:val="20"/>
          <w:lang w:eastAsia="en-US"/>
        </w:rPr>
        <w:t>O ator clica na opção Sim</w:t>
      </w:r>
    </w:p>
    <w:p w:rsidR="00775A48" w:rsidRPr="005A4D7F" w:rsidRDefault="00775A48" w:rsidP="00775A48">
      <w:pPr>
        <w:pStyle w:val="PargrafodaLista"/>
        <w:numPr>
          <w:ilvl w:val="0"/>
          <w:numId w:val="25"/>
        </w:numPr>
        <w:rPr>
          <w:rFonts w:ascii="Calibri" w:hAnsi="Calibri"/>
          <w:sz w:val="20"/>
          <w:szCs w:val="20"/>
          <w:lang w:eastAsia="en-US"/>
        </w:rPr>
      </w:pPr>
      <w:r w:rsidRPr="005A4D7F">
        <w:rPr>
          <w:rFonts w:ascii="Calibri" w:hAnsi="Calibri"/>
          <w:sz w:val="20"/>
          <w:szCs w:val="20"/>
          <w:lang w:eastAsia="en-US"/>
        </w:rPr>
        <w:t>O sistema apresenta a mensagem (Exclusão realizada com sucesso)</w:t>
      </w:r>
    </w:p>
    <w:p w:rsidR="00775A48" w:rsidRPr="005A4D7F" w:rsidRDefault="00775A48" w:rsidP="00775A48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="Arial"/>
        </w:rPr>
      </w:pPr>
      <w:bookmarkStart w:id="88" w:name="_Ref361154573"/>
      <w:bookmarkStart w:id="89" w:name="_Toc361163164"/>
      <w:bookmarkStart w:id="90" w:name="_Toc361166674"/>
      <w:bookmarkStart w:id="91" w:name="_Toc361169685"/>
      <w:bookmarkStart w:id="92" w:name="_Toc361214194"/>
      <w:bookmarkStart w:id="93" w:name="_Toc361216062"/>
      <w:r w:rsidRPr="005A4D7F">
        <w:rPr>
          <w:rFonts w:ascii="Calibri" w:hAnsi="Calibri" w:cs="Arial"/>
        </w:rPr>
        <w:t>Não Excluir</w:t>
      </w:r>
      <w:bookmarkEnd w:id="88"/>
      <w:bookmarkEnd w:id="89"/>
      <w:bookmarkEnd w:id="90"/>
      <w:bookmarkEnd w:id="91"/>
      <w:bookmarkEnd w:id="92"/>
      <w:bookmarkEnd w:id="93"/>
    </w:p>
    <w:p w:rsidR="00775A48" w:rsidRPr="005A4D7F" w:rsidRDefault="00775A48" w:rsidP="00775A48">
      <w:pPr>
        <w:pStyle w:val="PargrafodaLista"/>
        <w:numPr>
          <w:ilvl w:val="0"/>
          <w:numId w:val="25"/>
        </w:numPr>
        <w:rPr>
          <w:rFonts w:ascii="Calibri" w:hAnsi="Calibri"/>
          <w:sz w:val="20"/>
          <w:szCs w:val="20"/>
          <w:lang w:eastAsia="en-US"/>
        </w:rPr>
      </w:pPr>
      <w:r w:rsidRPr="005A4D7F">
        <w:rPr>
          <w:rFonts w:ascii="Calibri" w:hAnsi="Calibri"/>
          <w:sz w:val="20"/>
          <w:szCs w:val="20"/>
          <w:lang w:eastAsia="en-US"/>
        </w:rPr>
        <w:t>O ator clica na opção Não</w:t>
      </w:r>
    </w:p>
    <w:p w:rsidR="005D5101" w:rsidRPr="005A4D7F" w:rsidRDefault="00775A48" w:rsidP="00FC121C">
      <w:pPr>
        <w:pStyle w:val="PargrafodaLista"/>
        <w:numPr>
          <w:ilvl w:val="0"/>
          <w:numId w:val="25"/>
        </w:numPr>
        <w:rPr>
          <w:rFonts w:ascii="Calibri" w:hAnsi="Calibri"/>
          <w:sz w:val="20"/>
          <w:szCs w:val="20"/>
          <w:lang w:eastAsia="en-US"/>
        </w:rPr>
      </w:pPr>
      <w:r w:rsidRPr="005A4D7F">
        <w:rPr>
          <w:rFonts w:ascii="Calibri" w:hAnsi="Calibri"/>
          <w:sz w:val="20"/>
          <w:szCs w:val="20"/>
          <w:lang w:eastAsia="en-US"/>
        </w:rPr>
        <w:t>O sistema retorna a tela de registros</w:t>
      </w:r>
    </w:p>
    <w:p w:rsidR="00FC121C" w:rsidRPr="005A4D7F" w:rsidRDefault="00FC121C" w:rsidP="00FC121C">
      <w:pPr>
        <w:pStyle w:val="PargrafodaLista"/>
        <w:rPr>
          <w:rFonts w:ascii="Calibri" w:hAnsi="Calibri"/>
          <w:sz w:val="20"/>
          <w:szCs w:val="20"/>
          <w:lang w:eastAsia="en-US"/>
        </w:rPr>
      </w:pPr>
    </w:p>
    <w:p w:rsidR="004E6B6A" w:rsidRPr="005A4D7F" w:rsidRDefault="004E6B6A" w:rsidP="00B21E71">
      <w:pPr>
        <w:pStyle w:val="Ttulo1"/>
        <w:rPr>
          <w:rFonts w:ascii="Calibri" w:hAnsi="Calibri"/>
          <w:sz w:val="20"/>
          <w:szCs w:val="20"/>
        </w:rPr>
      </w:pPr>
      <w:bookmarkStart w:id="94" w:name="_Toc257717384"/>
      <w:bookmarkStart w:id="95" w:name="_Toc257717642"/>
      <w:bookmarkStart w:id="96" w:name="_Toc257718645"/>
      <w:bookmarkStart w:id="97" w:name="_Toc297738011"/>
      <w:bookmarkStart w:id="98" w:name="_Toc361216063"/>
      <w:bookmarkStart w:id="99" w:name="_Toc232222144"/>
      <w:bookmarkStart w:id="100" w:name="_Toc232390023"/>
      <w:bookmarkStart w:id="101" w:name="_Toc231978378"/>
      <w:bookmarkStart w:id="102" w:name="_Toc231978424"/>
      <w:r w:rsidRPr="005A4D7F">
        <w:rPr>
          <w:rFonts w:ascii="Calibri" w:hAnsi="Calibri"/>
          <w:sz w:val="20"/>
          <w:szCs w:val="20"/>
        </w:rPr>
        <w:t>Ponto de Extensão</w:t>
      </w:r>
      <w:bookmarkEnd w:id="94"/>
      <w:bookmarkEnd w:id="95"/>
      <w:bookmarkEnd w:id="96"/>
      <w:bookmarkEnd w:id="97"/>
      <w:bookmarkEnd w:id="98"/>
    </w:p>
    <w:p w:rsidR="00B21E71" w:rsidRPr="005A4D7F" w:rsidRDefault="00B21E71" w:rsidP="00B21E71">
      <w:pPr>
        <w:rPr>
          <w:rFonts w:ascii="Calibri" w:hAnsi="Calibri"/>
          <w:sz w:val="20"/>
          <w:szCs w:val="20"/>
        </w:rPr>
      </w:pPr>
      <w:r w:rsidRPr="005A4D7F">
        <w:rPr>
          <w:rFonts w:ascii="Calibri" w:hAnsi="Calibri" w:cs="Arial"/>
          <w:sz w:val="20"/>
          <w:szCs w:val="20"/>
          <w:lang w:val="pt-PT"/>
        </w:rPr>
        <w:t>Não se aplica a esse caso de uso.</w:t>
      </w:r>
    </w:p>
    <w:p w:rsidR="001E4129" w:rsidRPr="005A4D7F" w:rsidRDefault="004E6B6A" w:rsidP="001E4129">
      <w:pPr>
        <w:pStyle w:val="Ttulo1"/>
        <w:rPr>
          <w:rFonts w:ascii="Calibri" w:hAnsi="Calibri"/>
          <w:sz w:val="20"/>
          <w:szCs w:val="20"/>
        </w:rPr>
      </w:pPr>
      <w:bookmarkStart w:id="103" w:name="_Toc257717386"/>
      <w:bookmarkStart w:id="104" w:name="_Toc257717643"/>
      <w:bookmarkStart w:id="105" w:name="_Toc257718647"/>
      <w:bookmarkStart w:id="106" w:name="_Toc297738013"/>
      <w:bookmarkStart w:id="107" w:name="_Toc361216064"/>
      <w:r w:rsidRPr="005A4D7F">
        <w:rPr>
          <w:rFonts w:ascii="Calibri" w:hAnsi="Calibri"/>
          <w:sz w:val="20"/>
          <w:szCs w:val="20"/>
        </w:rPr>
        <w:t>Pós-condições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48608F" w:rsidRPr="005A4D7F" w:rsidRDefault="00B21E71" w:rsidP="0048608F">
      <w:pPr>
        <w:rPr>
          <w:rFonts w:ascii="Calibri" w:hAnsi="Calibri" w:cs="Arial"/>
          <w:sz w:val="20"/>
          <w:szCs w:val="20"/>
          <w:lang w:val="pt-PT"/>
        </w:rPr>
      </w:pPr>
      <w:r w:rsidRPr="005A4D7F">
        <w:rPr>
          <w:rFonts w:ascii="Calibri" w:hAnsi="Calibri" w:cs="Arial"/>
          <w:sz w:val="20"/>
          <w:szCs w:val="20"/>
          <w:lang w:val="pt-PT"/>
        </w:rPr>
        <w:t>Não se aplica a esse caso de uso.</w:t>
      </w:r>
    </w:p>
    <w:p w:rsidR="007F2F94" w:rsidRPr="005A4D7F" w:rsidRDefault="007F2F94" w:rsidP="0048608F">
      <w:pPr>
        <w:rPr>
          <w:rFonts w:ascii="Calibri" w:hAnsi="Calibri" w:cs="Arial"/>
          <w:sz w:val="20"/>
          <w:szCs w:val="20"/>
          <w:lang w:val="pt-PT"/>
        </w:rPr>
      </w:pPr>
    </w:p>
    <w:p w:rsidR="007F2F94" w:rsidRPr="005A4D7F" w:rsidRDefault="007F2F94" w:rsidP="007F2F94">
      <w:pPr>
        <w:pStyle w:val="Ttulo1"/>
        <w:rPr>
          <w:rFonts w:ascii="Calibri" w:hAnsi="Calibri"/>
          <w:sz w:val="20"/>
          <w:szCs w:val="20"/>
        </w:rPr>
      </w:pPr>
      <w:bookmarkStart w:id="108" w:name="_Toc361216065"/>
      <w:r w:rsidRPr="005A4D7F">
        <w:rPr>
          <w:rFonts w:ascii="Calibri" w:hAnsi="Calibri"/>
          <w:sz w:val="20"/>
          <w:szCs w:val="20"/>
        </w:rPr>
        <w:t>Interfaces</w:t>
      </w:r>
      <w:bookmarkEnd w:id="108"/>
    </w:p>
    <w:p w:rsidR="007F2F94" w:rsidRPr="005A4D7F" w:rsidRDefault="007F2F94" w:rsidP="007F2F94">
      <w:pPr>
        <w:pStyle w:val="Ttulo2"/>
        <w:rPr>
          <w:rFonts w:ascii="Calibri" w:hAnsi="Calibri"/>
          <w:sz w:val="20"/>
          <w:szCs w:val="20"/>
        </w:rPr>
      </w:pPr>
      <w:bookmarkStart w:id="109" w:name="_Ref361215393"/>
      <w:bookmarkStart w:id="110" w:name="_Toc361216066"/>
      <w:r w:rsidRPr="005A4D7F">
        <w:rPr>
          <w:rFonts w:ascii="Calibri" w:hAnsi="Calibri"/>
          <w:sz w:val="20"/>
          <w:szCs w:val="20"/>
        </w:rPr>
        <w:t>Subclassificações</w:t>
      </w:r>
      <w:bookmarkEnd w:id="109"/>
      <w:bookmarkEnd w:id="110"/>
    </w:p>
    <w:p w:rsidR="007F2F94" w:rsidRPr="005A4D7F" w:rsidRDefault="00B9272A" w:rsidP="007F2F94">
      <w:pPr>
        <w:rPr>
          <w:rFonts w:ascii="Calibri" w:hAnsi="Calibri"/>
          <w:sz w:val="20"/>
          <w:szCs w:val="20"/>
        </w:rPr>
      </w:pPr>
      <w:r w:rsidRPr="005A4D7F">
        <w:rPr>
          <w:rFonts w:ascii="Calibri" w:eastAsia="Times New Roman" w:hAnsi="Calibri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72AB1" w:rsidRPr="005A4D7F">
        <w:rPr>
          <w:rFonts w:ascii="Calibri" w:eastAsia="Times New Roman" w:hAnsi="Calibri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B8B64C2" wp14:editId="5DA5578B">
            <wp:extent cx="5400040" cy="23380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A48" w:rsidRPr="005A4D7F" w:rsidRDefault="00775A48" w:rsidP="007F2F94">
      <w:pPr>
        <w:rPr>
          <w:rFonts w:ascii="Calibri" w:hAnsi="Calibri"/>
          <w:sz w:val="20"/>
          <w:szCs w:val="20"/>
        </w:rPr>
      </w:pPr>
    </w:p>
    <w:p w:rsidR="00775A48" w:rsidRPr="005A4D7F" w:rsidRDefault="00775A48" w:rsidP="00775A48">
      <w:pPr>
        <w:pStyle w:val="Ttulo2"/>
        <w:rPr>
          <w:rFonts w:ascii="Calibri" w:hAnsi="Calibri" w:cstheme="minorHAnsi"/>
          <w:sz w:val="20"/>
          <w:szCs w:val="20"/>
        </w:rPr>
      </w:pPr>
      <w:bookmarkStart w:id="111" w:name="_Toc360816508"/>
      <w:bookmarkStart w:id="112" w:name="_Toc361215009"/>
      <w:bookmarkStart w:id="113" w:name="_Ref361215434"/>
      <w:bookmarkStart w:id="114" w:name="_Toc361216067"/>
      <w:r w:rsidRPr="005A4D7F">
        <w:rPr>
          <w:rFonts w:ascii="Calibri" w:hAnsi="Calibri" w:cstheme="minorHAnsi"/>
          <w:sz w:val="20"/>
          <w:szCs w:val="20"/>
        </w:rPr>
        <w:lastRenderedPageBreak/>
        <w:t>listar SUBclassificação</w:t>
      </w:r>
      <w:bookmarkEnd w:id="111"/>
      <w:bookmarkEnd w:id="112"/>
      <w:bookmarkEnd w:id="113"/>
      <w:bookmarkEnd w:id="114"/>
    </w:p>
    <w:p w:rsidR="00775A48" w:rsidRPr="005A4D7F" w:rsidRDefault="00775A48" w:rsidP="001C2563">
      <w:pPr>
        <w:jc w:val="center"/>
        <w:rPr>
          <w:rFonts w:ascii="Calibri" w:hAnsi="Calibri" w:cstheme="minorHAnsi"/>
          <w:sz w:val="20"/>
          <w:szCs w:val="20"/>
        </w:rPr>
      </w:pPr>
      <w:r w:rsidRPr="005A4D7F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2B1C4D15" wp14:editId="77C5F372">
            <wp:extent cx="5400040" cy="1976598"/>
            <wp:effectExtent l="19050" t="0" r="0" b="0"/>
            <wp:docPr id="16" name="Imagem 4" descr="C:\Projetos\Ouvidoria\OS0001\01-Planejamento\03-Métricas\Eficácia\img\59 - Listar subclassificaçõ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tos\Ouvidoria\OS0001\01-Planejamento\03-Métricas\Eficácia\img\59 - Listar subclassificaçõe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A48" w:rsidRPr="005A4D7F" w:rsidRDefault="00775A48" w:rsidP="00775A48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15" w:name="_Toc360816502"/>
      <w:bookmarkStart w:id="116" w:name="_Toc361215003"/>
      <w:bookmarkStart w:id="117" w:name="_Ref361215463"/>
      <w:bookmarkStart w:id="118" w:name="_Toc361216068"/>
      <w:r w:rsidRPr="005A4D7F">
        <w:rPr>
          <w:rFonts w:ascii="Calibri" w:hAnsi="Calibri" w:cstheme="minorHAnsi"/>
          <w:sz w:val="20"/>
          <w:szCs w:val="20"/>
        </w:rPr>
        <w:t>nova SUBclassificação</w:t>
      </w:r>
      <w:bookmarkEnd w:id="115"/>
      <w:bookmarkEnd w:id="116"/>
      <w:bookmarkEnd w:id="117"/>
      <w:bookmarkEnd w:id="118"/>
    </w:p>
    <w:p w:rsidR="00775A48" w:rsidRPr="005A4D7F" w:rsidRDefault="00775A48" w:rsidP="00775A48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5A4D7F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00194DEF" wp14:editId="65CF847E">
            <wp:extent cx="5400040" cy="2756961"/>
            <wp:effectExtent l="19050" t="0" r="0" b="0"/>
            <wp:docPr id="13" name="Imagem 1" descr="C:\Projetos\Ouvidoria\OS0001\01-Planejamento\03-Métricas\Eficácia\img\56 - Nova subclassific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tos\Ouvidoria\OS0001\01-Planejamento\03-Métricas\Eficácia\img\56 - Nova subclassificaçã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A48" w:rsidRPr="005A4D7F" w:rsidRDefault="00775A48" w:rsidP="007F2F94">
      <w:pPr>
        <w:rPr>
          <w:rFonts w:ascii="Calibri" w:hAnsi="Calibri"/>
          <w:sz w:val="20"/>
          <w:szCs w:val="20"/>
        </w:rPr>
      </w:pPr>
    </w:p>
    <w:p w:rsidR="00775A48" w:rsidRPr="005A4D7F" w:rsidRDefault="00775A48" w:rsidP="00775A48">
      <w:pPr>
        <w:pStyle w:val="Ttulo2"/>
        <w:rPr>
          <w:rFonts w:ascii="Calibri" w:hAnsi="Calibri" w:cstheme="minorHAnsi"/>
          <w:sz w:val="20"/>
          <w:szCs w:val="20"/>
        </w:rPr>
      </w:pPr>
      <w:bookmarkStart w:id="119" w:name="_Toc360816504"/>
      <w:bookmarkStart w:id="120" w:name="_Toc361215005"/>
      <w:bookmarkStart w:id="121" w:name="_Ref361215689"/>
      <w:bookmarkStart w:id="122" w:name="_Toc361216069"/>
      <w:r w:rsidRPr="005A4D7F">
        <w:rPr>
          <w:rFonts w:ascii="Calibri" w:hAnsi="Calibri" w:cstheme="minorHAnsi"/>
          <w:sz w:val="20"/>
          <w:szCs w:val="20"/>
        </w:rPr>
        <w:lastRenderedPageBreak/>
        <w:t>EDITAR SUBCLASSIFICAÇÃO</w:t>
      </w:r>
      <w:bookmarkEnd w:id="119"/>
      <w:bookmarkEnd w:id="120"/>
      <w:bookmarkEnd w:id="121"/>
      <w:bookmarkEnd w:id="122"/>
    </w:p>
    <w:p w:rsidR="00775A48" w:rsidRPr="005A4D7F" w:rsidRDefault="00775A48" w:rsidP="00775A48">
      <w:pPr>
        <w:jc w:val="center"/>
        <w:rPr>
          <w:rFonts w:ascii="Calibri" w:hAnsi="Calibri" w:cstheme="minorHAnsi"/>
          <w:sz w:val="20"/>
          <w:szCs w:val="20"/>
        </w:rPr>
      </w:pPr>
      <w:r w:rsidRPr="005A4D7F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651AB83B" wp14:editId="4D1A8A79">
            <wp:extent cx="5400040" cy="2760212"/>
            <wp:effectExtent l="19050" t="0" r="0" b="0"/>
            <wp:docPr id="14" name="Imagem 2" descr="C:\Projetos\Ouvidoria\OS0001\01-Planejamento\03-Métricas\Eficácia\img\57 - Editar subclassific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tos\Ouvidoria\OS0001\01-Planejamento\03-Métricas\Eficácia\img\57 - Editar subclassificaçã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0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A48" w:rsidRPr="005A4D7F" w:rsidRDefault="00775A48" w:rsidP="007F2F94">
      <w:pPr>
        <w:rPr>
          <w:rFonts w:ascii="Calibri" w:hAnsi="Calibri"/>
          <w:sz w:val="20"/>
          <w:szCs w:val="20"/>
        </w:rPr>
      </w:pPr>
    </w:p>
    <w:p w:rsidR="00775A48" w:rsidRPr="005A4D7F" w:rsidRDefault="00775A48" w:rsidP="00775A48">
      <w:pPr>
        <w:pStyle w:val="Ttulo2"/>
        <w:rPr>
          <w:rFonts w:ascii="Calibri" w:hAnsi="Calibri" w:cstheme="minorHAnsi"/>
          <w:sz w:val="20"/>
          <w:szCs w:val="20"/>
        </w:rPr>
      </w:pPr>
      <w:bookmarkStart w:id="123" w:name="_Toc360816510"/>
      <w:bookmarkStart w:id="124" w:name="_Toc361215011"/>
      <w:bookmarkStart w:id="125" w:name="_Ref361215807"/>
      <w:bookmarkStart w:id="126" w:name="_Toc361216070"/>
      <w:r w:rsidRPr="005A4D7F">
        <w:rPr>
          <w:rFonts w:ascii="Calibri" w:hAnsi="Calibri" w:cstheme="minorHAnsi"/>
          <w:sz w:val="20"/>
          <w:szCs w:val="20"/>
        </w:rPr>
        <w:t>excluiR SUBCLASSIFICAÇÃO</w:t>
      </w:r>
      <w:bookmarkEnd w:id="123"/>
      <w:bookmarkEnd w:id="124"/>
      <w:bookmarkEnd w:id="125"/>
      <w:bookmarkEnd w:id="126"/>
    </w:p>
    <w:p w:rsidR="00FC121C" w:rsidRPr="005A4D7F" w:rsidRDefault="00827B6E" w:rsidP="00FC121C">
      <w:pPr>
        <w:jc w:val="center"/>
        <w:rPr>
          <w:rFonts w:ascii="Calibri" w:hAnsi="Calibri" w:cstheme="minorHAnsi"/>
          <w:sz w:val="20"/>
          <w:szCs w:val="20"/>
        </w:rPr>
      </w:pPr>
      <w:r w:rsidRPr="005A4D7F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0E3F1209" wp14:editId="24A3A116">
            <wp:extent cx="1614805" cy="14249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AF8" w:rsidRPr="005A4D7F" w:rsidRDefault="00FB7ED9" w:rsidP="00932AF8">
      <w:pPr>
        <w:pStyle w:val="Ttulo1"/>
        <w:ind w:left="357" w:hanging="357"/>
        <w:rPr>
          <w:rFonts w:ascii="Calibri" w:hAnsi="Calibri"/>
          <w:sz w:val="20"/>
          <w:szCs w:val="20"/>
        </w:rPr>
      </w:pPr>
      <w:bookmarkStart w:id="127" w:name="_Toc361216071"/>
      <w:r w:rsidRPr="005A4D7F">
        <w:rPr>
          <w:rFonts w:ascii="Calibri" w:hAnsi="Calibri"/>
          <w:sz w:val="20"/>
          <w:szCs w:val="20"/>
        </w:rPr>
        <w:t>Aprovações</w:t>
      </w:r>
      <w:bookmarkEnd w:id="127"/>
    </w:p>
    <w:p w:rsidR="006C37D3" w:rsidRPr="005A4D7F" w:rsidRDefault="00932AF8" w:rsidP="006C37D3">
      <w:pPr>
        <w:pStyle w:val="Instruo"/>
        <w:spacing w:line="360" w:lineRule="auto"/>
        <w:jc w:val="both"/>
        <w:rPr>
          <w:rFonts w:ascii="Calibri" w:hAnsi="Calibri"/>
          <w:i w:val="0"/>
          <w:color w:val="auto"/>
          <w:lang w:val="pt-PT"/>
        </w:rPr>
      </w:pPr>
      <w:r w:rsidRPr="005A4D7F">
        <w:rPr>
          <w:rFonts w:ascii="Calibri" w:hAnsi="Calibr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824298" w:rsidRPr="005A4D7F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824298" w:rsidRPr="005A4D7F" w:rsidRDefault="00824298" w:rsidP="00B3624E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A4D7F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824298" w:rsidRPr="005A4D7F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24298" w:rsidRPr="005A4D7F" w:rsidRDefault="00824298" w:rsidP="00B3624E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A4D7F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24298" w:rsidRPr="005A4D7F" w:rsidRDefault="00824298" w:rsidP="00B3624E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5A4D7F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5A4D7F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24298" w:rsidRPr="005A4D7F" w:rsidRDefault="00824298" w:rsidP="00B3624E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A4D7F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824298" w:rsidRPr="005A4D7F" w:rsidTr="00B3624E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24298" w:rsidRPr="005A4D7F" w:rsidRDefault="00824298" w:rsidP="00B3624E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A4D7F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24298" w:rsidRPr="005A4D7F" w:rsidRDefault="00824298" w:rsidP="00B3624E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A4D7F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824298" w:rsidRPr="005A4D7F" w:rsidRDefault="00824298" w:rsidP="00824298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824298" w:rsidRPr="005A4D7F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824298" w:rsidRPr="005A4D7F" w:rsidRDefault="00824298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A4D7F">
              <w:rPr>
                <w:rFonts w:ascii="Calibri" w:hAnsi="Calibri" w:cstheme="minorHAnsi"/>
                <w:b/>
                <w:sz w:val="20"/>
                <w:szCs w:val="20"/>
              </w:rPr>
              <w:t>Klaymer Paz</w:t>
            </w:r>
          </w:p>
        </w:tc>
      </w:tr>
      <w:tr w:rsidR="00824298" w:rsidRPr="005A4D7F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24298" w:rsidRPr="005A4D7F" w:rsidRDefault="00824298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A4D7F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24298" w:rsidRPr="005A4D7F" w:rsidRDefault="00824298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5A4D7F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5A4D7F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Sistemas - Fiscal do Contrato - SUBSTITUTO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24298" w:rsidRPr="005A4D7F" w:rsidRDefault="00824298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A4D7F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824298" w:rsidRPr="005A4D7F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24298" w:rsidRPr="005A4D7F" w:rsidRDefault="00824298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A4D7F">
              <w:rPr>
                <w:rFonts w:ascii="Calibri" w:hAnsi="Calibri" w:cstheme="minorHAnsi"/>
                <w:sz w:val="20"/>
                <w:szCs w:val="20"/>
              </w:rPr>
              <w:lastRenderedPageBreak/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24298" w:rsidRPr="005A4D7F" w:rsidRDefault="00824298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A4D7F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824298" w:rsidRPr="005A4D7F" w:rsidRDefault="00824298" w:rsidP="00824298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824298" w:rsidRPr="005A4D7F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824298" w:rsidRPr="005A4D7F" w:rsidRDefault="00824298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A4D7F">
              <w:rPr>
                <w:rFonts w:ascii="Calibri" w:hAnsi="Calibri" w:cstheme="minorHAnsi"/>
                <w:b/>
                <w:sz w:val="20"/>
                <w:szCs w:val="20"/>
              </w:rPr>
              <w:t>Paulo Kluge</w:t>
            </w:r>
          </w:p>
        </w:tc>
      </w:tr>
      <w:tr w:rsidR="00824298" w:rsidRPr="005A4D7F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24298" w:rsidRPr="005A4D7F" w:rsidRDefault="00824298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A4D7F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24298" w:rsidRPr="005A4D7F" w:rsidRDefault="00824298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5A4D7F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5A4D7F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24298" w:rsidRPr="005A4D7F" w:rsidRDefault="00824298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A4D7F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824298" w:rsidRPr="005A4D7F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24298" w:rsidRPr="005A4D7F" w:rsidRDefault="00824298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A4D7F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824298" w:rsidRPr="005A4D7F" w:rsidRDefault="00824298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A4D7F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  <w:bookmarkEnd w:id="0"/>
    </w:tbl>
    <w:p w:rsidR="00654AFF" w:rsidRPr="005A4D7F" w:rsidRDefault="00654AFF" w:rsidP="00654AFF">
      <w:pPr>
        <w:rPr>
          <w:rFonts w:ascii="Calibri" w:hAnsi="Calibri"/>
          <w:sz w:val="20"/>
          <w:szCs w:val="20"/>
        </w:rPr>
      </w:pPr>
    </w:p>
    <w:sectPr w:rsidR="00654AFF" w:rsidRPr="005A4D7F" w:rsidSect="005C6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A0E" w:rsidRDefault="00F22A0E" w:rsidP="005C6F22">
      <w:pPr>
        <w:spacing w:after="0" w:line="240" w:lineRule="auto"/>
      </w:pPr>
      <w:r>
        <w:separator/>
      </w:r>
    </w:p>
  </w:endnote>
  <w:endnote w:type="continuationSeparator" w:id="0">
    <w:p w:rsidR="00F22A0E" w:rsidRDefault="00F22A0E" w:rsidP="005C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C072DF" w:rsidRPr="00406465" w:rsidTr="00C072DF">
      <w:trPr>
        <w:cantSplit/>
      </w:trPr>
      <w:tc>
        <w:tcPr>
          <w:tcW w:w="1321" w:type="pct"/>
        </w:tcPr>
        <w:p w:rsidR="00C072DF" w:rsidRPr="00023CDC" w:rsidRDefault="00C072DF" w:rsidP="00717A2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C072DF" w:rsidRPr="004A1D21" w:rsidRDefault="00C072DF" w:rsidP="00B222CF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>©Ministério da Cultura, MINC, 2013</w:t>
          </w:r>
        </w:p>
      </w:tc>
      <w:tc>
        <w:tcPr>
          <w:tcW w:w="1107" w:type="pct"/>
          <w:vAlign w:val="center"/>
        </w:tcPr>
        <w:p w:rsidR="00C072DF" w:rsidRPr="004A1D21" w:rsidRDefault="00C072DF" w:rsidP="00717A22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C072DF" w:rsidRPr="004A1D21" w:rsidRDefault="00C072DF" w:rsidP="00717A22">
          <w:pPr>
            <w:rPr>
              <w:rFonts w:ascii="Arial" w:hAnsi="Arial" w:cs="Arial"/>
              <w:sz w:val="20"/>
              <w:szCs w:val="20"/>
            </w:rPr>
          </w:pPr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Pág. </w:t>
          </w:r>
          <w:r w:rsidR="0098702E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98702E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5A4D7F">
            <w:rPr>
              <w:rFonts w:ascii="Arial" w:hAnsi="Arial" w:cs="Arial"/>
              <w:noProof/>
              <w:sz w:val="20"/>
              <w:szCs w:val="20"/>
            </w:rPr>
            <w:t>10</w:t>
          </w:r>
          <w:r w:rsidR="0098702E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98702E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98702E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5A4D7F">
            <w:rPr>
              <w:rFonts w:ascii="Arial" w:hAnsi="Arial" w:cs="Arial"/>
              <w:noProof/>
              <w:sz w:val="20"/>
              <w:szCs w:val="20"/>
            </w:rPr>
            <w:t>10</w:t>
          </w:r>
          <w:r w:rsidR="0098702E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717A22" w:rsidRDefault="00717A22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A0E" w:rsidRDefault="00F22A0E" w:rsidP="005C6F22">
      <w:pPr>
        <w:spacing w:after="0" w:line="240" w:lineRule="auto"/>
      </w:pPr>
      <w:r>
        <w:separator/>
      </w:r>
    </w:p>
  </w:footnote>
  <w:footnote w:type="continuationSeparator" w:id="0">
    <w:p w:rsidR="00F22A0E" w:rsidRDefault="00F22A0E" w:rsidP="005C6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717A22" w:rsidRPr="009816C9" w:rsidTr="00831911">
      <w:trPr>
        <w:cantSplit/>
        <w:trHeight w:val="466"/>
      </w:trPr>
      <w:tc>
        <w:tcPr>
          <w:tcW w:w="1000" w:type="pct"/>
          <w:vAlign w:val="center"/>
        </w:tcPr>
        <w:p w:rsidR="00717A22" w:rsidRPr="009816C9" w:rsidRDefault="00717A22" w:rsidP="00400699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BEF313B5F25D4F32871D1F1AF941497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17A22" w:rsidRPr="00333E0B" w:rsidRDefault="00C072DF" w:rsidP="005C6F22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17A22" w:rsidRPr="00333E0B" w:rsidRDefault="0098702E" w:rsidP="007F2F94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717A22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735F54">
            <w:rPr>
              <w:rFonts w:ascii="Arial" w:hAnsi="Arial" w:cs="Arial"/>
              <w:b/>
              <w:sz w:val="18"/>
            </w:rPr>
            <w:t>CSU0</w:t>
          </w:r>
          <w:r w:rsidR="007F2F94">
            <w:rPr>
              <w:rFonts w:ascii="Arial" w:hAnsi="Arial" w:cs="Arial"/>
              <w:b/>
              <w:sz w:val="18"/>
            </w:rPr>
            <w:t>6</w:t>
          </w:r>
          <w:r w:rsidR="00C072DF">
            <w:rPr>
              <w:rFonts w:ascii="Arial" w:hAnsi="Arial" w:cs="Arial"/>
              <w:b/>
              <w:sz w:val="18"/>
            </w:rPr>
            <w:t xml:space="preserve"> - Manter </w:t>
          </w:r>
          <w:r w:rsidR="00735F54">
            <w:rPr>
              <w:rFonts w:ascii="Arial" w:hAnsi="Arial" w:cs="Arial"/>
              <w:b/>
              <w:sz w:val="18"/>
            </w:rPr>
            <w:t>Subclassificações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717A22" w:rsidRPr="00831911" w:rsidRDefault="00717A22" w:rsidP="00831911">
          <w:pPr>
            <w:pStyle w:val="Cabealho"/>
            <w:jc w:val="right"/>
          </w:pPr>
        </w:p>
      </w:tc>
    </w:tr>
  </w:tbl>
  <w:p w:rsidR="00717A22" w:rsidRDefault="00717A2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717A22" w:rsidRPr="00FA3362" w:rsidTr="00717A22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D41650" w:rsidRPr="007748CD" w:rsidTr="0053511B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D41650" w:rsidRPr="00985A77" w:rsidRDefault="00D41650" w:rsidP="0053511B">
                <w:pPr>
                  <w:spacing w:after="0" w:line="240" w:lineRule="auto"/>
                  <w:rPr>
                    <w:i/>
                  </w:rPr>
                </w:pPr>
                <w:bookmarkStart w:id="1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2E6862CA" wp14:editId="75A2ADD4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D41650" w:rsidRPr="007748CD" w:rsidRDefault="00D41650" w:rsidP="0053511B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D41650" w:rsidRPr="007748CD" w:rsidRDefault="00D41650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D41650" w:rsidRPr="007748CD" w:rsidRDefault="00D41650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D41650" w:rsidRPr="007748CD" w:rsidRDefault="00D41650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D41650" w:rsidRPr="007748CD" w:rsidRDefault="00D41650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1"/>
          </w:tr>
        </w:tbl>
        <w:p w:rsidR="00717A22" w:rsidRPr="00985A77" w:rsidRDefault="00717A22" w:rsidP="00717A22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717A22" w:rsidRPr="00FA3362" w:rsidRDefault="00717A22" w:rsidP="00717A22">
          <w:pPr>
            <w:spacing w:after="0" w:line="240" w:lineRule="auto"/>
            <w:rPr>
              <w:i/>
            </w:rPr>
          </w:pPr>
        </w:p>
      </w:tc>
    </w:tr>
  </w:tbl>
  <w:p w:rsidR="00717A22" w:rsidRDefault="00717A22" w:rsidP="00D416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67F3"/>
    <w:multiLevelType w:val="multilevel"/>
    <w:tmpl w:val="B164FB06"/>
    <w:styleLink w:val="FA"/>
    <w:lvl w:ilvl="0">
      <w:start w:val="1"/>
      <w:numFmt w:val="decimal"/>
      <w:suff w:val="space"/>
      <w:lvlText w:val="FA%1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1">
      <w:start w:val="1"/>
      <w:numFmt w:val="decimal"/>
      <w:pStyle w:val="Ttulo4"/>
      <w:suff w:val="space"/>
      <w:lvlText w:val="FA%1.%2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2">
      <w:start w:val="1"/>
      <w:numFmt w:val="decimal"/>
      <w:suff w:val="space"/>
      <w:lvlText w:val="FA%1.%2.%3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3">
      <w:start w:val="1"/>
      <w:numFmt w:val="decimal"/>
      <w:suff w:val="space"/>
      <w:lvlText w:val="FA%1.%2.%3.%4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1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D16611"/>
    <w:multiLevelType w:val="hybridMultilevel"/>
    <w:tmpl w:val="BA0CCF00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35BA6AE1"/>
    <w:multiLevelType w:val="hybridMultilevel"/>
    <w:tmpl w:val="7ECCF686"/>
    <w:lvl w:ilvl="0" w:tplc="C8202936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CE31307"/>
    <w:multiLevelType w:val="hybridMultilevel"/>
    <w:tmpl w:val="93D27A32"/>
    <w:lvl w:ilvl="0" w:tplc="6CCA179A">
      <w:start w:val="1"/>
      <w:numFmt w:val="decimal"/>
      <w:pStyle w:val="ESPFluxoBsico"/>
      <w:lvlText w:val="%1."/>
      <w:lvlJc w:val="left"/>
      <w:pPr>
        <w:tabs>
          <w:tab w:val="num" w:pos="131"/>
        </w:tabs>
        <w:ind w:left="0" w:firstLine="414"/>
      </w:pPr>
      <w:rPr>
        <w:rFonts w:hint="default"/>
        <w:b w:val="0"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145"/>
        </w:tabs>
        <w:ind w:left="1145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65"/>
        </w:tabs>
        <w:ind w:left="1865" w:hanging="180"/>
      </w:pPr>
    </w:lvl>
    <w:lvl w:ilvl="3" w:tplc="E4FE7A1C">
      <w:start w:val="1"/>
      <w:numFmt w:val="decimalZero"/>
      <w:lvlText w:val="%4."/>
      <w:lvlJc w:val="left"/>
      <w:pPr>
        <w:tabs>
          <w:tab w:val="num" w:pos="2585"/>
        </w:tabs>
        <w:ind w:left="2585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305"/>
        </w:tabs>
        <w:ind w:left="330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5"/>
        </w:tabs>
        <w:ind w:left="402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5"/>
        </w:tabs>
        <w:ind w:left="474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5"/>
        </w:tabs>
        <w:ind w:left="546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5"/>
        </w:tabs>
        <w:ind w:left="6185" w:hanging="180"/>
      </w:pPr>
    </w:lvl>
  </w:abstractNum>
  <w:abstractNum w:abstractNumId="9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6945C6B"/>
    <w:multiLevelType w:val="hybridMultilevel"/>
    <w:tmpl w:val="4B24203C"/>
    <w:lvl w:ilvl="0" w:tplc="209E9798">
      <w:start w:val="1"/>
      <w:numFmt w:val="decimalZero"/>
      <w:pStyle w:val="ESPFluxodeExceo"/>
      <w:lvlText w:val="FE%1."/>
      <w:lvlJc w:val="left"/>
      <w:pPr>
        <w:tabs>
          <w:tab w:val="num" w:pos="1278"/>
        </w:tabs>
        <w:ind w:left="1561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34"/>
        </w:tabs>
        <w:ind w:left="243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154"/>
        </w:tabs>
        <w:ind w:left="315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874"/>
        </w:tabs>
        <w:ind w:left="387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94"/>
        </w:tabs>
        <w:ind w:left="459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14"/>
        </w:tabs>
        <w:ind w:left="531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34"/>
        </w:tabs>
        <w:ind w:left="603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54"/>
        </w:tabs>
        <w:ind w:left="675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474"/>
        </w:tabs>
        <w:ind w:left="7474" w:hanging="180"/>
      </w:pPr>
    </w:lvl>
  </w:abstractNum>
  <w:abstractNum w:abstractNumId="11">
    <w:nsid w:val="57D95929"/>
    <w:multiLevelType w:val="hybridMultilevel"/>
    <w:tmpl w:val="A2761B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9B73AB5"/>
    <w:multiLevelType w:val="hybridMultilevel"/>
    <w:tmpl w:val="E76E28B6"/>
    <w:lvl w:ilvl="0" w:tplc="0416000F">
      <w:start w:val="1"/>
      <w:numFmt w:val="decimal"/>
      <w:lvlText w:val="%1."/>
      <w:lvlJc w:val="left"/>
      <w:pPr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>
    <w:nsid w:val="7AB3048E"/>
    <w:multiLevelType w:val="hybridMultilevel"/>
    <w:tmpl w:val="2ACEA584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7AEF695D"/>
    <w:multiLevelType w:val="multilevel"/>
    <w:tmpl w:val="B164FB06"/>
    <w:numStyleLink w:val="FA"/>
  </w:abstractNum>
  <w:abstractNum w:abstractNumId="20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9"/>
  </w:num>
  <w:num w:numId="5">
    <w:abstractNumId w:val="10"/>
  </w:num>
  <w:num w:numId="6">
    <w:abstractNumId w:val="8"/>
  </w:num>
  <w:num w:numId="7">
    <w:abstractNumId w:val="7"/>
  </w:num>
  <w:num w:numId="8">
    <w:abstractNumId w:val="7"/>
    <w:lvlOverride w:ilvl="0">
      <w:startOverride w:val="1"/>
    </w:lvlOverride>
  </w:num>
  <w:num w:numId="9">
    <w:abstractNumId w:val="5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15"/>
  </w:num>
  <w:num w:numId="11">
    <w:abstractNumId w:val="3"/>
  </w:num>
  <w:num w:numId="12">
    <w:abstractNumId w:val="21"/>
  </w:num>
  <w:num w:numId="13">
    <w:abstractNumId w:val="1"/>
  </w:num>
  <w:num w:numId="14">
    <w:abstractNumId w:val="20"/>
  </w:num>
  <w:num w:numId="15">
    <w:abstractNumId w:val="16"/>
  </w:num>
  <w:num w:numId="16">
    <w:abstractNumId w:val="14"/>
  </w:num>
  <w:num w:numId="17">
    <w:abstractNumId w:val="2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9"/>
  </w:num>
  <w:num w:numId="21">
    <w:abstractNumId w:val="12"/>
  </w:num>
  <w:num w:numId="22">
    <w:abstractNumId w:val="6"/>
  </w:num>
  <w:num w:numId="23">
    <w:abstractNumId w:val="18"/>
  </w:num>
  <w:num w:numId="24">
    <w:abstractNumId w:val="17"/>
  </w:num>
  <w:num w:numId="25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6C07"/>
    <w:rsid w:val="0000596E"/>
    <w:rsid w:val="00010446"/>
    <w:rsid w:val="00016092"/>
    <w:rsid w:val="00023CDC"/>
    <w:rsid w:val="00042ED2"/>
    <w:rsid w:val="00043C87"/>
    <w:rsid w:val="00054B06"/>
    <w:rsid w:val="00057839"/>
    <w:rsid w:val="0006232F"/>
    <w:rsid w:val="0006603C"/>
    <w:rsid w:val="00066F5D"/>
    <w:rsid w:val="00067128"/>
    <w:rsid w:val="00085CA9"/>
    <w:rsid w:val="00091067"/>
    <w:rsid w:val="000D7842"/>
    <w:rsid w:val="000F453A"/>
    <w:rsid w:val="001042E6"/>
    <w:rsid w:val="00141209"/>
    <w:rsid w:val="001450E0"/>
    <w:rsid w:val="00160045"/>
    <w:rsid w:val="001817B1"/>
    <w:rsid w:val="0018262A"/>
    <w:rsid w:val="001846F4"/>
    <w:rsid w:val="001855BF"/>
    <w:rsid w:val="00186C07"/>
    <w:rsid w:val="00194473"/>
    <w:rsid w:val="00195D28"/>
    <w:rsid w:val="001A3884"/>
    <w:rsid w:val="001A4C16"/>
    <w:rsid w:val="001C2563"/>
    <w:rsid w:val="001C2728"/>
    <w:rsid w:val="001D0140"/>
    <w:rsid w:val="001D0C60"/>
    <w:rsid w:val="001D65AC"/>
    <w:rsid w:val="001E4129"/>
    <w:rsid w:val="001F2B99"/>
    <w:rsid w:val="001F2ED5"/>
    <w:rsid w:val="00210D0D"/>
    <w:rsid w:val="00224037"/>
    <w:rsid w:val="00236006"/>
    <w:rsid w:val="00246B52"/>
    <w:rsid w:val="00267E04"/>
    <w:rsid w:val="002A7D35"/>
    <w:rsid w:val="002F2606"/>
    <w:rsid w:val="00311D26"/>
    <w:rsid w:val="0032470E"/>
    <w:rsid w:val="003352A0"/>
    <w:rsid w:val="00337424"/>
    <w:rsid w:val="0034479A"/>
    <w:rsid w:val="00354BB0"/>
    <w:rsid w:val="00356479"/>
    <w:rsid w:val="0036270B"/>
    <w:rsid w:val="00364CD0"/>
    <w:rsid w:val="0038775F"/>
    <w:rsid w:val="00391E39"/>
    <w:rsid w:val="003A1D92"/>
    <w:rsid w:val="003B0C2E"/>
    <w:rsid w:val="003B49B6"/>
    <w:rsid w:val="003D1CB6"/>
    <w:rsid w:val="00400699"/>
    <w:rsid w:val="0040428F"/>
    <w:rsid w:val="00450D4C"/>
    <w:rsid w:val="00452E45"/>
    <w:rsid w:val="00462CCF"/>
    <w:rsid w:val="00467040"/>
    <w:rsid w:val="00476F65"/>
    <w:rsid w:val="00483ADD"/>
    <w:rsid w:val="0048608F"/>
    <w:rsid w:val="00495D61"/>
    <w:rsid w:val="00496525"/>
    <w:rsid w:val="004A6936"/>
    <w:rsid w:val="004C29C0"/>
    <w:rsid w:val="004C5BA8"/>
    <w:rsid w:val="004E6B6A"/>
    <w:rsid w:val="004F37EE"/>
    <w:rsid w:val="00510971"/>
    <w:rsid w:val="00510B1D"/>
    <w:rsid w:val="005214CC"/>
    <w:rsid w:val="00521727"/>
    <w:rsid w:val="00533238"/>
    <w:rsid w:val="00550816"/>
    <w:rsid w:val="00560809"/>
    <w:rsid w:val="005629E5"/>
    <w:rsid w:val="00571A09"/>
    <w:rsid w:val="005A4D7F"/>
    <w:rsid w:val="005A54CB"/>
    <w:rsid w:val="005B3249"/>
    <w:rsid w:val="005C6D6D"/>
    <w:rsid w:val="005C6F22"/>
    <w:rsid w:val="005D03B7"/>
    <w:rsid w:val="005D5101"/>
    <w:rsid w:val="005D6431"/>
    <w:rsid w:val="00615FCA"/>
    <w:rsid w:val="00624984"/>
    <w:rsid w:val="006307BC"/>
    <w:rsid w:val="006369B8"/>
    <w:rsid w:val="00644BD5"/>
    <w:rsid w:val="00654AFF"/>
    <w:rsid w:val="006565EE"/>
    <w:rsid w:val="006601E2"/>
    <w:rsid w:val="0066192F"/>
    <w:rsid w:val="00687D73"/>
    <w:rsid w:val="006A2D76"/>
    <w:rsid w:val="006A3631"/>
    <w:rsid w:val="006A76F1"/>
    <w:rsid w:val="006C37D3"/>
    <w:rsid w:val="006F22B1"/>
    <w:rsid w:val="006F3213"/>
    <w:rsid w:val="007113DD"/>
    <w:rsid w:val="00717A22"/>
    <w:rsid w:val="00735F54"/>
    <w:rsid w:val="00756125"/>
    <w:rsid w:val="00761251"/>
    <w:rsid w:val="00761506"/>
    <w:rsid w:val="00775A48"/>
    <w:rsid w:val="00786C71"/>
    <w:rsid w:val="007C4A72"/>
    <w:rsid w:val="007F2F94"/>
    <w:rsid w:val="00806B4D"/>
    <w:rsid w:val="00824298"/>
    <w:rsid w:val="00827B6E"/>
    <w:rsid w:val="00831911"/>
    <w:rsid w:val="00832A8E"/>
    <w:rsid w:val="008448D5"/>
    <w:rsid w:val="00866497"/>
    <w:rsid w:val="00877222"/>
    <w:rsid w:val="00897784"/>
    <w:rsid w:val="008A5C83"/>
    <w:rsid w:val="008B4BDF"/>
    <w:rsid w:val="008C2493"/>
    <w:rsid w:val="008D2B8C"/>
    <w:rsid w:val="008D5C42"/>
    <w:rsid w:val="008E40EF"/>
    <w:rsid w:val="008F5057"/>
    <w:rsid w:val="008F568A"/>
    <w:rsid w:val="008F58A7"/>
    <w:rsid w:val="009001AB"/>
    <w:rsid w:val="0091462A"/>
    <w:rsid w:val="00924805"/>
    <w:rsid w:val="00932AF8"/>
    <w:rsid w:val="009360FC"/>
    <w:rsid w:val="0094379A"/>
    <w:rsid w:val="009460F4"/>
    <w:rsid w:val="0095232C"/>
    <w:rsid w:val="0095239A"/>
    <w:rsid w:val="00955DA8"/>
    <w:rsid w:val="00972C2F"/>
    <w:rsid w:val="00976DA4"/>
    <w:rsid w:val="009810B0"/>
    <w:rsid w:val="0098702E"/>
    <w:rsid w:val="009A1264"/>
    <w:rsid w:val="009A47E9"/>
    <w:rsid w:val="009E07A7"/>
    <w:rsid w:val="009E1CC7"/>
    <w:rsid w:val="00A21217"/>
    <w:rsid w:val="00A40409"/>
    <w:rsid w:val="00A563AC"/>
    <w:rsid w:val="00A642E3"/>
    <w:rsid w:val="00A72AB1"/>
    <w:rsid w:val="00A80D73"/>
    <w:rsid w:val="00A83192"/>
    <w:rsid w:val="00A86BD8"/>
    <w:rsid w:val="00AA38D3"/>
    <w:rsid w:val="00AD3585"/>
    <w:rsid w:val="00AE074B"/>
    <w:rsid w:val="00AE4967"/>
    <w:rsid w:val="00AE77CD"/>
    <w:rsid w:val="00AF46BA"/>
    <w:rsid w:val="00B21E71"/>
    <w:rsid w:val="00B25205"/>
    <w:rsid w:val="00B44691"/>
    <w:rsid w:val="00B47596"/>
    <w:rsid w:val="00B512AC"/>
    <w:rsid w:val="00B535B1"/>
    <w:rsid w:val="00B63B7D"/>
    <w:rsid w:val="00B66495"/>
    <w:rsid w:val="00B679AA"/>
    <w:rsid w:val="00B7721A"/>
    <w:rsid w:val="00B86038"/>
    <w:rsid w:val="00B90AE8"/>
    <w:rsid w:val="00B9272A"/>
    <w:rsid w:val="00B96893"/>
    <w:rsid w:val="00BB3DB1"/>
    <w:rsid w:val="00BB7EA9"/>
    <w:rsid w:val="00BC3DE4"/>
    <w:rsid w:val="00BD04E5"/>
    <w:rsid w:val="00BE5E6F"/>
    <w:rsid w:val="00BF73D7"/>
    <w:rsid w:val="00C072DF"/>
    <w:rsid w:val="00C103AC"/>
    <w:rsid w:val="00C12252"/>
    <w:rsid w:val="00C153A4"/>
    <w:rsid w:val="00C163FC"/>
    <w:rsid w:val="00C25FA3"/>
    <w:rsid w:val="00C32228"/>
    <w:rsid w:val="00C42C01"/>
    <w:rsid w:val="00C54BE6"/>
    <w:rsid w:val="00C55913"/>
    <w:rsid w:val="00C56243"/>
    <w:rsid w:val="00C60B66"/>
    <w:rsid w:val="00C615A6"/>
    <w:rsid w:val="00C71FCC"/>
    <w:rsid w:val="00C73282"/>
    <w:rsid w:val="00C849FE"/>
    <w:rsid w:val="00CA2652"/>
    <w:rsid w:val="00CA37F2"/>
    <w:rsid w:val="00CB0ABD"/>
    <w:rsid w:val="00CB15EC"/>
    <w:rsid w:val="00D02EC5"/>
    <w:rsid w:val="00D0302E"/>
    <w:rsid w:val="00D06579"/>
    <w:rsid w:val="00D23A4D"/>
    <w:rsid w:val="00D27332"/>
    <w:rsid w:val="00D27F54"/>
    <w:rsid w:val="00D32E15"/>
    <w:rsid w:val="00D41650"/>
    <w:rsid w:val="00D51C36"/>
    <w:rsid w:val="00D64E22"/>
    <w:rsid w:val="00D736B0"/>
    <w:rsid w:val="00D863BD"/>
    <w:rsid w:val="00D87F5B"/>
    <w:rsid w:val="00DA1722"/>
    <w:rsid w:val="00DC7AEC"/>
    <w:rsid w:val="00DF4CA5"/>
    <w:rsid w:val="00DF74D4"/>
    <w:rsid w:val="00DF74ED"/>
    <w:rsid w:val="00E369AA"/>
    <w:rsid w:val="00E510F4"/>
    <w:rsid w:val="00E65E19"/>
    <w:rsid w:val="00E762BD"/>
    <w:rsid w:val="00E827E3"/>
    <w:rsid w:val="00E9283F"/>
    <w:rsid w:val="00EA354A"/>
    <w:rsid w:val="00EB0837"/>
    <w:rsid w:val="00EF07D6"/>
    <w:rsid w:val="00F00BB0"/>
    <w:rsid w:val="00F012DD"/>
    <w:rsid w:val="00F01F8B"/>
    <w:rsid w:val="00F03338"/>
    <w:rsid w:val="00F15168"/>
    <w:rsid w:val="00F22A0E"/>
    <w:rsid w:val="00F30B6B"/>
    <w:rsid w:val="00F557EC"/>
    <w:rsid w:val="00F5650B"/>
    <w:rsid w:val="00F5672E"/>
    <w:rsid w:val="00F567CB"/>
    <w:rsid w:val="00F6064A"/>
    <w:rsid w:val="00F65AE1"/>
    <w:rsid w:val="00F772F1"/>
    <w:rsid w:val="00F963C4"/>
    <w:rsid w:val="00FA2C80"/>
    <w:rsid w:val="00FA52A9"/>
    <w:rsid w:val="00FB0DFC"/>
    <w:rsid w:val="00FB7ED9"/>
    <w:rsid w:val="00FC121C"/>
    <w:rsid w:val="00FC1294"/>
    <w:rsid w:val="00FC1D00"/>
    <w:rsid w:val="00FE5E1F"/>
    <w:rsid w:val="00FF19B0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22"/>
  </w:style>
  <w:style w:type="paragraph" w:styleId="Ttulo1">
    <w:name w:val="heading 1"/>
    <w:basedOn w:val="Normal"/>
    <w:next w:val="Normal"/>
    <w:link w:val="Ttulo1Char"/>
    <w:qFormat/>
    <w:rsid w:val="00195D28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1E4129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1E4129"/>
    <w:pPr>
      <w:numPr>
        <w:ilvl w:val="2"/>
      </w:numPr>
      <w:ind w:left="851" w:hanging="851"/>
      <w:outlineLvl w:val="2"/>
    </w:pPr>
  </w:style>
  <w:style w:type="paragraph" w:styleId="Ttulo4">
    <w:name w:val="heading 4"/>
    <w:aliases w:val="PSC_Titulo_4,h4,First Subheading"/>
    <w:basedOn w:val="Ttulo3"/>
    <w:next w:val="Normal"/>
    <w:link w:val="Ttulo4Char"/>
    <w:autoRedefine/>
    <w:qFormat/>
    <w:rsid w:val="004E6B6A"/>
    <w:pPr>
      <w:keepLines w:val="0"/>
      <w:numPr>
        <w:ilvl w:val="1"/>
        <w:numId w:val="4"/>
      </w:numPr>
      <w:spacing w:before="240" w:after="120" w:line="240" w:lineRule="auto"/>
      <w:jc w:val="left"/>
      <w:outlineLvl w:val="3"/>
    </w:pPr>
    <w:rPr>
      <w:rFonts w:eastAsia="Times New Roman" w:cs="Times New Roman"/>
      <w:bCs w:val="0"/>
      <w:caps w:val="0"/>
      <w:sz w:val="24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F22"/>
  </w:style>
  <w:style w:type="paragraph" w:styleId="Rodap">
    <w:name w:val="footer"/>
    <w:basedOn w:val="Normal"/>
    <w:link w:val="Rodap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F22"/>
  </w:style>
  <w:style w:type="paragraph" w:styleId="Textodebalo">
    <w:name w:val="Balloon Text"/>
    <w:basedOn w:val="Normal"/>
    <w:link w:val="TextodebaloChar"/>
    <w:uiPriority w:val="99"/>
    <w:semiHidden/>
    <w:unhideWhenUsed/>
    <w:rsid w:val="005C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22"/>
    <w:rPr>
      <w:rFonts w:ascii="Tahoma" w:hAnsi="Tahoma" w:cs="Tahoma"/>
      <w:sz w:val="16"/>
      <w:szCs w:val="16"/>
    </w:rPr>
  </w:style>
  <w:style w:type="paragraph" w:customStyle="1" w:styleId="Titulodocumento">
    <w:name w:val="Titulo documento"/>
    <w:basedOn w:val="Normal"/>
    <w:next w:val="Normal"/>
    <w:rsid w:val="005C6F2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6F2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C6F22"/>
    <w:rPr>
      <w:rFonts w:ascii="Arial" w:eastAsia="Times New Roman" w:hAnsi="Arial" w:cs="Times New Roman"/>
      <w:b/>
      <w:caps/>
      <w:sz w:val="28"/>
      <w:szCs w:val="20"/>
      <w:lang w:eastAsia="en-US"/>
    </w:rPr>
  </w:style>
  <w:style w:type="paragraph" w:customStyle="1" w:styleId="Standard">
    <w:name w:val="Standard"/>
    <w:rsid w:val="005C6F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Instruo">
    <w:name w:val="Instrução"/>
    <w:basedOn w:val="Normal"/>
    <w:next w:val="Normal"/>
    <w:rsid w:val="005C6F2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C6F2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C6F2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6F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6F22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C6F22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C6F22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C6F22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C6F22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C6F22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95D28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601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4BD5"/>
    <w:pPr>
      <w:ind w:left="720"/>
      <w:contextualSpacing/>
    </w:pPr>
  </w:style>
  <w:style w:type="paragraph" w:customStyle="1" w:styleId="Textbody">
    <w:name w:val="Text body"/>
    <w:basedOn w:val="Standard"/>
    <w:rsid w:val="00644BD5"/>
    <w:pPr>
      <w:spacing w:after="120"/>
      <w:jc w:val="both"/>
    </w:pPr>
  </w:style>
  <w:style w:type="character" w:styleId="TextodoEspaoReservado">
    <w:name w:val="Placeholder Text"/>
    <w:basedOn w:val="Fontepargpadro"/>
    <w:uiPriority w:val="99"/>
    <w:semiHidden/>
    <w:rsid w:val="00687D73"/>
    <w:rPr>
      <w:color w:val="808080"/>
    </w:rPr>
  </w:style>
  <w:style w:type="character" w:customStyle="1" w:styleId="Ttulo4Char">
    <w:name w:val="Título 4 Char"/>
    <w:aliases w:val="PSC_Titulo_4 Char,h4 Char,First Subheading Char"/>
    <w:basedOn w:val="Fontepargpadro"/>
    <w:link w:val="Ttulo4"/>
    <w:rsid w:val="004E6B6A"/>
    <w:rPr>
      <w:rFonts w:ascii="Arial" w:eastAsia="Times New Roman" w:hAnsi="Arial" w:cs="Times New Roman"/>
      <w:b/>
      <w:sz w:val="24"/>
      <w:szCs w:val="20"/>
      <w:lang w:eastAsia="en-US"/>
    </w:rPr>
  </w:style>
  <w:style w:type="numbering" w:customStyle="1" w:styleId="FA">
    <w:name w:val="_FA"/>
    <w:basedOn w:val="Semlista"/>
    <w:uiPriority w:val="99"/>
    <w:rsid w:val="004E6B6A"/>
    <w:pPr>
      <w:numPr>
        <w:numId w:val="3"/>
      </w:numPr>
    </w:pPr>
  </w:style>
  <w:style w:type="paragraph" w:customStyle="1" w:styleId="ESPComentario">
    <w:name w:val="ESP Comentario"/>
    <w:basedOn w:val="Normal"/>
    <w:rsid w:val="004E6B6A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customStyle="1" w:styleId="ESPFluxoAlternativo">
    <w:name w:val="ESP Fluxo Alternativo"/>
    <w:basedOn w:val="Ttulo3"/>
    <w:next w:val="PargrafodaLista"/>
    <w:rsid w:val="004E6B6A"/>
    <w:pPr>
      <w:keepLines w:val="0"/>
      <w:widowControl w:val="0"/>
      <w:numPr>
        <w:ilvl w:val="0"/>
        <w:numId w:val="7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FluxoBsico">
    <w:name w:val="ESP Fluxo Básico"/>
    <w:basedOn w:val="Normal"/>
    <w:rsid w:val="004E6B6A"/>
    <w:pPr>
      <w:widowControl w:val="0"/>
      <w:numPr>
        <w:numId w:val="6"/>
      </w:numPr>
      <w:autoSpaceDE w:val="0"/>
      <w:autoSpaceDN w:val="0"/>
      <w:spacing w:after="0" w:line="360" w:lineRule="auto"/>
      <w:jc w:val="both"/>
    </w:pPr>
    <w:rPr>
      <w:rFonts w:ascii="Arial" w:eastAsia="Times New Roman" w:hAnsi="Arial" w:cs="Arial"/>
      <w:snapToGrid w:val="0"/>
      <w:color w:val="0000FF"/>
      <w:sz w:val="20"/>
      <w:szCs w:val="20"/>
      <w:lang w:eastAsia="en-US"/>
    </w:rPr>
  </w:style>
  <w:style w:type="paragraph" w:customStyle="1" w:styleId="ESPFluxodeExceo">
    <w:name w:val="ESP Fluxo de Exceção"/>
    <w:basedOn w:val="Ttulo3"/>
    <w:next w:val="Lista"/>
    <w:rsid w:val="004E6B6A"/>
    <w:pPr>
      <w:keepLines w:val="0"/>
      <w:widowControl w:val="0"/>
      <w:numPr>
        <w:ilvl w:val="0"/>
        <w:numId w:val="5"/>
      </w:numPr>
      <w:autoSpaceDE w:val="0"/>
      <w:autoSpaceDN w:val="0"/>
      <w:spacing w:before="120" w:after="120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PontoExtenso">
    <w:name w:val="ESP Ponto Extensão"/>
    <w:basedOn w:val="Ttulo3"/>
    <w:next w:val="Corpodetexto"/>
    <w:rsid w:val="004E6B6A"/>
    <w:pPr>
      <w:keepLines w:val="0"/>
      <w:widowControl w:val="0"/>
      <w:numPr>
        <w:ilvl w:val="0"/>
        <w:numId w:val="0"/>
      </w:numPr>
      <w:spacing w:before="120" w:after="60" w:line="240" w:lineRule="auto"/>
    </w:pPr>
    <w:rPr>
      <w:rFonts w:eastAsia="Times New Roman" w:cs="Times New Roman"/>
      <w:bCs w:val="0"/>
      <w:caps w:val="0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E6B6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E6B6A"/>
  </w:style>
  <w:style w:type="paragraph" w:styleId="Lista">
    <w:name w:val="List"/>
    <w:basedOn w:val="Normal"/>
    <w:uiPriority w:val="99"/>
    <w:semiHidden/>
    <w:unhideWhenUsed/>
    <w:rsid w:val="004E6B6A"/>
    <w:pPr>
      <w:ind w:left="283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Cabealho">
    <w:name w:val="F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~1.EXP\AppData\Local\Temp\FRM-GRE-EspecificacaoCaso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F313B5F25D4F32871D1F1AF94149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257E10-AF1F-46B2-8D92-DC425037882D}"/>
      </w:docPartPr>
      <w:docPartBody>
        <w:p w:rsidR="0070072D" w:rsidRDefault="006B4123">
          <w:pPr>
            <w:pStyle w:val="BEF313B5F25D4F32871D1F1AF9414972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4123"/>
    <w:rsid w:val="00071416"/>
    <w:rsid w:val="00084A05"/>
    <w:rsid w:val="000A6622"/>
    <w:rsid w:val="003768E5"/>
    <w:rsid w:val="003801F5"/>
    <w:rsid w:val="00390EEE"/>
    <w:rsid w:val="003E03AC"/>
    <w:rsid w:val="004A3077"/>
    <w:rsid w:val="00534822"/>
    <w:rsid w:val="00600AB5"/>
    <w:rsid w:val="00635FAA"/>
    <w:rsid w:val="006556A9"/>
    <w:rsid w:val="006B4123"/>
    <w:rsid w:val="0070072D"/>
    <w:rsid w:val="007139CE"/>
    <w:rsid w:val="007678AB"/>
    <w:rsid w:val="007B3685"/>
    <w:rsid w:val="007B7EDA"/>
    <w:rsid w:val="008214D7"/>
    <w:rsid w:val="00844498"/>
    <w:rsid w:val="00873B80"/>
    <w:rsid w:val="00894D2C"/>
    <w:rsid w:val="008C138D"/>
    <w:rsid w:val="00926962"/>
    <w:rsid w:val="00990FBA"/>
    <w:rsid w:val="00A13B11"/>
    <w:rsid w:val="00A26768"/>
    <w:rsid w:val="00B24C97"/>
    <w:rsid w:val="00B40466"/>
    <w:rsid w:val="00B90098"/>
    <w:rsid w:val="00C02B62"/>
    <w:rsid w:val="00C56BB4"/>
    <w:rsid w:val="00C654AF"/>
    <w:rsid w:val="00C70BD5"/>
    <w:rsid w:val="00CD0F63"/>
    <w:rsid w:val="00D16383"/>
    <w:rsid w:val="00E66E7D"/>
    <w:rsid w:val="00EE76DE"/>
    <w:rsid w:val="00EF1DF3"/>
    <w:rsid w:val="00F5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7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0072D"/>
    <w:rPr>
      <w:color w:val="808080"/>
    </w:rPr>
  </w:style>
  <w:style w:type="paragraph" w:customStyle="1" w:styleId="BEF313B5F25D4F32871D1F1AF9414972">
    <w:name w:val="BEF313B5F25D4F32871D1F1AF9414972"/>
    <w:rsid w:val="007007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098A1-6F74-4287-885B-12016454D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FRM-GRE-EspecificacaoCasoUso</Template>
  <TotalTime>134</TotalTime>
  <Pages>10</Pages>
  <Words>1393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CSU05 - Manter Sub-Classificações</vt:lpstr>
    </vt:vector>
  </TitlesOfParts>
  <Company/>
  <LinksUpToDate>false</LinksUpToDate>
  <CharactersWithSpaces>8899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CSU05 - Manter Sub-Classificações</dc:title>
  <dc:subject>Versão 1.0</dc:subject>
  <dc:creator>Felipe Leandro Almeida</dc:creator>
  <cp:lastModifiedBy>João</cp:lastModifiedBy>
  <cp:revision>29</cp:revision>
  <cp:lastPrinted>2011-11-25T14:14:00Z</cp:lastPrinted>
  <dcterms:created xsi:type="dcterms:W3CDTF">2013-01-14T17:59:00Z</dcterms:created>
  <dcterms:modified xsi:type="dcterms:W3CDTF">2013-09-10T19:31:00Z</dcterms:modified>
  <cp:category>SISTEMA DE OUVIDORIA</cp:category>
</cp:coreProperties>
</file>
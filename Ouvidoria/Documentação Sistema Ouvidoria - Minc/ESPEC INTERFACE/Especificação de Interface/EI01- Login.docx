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p w:rsidR="005C6F22" w:rsidRPr="00523454" w:rsidRDefault="005C6F22" w:rsidP="00687D73">
      <w:pPr>
        <w:pStyle w:val="Standard"/>
        <w:rPr>
          <w:rFonts w:ascii="Calibri" w:hAnsi="Calibri" w:cs="Arial"/>
        </w:rPr>
      </w:pPr>
    </w:p>
    <w:bookmarkStart w:id="0" w:name="OLE_LINK3"/>
    <w:bookmarkStart w:id="1" w:name="OLE_LINK4"/>
    <w:bookmarkStart w:id="2" w:name="OLE_LINK5"/>
    <w:p w:rsidR="00580675" w:rsidRPr="00523454" w:rsidRDefault="0037509F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23454">
        <w:rPr>
          <w:rFonts w:ascii="Calibri" w:hAnsi="Calibri"/>
          <w:sz w:val="36"/>
          <w:szCs w:val="36"/>
        </w:rPr>
        <w:fldChar w:fldCharType="begin"/>
      </w:r>
      <w:r w:rsidR="00580675" w:rsidRPr="00523454">
        <w:rPr>
          <w:rFonts w:ascii="Calibri" w:hAnsi="Calibri"/>
          <w:sz w:val="36"/>
          <w:szCs w:val="36"/>
        </w:rPr>
        <w:instrText xml:space="preserve"> DOCPROPERTY  Category  \* MERGEFORMAT </w:instrText>
      </w:r>
      <w:r w:rsidRPr="00523454">
        <w:rPr>
          <w:rFonts w:ascii="Calibri" w:hAnsi="Calibri"/>
          <w:sz w:val="36"/>
          <w:szCs w:val="36"/>
        </w:rPr>
        <w:fldChar w:fldCharType="separate"/>
      </w:r>
      <w:r w:rsidR="007748CD" w:rsidRPr="00523454">
        <w:rPr>
          <w:rFonts w:ascii="Calibri" w:hAnsi="Calibri" w:cs="Arial"/>
          <w:sz w:val="36"/>
          <w:szCs w:val="36"/>
        </w:rPr>
        <w:t>SISTEMA DE OUVIDORIA</w:t>
      </w:r>
      <w:r w:rsidRPr="00523454">
        <w:rPr>
          <w:rFonts w:ascii="Calibri" w:hAnsi="Calibri"/>
          <w:sz w:val="36"/>
          <w:szCs w:val="36"/>
        </w:rPr>
        <w:fldChar w:fldCharType="end"/>
      </w:r>
    </w:p>
    <w:p w:rsidR="003A2C23" w:rsidRPr="00523454" w:rsidRDefault="002338C8" w:rsidP="00580675">
      <w:pPr>
        <w:pStyle w:val="Ttulo"/>
        <w:jc w:val="right"/>
        <w:rPr>
          <w:rFonts w:ascii="Calibri" w:hAnsi="Calibri" w:cs="Arial"/>
          <w:sz w:val="36"/>
          <w:szCs w:val="36"/>
        </w:rPr>
      </w:pPr>
      <w:r w:rsidRPr="00523454">
        <w:rPr>
          <w:rFonts w:ascii="Calibri" w:hAnsi="Calibri"/>
        </w:rPr>
        <w:fldChar w:fldCharType="begin"/>
      </w:r>
      <w:r w:rsidRPr="00523454">
        <w:rPr>
          <w:rFonts w:ascii="Calibri" w:hAnsi="Calibri"/>
        </w:rPr>
        <w:instrText xml:space="preserve"> DOCPROPERTY  Title  \* MERGEFORMAT </w:instrText>
      </w:r>
      <w:r w:rsidRPr="00523454">
        <w:rPr>
          <w:rFonts w:ascii="Calibri" w:hAnsi="Calibri"/>
        </w:rPr>
        <w:fldChar w:fldCharType="separate"/>
      </w:r>
      <w:r w:rsidR="00605138" w:rsidRPr="00523454">
        <w:rPr>
          <w:rFonts w:ascii="Calibri" w:hAnsi="Calibri" w:cs="Arial"/>
          <w:sz w:val="36"/>
          <w:szCs w:val="36"/>
        </w:rPr>
        <w:t>EI01</w:t>
      </w:r>
      <w:r w:rsidR="00772392" w:rsidRPr="00523454">
        <w:rPr>
          <w:rFonts w:ascii="Calibri" w:hAnsi="Calibri" w:cs="Arial"/>
          <w:sz w:val="36"/>
          <w:szCs w:val="36"/>
        </w:rPr>
        <w:t xml:space="preserve"> - </w:t>
      </w:r>
      <w:r w:rsidR="00111822" w:rsidRPr="00523454">
        <w:rPr>
          <w:rFonts w:ascii="Calibri" w:hAnsi="Calibri" w:cs="Arial"/>
          <w:sz w:val="36"/>
          <w:szCs w:val="36"/>
        </w:rPr>
        <w:t>Login</w:t>
      </w:r>
      <w:r w:rsidRPr="00523454">
        <w:rPr>
          <w:rFonts w:ascii="Calibri" w:hAnsi="Calibri" w:cs="Arial"/>
          <w:sz w:val="36"/>
          <w:szCs w:val="36"/>
        </w:rPr>
        <w:fldChar w:fldCharType="end"/>
      </w:r>
    </w:p>
    <w:bookmarkEnd w:id="0"/>
    <w:bookmarkEnd w:id="1"/>
    <w:bookmarkEnd w:id="2"/>
    <w:p w:rsidR="00687D73" w:rsidRPr="00523454" w:rsidRDefault="0037509F" w:rsidP="00596B95">
      <w:pPr>
        <w:spacing w:line="240" w:lineRule="auto"/>
        <w:jc w:val="right"/>
        <w:rPr>
          <w:rFonts w:ascii="Calibri" w:hAnsi="Calibri" w:cs="Arial"/>
        </w:rPr>
      </w:pPr>
      <w:r w:rsidRPr="00523454">
        <w:rPr>
          <w:rFonts w:ascii="Calibri" w:hAnsi="Calibri"/>
        </w:rPr>
        <w:fldChar w:fldCharType="begin"/>
      </w:r>
      <w:r w:rsidR="00F46E52" w:rsidRPr="00523454">
        <w:rPr>
          <w:rFonts w:ascii="Calibri" w:hAnsi="Calibri"/>
        </w:rPr>
        <w:instrText xml:space="preserve"> DOCPROPERTY  Subject  \* MERGEFORMAT </w:instrText>
      </w:r>
      <w:r w:rsidRPr="00523454">
        <w:rPr>
          <w:rFonts w:ascii="Calibri" w:hAnsi="Calibri"/>
        </w:rPr>
        <w:fldChar w:fldCharType="separate"/>
      </w:r>
      <w:r w:rsidR="0058497E" w:rsidRPr="00523454">
        <w:rPr>
          <w:rFonts w:ascii="Calibri" w:eastAsia="Arial Unicode MS" w:hAnsi="Calibri" w:cs="Arial"/>
          <w:kern w:val="3"/>
          <w:sz w:val="24"/>
          <w:szCs w:val="24"/>
        </w:rPr>
        <w:t xml:space="preserve">Versão </w:t>
      </w:r>
      <w:r w:rsidR="003A2C23" w:rsidRPr="00523454">
        <w:rPr>
          <w:rFonts w:ascii="Calibri" w:eastAsia="Arial Unicode MS" w:hAnsi="Calibri" w:cs="Arial"/>
          <w:kern w:val="3"/>
          <w:sz w:val="24"/>
          <w:szCs w:val="24"/>
        </w:rPr>
        <w:t>1</w:t>
      </w:r>
      <w:r w:rsidR="005728BA" w:rsidRPr="00523454">
        <w:rPr>
          <w:rFonts w:ascii="Calibri" w:eastAsia="Arial Unicode MS" w:hAnsi="Calibri" w:cs="Arial"/>
          <w:kern w:val="3"/>
          <w:sz w:val="24"/>
          <w:szCs w:val="24"/>
        </w:rPr>
        <w:t>.</w:t>
      </w:r>
      <w:r w:rsidR="00BC47C7">
        <w:rPr>
          <w:rFonts w:ascii="Calibri" w:eastAsia="Arial Unicode MS" w:hAnsi="Calibri" w:cs="Arial"/>
          <w:kern w:val="3"/>
          <w:sz w:val="24"/>
          <w:szCs w:val="24"/>
        </w:rPr>
        <w:t>3</w:t>
      </w:r>
      <w:r w:rsidRPr="00523454">
        <w:rPr>
          <w:rFonts w:ascii="Calibri" w:hAnsi="Calibri"/>
        </w:rPr>
        <w:fldChar w:fldCharType="end"/>
      </w: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831911" w:rsidRPr="00523454" w:rsidRDefault="00831911" w:rsidP="00831911">
      <w:pPr>
        <w:rPr>
          <w:rFonts w:ascii="Calibri" w:hAnsi="Calibri"/>
          <w:lang w:val="pt-PT"/>
        </w:rPr>
      </w:pPr>
    </w:p>
    <w:p w:rsidR="00687D73" w:rsidRPr="00523454" w:rsidRDefault="00687D73" w:rsidP="00687D73">
      <w:pPr>
        <w:rPr>
          <w:rFonts w:ascii="Calibri" w:hAnsi="Calibri"/>
          <w:lang w:val="pt-PT"/>
        </w:rPr>
      </w:pPr>
    </w:p>
    <w:p w:rsidR="00496525" w:rsidRPr="00523454" w:rsidRDefault="00496525">
      <w:pPr>
        <w:rPr>
          <w:rFonts w:ascii="Calibri" w:hAnsi="Calibri"/>
          <w:lang w:val="pt-PT"/>
        </w:rPr>
        <w:sectPr w:rsidR="00496525" w:rsidRPr="00523454" w:rsidSect="00630775">
          <w:headerReference w:type="default" r:id="rId9"/>
          <w:footerReference w:type="default" r:id="rId10"/>
          <w:headerReference w:type="first" r:id="rId11"/>
          <w:pgSz w:w="11906" w:h="16838"/>
          <w:pgMar w:top="1417" w:right="1274" w:bottom="1417" w:left="851" w:header="708" w:footer="708" w:gutter="0"/>
          <w:cols w:space="708"/>
          <w:titlePg/>
          <w:docGrid w:linePitch="360"/>
        </w:sectPr>
      </w:pPr>
    </w:p>
    <w:p w:rsidR="005C6F22" w:rsidRPr="00523454" w:rsidRDefault="005C6F22" w:rsidP="00195D28">
      <w:pPr>
        <w:pStyle w:val="Ttulo"/>
        <w:spacing w:before="360" w:after="240" w:line="360" w:lineRule="auto"/>
        <w:jc w:val="center"/>
        <w:rPr>
          <w:rFonts w:ascii="Calibri" w:hAnsi="Calibri" w:cstheme="minorHAnsi"/>
          <w:sz w:val="20"/>
        </w:rPr>
      </w:pPr>
      <w:r w:rsidRPr="00523454">
        <w:rPr>
          <w:rFonts w:ascii="Calibri" w:hAnsi="Calibri" w:cstheme="minorHAnsi"/>
          <w:sz w:val="20"/>
        </w:rPr>
        <w:lastRenderedPageBreak/>
        <w:t xml:space="preserve">Histórico de </w:t>
      </w:r>
      <w:r w:rsidR="00194473" w:rsidRPr="00523454">
        <w:rPr>
          <w:rFonts w:ascii="Calibri" w:hAnsi="Calibri" w:cstheme="minorHAnsi"/>
          <w:sz w:val="20"/>
        </w:rPr>
        <w:t>Revisões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78"/>
        <w:gridCol w:w="961"/>
        <w:gridCol w:w="3964"/>
        <w:gridCol w:w="2341"/>
      </w:tblGrid>
      <w:tr w:rsidR="005C6F22" w:rsidRPr="00523454" w:rsidTr="006601E2">
        <w:trPr>
          <w:trHeight w:val="284"/>
        </w:trPr>
        <w:tc>
          <w:tcPr>
            <w:tcW w:w="797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556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2293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1354" w:type="pct"/>
            <w:shd w:val="clear" w:color="auto" w:fill="C0C0C0"/>
          </w:tcPr>
          <w:p w:rsidR="005C6F22" w:rsidRPr="00523454" w:rsidRDefault="005C6F22" w:rsidP="005860CD">
            <w:pPr>
              <w:spacing w:after="0" w:line="240" w:lineRule="auto"/>
              <w:jc w:val="center"/>
              <w:rPr>
                <w:rFonts w:ascii="Calibri" w:hAnsi="Calibri" w:cstheme="minorHAnsi"/>
                <w:b/>
                <w:bCs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bCs/>
                <w:sz w:val="20"/>
                <w:szCs w:val="20"/>
              </w:rPr>
              <w:t>Autor</w:t>
            </w:r>
          </w:p>
        </w:tc>
      </w:tr>
      <w:tr w:rsidR="005C6F22" w:rsidRPr="00523454" w:rsidTr="006601E2">
        <w:trPr>
          <w:trHeight w:val="284"/>
        </w:trPr>
        <w:tc>
          <w:tcPr>
            <w:tcW w:w="797" w:type="pct"/>
          </w:tcPr>
          <w:p w:rsidR="007748CD" w:rsidRPr="00523454" w:rsidRDefault="00217B13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  <w:lang w:val="es-ES_tradnl"/>
              </w:rPr>
              <w:t>05/07/2013</w:t>
            </w:r>
          </w:p>
          <w:p w:rsidR="005C6F22" w:rsidRPr="00523454" w:rsidRDefault="005C6F22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</w:p>
        </w:tc>
        <w:tc>
          <w:tcPr>
            <w:tcW w:w="556" w:type="pct"/>
          </w:tcPr>
          <w:p w:rsidR="005C6F22" w:rsidRPr="00523454" w:rsidRDefault="00103CDE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1.0</w:t>
            </w:r>
          </w:p>
        </w:tc>
        <w:tc>
          <w:tcPr>
            <w:tcW w:w="2293" w:type="pct"/>
          </w:tcPr>
          <w:p w:rsidR="005C6F22" w:rsidRPr="00523454" w:rsidRDefault="00103CDE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Criação do documento</w:t>
            </w:r>
          </w:p>
        </w:tc>
        <w:tc>
          <w:tcPr>
            <w:tcW w:w="1354" w:type="pct"/>
          </w:tcPr>
          <w:p w:rsidR="005C6F22" w:rsidRPr="00523454" w:rsidRDefault="00217B13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</w:rPr>
              <w:t>Welington Leles</w:t>
            </w:r>
          </w:p>
        </w:tc>
      </w:tr>
      <w:tr w:rsidR="005C6F22" w:rsidRPr="00523454" w:rsidTr="006601E2">
        <w:trPr>
          <w:trHeight w:val="284"/>
        </w:trPr>
        <w:tc>
          <w:tcPr>
            <w:tcW w:w="797" w:type="pct"/>
          </w:tcPr>
          <w:p w:rsidR="00D27EE8" w:rsidRPr="00523454" w:rsidRDefault="00D27EE8" w:rsidP="0040364C">
            <w:pPr>
              <w:pStyle w:val="Instruo"/>
              <w:jc w:val="center"/>
              <w:rPr>
                <w:rFonts w:ascii="Calibri" w:hAnsi="Calibri" w:cstheme="minorHAnsi"/>
                <w:i w:val="0"/>
                <w:color w:val="auto"/>
                <w:lang w:val="es-ES_tradnl"/>
              </w:rPr>
            </w:pPr>
            <w:r w:rsidRPr="00523454">
              <w:rPr>
                <w:rFonts w:ascii="Calibri" w:hAnsi="Calibri" w:cstheme="minorHAnsi"/>
                <w:i w:val="0"/>
                <w:color w:val="auto"/>
                <w:lang w:val="es-ES_tradnl"/>
              </w:rPr>
              <w:t>08/07/2013</w:t>
            </w:r>
          </w:p>
          <w:p w:rsidR="005C6F22" w:rsidRPr="00523454" w:rsidRDefault="005C6F22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556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1.1</w:t>
            </w:r>
          </w:p>
        </w:tc>
        <w:tc>
          <w:tcPr>
            <w:tcW w:w="2293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Inserção da Interface referente ao RF Recuperar senha</w:t>
            </w:r>
          </w:p>
        </w:tc>
        <w:tc>
          <w:tcPr>
            <w:tcW w:w="1354" w:type="pct"/>
          </w:tcPr>
          <w:p w:rsidR="005C6F22" w:rsidRPr="00523454" w:rsidRDefault="00D27EE8" w:rsidP="0040364C">
            <w:pPr>
              <w:spacing w:after="0" w:line="240" w:lineRule="auto"/>
              <w:jc w:val="center"/>
              <w:rPr>
                <w:rFonts w:ascii="Calibri" w:hAnsi="Calibri" w:cstheme="minorHAnsi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Felipe Leandro Almeida</w:t>
            </w:r>
          </w:p>
        </w:tc>
      </w:tr>
      <w:tr w:rsidR="00210769" w:rsidRPr="00523454" w:rsidTr="006601E2">
        <w:trPr>
          <w:trHeight w:val="284"/>
        </w:trPr>
        <w:tc>
          <w:tcPr>
            <w:tcW w:w="797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 w:rsidRPr="00523454">
              <w:rPr>
                <w:rFonts w:ascii="Calibri" w:hAnsi="Calibri" w:cs="Arial"/>
                <w:sz w:val="20"/>
                <w:szCs w:val="20"/>
                <w:lang w:val="es-ES_tradnl"/>
              </w:rPr>
              <w:t>27/08/2013</w:t>
            </w:r>
          </w:p>
        </w:tc>
        <w:tc>
          <w:tcPr>
            <w:tcW w:w="556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23454">
              <w:rPr>
                <w:rFonts w:ascii="Calibri" w:hAnsi="Calibri" w:cs="Arial"/>
                <w:sz w:val="20"/>
                <w:szCs w:val="20"/>
              </w:rPr>
              <w:t>1.2</w:t>
            </w:r>
          </w:p>
        </w:tc>
        <w:tc>
          <w:tcPr>
            <w:tcW w:w="2293" w:type="pct"/>
          </w:tcPr>
          <w:p w:rsidR="00210769" w:rsidRPr="00523454" w:rsidRDefault="00210769" w:rsidP="0040364C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 w:rsidRPr="00523454"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210769" w:rsidRPr="00523454" w:rsidRDefault="00210769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523454"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 w:rsidRPr="00523454"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 w:rsidRPr="00523454"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  <w:tr w:rsidR="00BC47C7" w:rsidRPr="00523454" w:rsidTr="006601E2">
        <w:trPr>
          <w:trHeight w:val="284"/>
        </w:trPr>
        <w:tc>
          <w:tcPr>
            <w:tcW w:w="797" w:type="pct"/>
          </w:tcPr>
          <w:p w:rsidR="00BC47C7" w:rsidRPr="00523454" w:rsidRDefault="00BC47C7" w:rsidP="0040364C">
            <w:pPr>
              <w:jc w:val="center"/>
              <w:rPr>
                <w:rFonts w:ascii="Calibri" w:hAnsi="Calibri" w:cs="Arial"/>
                <w:sz w:val="20"/>
                <w:szCs w:val="20"/>
                <w:lang w:val="es-ES_tradnl"/>
              </w:rPr>
            </w:pPr>
            <w:r>
              <w:rPr>
                <w:rFonts w:ascii="Calibri" w:hAnsi="Calibri" w:cs="Arial"/>
                <w:sz w:val="20"/>
                <w:szCs w:val="20"/>
                <w:lang w:val="es-ES_tradnl"/>
              </w:rPr>
              <w:t>02/01/2014</w:t>
            </w:r>
          </w:p>
        </w:tc>
        <w:tc>
          <w:tcPr>
            <w:tcW w:w="556" w:type="pct"/>
          </w:tcPr>
          <w:p w:rsidR="00BC47C7" w:rsidRPr="00523454" w:rsidRDefault="00BC47C7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1.3</w:t>
            </w:r>
          </w:p>
        </w:tc>
        <w:tc>
          <w:tcPr>
            <w:tcW w:w="2293" w:type="pct"/>
          </w:tcPr>
          <w:p w:rsidR="00BC47C7" w:rsidRPr="00523454" w:rsidRDefault="00BC47C7" w:rsidP="0040364C">
            <w:pPr>
              <w:pStyle w:val="Instruo"/>
              <w:jc w:val="center"/>
              <w:rPr>
                <w:rFonts w:ascii="Calibri" w:hAnsi="Calibri"/>
                <w:i w:val="0"/>
                <w:color w:val="auto"/>
              </w:rPr>
            </w:pPr>
            <w:r>
              <w:rPr>
                <w:rFonts w:ascii="Calibri" w:hAnsi="Calibri"/>
                <w:i w:val="0"/>
                <w:color w:val="auto"/>
              </w:rPr>
              <w:t>Correção e revisão do documento</w:t>
            </w:r>
          </w:p>
        </w:tc>
        <w:tc>
          <w:tcPr>
            <w:tcW w:w="1354" w:type="pct"/>
          </w:tcPr>
          <w:p w:rsidR="00BC47C7" w:rsidRPr="00523454" w:rsidRDefault="00BC47C7" w:rsidP="0040364C">
            <w:pPr>
              <w:jc w:val="center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João Antônio </w:t>
            </w:r>
            <w:proofErr w:type="gramStart"/>
            <w:r>
              <w:rPr>
                <w:rFonts w:ascii="Calibri" w:hAnsi="Calibri" w:cs="Arial"/>
                <w:sz w:val="20"/>
                <w:szCs w:val="20"/>
              </w:rPr>
              <w:t>R.</w:t>
            </w:r>
            <w:proofErr w:type="gramEnd"/>
            <w:r>
              <w:rPr>
                <w:rFonts w:ascii="Calibri" w:hAnsi="Calibri" w:cs="Arial"/>
                <w:sz w:val="20"/>
                <w:szCs w:val="20"/>
              </w:rPr>
              <w:t xml:space="preserve"> de Sousa</w:t>
            </w:r>
          </w:p>
        </w:tc>
      </w:tr>
    </w:tbl>
    <w:p w:rsidR="005C6F22" w:rsidRPr="00523454" w:rsidRDefault="005C6F22" w:rsidP="005C6F22">
      <w:pPr>
        <w:spacing w:after="0"/>
        <w:rPr>
          <w:rFonts w:ascii="Calibri" w:hAnsi="Calibri" w:cstheme="minorHAnsi"/>
          <w:sz w:val="20"/>
          <w:szCs w:val="20"/>
        </w:rPr>
      </w:pPr>
    </w:p>
    <w:p w:rsidR="006601E2" w:rsidRPr="00523454" w:rsidRDefault="006601E2">
      <w:pPr>
        <w:rPr>
          <w:rFonts w:ascii="Calibri" w:hAnsi="Calibri" w:cstheme="minorHAnsi"/>
          <w:sz w:val="20"/>
          <w:szCs w:val="20"/>
          <w:lang w:val="pt-PT"/>
        </w:rPr>
      </w:pPr>
    </w:p>
    <w:p w:rsidR="008503F3" w:rsidRPr="00523454" w:rsidRDefault="006601E2" w:rsidP="00195D28">
      <w:pPr>
        <w:pStyle w:val="Ttulo"/>
        <w:pageBreakBefore/>
        <w:spacing w:before="360" w:after="240" w:line="360" w:lineRule="auto"/>
        <w:jc w:val="center"/>
        <w:rPr>
          <w:rFonts w:ascii="Calibri" w:hAnsi="Calibri" w:cstheme="minorHAnsi"/>
          <w:noProof/>
          <w:sz w:val="20"/>
        </w:rPr>
      </w:pPr>
      <w:r w:rsidRPr="00523454">
        <w:rPr>
          <w:rFonts w:ascii="Calibri" w:hAnsi="Calibri" w:cstheme="minorHAnsi"/>
          <w:sz w:val="20"/>
        </w:rPr>
        <w:lastRenderedPageBreak/>
        <w:t xml:space="preserve">Sumário </w:t>
      </w:r>
      <w:r w:rsidR="0037509F" w:rsidRPr="00523454">
        <w:rPr>
          <w:rFonts w:ascii="Calibri" w:hAnsi="Calibri" w:cstheme="minorHAnsi"/>
          <w:sz w:val="20"/>
        </w:rPr>
        <w:fldChar w:fldCharType="begin"/>
      </w:r>
      <w:r w:rsidR="005C6F22" w:rsidRPr="00523454">
        <w:rPr>
          <w:rFonts w:ascii="Calibri" w:hAnsi="Calibri" w:cstheme="minorHAnsi"/>
          <w:sz w:val="20"/>
        </w:rPr>
        <w:instrText xml:space="preserve"> TOC \o "1-3" \h \z \u </w:instrText>
      </w:r>
      <w:r w:rsidR="0037509F" w:rsidRPr="00523454">
        <w:rPr>
          <w:rFonts w:ascii="Calibri" w:hAnsi="Calibri" w:cstheme="minorHAnsi"/>
          <w:sz w:val="20"/>
        </w:rPr>
        <w:fldChar w:fldCharType="separate"/>
      </w:r>
    </w:p>
    <w:p w:rsidR="008503F3" w:rsidRPr="00523454" w:rsidRDefault="0055626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7" w:history="1">
        <w:r w:rsidR="008503F3" w:rsidRPr="00523454">
          <w:rPr>
            <w:rStyle w:val="Hyperlink"/>
            <w:rFonts w:ascii="Calibri" w:hAnsi="Calibri"/>
            <w:noProof/>
          </w:rPr>
          <w:t>1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INTRODUÇÃO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_Toc361039727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8" w:history="1">
        <w:r w:rsidR="008503F3" w:rsidRPr="00523454">
          <w:rPr>
            <w:rStyle w:val="Hyperlink"/>
            <w:rFonts w:ascii="Calibri" w:hAnsi="Calibri"/>
            <w:noProof/>
          </w:rPr>
          <w:t>2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Definições, Acrônimos e Abreviações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_Toc361039728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29" w:history="1">
        <w:r w:rsidR="008503F3" w:rsidRPr="00523454">
          <w:rPr>
            <w:rStyle w:val="Hyperlink"/>
            <w:rFonts w:ascii="Calibri" w:hAnsi="Calibri"/>
            <w:noProof/>
          </w:rPr>
          <w:t>3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Referências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_Toc361039729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4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30" w:history="1">
        <w:r w:rsidR="008503F3" w:rsidRPr="00523454">
          <w:rPr>
            <w:rStyle w:val="Hyperlink"/>
            <w:rFonts w:ascii="Calibri" w:hAnsi="Calibri"/>
            <w:noProof/>
          </w:rPr>
          <w:t>4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Detalhamento da Apresentação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_Toc361039730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39731" w:history="1">
        <w:r w:rsidR="008503F3" w:rsidRPr="00523454">
          <w:rPr>
            <w:rStyle w:val="Hyperlink"/>
            <w:rFonts w:ascii="Calibri" w:hAnsi="Calibri"/>
            <w:noProof/>
          </w:rPr>
          <w:t>4.1.</w:t>
        </w:r>
        <w:r w:rsidR="008503F3" w:rsidRPr="00523454">
          <w:rPr>
            <w:rFonts w:ascii="Calibri" w:hAnsi="Calibri"/>
            <w:small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Login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_Toc361039731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39732" w:history="1">
        <w:r w:rsidR="008503F3" w:rsidRPr="00523454">
          <w:rPr>
            <w:rStyle w:val="Hyperlink"/>
            <w:rFonts w:ascii="Calibri" w:hAnsi="Calibri"/>
            <w:noProof/>
          </w:rPr>
          <w:t>4.1.1.</w:t>
        </w:r>
        <w:r w:rsidR="008503F3" w:rsidRPr="00523454">
          <w:rPr>
            <w:rFonts w:ascii="Calibri" w:hAnsi="Calibri"/>
            <w:i w:val="0"/>
            <w:iC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Itens de Controle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_Toc361039732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5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2"/>
        <w:tabs>
          <w:tab w:val="left" w:pos="880"/>
          <w:tab w:val="right" w:leader="dot" w:pos="8494"/>
        </w:tabs>
        <w:rPr>
          <w:rFonts w:ascii="Calibri" w:hAnsi="Calibri"/>
          <w:smallCaps w:val="0"/>
          <w:noProof/>
        </w:rPr>
      </w:pPr>
      <w:hyperlink w:anchor="_Toc361039733" w:history="1">
        <w:r w:rsidR="008503F3" w:rsidRPr="00523454">
          <w:rPr>
            <w:rStyle w:val="Hyperlink"/>
            <w:rFonts w:ascii="Calibri" w:hAnsi="Calibri"/>
            <w:noProof/>
          </w:rPr>
          <w:t>4.2.</w:t>
        </w:r>
        <w:r w:rsidR="008503F3" w:rsidRPr="00523454">
          <w:rPr>
            <w:rFonts w:ascii="Calibri" w:hAnsi="Calibri"/>
            <w:small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Recuperar Senha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_Toc361039733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3"/>
        <w:tabs>
          <w:tab w:val="left" w:pos="1320"/>
          <w:tab w:val="right" w:leader="dot" w:pos="8494"/>
        </w:tabs>
        <w:rPr>
          <w:rFonts w:ascii="Calibri" w:hAnsi="Calibri"/>
          <w:i w:val="0"/>
          <w:iCs w:val="0"/>
          <w:noProof/>
        </w:rPr>
      </w:pPr>
      <w:hyperlink w:anchor="_Toc361039734" w:history="1">
        <w:r w:rsidR="008503F3" w:rsidRPr="00523454">
          <w:rPr>
            <w:rStyle w:val="Hyperlink"/>
            <w:rFonts w:ascii="Calibri" w:hAnsi="Calibri"/>
            <w:noProof/>
          </w:rPr>
          <w:t>4.2.1.</w:t>
        </w:r>
        <w:r w:rsidR="008503F3" w:rsidRPr="00523454">
          <w:rPr>
            <w:rFonts w:ascii="Calibri" w:hAnsi="Calibri"/>
            <w:i w:val="0"/>
            <w:iC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Itens de Controle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_Toc361039734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8503F3" w:rsidRPr="00523454" w:rsidRDefault="0055626A">
      <w:pPr>
        <w:pStyle w:val="Sumrio1"/>
        <w:tabs>
          <w:tab w:val="left" w:pos="440"/>
          <w:tab w:val="right" w:leader="dot" w:pos="8494"/>
        </w:tabs>
        <w:rPr>
          <w:rFonts w:ascii="Calibri" w:hAnsi="Calibri"/>
          <w:b w:val="0"/>
          <w:bCs w:val="0"/>
          <w:caps w:val="0"/>
          <w:noProof/>
        </w:rPr>
      </w:pPr>
      <w:hyperlink w:anchor="_Toc361039735" w:history="1">
        <w:r w:rsidR="008503F3" w:rsidRPr="00523454">
          <w:rPr>
            <w:rStyle w:val="Hyperlink"/>
            <w:rFonts w:ascii="Calibri" w:hAnsi="Calibri"/>
            <w:noProof/>
          </w:rPr>
          <w:t>5</w:t>
        </w:r>
        <w:r w:rsidR="008503F3" w:rsidRPr="00523454">
          <w:rPr>
            <w:rFonts w:ascii="Calibri" w:hAnsi="Calibri"/>
            <w:b w:val="0"/>
            <w:bCs w:val="0"/>
            <w:caps w:val="0"/>
            <w:noProof/>
          </w:rPr>
          <w:tab/>
        </w:r>
        <w:r w:rsidR="008503F3" w:rsidRPr="00523454">
          <w:rPr>
            <w:rStyle w:val="Hyperlink"/>
            <w:rFonts w:ascii="Calibri" w:hAnsi="Calibri"/>
            <w:noProof/>
          </w:rPr>
          <w:t>Aprovações</w:t>
        </w:r>
        <w:r w:rsidR="008503F3" w:rsidRPr="00523454">
          <w:rPr>
            <w:rFonts w:ascii="Calibri" w:hAnsi="Calibri"/>
            <w:noProof/>
            <w:webHidden/>
          </w:rPr>
          <w:tab/>
        </w:r>
        <w:r w:rsidR="0037509F" w:rsidRPr="00523454">
          <w:rPr>
            <w:rFonts w:ascii="Calibri" w:hAnsi="Calibri"/>
            <w:noProof/>
            <w:webHidden/>
          </w:rPr>
          <w:fldChar w:fldCharType="begin"/>
        </w:r>
        <w:r w:rsidR="008503F3" w:rsidRPr="00523454">
          <w:rPr>
            <w:rFonts w:ascii="Calibri" w:hAnsi="Calibri"/>
            <w:noProof/>
            <w:webHidden/>
          </w:rPr>
          <w:instrText xml:space="preserve"> PAGEREF _Toc361039735 \h </w:instrText>
        </w:r>
        <w:r w:rsidR="0037509F" w:rsidRPr="00523454">
          <w:rPr>
            <w:rFonts w:ascii="Calibri" w:hAnsi="Calibri"/>
            <w:noProof/>
            <w:webHidden/>
          </w:rPr>
        </w:r>
        <w:r w:rsidR="0037509F" w:rsidRPr="00523454">
          <w:rPr>
            <w:rFonts w:ascii="Calibri" w:hAnsi="Calibri"/>
            <w:noProof/>
            <w:webHidden/>
          </w:rPr>
          <w:fldChar w:fldCharType="separate"/>
        </w:r>
        <w:r w:rsidR="008503F3" w:rsidRPr="00523454">
          <w:rPr>
            <w:rFonts w:ascii="Calibri" w:hAnsi="Calibri"/>
            <w:noProof/>
            <w:webHidden/>
          </w:rPr>
          <w:t>6</w:t>
        </w:r>
        <w:r w:rsidR="0037509F" w:rsidRPr="00523454">
          <w:rPr>
            <w:rFonts w:ascii="Calibri" w:hAnsi="Calibri"/>
            <w:noProof/>
            <w:webHidden/>
          </w:rPr>
          <w:fldChar w:fldCharType="end"/>
        </w:r>
      </w:hyperlink>
    </w:p>
    <w:p w:rsidR="005C6F22" w:rsidRPr="00523454" w:rsidRDefault="0037509F" w:rsidP="005C6F22">
      <w:pPr>
        <w:rPr>
          <w:rFonts w:ascii="Calibri" w:hAnsi="Calibri" w:cstheme="minorHAnsi"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fldChar w:fldCharType="end"/>
      </w:r>
    </w:p>
    <w:p w:rsidR="005C6F22" w:rsidRPr="00523454" w:rsidRDefault="005C6F22">
      <w:pPr>
        <w:rPr>
          <w:rFonts w:ascii="Calibri" w:hAnsi="Calibri" w:cstheme="minorHAnsi"/>
          <w:sz w:val="20"/>
          <w:szCs w:val="20"/>
        </w:rPr>
      </w:pPr>
    </w:p>
    <w:p w:rsidR="00877222" w:rsidRPr="00523454" w:rsidRDefault="005C6F22" w:rsidP="00195D28">
      <w:pPr>
        <w:pStyle w:val="Ttulo1"/>
        <w:pageBreakBefore/>
        <w:rPr>
          <w:rFonts w:ascii="Calibri" w:hAnsi="Calibri" w:cstheme="minorHAnsi"/>
          <w:sz w:val="20"/>
          <w:szCs w:val="20"/>
        </w:rPr>
      </w:pPr>
      <w:bookmarkStart w:id="4" w:name="_Toc361039727"/>
      <w:r w:rsidRPr="00523454">
        <w:rPr>
          <w:rFonts w:ascii="Calibri" w:hAnsi="Calibri" w:cstheme="minorHAnsi"/>
          <w:sz w:val="20"/>
          <w:szCs w:val="20"/>
        </w:rPr>
        <w:lastRenderedPageBreak/>
        <w:t>INTRODUÇÃO</w:t>
      </w:r>
      <w:bookmarkEnd w:id="4"/>
    </w:p>
    <w:p w:rsidR="006C61A6" w:rsidRPr="00523454" w:rsidRDefault="006C61A6" w:rsidP="00E15187">
      <w:pPr>
        <w:pStyle w:val="ESPComentario"/>
        <w:spacing w:after="0" w:line="360" w:lineRule="auto"/>
        <w:ind w:left="0" w:firstLine="567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>O objetivo da Especificação de Interface é mostrar os elementos de dados referenciados no</w:t>
      </w:r>
      <w:r w:rsidR="001D786C" w:rsidRPr="00523454">
        <w:rPr>
          <w:rFonts w:ascii="Calibri" w:hAnsi="Calibri" w:cstheme="minorHAnsi"/>
          <w:i w:val="0"/>
          <w:color w:val="000000" w:themeColor="text1"/>
        </w:rPr>
        <w:t xml:space="preserve"> CSU01</w:t>
      </w:r>
      <w:r w:rsidRPr="00523454">
        <w:rPr>
          <w:rFonts w:ascii="Calibri" w:hAnsi="Calibri" w:cstheme="minorHAnsi"/>
          <w:i w:val="0"/>
          <w:color w:val="000000" w:themeColor="text1"/>
        </w:rPr>
        <w:t>, dando uma visão global e subsídios de como será sua interface definitiva.</w:t>
      </w:r>
    </w:p>
    <w:p w:rsidR="005C6F22" w:rsidRPr="00523454" w:rsidRDefault="005C6F22" w:rsidP="00195D28">
      <w:pPr>
        <w:pStyle w:val="Ttulo1"/>
        <w:rPr>
          <w:rFonts w:ascii="Calibri" w:hAnsi="Calibri" w:cstheme="minorHAnsi"/>
          <w:sz w:val="20"/>
          <w:szCs w:val="20"/>
        </w:rPr>
      </w:pPr>
      <w:bookmarkStart w:id="5" w:name="_Toc298141702"/>
      <w:bookmarkStart w:id="6" w:name="_Toc361039728"/>
      <w:r w:rsidRPr="00523454">
        <w:rPr>
          <w:rFonts w:ascii="Calibri" w:hAnsi="Calibri" w:cstheme="minorHAnsi"/>
          <w:sz w:val="20"/>
          <w:szCs w:val="20"/>
        </w:rPr>
        <w:t xml:space="preserve">Definições, Acrônimos e </w:t>
      </w:r>
      <w:proofErr w:type="gramStart"/>
      <w:r w:rsidRPr="00523454">
        <w:rPr>
          <w:rFonts w:ascii="Calibri" w:hAnsi="Calibri" w:cstheme="minorHAnsi"/>
          <w:sz w:val="20"/>
          <w:szCs w:val="20"/>
        </w:rPr>
        <w:t>Abreviações</w:t>
      </w:r>
      <w:bookmarkEnd w:id="5"/>
      <w:bookmarkEnd w:id="6"/>
      <w:proofErr w:type="gramEnd"/>
    </w:p>
    <w:p w:rsidR="005C6F22" w:rsidRPr="00523454" w:rsidRDefault="00E15187" w:rsidP="008076A6">
      <w:pPr>
        <w:pStyle w:val="Instruo"/>
        <w:widowControl w:val="0"/>
        <w:spacing w:line="360" w:lineRule="auto"/>
        <w:ind w:firstLine="567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 xml:space="preserve">Quaisquer definições, acronimos ou abreviações estão especificadas no Glossário do </w:t>
      </w:r>
      <w:r w:rsidR="00F817FD" w:rsidRPr="00523454">
        <w:rPr>
          <w:rFonts w:ascii="Calibri" w:hAnsi="Calibri" w:cstheme="minorHAnsi"/>
          <w:i w:val="0"/>
          <w:color w:val="000000" w:themeColor="text1"/>
          <w:lang w:val="pt-PT"/>
        </w:rPr>
        <w:t>Sistema de Ouvidoria</w:t>
      </w: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>.</w:t>
      </w:r>
    </w:p>
    <w:p w:rsidR="00FB7ED9" w:rsidRPr="00523454" w:rsidRDefault="00FB7ED9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7" w:name="_Toc361039729"/>
      <w:r w:rsidRPr="00523454">
        <w:rPr>
          <w:rFonts w:ascii="Calibri" w:hAnsi="Calibri" w:cstheme="minorHAnsi"/>
          <w:sz w:val="20"/>
          <w:szCs w:val="20"/>
        </w:rPr>
        <w:t>Referências</w:t>
      </w:r>
      <w:bookmarkEnd w:id="7"/>
    </w:p>
    <w:p w:rsidR="001A1201" w:rsidRPr="00523454" w:rsidRDefault="001A1201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>Documento de Requisitos</w:t>
      </w:r>
    </w:p>
    <w:p w:rsidR="00E15187" w:rsidRPr="00523454" w:rsidRDefault="001D786C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 xml:space="preserve">CSU01 – </w:t>
      </w:r>
      <w:proofErr w:type="spellStart"/>
      <w:r w:rsidRPr="00523454">
        <w:rPr>
          <w:rFonts w:ascii="Calibri" w:hAnsi="Calibri" w:cstheme="minorHAnsi"/>
          <w:i w:val="0"/>
          <w:color w:val="000000" w:themeColor="text1"/>
        </w:rPr>
        <w:t>Login</w:t>
      </w:r>
      <w:proofErr w:type="spellEnd"/>
    </w:p>
    <w:p w:rsidR="00F436B3" w:rsidRPr="00523454" w:rsidRDefault="001D786C" w:rsidP="008076A6">
      <w:pPr>
        <w:pStyle w:val="ESPComentario"/>
        <w:keepLines w:val="0"/>
        <w:numPr>
          <w:ilvl w:val="0"/>
          <w:numId w:val="9"/>
        </w:numPr>
        <w:spacing w:after="0" w:line="360" w:lineRule="auto"/>
        <w:rPr>
          <w:rFonts w:ascii="Calibri" w:hAnsi="Calibri" w:cstheme="minorHAnsi"/>
          <w:i w:val="0"/>
          <w:color w:val="000000" w:themeColor="text1"/>
        </w:rPr>
      </w:pPr>
      <w:r w:rsidRPr="00523454">
        <w:rPr>
          <w:rFonts w:ascii="Calibri" w:hAnsi="Calibri" w:cstheme="minorHAnsi"/>
          <w:i w:val="0"/>
          <w:color w:val="000000" w:themeColor="text1"/>
        </w:rPr>
        <w:t xml:space="preserve">Regras de Negócio/18 - </w:t>
      </w:r>
      <w:proofErr w:type="spellStart"/>
      <w:r w:rsidRPr="00523454">
        <w:rPr>
          <w:rFonts w:ascii="Calibri" w:hAnsi="Calibri" w:cstheme="minorHAnsi"/>
          <w:i w:val="0"/>
          <w:color w:val="000000" w:themeColor="text1"/>
        </w:rPr>
        <w:t>Login</w:t>
      </w:r>
      <w:proofErr w:type="spellEnd"/>
    </w:p>
    <w:p w:rsidR="00D628E2" w:rsidRPr="00523454" w:rsidRDefault="00D628E2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br w:type="page"/>
      </w:r>
    </w:p>
    <w:p w:rsidR="0089474B" w:rsidRPr="00523454" w:rsidRDefault="006C61A6" w:rsidP="008076A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8" w:name="_Toc361039730"/>
      <w:r w:rsidRPr="00523454">
        <w:rPr>
          <w:rFonts w:ascii="Calibri" w:hAnsi="Calibri" w:cstheme="minorHAnsi"/>
          <w:sz w:val="20"/>
          <w:szCs w:val="20"/>
        </w:rPr>
        <w:lastRenderedPageBreak/>
        <w:t>Detalhamento da Apresentação</w:t>
      </w:r>
      <w:bookmarkEnd w:id="8"/>
    </w:p>
    <w:p w:rsidR="006C61A6" w:rsidRPr="00523454" w:rsidRDefault="00A529CD" w:rsidP="008076A6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9" w:name="_Toc361039731"/>
      <w:r w:rsidRPr="00523454">
        <w:rPr>
          <w:rFonts w:ascii="Calibri" w:hAnsi="Calibri" w:cstheme="minorHAnsi"/>
          <w:sz w:val="20"/>
          <w:szCs w:val="20"/>
        </w:rPr>
        <w:t>Login</w:t>
      </w:r>
      <w:bookmarkEnd w:id="9"/>
    </w:p>
    <w:p w:rsidR="006C61A6" w:rsidRPr="00523454" w:rsidRDefault="00D73C39" w:rsidP="009E5EB0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>
        <w:rPr>
          <w:rFonts w:ascii="Calibri" w:hAnsi="Calibri" w:cstheme="minorHAnsi"/>
          <w:i w:val="0"/>
          <w:noProof/>
          <w:color w:val="00B050"/>
        </w:rPr>
        <w:drawing>
          <wp:inline distT="0" distB="0" distL="0" distR="0">
            <wp:extent cx="5391150" cy="25685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 w:rsidR="006C61A6" w:rsidRPr="00523454" w:rsidRDefault="006C61A6" w:rsidP="005C007F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1" w:name="_Toc297823924"/>
      <w:bookmarkStart w:id="12" w:name="_Toc361039732"/>
      <w:r w:rsidRPr="00523454">
        <w:rPr>
          <w:rFonts w:ascii="Calibri" w:hAnsi="Calibri" w:cstheme="minorHAnsi"/>
          <w:sz w:val="20"/>
          <w:szCs w:val="20"/>
        </w:rPr>
        <w:t>Itens de Controle</w:t>
      </w:r>
      <w:bookmarkEnd w:id="11"/>
      <w:bookmarkEnd w:id="12"/>
    </w:p>
    <w:tbl>
      <w:tblPr>
        <w:tblW w:w="10641" w:type="dxa"/>
        <w:tblInd w:w="-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7"/>
        <w:gridCol w:w="185"/>
        <w:gridCol w:w="494"/>
        <w:gridCol w:w="576"/>
        <w:gridCol w:w="494"/>
        <w:gridCol w:w="494"/>
        <w:gridCol w:w="494"/>
        <w:gridCol w:w="5503"/>
        <w:gridCol w:w="1274"/>
      </w:tblGrid>
      <w:tr w:rsidR="0067229D" w:rsidRPr="00523454" w:rsidTr="0067229D">
        <w:trPr>
          <w:cantSplit/>
          <w:trHeight w:val="959"/>
        </w:trPr>
        <w:tc>
          <w:tcPr>
            <w:tcW w:w="0" w:type="auto"/>
            <w:gridSpan w:val="2"/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pct25" w:color="auto" w:fill="auto"/>
            <w:textDirection w:val="btL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0" w:type="auto"/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1274" w:type="dxa"/>
            <w:shd w:val="pct25" w:color="auto" w:fill="auto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Campo que recebe o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274" w:type="dxa"/>
            <w:vAlign w:val="center"/>
          </w:tcPr>
          <w:p w:rsidR="0067229D" w:rsidRPr="007E738D" w:rsidRDefault="00C83AC7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D93E8D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Senha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Campo que recebe a senha.</w:t>
            </w:r>
          </w:p>
        </w:tc>
        <w:tc>
          <w:tcPr>
            <w:tcW w:w="1274" w:type="dxa"/>
            <w:vAlign w:val="center"/>
          </w:tcPr>
          <w:p w:rsidR="0067229D" w:rsidRPr="007E738D" w:rsidRDefault="00C83AC7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 xml:space="preserve">Botão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Login</w:t>
            </w:r>
            <w:proofErr w:type="spellEnd"/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autenticar o usuário, caso o mesmo tenha permissão.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Recuperar Senha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recuperar a senha do usuário.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391"/>
        </w:trPr>
        <w:tc>
          <w:tcPr>
            <w:tcW w:w="0" w:type="auto"/>
            <w:gridSpan w:val="2"/>
            <w:vAlign w:val="center"/>
          </w:tcPr>
          <w:p w:rsidR="0067229D" w:rsidRPr="00523454" w:rsidRDefault="0067229D" w:rsidP="00C5765C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Cadastre-se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67229D" w:rsidRPr="00523454" w:rsidRDefault="0067229D" w:rsidP="001976E2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o usuário fazer o cadastro no sistema.</w:t>
            </w:r>
          </w:p>
        </w:tc>
        <w:tc>
          <w:tcPr>
            <w:tcW w:w="1274" w:type="dxa"/>
            <w:vAlign w:val="center"/>
          </w:tcPr>
          <w:p w:rsidR="0067229D" w:rsidRPr="007E738D" w:rsidRDefault="0067229D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67229D" w:rsidRPr="00523454" w:rsidTr="0067229D">
        <w:trPr>
          <w:cantSplit/>
          <w:trHeight w:val="13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pct25" w:color="auto" w:fill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- Botão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67229D" w:rsidRPr="00523454" w:rsidRDefault="0067229D" w:rsidP="005C007F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D27EE8" w:rsidRPr="00523454" w:rsidRDefault="00D27EE8" w:rsidP="00D27EE8">
      <w:pPr>
        <w:pStyle w:val="Ttulo2"/>
        <w:keepNext w:val="0"/>
        <w:keepLines w:val="0"/>
        <w:widowControl w:val="0"/>
        <w:numPr>
          <w:ilvl w:val="0"/>
          <w:numId w:val="0"/>
        </w:numPr>
        <w:ind w:left="426"/>
        <w:rPr>
          <w:rFonts w:ascii="Calibri" w:hAnsi="Calibri" w:cstheme="minorHAnsi"/>
          <w:sz w:val="20"/>
          <w:szCs w:val="20"/>
        </w:rPr>
      </w:pPr>
      <w:bookmarkStart w:id="13" w:name="_Toc297823923"/>
    </w:p>
    <w:p w:rsidR="00D27EE8" w:rsidRPr="00523454" w:rsidRDefault="00D27EE8">
      <w:pPr>
        <w:rPr>
          <w:rFonts w:ascii="Calibri" w:eastAsiaTheme="majorEastAsia" w:hAnsi="Calibri" w:cstheme="minorHAnsi"/>
          <w:b/>
          <w:bCs/>
          <w:caps/>
          <w:sz w:val="20"/>
          <w:szCs w:val="20"/>
        </w:rPr>
      </w:pPr>
      <w:r w:rsidRPr="00523454">
        <w:rPr>
          <w:rFonts w:ascii="Calibri" w:hAnsi="Calibri" w:cstheme="minorHAnsi"/>
          <w:sz w:val="20"/>
          <w:szCs w:val="20"/>
        </w:rPr>
        <w:br w:type="page"/>
      </w:r>
    </w:p>
    <w:p w:rsidR="00D27EE8" w:rsidRPr="00523454" w:rsidRDefault="00D27EE8" w:rsidP="00D27EE8">
      <w:pPr>
        <w:pStyle w:val="Ttulo2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4" w:name="_Toc361039733"/>
      <w:r w:rsidRPr="00523454">
        <w:rPr>
          <w:rFonts w:ascii="Calibri" w:hAnsi="Calibri" w:cstheme="minorHAnsi"/>
          <w:sz w:val="20"/>
          <w:szCs w:val="20"/>
        </w:rPr>
        <w:lastRenderedPageBreak/>
        <w:t>Recuperar Senha</w:t>
      </w:r>
      <w:bookmarkEnd w:id="14"/>
    </w:p>
    <w:p w:rsidR="00D27EE8" w:rsidRPr="00523454" w:rsidRDefault="00100C44" w:rsidP="00D27EE8">
      <w:pPr>
        <w:pStyle w:val="Instruo"/>
        <w:spacing w:line="360" w:lineRule="auto"/>
        <w:jc w:val="center"/>
        <w:rPr>
          <w:rFonts w:ascii="Calibri" w:hAnsi="Calibri" w:cstheme="minorHAnsi"/>
          <w:i w:val="0"/>
          <w:color w:val="00B050"/>
          <w:lang w:val="pt-PT"/>
        </w:rPr>
      </w:pPr>
      <w:r w:rsidRPr="00523454">
        <w:rPr>
          <w:rFonts w:ascii="Calibri" w:hAnsi="Calibri"/>
          <w:noProof/>
        </w:rPr>
        <w:drawing>
          <wp:inline distT="0" distB="0" distL="0" distR="0" wp14:anchorId="415F810F" wp14:editId="07E6E6B5">
            <wp:extent cx="3609975" cy="2181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EE8" w:rsidRPr="00523454" w:rsidRDefault="00D27EE8" w:rsidP="00D27EE8">
      <w:pPr>
        <w:pStyle w:val="Ttulo3"/>
        <w:keepNext w:val="0"/>
        <w:keepLines w:val="0"/>
        <w:widowControl w:val="0"/>
        <w:ind w:left="850" w:hanging="425"/>
        <w:rPr>
          <w:rFonts w:ascii="Calibri" w:hAnsi="Calibri" w:cstheme="minorHAnsi"/>
          <w:sz w:val="20"/>
          <w:szCs w:val="20"/>
        </w:rPr>
      </w:pPr>
      <w:bookmarkStart w:id="15" w:name="_Toc361039734"/>
      <w:r w:rsidRPr="00523454">
        <w:rPr>
          <w:rFonts w:ascii="Calibri" w:hAnsi="Calibri" w:cstheme="minorHAnsi"/>
          <w:sz w:val="20"/>
          <w:szCs w:val="20"/>
        </w:rPr>
        <w:t>Itens de Controle</w:t>
      </w:r>
      <w:bookmarkEnd w:id="15"/>
    </w:p>
    <w:tbl>
      <w:tblPr>
        <w:tblW w:w="9923" w:type="dxa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4"/>
        <w:gridCol w:w="506"/>
        <w:gridCol w:w="590"/>
        <w:gridCol w:w="506"/>
        <w:gridCol w:w="506"/>
        <w:gridCol w:w="4973"/>
        <w:gridCol w:w="928"/>
      </w:tblGrid>
      <w:tr w:rsidR="005327AC" w:rsidRPr="00523454" w:rsidTr="00791358">
        <w:trPr>
          <w:cantSplit/>
          <w:trHeight w:val="959"/>
        </w:trPr>
        <w:tc>
          <w:tcPr>
            <w:tcW w:w="1914" w:type="dxa"/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Nome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Tipo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Tamanho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Editável</w:t>
            </w:r>
          </w:p>
        </w:tc>
        <w:tc>
          <w:tcPr>
            <w:tcW w:w="0" w:type="auto"/>
            <w:shd w:val="pct25" w:color="auto" w:fill="auto"/>
            <w:textDirection w:val="btLr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Obrigatório</w:t>
            </w:r>
          </w:p>
        </w:tc>
        <w:tc>
          <w:tcPr>
            <w:tcW w:w="0" w:type="auto"/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Descrição</w:t>
            </w:r>
          </w:p>
        </w:tc>
        <w:tc>
          <w:tcPr>
            <w:tcW w:w="928" w:type="dxa"/>
            <w:shd w:val="pct25" w:color="auto" w:fill="auto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  <w:r w:rsidRPr="007E738D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Domínio</w:t>
            </w: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E-mail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50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S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Permite preencher o e-mail.</w:t>
            </w:r>
          </w:p>
        </w:tc>
        <w:tc>
          <w:tcPr>
            <w:tcW w:w="928" w:type="dxa"/>
            <w:vAlign w:val="center"/>
          </w:tcPr>
          <w:p w:rsidR="005327AC" w:rsidRPr="007E738D" w:rsidRDefault="004D0426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Usuário</w:t>
            </w: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Recuperar Senha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D27EE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disparar notificação por e-mail com a nova senha</w:t>
            </w:r>
          </w:p>
        </w:tc>
        <w:tc>
          <w:tcPr>
            <w:tcW w:w="928" w:type="dxa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5327AC" w:rsidRPr="00523454" w:rsidTr="00791358">
        <w:trPr>
          <w:cantSplit/>
          <w:trHeight w:val="391"/>
        </w:trPr>
        <w:tc>
          <w:tcPr>
            <w:tcW w:w="1914" w:type="dxa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Voltar à página inicial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N/A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center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N</w:t>
            </w:r>
          </w:p>
        </w:tc>
        <w:tc>
          <w:tcPr>
            <w:tcW w:w="0" w:type="auto"/>
            <w:vAlign w:val="center"/>
          </w:tcPr>
          <w:p w:rsidR="005327AC" w:rsidRPr="00523454" w:rsidRDefault="005327AC" w:rsidP="00D27EE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  <w:t>Botão acionado para voltar à página inicial do sistema.</w:t>
            </w:r>
          </w:p>
        </w:tc>
        <w:tc>
          <w:tcPr>
            <w:tcW w:w="928" w:type="dxa"/>
            <w:vAlign w:val="center"/>
          </w:tcPr>
          <w:p w:rsidR="005327AC" w:rsidRPr="007E738D" w:rsidRDefault="005327AC" w:rsidP="00A24548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00" w:themeColor="text1"/>
                <w:sz w:val="20"/>
                <w:szCs w:val="20"/>
              </w:rPr>
            </w:pPr>
          </w:p>
        </w:tc>
      </w:tr>
      <w:tr w:rsidR="005327AC" w:rsidRPr="00523454" w:rsidTr="005327AC">
        <w:trPr>
          <w:cantSplit/>
          <w:trHeight w:val="135"/>
        </w:trPr>
        <w:tc>
          <w:tcPr>
            <w:tcW w:w="1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jc w:val="right"/>
              <w:rPr>
                <w:rFonts w:ascii="Calibri" w:hAnsi="Calibri" w:cstheme="minorHAnsi"/>
                <w:snapToGrid w:val="0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Legenda: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  <w:vAlign w:val="center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snapToGrid w:val="0"/>
                <w:color w:val="0000FF"/>
                <w:sz w:val="20"/>
                <w:szCs w:val="20"/>
              </w:rPr>
            </w:pP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A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– Alfanumérico,</w:t>
            </w:r>
            <w:proofErr w:type="gram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  </w:t>
            </w:r>
            <w:proofErr w:type="gramEnd"/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Numérico,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I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Inteiro,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Decimal,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TS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</w:t>
            </w:r>
            <w:proofErr w:type="spellStart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>TimeStamp</w:t>
            </w:r>
            <w:proofErr w:type="spellEnd"/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DT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Data,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N/A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-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 xml:space="preserve"> 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Não se Aplica,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S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Sim,     </w:t>
            </w:r>
            <w:r w:rsidRPr="00523454"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  <w:t>N</w:t>
            </w:r>
            <w:r w:rsidRPr="00523454">
              <w:rPr>
                <w:rFonts w:ascii="Calibri" w:hAnsi="Calibri" w:cstheme="minorHAnsi"/>
                <w:snapToGrid w:val="0"/>
                <w:sz w:val="20"/>
                <w:szCs w:val="20"/>
              </w:rPr>
              <w:t xml:space="preserve"> – Não, B - Botão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25" w:color="auto" w:fill="auto"/>
          </w:tcPr>
          <w:p w:rsidR="005327AC" w:rsidRPr="00523454" w:rsidRDefault="005327AC" w:rsidP="00A22F47">
            <w:pPr>
              <w:widowControl w:val="0"/>
              <w:spacing w:after="0" w:line="240" w:lineRule="auto"/>
              <w:rPr>
                <w:rFonts w:ascii="Calibri" w:hAnsi="Calibri" w:cstheme="minorHAnsi"/>
                <w:b/>
                <w:snapToGrid w:val="0"/>
                <w:sz w:val="20"/>
                <w:szCs w:val="20"/>
              </w:rPr>
            </w:pPr>
          </w:p>
        </w:tc>
      </w:tr>
    </w:tbl>
    <w:p w:rsidR="00D93E8D" w:rsidRPr="00523454" w:rsidRDefault="00D93E8D" w:rsidP="00D93E8D">
      <w:pPr>
        <w:rPr>
          <w:rFonts w:ascii="Calibri" w:hAnsi="Calibri" w:cstheme="minorHAnsi"/>
          <w:sz w:val="20"/>
          <w:szCs w:val="20"/>
        </w:rPr>
      </w:pPr>
    </w:p>
    <w:p w:rsidR="00FB7ED9" w:rsidRPr="00523454" w:rsidRDefault="00FB7ED9" w:rsidP="00102C06">
      <w:pPr>
        <w:pStyle w:val="Ttulo1"/>
        <w:keepNext w:val="0"/>
        <w:keepLines w:val="0"/>
        <w:widowControl w:val="0"/>
        <w:rPr>
          <w:rFonts w:ascii="Calibri" w:hAnsi="Calibri" w:cstheme="minorHAnsi"/>
          <w:sz w:val="20"/>
          <w:szCs w:val="20"/>
        </w:rPr>
      </w:pPr>
      <w:bookmarkStart w:id="16" w:name="_Toc361039735"/>
      <w:bookmarkEnd w:id="13"/>
      <w:r w:rsidRPr="00523454">
        <w:rPr>
          <w:rFonts w:ascii="Calibri" w:hAnsi="Calibri" w:cstheme="minorHAnsi"/>
          <w:sz w:val="20"/>
          <w:szCs w:val="20"/>
        </w:rPr>
        <w:t>Aprovações</w:t>
      </w:r>
      <w:bookmarkEnd w:id="16"/>
    </w:p>
    <w:p w:rsidR="006601E2" w:rsidRPr="00523454" w:rsidRDefault="006601E2" w:rsidP="006601E2">
      <w:pPr>
        <w:pStyle w:val="Instruo"/>
        <w:spacing w:line="360" w:lineRule="auto"/>
        <w:jc w:val="both"/>
        <w:rPr>
          <w:rFonts w:ascii="Calibri" w:hAnsi="Calibri" w:cstheme="minorHAnsi"/>
          <w:i w:val="0"/>
          <w:color w:val="000000" w:themeColor="text1"/>
          <w:lang w:val="pt-PT"/>
        </w:rPr>
      </w:pPr>
      <w:r w:rsidRPr="00523454">
        <w:rPr>
          <w:rFonts w:ascii="Calibri" w:hAnsi="Calibri" w:cstheme="minorHAnsi"/>
          <w:i w:val="0"/>
          <w:color w:val="000000" w:themeColor="text1"/>
          <w:lang w:val="pt-PT"/>
        </w:rPr>
        <w:t>Os abaixo assinados estão de acordo com o conteúdo deste documento.</w:t>
      </w: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napToGrid w:val="0"/>
              <w:spacing w:before="120"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Eugênio Pereira</w:t>
            </w:r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COSIS/MINC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eastAsia="ar-SA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Coordenador de Sistemas de Informação - Fiscal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Matrícula: 1822458</w:t>
            </w:r>
          </w:p>
        </w:tc>
      </w:tr>
      <w:tr w:rsidR="003D434B" w:rsidRPr="00523454" w:rsidTr="00DF47E5">
        <w:trPr>
          <w:trHeight w:val="505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spacing w:line="240" w:lineRule="atLeast"/>
              <w:rPr>
                <w:rFonts w:ascii="Calibri" w:hAnsi="Calibri" w:cstheme="minorHAnsi"/>
                <w:sz w:val="20"/>
                <w:szCs w:val="20"/>
                <w:lang w:val="en-US" w:eastAsia="ar-SA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523454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proofErr w:type="spellStart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Klaymer</w:t>
            </w:r>
            <w:proofErr w:type="spellEnd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 xml:space="preserve"> Paz</w:t>
            </w:r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DISIS/MINC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Chefe da Divisão de Desenvolvimento e Manutenção de </w:t>
            </w:r>
            <w:proofErr w:type="gramStart"/>
            <w:r w:rsidRPr="00523454">
              <w:rPr>
                <w:rFonts w:ascii="Calibri" w:hAnsi="Calibri" w:cstheme="minorHAnsi"/>
                <w:sz w:val="20"/>
                <w:szCs w:val="20"/>
              </w:rPr>
              <w:t>Sistemas - Fiscal do Contrato - SUBSTITUTO</w:t>
            </w:r>
            <w:proofErr w:type="gramEnd"/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Matrícula: 1822577</w:t>
            </w:r>
          </w:p>
        </w:tc>
      </w:tr>
      <w:tr w:rsidR="003D434B" w:rsidRPr="00523454" w:rsidTr="00DF47E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3D434B" w:rsidRPr="00523454" w:rsidRDefault="003D434B" w:rsidP="003D434B">
      <w:pPr>
        <w:rPr>
          <w:rFonts w:ascii="Calibri" w:hAnsi="Calibri" w:cstheme="minorHAnsi"/>
          <w:sz w:val="20"/>
          <w:szCs w:val="20"/>
        </w:rPr>
      </w:pPr>
    </w:p>
    <w:tbl>
      <w:tblPr>
        <w:tblW w:w="9498" w:type="dxa"/>
        <w:tblInd w:w="-34" w:type="dxa"/>
        <w:tblBorders>
          <w:top w:val="single" w:sz="4" w:space="0" w:color="666699"/>
          <w:left w:val="single" w:sz="4" w:space="0" w:color="666699"/>
          <w:bottom w:val="single" w:sz="4" w:space="0" w:color="666699"/>
          <w:right w:val="single" w:sz="4" w:space="0" w:color="666699"/>
        </w:tblBorders>
        <w:tblLook w:val="04A0" w:firstRow="1" w:lastRow="0" w:firstColumn="1" w:lastColumn="0" w:noHBand="0" w:noVBand="1"/>
      </w:tblPr>
      <w:tblGrid>
        <w:gridCol w:w="2694"/>
        <w:gridCol w:w="4536"/>
        <w:gridCol w:w="2268"/>
      </w:tblGrid>
      <w:tr w:rsidR="003D434B" w:rsidRPr="00523454" w:rsidTr="00DF47E5">
        <w:tc>
          <w:tcPr>
            <w:tcW w:w="9498" w:type="dxa"/>
            <w:gridSpan w:val="3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shd w:val="clear" w:color="auto" w:fill="808080"/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lastRenderedPageBreak/>
              <w:t xml:space="preserve">Paulo </w:t>
            </w:r>
            <w:proofErr w:type="spellStart"/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Kluge</w:t>
            </w:r>
            <w:proofErr w:type="spellEnd"/>
          </w:p>
        </w:tc>
      </w:tr>
      <w:tr w:rsidR="003D434B" w:rsidRPr="00523454" w:rsidTr="00DF47E5">
        <w:trPr>
          <w:trHeight w:val="570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Área: CGTI/MINC</w:t>
            </w:r>
          </w:p>
        </w:tc>
        <w:tc>
          <w:tcPr>
            <w:tcW w:w="4536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eastAsia="en-US"/>
              </w:rPr>
            </w:pPr>
            <w:r w:rsidRPr="00523454">
              <w:rPr>
                <w:rFonts w:ascii="Calibri" w:hAnsi="Calibri" w:cstheme="minorHAnsi"/>
                <w:b/>
                <w:sz w:val="20"/>
                <w:szCs w:val="20"/>
              </w:rPr>
              <w:t>Cargo:</w:t>
            </w:r>
            <w:r w:rsidRPr="00523454">
              <w:rPr>
                <w:rFonts w:ascii="Calibri" w:hAnsi="Calibri" w:cstheme="minorHAnsi"/>
                <w:sz w:val="20"/>
                <w:szCs w:val="20"/>
              </w:rPr>
              <w:t xml:space="preserve"> Coordenador-Geral de Tecnologia da Informação - Gestor do Contrato</w:t>
            </w:r>
          </w:p>
        </w:tc>
        <w:tc>
          <w:tcPr>
            <w:tcW w:w="2268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Matricula: 1826906</w:t>
            </w:r>
          </w:p>
        </w:tc>
      </w:tr>
      <w:tr w:rsidR="003D434B" w:rsidRPr="00523454" w:rsidTr="00DF47E5">
        <w:trPr>
          <w:trHeight w:val="532"/>
        </w:trPr>
        <w:tc>
          <w:tcPr>
            <w:tcW w:w="2694" w:type="dxa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Data:</w:t>
            </w:r>
          </w:p>
        </w:tc>
        <w:tc>
          <w:tcPr>
            <w:tcW w:w="6804" w:type="dxa"/>
            <w:gridSpan w:val="2"/>
            <w:tcBorders>
              <w:top w:val="single" w:sz="4" w:space="0" w:color="666699"/>
              <w:left w:val="single" w:sz="4" w:space="0" w:color="666699"/>
              <w:bottom w:val="single" w:sz="4" w:space="0" w:color="666699"/>
              <w:right w:val="single" w:sz="4" w:space="0" w:color="666699"/>
            </w:tcBorders>
            <w:vAlign w:val="center"/>
            <w:hideMark/>
          </w:tcPr>
          <w:p w:rsidR="003D434B" w:rsidRPr="00523454" w:rsidRDefault="003D434B" w:rsidP="00DF47E5">
            <w:pPr>
              <w:widowControl w:val="0"/>
              <w:suppressAutoHyphens/>
              <w:autoSpaceDE w:val="0"/>
              <w:autoSpaceDN w:val="0"/>
              <w:snapToGrid w:val="0"/>
              <w:spacing w:after="120" w:line="240" w:lineRule="atLeast"/>
              <w:rPr>
                <w:rFonts w:ascii="Calibri" w:hAnsi="Calibri" w:cstheme="minorHAnsi"/>
                <w:sz w:val="20"/>
                <w:szCs w:val="20"/>
                <w:lang w:val="en-US" w:eastAsia="en-US"/>
              </w:rPr>
            </w:pPr>
            <w:r w:rsidRPr="00523454">
              <w:rPr>
                <w:rFonts w:ascii="Calibri" w:hAnsi="Calibri" w:cstheme="minorHAnsi"/>
                <w:sz w:val="20"/>
                <w:szCs w:val="20"/>
              </w:rPr>
              <w:t>Assinatura/Carimbo:</w:t>
            </w:r>
          </w:p>
        </w:tc>
      </w:tr>
    </w:tbl>
    <w:p w:rsidR="005C6F22" w:rsidRPr="00523454" w:rsidRDefault="005C6F22" w:rsidP="005C6F22">
      <w:pPr>
        <w:rPr>
          <w:rFonts w:ascii="Calibri" w:hAnsi="Calibri" w:cstheme="minorHAnsi"/>
          <w:sz w:val="20"/>
          <w:szCs w:val="20"/>
        </w:rPr>
      </w:pPr>
    </w:p>
    <w:sectPr w:rsidR="005C6F22" w:rsidRPr="00523454" w:rsidSect="004E1744">
      <w:pgSz w:w="11906" w:h="16838"/>
      <w:pgMar w:top="528" w:right="1701" w:bottom="1417" w:left="1701" w:header="426" w:footer="4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26A" w:rsidRDefault="0055626A" w:rsidP="005C6F22">
      <w:pPr>
        <w:spacing w:after="0" w:line="240" w:lineRule="auto"/>
      </w:pPr>
      <w:r>
        <w:separator/>
      </w:r>
    </w:p>
  </w:endnote>
  <w:endnote w:type="continuationSeparator" w:id="0">
    <w:p w:rsidR="0055626A" w:rsidRDefault="0055626A" w:rsidP="005C6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526" w:type="pct"/>
      <w:tblBorders>
        <w:top w:val="single" w:sz="1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05"/>
      <w:gridCol w:w="3401"/>
      <w:gridCol w:w="1997"/>
      <w:gridCol w:w="1250"/>
    </w:tblGrid>
    <w:tr w:rsidR="007748CD" w:rsidRPr="00406465" w:rsidTr="007748CD">
      <w:trPr>
        <w:cantSplit/>
      </w:trPr>
      <w:tc>
        <w:tcPr>
          <w:tcW w:w="1520" w:type="pct"/>
        </w:tcPr>
        <w:p w:rsidR="005C6F22" w:rsidRPr="004A1D21" w:rsidRDefault="007748CD" w:rsidP="005860CD">
          <w:pPr>
            <w:rPr>
              <w:rFonts w:ascii="Arial" w:hAnsi="Arial" w:cs="Arial"/>
              <w:sz w:val="20"/>
              <w:szCs w:val="20"/>
            </w:rPr>
          </w:pPr>
          <w:r>
            <w:t>Confidencial</w:t>
          </w:r>
        </w:p>
      </w:tc>
      <w:tc>
        <w:tcPr>
          <w:tcW w:w="1780" w:type="pct"/>
          <w:vAlign w:val="center"/>
        </w:tcPr>
        <w:p w:rsidR="005C6F22" w:rsidRPr="004A1D21" w:rsidRDefault="007748CD" w:rsidP="007748CD">
          <w:pPr>
            <w:pStyle w:val="Titulodocumento"/>
            <w:rPr>
              <w:b w:val="0"/>
              <w:color w:val="auto"/>
              <w:sz w:val="20"/>
            </w:rPr>
          </w:pPr>
          <w:r>
            <w:rPr>
              <w:b w:val="0"/>
              <w:color w:val="auto"/>
              <w:sz w:val="20"/>
            </w:rPr>
            <w:t xml:space="preserve">©Ministério da Cultura, MINC, </w:t>
          </w:r>
          <w:proofErr w:type="gramStart"/>
          <w:r>
            <w:rPr>
              <w:b w:val="0"/>
              <w:color w:val="auto"/>
              <w:sz w:val="20"/>
            </w:rPr>
            <w:t>2013</w:t>
          </w:r>
          <w:proofErr w:type="gramEnd"/>
        </w:p>
      </w:tc>
      <w:tc>
        <w:tcPr>
          <w:tcW w:w="1045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  <w:lang w:val="en-US"/>
            </w:rPr>
          </w:pPr>
        </w:p>
      </w:tc>
      <w:tc>
        <w:tcPr>
          <w:tcW w:w="654" w:type="pct"/>
          <w:vAlign w:val="center"/>
        </w:tcPr>
        <w:p w:rsidR="005C6F22" w:rsidRPr="004A1D21" w:rsidRDefault="005C6F22" w:rsidP="005860CD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4A1D21">
            <w:rPr>
              <w:rFonts w:ascii="Arial" w:hAnsi="Arial" w:cs="Arial"/>
              <w:sz w:val="20"/>
              <w:szCs w:val="20"/>
              <w:lang w:val="en-US"/>
            </w:rPr>
            <w:t>Pág</w:t>
          </w:r>
          <w:proofErr w:type="spellEnd"/>
          <w:r w:rsidRPr="004A1D21">
            <w:rPr>
              <w:rFonts w:ascii="Arial" w:hAnsi="Arial" w:cs="Arial"/>
              <w:sz w:val="20"/>
              <w:szCs w:val="20"/>
              <w:lang w:val="en-US"/>
            </w:rPr>
            <w:t xml:space="preserve">. 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PAGE </w:instrTex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73C39">
            <w:rPr>
              <w:rFonts w:ascii="Arial" w:hAnsi="Arial" w:cs="Arial"/>
              <w:noProof/>
              <w:sz w:val="20"/>
              <w:szCs w:val="20"/>
            </w:rPr>
            <w:t>5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end"/>
          </w:r>
          <w:r w:rsidRPr="004A1D21">
            <w:rPr>
              <w:rFonts w:ascii="Arial" w:hAnsi="Arial" w:cs="Arial"/>
              <w:sz w:val="20"/>
              <w:szCs w:val="20"/>
            </w:rPr>
            <w:t xml:space="preserve"> de 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begin"/>
          </w:r>
          <w:r w:rsidRPr="004A1D21">
            <w:rPr>
              <w:rFonts w:ascii="Arial" w:hAnsi="Arial" w:cs="Arial"/>
              <w:sz w:val="20"/>
              <w:szCs w:val="20"/>
            </w:rPr>
            <w:instrText xml:space="preserve"> NUMPAGES </w:instrTex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separate"/>
          </w:r>
          <w:r w:rsidR="00D73C39">
            <w:rPr>
              <w:rFonts w:ascii="Arial" w:hAnsi="Arial" w:cs="Arial"/>
              <w:noProof/>
              <w:sz w:val="20"/>
              <w:szCs w:val="20"/>
            </w:rPr>
            <w:t>7</w:t>
          </w:r>
          <w:r w:rsidR="0037509F" w:rsidRPr="004A1D21"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5C6F22" w:rsidRDefault="005C6F22" w:rsidP="00B535B1">
    <w:pPr>
      <w:pStyle w:val="Rodap"/>
      <w:tabs>
        <w:tab w:val="clear" w:pos="4252"/>
        <w:tab w:val="clear" w:pos="8504"/>
        <w:tab w:val="left" w:pos="31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26A" w:rsidRDefault="0055626A" w:rsidP="005C6F22">
      <w:pPr>
        <w:spacing w:after="0" w:line="240" w:lineRule="auto"/>
      </w:pPr>
      <w:r>
        <w:separator/>
      </w:r>
    </w:p>
  </w:footnote>
  <w:footnote w:type="continuationSeparator" w:id="0">
    <w:p w:rsidR="0055626A" w:rsidRDefault="0055626A" w:rsidP="005C6F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644"/>
    </w:tblGrid>
    <w:tr w:rsidR="007748CD" w:rsidRPr="00333E0B" w:rsidTr="007748CD">
      <w:trPr>
        <w:cantSplit/>
        <w:trHeight w:val="466"/>
      </w:trPr>
      <w:tc>
        <w:tcPr>
          <w:tcW w:w="5000" w:type="pct"/>
          <w:vAlign w:val="center"/>
        </w:tcPr>
        <w:sdt>
          <w:sdtPr>
            <w:alias w:val="Categoria"/>
            <w:id w:val="8019528"/>
            <w:placeholder>
              <w:docPart w:val="FE9417866C1343F7955766CFD47F0D7F"/>
            </w:placeholder>
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<w:text/>
          </w:sdtPr>
          <w:sdtEndPr/>
          <w:sdtContent>
            <w:p w:rsidR="007748CD" w:rsidRPr="00333E0B" w:rsidRDefault="007748CD" w:rsidP="007748CD">
              <w:pPr>
                <w:pStyle w:val="Cabealho"/>
                <w:jc w:val="center"/>
              </w:pPr>
              <w:r>
                <w:t>SISTEMA DE OUVIDORIA</w:t>
              </w:r>
            </w:p>
          </w:sdtContent>
        </w:sdt>
        <w:p w:rsidR="007748CD" w:rsidRPr="00333E0B" w:rsidRDefault="0037509F" w:rsidP="00271B6D">
          <w:pPr>
            <w:spacing w:after="0"/>
            <w:jc w:val="center"/>
            <w:rPr>
              <w:rFonts w:ascii="Arial" w:hAnsi="Arial" w:cs="Arial"/>
              <w:b/>
              <w:sz w:val="20"/>
            </w:rPr>
          </w:pPr>
          <w:r w:rsidRPr="00450F47">
            <w:rPr>
              <w:rFonts w:ascii="Arial" w:hAnsi="Arial" w:cs="Arial"/>
              <w:b/>
              <w:sz w:val="18"/>
            </w:rPr>
            <w:fldChar w:fldCharType="begin"/>
          </w:r>
          <w:r w:rsidR="007748CD" w:rsidRPr="00450F47">
            <w:rPr>
              <w:rFonts w:ascii="Arial" w:hAnsi="Arial" w:cs="Arial"/>
              <w:b/>
              <w:sz w:val="18"/>
            </w:rPr>
            <w:instrText>DOCPROPERTY TITLE</w:instrText>
          </w:r>
          <w:r w:rsidRPr="00450F47">
            <w:rPr>
              <w:rFonts w:ascii="Arial" w:hAnsi="Arial" w:cs="Arial"/>
              <w:b/>
              <w:sz w:val="18"/>
            </w:rPr>
            <w:fldChar w:fldCharType="separate"/>
          </w:r>
          <w:r w:rsidR="00271B6D">
            <w:rPr>
              <w:rFonts w:ascii="Arial" w:hAnsi="Arial" w:cs="Arial"/>
              <w:b/>
              <w:sz w:val="18"/>
            </w:rPr>
            <w:t>EI01</w:t>
          </w:r>
          <w:r w:rsidR="00DE3D46">
            <w:rPr>
              <w:rFonts w:ascii="Arial" w:hAnsi="Arial" w:cs="Arial"/>
              <w:b/>
              <w:sz w:val="18"/>
            </w:rPr>
            <w:t xml:space="preserve"> - </w:t>
          </w:r>
          <w:proofErr w:type="spellStart"/>
          <w:r w:rsidR="00271B6D">
            <w:rPr>
              <w:rFonts w:ascii="Arial" w:hAnsi="Arial" w:cs="Arial"/>
              <w:b/>
              <w:sz w:val="18"/>
            </w:rPr>
            <w:t>Login</w:t>
          </w:r>
          <w:proofErr w:type="spellEnd"/>
          <w:r w:rsidRPr="00450F47">
            <w:rPr>
              <w:rFonts w:ascii="Arial" w:hAnsi="Arial" w:cs="Arial"/>
              <w:b/>
              <w:sz w:val="18"/>
            </w:rPr>
            <w:fldChar w:fldCharType="end"/>
          </w:r>
        </w:p>
      </w:tc>
    </w:tr>
  </w:tbl>
  <w:p w:rsidR="005C6F22" w:rsidRPr="00580675" w:rsidRDefault="005C6F22" w:rsidP="0058067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125" w:type="pct"/>
      <w:tblLook w:val="04A0" w:firstRow="1" w:lastRow="0" w:firstColumn="1" w:lastColumn="0" w:noHBand="0" w:noVBand="1"/>
    </w:tblPr>
    <w:tblGrid>
      <w:gridCol w:w="1928"/>
      <w:gridCol w:w="10318"/>
    </w:tblGrid>
    <w:tr w:rsidR="00580675" w:rsidRPr="00FA3362" w:rsidTr="00D45294">
      <w:trPr>
        <w:trHeight w:val="983"/>
      </w:trPr>
      <w:tc>
        <w:tcPr>
          <w:tcW w:w="581" w:type="pct"/>
          <w:shd w:val="clear" w:color="auto" w:fill="auto"/>
        </w:tcPr>
        <w:p w:rsidR="00580675" w:rsidRPr="00985A77" w:rsidRDefault="00580675" w:rsidP="00D45294">
          <w:pPr>
            <w:spacing w:after="0" w:line="240" w:lineRule="auto"/>
            <w:rPr>
              <w:i/>
            </w:rPr>
          </w:pPr>
          <w:bookmarkStart w:id="3" w:name="_Hlk308533956"/>
          <w:r>
            <w:rPr>
              <w:rFonts w:ascii="Times New Roman" w:hAnsi="Times New Roman"/>
              <w:noProof/>
              <w:sz w:val="24"/>
              <w:szCs w:val="24"/>
            </w:rPr>
            <w:drawing>
              <wp:anchor distT="0" distB="0" distL="0" distR="0" simplePos="0" relativeHeight="251659264" behindDoc="0" locked="0" layoutInCell="1" allowOverlap="1" wp14:anchorId="7115F3A7" wp14:editId="72313092">
                <wp:simplePos x="0" y="0"/>
                <wp:positionH relativeFrom="column">
                  <wp:posOffset>34925</wp:posOffset>
                </wp:positionH>
                <wp:positionV relativeFrom="paragraph">
                  <wp:posOffset>122555</wp:posOffset>
                </wp:positionV>
                <wp:extent cx="593090" cy="540385"/>
                <wp:effectExtent l="19050" t="0" r="0" b="0"/>
                <wp:wrapTopAndBottom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3090" cy="540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109" w:type="pct"/>
          <w:shd w:val="clear" w:color="auto" w:fill="auto"/>
        </w:tcPr>
        <w:p w:rsidR="00580675" w:rsidRPr="007748CD" w:rsidRDefault="00580675" w:rsidP="00D45294">
          <w:pPr>
            <w:spacing w:after="0" w:line="240" w:lineRule="auto"/>
            <w:rPr>
              <w:b/>
              <w:sz w:val="20"/>
              <w:szCs w:val="28"/>
            </w:rPr>
          </w:pPr>
          <w:r w:rsidRPr="007748CD">
            <w:rPr>
              <w:b/>
              <w:sz w:val="20"/>
              <w:szCs w:val="28"/>
            </w:rPr>
            <w:t xml:space="preserve">Ministério da </w:t>
          </w:r>
          <w:r w:rsidR="007748CD" w:rsidRPr="007748CD">
            <w:rPr>
              <w:b/>
              <w:sz w:val="20"/>
              <w:szCs w:val="28"/>
            </w:rPr>
            <w:t>Cultura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Secretaria Executiva</w:t>
          </w:r>
        </w:p>
        <w:p w:rsidR="00580675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Diretoria de Gestão Interna</w:t>
          </w:r>
        </w:p>
        <w:p w:rsidR="00580675" w:rsidRPr="007748CD" w:rsidRDefault="00580675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</w:t>
          </w:r>
          <w:r w:rsidR="007748CD" w:rsidRPr="007748CD">
            <w:rPr>
              <w:i/>
              <w:sz w:val="20"/>
            </w:rPr>
            <w:t>-</w:t>
          </w:r>
          <w:r w:rsidRPr="007748CD">
            <w:rPr>
              <w:i/>
              <w:sz w:val="20"/>
            </w:rPr>
            <w:t>Geral de Tecnologia da Informação</w:t>
          </w:r>
        </w:p>
        <w:p w:rsidR="007748CD" w:rsidRPr="007748CD" w:rsidRDefault="007748CD" w:rsidP="00D45294">
          <w:pPr>
            <w:spacing w:after="0" w:line="240" w:lineRule="auto"/>
            <w:rPr>
              <w:i/>
              <w:sz w:val="20"/>
            </w:rPr>
          </w:pPr>
          <w:r w:rsidRPr="007748CD">
            <w:rPr>
              <w:i/>
              <w:sz w:val="20"/>
            </w:rPr>
            <w:t>Coordenação de Desenvolvimento de Sistemas e Sítios Internet</w:t>
          </w:r>
        </w:p>
      </w:tc>
      <w:bookmarkEnd w:id="3"/>
    </w:tr>
  </w:tbl>
  <w:p w:rsidR="005C6F22" w:rsidRDefault="005C6F22" w:rsidP="00D87F5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00C7D"/>
    <w:multiLevelType w:val="hybridMultilevel"/>
    <w:tmpl w:val="B6708F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1B5417"/>
    <w:multiLevelType w:val="hybridMultilevel"/>
    <w:tmpl w:val="61D6B01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51423DB"/>
    <w:multiLevelType w:val="hybridMultilevel"/>
    <w:tmpl w:val="74B8143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5FD191B"/>
    <w:multiLevelType w:val="hybridMultilevel"/>
    <w:tmpl w:val="B1547F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4281D"/>
    <w:multiLevelType w:val="hybridMultilevel"/>
    <w:tmpl w:val="163A236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98D259E"/>
    <w:multiLevelType w:val="hybridMultilevel"/>
    <w:tmpl w:val="ADBA51CA"/>
    <w:lvl w:ilvl="0" w:tplc="FFFFFFFF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45EF189C"/>
    <w:multiLevelType w:val="multilevel"/>
    <w:tmpl w:val="B07ADDFE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FA35EA3"/>
    <w:multiLevelType w:val="hybridMultilevel"/>
    <w:tmpl w:val="A84283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8243EE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3A043E"/>
    <w:multiLevelType w:val="hybridMultilevel"/>
    <w:tmpl w:val="F490BA7E"/>
    <w:lvl w:ilvl="0" w:tplc="05A4C55C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1690ABE"/>
    <w:multiLevelType w:val="multilevel"/>
    <w:tmpl w:val="7A28B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757F5B18"/>
    <w:multiLevelType w:val="hybridMultilevel"/>
    <w:tmpl w:val="94CE3F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8513AF"/>
    <w:multiLevelType w:val="hybridMultilevel"/>
    <w:tmpl w:val="AD0424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5133A1"/>
    <w:multiLevelType w:val="multilevel"/>
    <w:tmpl w:val="B1DE493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CR%2."/>
      <w:lvlJc w:val="left"/>
      <w:pPr>
        <w:ind w:left="576" w:hanging="576"/>
      </w:pPr>
      <w:rPr>
        <w:rFonts w:hint="default"/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4">
    <w:nsid w:val="787E579E"/>
    <w:multiLevelType w:val="hybridMultilevel"/>
    <w:tmpl w:val="1EE45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3"/>
  </w:num>
  <w:num w:numId="5">
    <w:abstractNumId w:val="6"/>
  </w:num>
  <w:num w:numId="6">
    <w:abstractNumId w:val="12"/>
  </w:num>
  <w:num w:numId="7">
    <w:abstractNumId w:val="14"/>
  </w:num>
  <w:num w:numId="8">
    <w:abstractNumId w:val="5"/>
  </w:num>
  <w:num w:numId="9">
    <w:abstractNumId w:val="7"/>
  </w:num>
  <w:num w:numId="10">
    <w:abstractNumId w:val="11"/>
  </w:num>
  <w:num w:numId="11">
    <w:abstractNumId w:val="8"/>
  </w:num>
  <w:num w:numId="12">
    <w:abstractNumId w:val="3"/>
  </w:num>
  <w:num w:numId="13">
    <w:abstractNumId w:val="6"/>
  </w:num>
  <w:num w:numId="14">
    <w:abstractNumId w:val="0"/>
  </w:num>
  <w:num w:numId="15">
    <w:abstractNumId w:val="4"/>
  </w:num>
  <w:num w:numId="16">
    <w:abstractNumId w:val="2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E72A9"/>
    <w:rsid w:val="00003CE0"/>
    <w:rsid w:val="00006C32"/>
    <w:rsid w:val="0002577A"/>
    <w:rsid w:val="00077AA9"/>
    <w:rsid w:val="000E10AC"/>
    <w:rsid w:val="000E6BE1"/>
    <w:rsid w:val="000F1143"/>
    <w:rsid w:val="000F453A"/>
    <w:rsid w:val="00100C44"/>
    <w:rsid w:val="00102C06"/>
    <w:rsid w:val="00103CDE"/>
    <w:rsid w:val="00111822"/>
    <w:rsid w:val="00113FFF"/>
    <w:rsid w:val="00131012"/>
    <w:rsid w:val="0016064B"/>
    <w:rsid w:val="00175BFC"/>
    <w:rsid w:val="00194473"/>
    <w:rsid w:val="00195D28"/>
    <w:rsid w:val="001A016A"/>
    <w:rsid w:val="001A1201"/>
    <w:rsid w:val="001A54FE"/>
    <w:rsid w:val="001D54CF"/>
    <w:rsid w:val="001D786C"/>
    <w:rsid w:val="001E4129"/>
    <w:rsid w:val="001F2ED5"/>
    <w:rsid w:val="00206BDC"/>
    <w:rsid w:val="00210769"/>
    <w:rsid w:val="00214D8B"/>
    <w:rsid w:val="00217B13"/>
    <w:rsid w:val="002338C8"/>
    <w:rsid w:val="002400B7"/>
    <w:rsid w:val="00253921"/>
    <w:rsid w:val="00271B6D"/>
    <w:rsid w:val="00272173"/>
    <w:rsid w:val="002773A0"/>
    <w:rsid w:val="002A574B"/>
    <w:rsid w:val="002F4BB4"/>
    <w:rsid w:val="00310160"/>
    <w:rsid w:val="0033744E"/>
    <w:rsid w:val="0037509F"/>
    <w:rsid w:val="00376AD1"/>
    <w:rsid w:val="00386A22"/>
    <w:rsid w:val="00391E39"/>
    <w:rsid w:val="003A1D92"/>
    <w:rsid w:val="003A2C23"/>
    <w:rsid w:val="003C110D"/>
    <w:rsid w:val="003D434B"/>
    <w:rsid w:val="003F3E4C"/>
    <w:rsid w:val="0040364C"/>
    <w:rsid w:val="00415E3E"/>
    <w:rsid w:val="00462C8F"/>
    <w:rsid w:val="00465F6A"/>
    <w:rsid w:val="0048183B"/>
    <w:rsid w:val="004841AE"/>
    <w:rsid w:val="00496525"/>
    <w:rsid w:val="004A6BF5"/>
    <w:rsid w:val="004A6DDF"/>
    <w:rsid w:val="004C2C47"/>
    <w:rsid w:val="004D0426"/>
    <w:rsid w:val="004E1744"/>
    <w:rsid w:val="004F71EC"/>
    <w:rsid w:val="00507297"/>
    <w:rsid w:val="00513E04"/>
    <w:rsid w:val="00514CAC"/>
    <w:rsid w:val="00523454"/>
    <w:rsid w:val="00524205"/>
    <w:rsid w:val="005327AC"/>
    <w:rsid w:val="0055626A"/>
    <w:rsid w:val="005728BA"/>
    <w:rsid w:val="00580675"/>
    <w:rsid w:val="0058497E"/>
    <w:rsid w:val="00590E0E"/>
    <w:rsid w:val="00596B95"/>
    <w:rsid w:val="005A6070"/>
    <w:rsid w:val="005C007F"/>
    <w:rsid w:val="005C6F22"/>
    <w:rsid w:val="005D2867"/>
    <w:rsid w:val="00602B37"/>
    <w:rsid w:val="00605138"/>
    <w:rsid w:val="0061784A"/>
    <w:rsid w:val="00630775"/>
    <w:rsid w:val="00633B35"/>
    <w:rsid w:val="0063593B"/>
    <w:rsid w:val="00642136"/>
    <w:rsid w:val="00644BD5"/>
    <w:rsid w:val="006601E2"/>
    <w:rsid w:val="00662165"/>
    <w:rsid w:val="0067229D"/>
    <w:rsid w:val="00676BCA"/>
    <w:rsid w:val="00683B7B"/>
    <w:rsid w:val="00687D73"/>
    <w:rsid w:val="006910DB"/>
    <w:rsid w:val="0069293F"/>
    <w:rsid w:val="00692F15"/>
    <w:rsid w:val="00694309"/>
    <w:rsid w:val="006A5497"/>
    <w:rsid w:val="006C61A6"/>
    <w:rsid w:val="006E1579"/>
    <w:rsid w:val="006E72A9"/>
    <w:rsid w:val="007156EF"/>
    <w:rsid w:val="00733077"/>
    <w:rsid w:val="007561CE"/>
    <w:rsid w:val="00761CA4"/>
    <w:rsid w:val="00766013"/>
    <w:rsid w:val="00772392"/>
    <w:rsid w:val="007748CD"/>
    <w:rsid w:val="00780B50"/>
    <w:rsid w:val="007C7CCB"/>
    <w:rsid w:val="007D002C"/>
    <w:rsid w:val="007D303D"/>
    <w:rsid w:val="007E4486"/>
    <w:rsid w:val="008076A6"/>
    <w:rsid w:val="00817BB6"/>
    <w:rsid w:val="00817D42"/>
    <w:rsid w:val="00831911"/>
    <w:rsid w:val="00834273"/>
    <w:rsid w:val="008503F3"/>
    <w:rsid w:val="008531F2"/>
    <w:rsid w:val="00877222"/>
    <w:rsid w:val="0089474B"/>
    <w:rsid w:val="008969D3"/>
    <w:rsid w:val="00897784"/>
    <w:rsid w:val="00897BA1"/>
    <w:rsid w:val="008C6F40"/>
    <w:rsid w:val="008E3F2E"/>
    <w:rsid w:val="009001AB"/>
    <w:rsid w:val="009211D9"/>
    <w:rsid w:val="00922C8A"/>
    <w:rsid w:val="00924BC7"/>
    <w:rsid w:val="00995DBB"/>
    <w:rsid w:val="009A7521"/>
    <w:rsid w:val="009E5EB0"/>
    <w:rsid w:val="009E7BFC"/>
    <w:rsid w:val="00A2360B"/>
    <w:rsid w:val="00A47CA6"/>
    <w:rsid w:val="00A529CD"/>
    <w:rsid w:val="00A76815"/>
    <w:rsid w:val="00A964EE"/>
    <w:rsid w:val="00AD5E75"/>
    <w:rsid w:val="00B26BE1"/>
    <w:rsid w:val="00B402BC"/>
    <w:rsid w:val="00B43B7C"/>
    <w:rsid w:val="00B535B1"/>
    <w:rsid w:val="00B6780F"/>
    <w:rsid w:val="00B8462A"/>
    <w:rsid w:val="00BC47C7"/>
    <w:rsid w:val="00BD68DE"/>
    <w:rsid w:val="00BE6F74"/>
    <w:rsid w:val="00C37A58"/>
    <w:rsid w:val="00C54BE6"/>
    <w:rsid w:val="00C5765C"/>
    <w:rsid w:val="00C60B66"/>
    <w:rsid w:val="00C62734"/>
    <w:rsid w:val="00C83AC7"/>
    <w:rsid w:val="00C9097E"/>
    <w:rsid w:val="00C9649F"/>
    <w:rsid w:val="00CC659A"/>
    <w:rsid w:val="00CD4479"/>
    <w:rsid w:val="00CE27C6"/>
    <w:rsid w:val="00CF1EB7"/>
    <w:rsid w:val="00CF342A"/>
    <w:rsid w:val="00D24953"/>
    <w:rsid w:val="00D27EE8"/>
    <w:rsid w:val="00D40052"/>
    <w:rsid w:val="00D51C36"/>
    <w:rsid w:val="00D628E2"/>
    <w:rsid w:val="00D73C39"/>
    <w:rsid w:val="00D87F5B"/>
    <w:rsid w:val="00D93E8D"/>
    <w:rsid w:val="00DB1304"/>
    <w:rsid w:val="00DB1C41"/>
    <w:rsid w:val="00DB4D2A"/>
    <w:rsid w:val="00DE3D46"/>
    <w:rsid w:val="00DF0858"/>
    <w:rsid w:val="00DF74ED"/>
    <w:rsid w:val="00E15187"/>
    <w:rsid w:val="00E20F0F"/>
    <w:rsid w:val="00E32E1B"/>
    <w:rsid w:val="00E35D14"/>
    <w:rsid w:val="00E403DF"/>
    <w:rsid w:val="00E41780"/>
    <w:rsid w:val="00E762BD"/>
    <w:rsid w:val="00E853D4"/>
    <w:rsid w:val="00E85877"/>
    <w:rsid w:val="00E9283F"/>
    <w:rsid w:val="00E96644"/>
    <w:rsid w:val="00EB3963"/>
    <w:rsid w:val="00EB4B7F"/>
    <w:rsid w:val="00EB4D33"/>
    <w:rsid w:val="00ED1992"/>
    <w:rsid w:val="00ED77DD"/>
    <w:rsid w:val="00EF1FDD"/>
    <w:rsid w:val="00EF7605"/>
    <w:rsid w:val="00F321C7"/>
    <w:rsid w:val="00F41D2C"/>
    <w:rsid w:val="00F436B3"/>
    <w:rsid w:val="00F436B4"/>
    <w:rsid w:val="00F46E52"/>
    <w:rsid w:val="00F652BD"/>
    <w:rsid w:val="00F74803"/>
    <w:rsid w:val="00F817FD"/>
    <w:rsid w:val="00F8733C"/>
    <w:rsid w:val="00FB7ED9"/>
    <w:rsid w:val="00FD1180"/>
    <w:rsid w:val="00FD7635"/>
    <w:rsid w:val="00FE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22"/>
  </w:style>
  <w:style w:type="paragraph" w:styleId="Ttulo1">
    <w:name w:val="heading 1"/>
    <w:basedOn w:val="Normal"/>
    <w:next w:val="Normal"/>
    <w:link w:val="Ttulo1Char"/>
    <w:qFormat/>
    <w:rsid w:val="00195D28"/>
    <w:pPr>
      <w:keepNext/>
      <w:keepLines/>
      <w:numPr>
        <w:numId w:val="5"/>
      </w:numPr>
      <w:spacing w:before="360" w:after="240" w:line="360" w:lineRule="auto"/>
      <w:jc w:val="both"/>
      <w:outlineLvl w:val="0"/>
    </w:pPr>
    <w:rPr>
      <w:rFonts w:ascii="Arial" w:eastAsiaTheme="majorEastAsia" w:hAnsi="Arial" w:cs="Arial"/>
      <w:b/>
      <w:bCs/>
      <w:caps/>
      <w:sz w:val="28"/>
      <w:szCs w:val="28"/>
    </w:rPr>
  </w:style>
  <w:style w:type="paragraph" w:styleId="Ttulo2">
    <w:name w:val="heading 2"/>
    <w:basedOn w:val="Ttulo1"/>
    <w:next w:val="Normal"/>
    <w:link w:val="Ttulo2Char"/>
    <w:qFormat/>
    <w:rsid w:val="001E4129"/>
    <w:pPr>
      <w:numPr>
        <w:ilvl w:val="1"/>
      </w:numPr>
      <w:ind w:left="426"/>
      <w:outlineLvl w:val="1"/>
    </w:pPr>
  </w:style>
  <w:style w:type="paragraph" w:styleId="Ttulo3">
    <w:name w:val="heading 3"/>
    <w:basedOn w:val="Ttulo1"/>
    <w:next w:val="Normal"/>
    <w:link w:val="Ttulo3Char"/>
    <w:uiPriority w:val="9"/>
    <w:unhideWhenUsed/>
    <w:qFormat/>
    <w:rsid w:val="001E4129"/>
    <w:pPr>
      <w:numPr>
        <w:ilvl w:val="2"/>
      </w:num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6F22"/>
  </w:style>
  <w:style w:type="paragraph" w:styleId="Rodap">
    <w:name w:val="footer"/>
    <w:basedOn w:val="Normal"/>
    <w:link w:val="RodapChar"/>
    <w:uiPriority w:val="99"/>
    <w:unhideWhenUsed/>
    <w:rsid w:val="005C6F2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C6F22"/>
  </w:style>
  <w:style w:type="paragraph" w:styleId="Textodebalo">
    <w:name w:val="Balloon Text"/>
    <w:basedOn w:val="Normal"/>
    <w:link w:val="TextodebaloChar"/>
    <w:uiPriority w:val="99"/>
    <w:semiHidden/>
    <w:unhideWhenUsed/>
    <w:rsid w:val="005C6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6F22"/>
    <w:rPr>
      <w:rFonts w:ascii="Tahoma" w:hAnsi="Tahoma" w:cs="Tahoma"/>
      <w:sz w:val="16"/>
      <w:szCs w:val="16"/>
    </w:rPr>
  </w:style>
  <w:style w:type="paragraph" w:customStyle="1" w:styleId="Titulodocumento">
    <w:name w:val="Titulo documento"/>
    <w:basedOn w:val="Normal"/>
    <w:next w:val="Normal"/>
    <w:rsid w:val="005C6F22"/>
    <w:pPr>
      <w:spacing w:after="240" w:line="240" w:lineRule="auto"/>
    </w:pPr>
    <w:rPr>
      <w:rFonts w:ascii="Arial" w:eastAsia="Times New Roman" w:hAnsi="Arial" w:cs="Arial"/>
      <w:b/>
      <w:color w:val="999999"/>
      <w:sz w:val="52"/>
      <w:szCs w:val="20"/>
    </w:rPr>
  </w:style>
  <w:style w:type="paragraph" w:styleId="Ttulo">
    <w:name w:val="Title"/>
    <w:basedOn w:val="Normal"/>
    <w:next w:val="Normal"/>
    <w:link w:val="TtuloChar"/>
    <w:uiPriority w:val="10"/>
    <w:qFormat/>
    <w:rsid w:val="005C6F22"/>
    <w:pPr>
      <w:spacing w:before="480" w:after="360" w:line="240" w:lineRule="auto"/>
      <w:jc w:val="both"/>
    </w:pPr>
    <w:rPr>
      <w:rFonts w:ascii="Arial" w:eastAsia="Times New Roman" w:hAnsi="Arial" w:cs="Times New Roman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uiPriority w:val="10"/>
    <w:rsid w:val="005C6F22"/>
    <w:rPr>
      <w:rFonts w:ascii="Arial" w:eastAsia="Times New Roman" w:hAnsi="Arial" w:cs="Times New Roman"/>
      <w:b/>
      <w:caps/>
      <w:sz w:val="28"/>
      <w:szCs w:val="20"/>
      <w:lang w:eastAsia="en-US"/>
    </w:rPr>
  </w:style>
  <w:style w:type="paragraph" w:customStyle="1" w:styleId="Standard">
    <w:name w:val="Standard"/>
    <w:rsid w:val="005C6F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Instruo">
    <w:name w:val="Instrução"/>
    <w:basedOn w:val="Normal"/>
    <w:next w:val="Normal"/>
    <w:rsid w:val="005C6F22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5C6F22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C6F2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C6F22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C6F22"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C6F22"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C6F22"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C6F22"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C6F22"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C6F22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195D28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1E4129"/>
    <w:rPr>
      <w:rFonts w:ascii="Arial" w:eastAsiaTheme="majorEastAsia" w:hAnsi="Arial" w:cs="Arial"/>
      <w:b/>
      <w:bCs/>
      <w:caps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601E2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44BD5"/>
    <w:pPr>
      <w:ind w:left="720"/>
      <w:contextualSpacing/>
    </w:pPr>
  </w:style>
  <w:style w:type="paragraph" w:customStyle="1" w:styleId="Textbody">
    <w:name w:val="Text body"/>
    <w:basedOn w:val="Standard"/>
    <w:rsid w:val="00644BD5"/>
    <w:pPr>
      <w:spacing w:after="120"/>
      <w:jc w:val="both"/>
    </w:pPr>
  </w:style>
  <w:style w:type="character" w:styleId="TextodoEspaoReservado">
    <w:name w:val="Placeholder Text"/>
    <w:basedOn w:val="Fontepargpadro"/>
    <w:uiPriority w:val="99"/>
    <w:semiHidden/>
    <w:rsid w:val="00687D73"/>
    <w:rPr>
      <w:color w:val="808080"/>
    </w:rPr>
  </w:style>
  <w:style w:type="paragraph" w:customStyle="1" w:styleId="ESPComentario">
    <w:name w:val="ESP Comentario"/>
    <w:basedOn w:val="Normal"/>
    <w:rsid w:val="006C61A6"/>
    <w:pPr>
      <w:keepLines/>
      <w:widowControl w:val="0"/>
      <w:spacing w:after="120" w:line="240" w:lineRule="atLeast"/>
      <w:ind w:left="720"/>
      <w:jc w:val="both"/>
    </w:pPr>
    <w:rPr>
      <w:rFonts w:ascii="Arial" w:eastAsia="Times New Roman" w:hAnsi="Arial" w:cs="Arial"/>
      <w:i/>
      <w:iCs/>
      <w:color w:val="0000FF"/>
      <w:sz w:val="20"/>
      <w:szCs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217B1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643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A~1.EXP\AppData\Local\Temp\FRM-GRE-EspecificacaoInterfac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417866C1343F7955766CFD47F0D7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DC1F5-3BDE-4C46-B1AF-DDE2537CEEF8}"/>
      </w:docPartPr>
      <w:docPartBody>
        <w:p w:rsidR="00670A97" w:rsidRDefault="001C588D" w:rsidP="001C588D">
          <w:pPr>
            <w:pStyle w:val="FE9417866C1343F7955766CFD47F0D7F"/>
          </w:pPr>
          <w:r w:rsidRPr="00BC018B">
            <w:rPr>
              <w:rStyle w:val="TextodoEspaoReservado"/>
            </w:rPr>
            <w:t>[Categoria]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052D"/>
    <w:rsid w:val="00063218"/>
    <w:rsid w:val="00092C45"/>
    <w:rsid w:val="000C2201"/>
    <w:rsid w:val="000D0FF8"/>
    <w:rsid w:val="000D2AAD"/>
    <w:rsid w:val="000E0A16"/>
    <w:rsid w:val="0016052D"/>
    <w:rsid w:val="001C588D"/>
    <w:rsid w:val="00281E1F"/>
    <w:rsid w:val="002E4762"/>
    <w:rsid w:val="003269B9"/>
    <w:rsid w:val="003625E7"/>
    <w:rsid w:val="003A12E6"/>
    <w:rsid w:val="0041634A"/>
    <w:rsid w:val="004A4A37"/>
    <w:rsid w:val="004C301A"/>
    <w:rsid w:val="00514B5D"/>
    <w:rsid w:val="00525720"/>
    <w:rsid w:val="005A6579"/>
    <w:rsid w:val="005B049B"/>
    <w:rsid w:val="0061299F"/>
    <w:rsid w:val="00626661"/>
    <w:rsid w:val="00670A97"/>
    <w:rsid w:val="007C4CEF"/>
    <w:rsid w:val="00814389"/>
    <w:rsid w:val="00861EDA"/>
    <w:rsid w:val="00876DC9"/>
    <w:rsid w:val="009A39E0"/>
    <w:rsid w:val="00A3228C"/>
    <w:rsid w:val="00A93344"/>
    <w:rsid w:val="00BC630A"/>
    <w:rsid w:val="00C10E13"/>
    <w:rsid w:val="00C6509C"/>
    <w:rsid w:val="00DA40EA"/>
    <w:rsid w:val="00F1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4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C588D"/>
    <w:rPr>
      <w:color w:val="808080"/>
    </w:rPr>
  </w:style>
  <w:style w:type="paragraph" w:customStyle="1" w:styleId="E4B04EAC5BEE4C498A564475A3366100">
    <w:name w:val="E4B04EAC5BEE4C498A564475A3366100"/>
    <w:rsid w:val="0041634A"/>
  </w:style>
  <w:style w:type="paragraph" w:customStyle="1" w:styleId="E09447D67E9F4C5197684DCE1F949259">
    <w:name w:val="E09447D67E9F4C5197684DCE1F949259"/>
    <w:rsid w:val="000D2AAD"/>
  </w:style>
  <w:style w:type="paragraph" w:customStyle="1" w:styleId="0DA8E1C376A94B14B725B60C046ACA24">
    <w:name w:val="0DA8E1C376A94B14B725B60C046ACA24"/>
    <w:rsid w:val="000D2AAD"/>
  </w:style>
  <w:style w:type="paragraph" w:customStyle="1" w:styleId="FE9417866C1343F7955766CFD47F0D7F">
    <w:name w:val="FE9417866C1343F7955766CFD47F0D7F"/>
    <w:rsid w:val="001C588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704C8-AC8F-4034-824E-BF87084F9B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FRM-GRE-EspecificacaoInterface</Template>
  <TotalTime>468</TotalTime>
  <Pages>7</Pages>
  <Words>541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EI02 - MANTER MEIO DE ENTRADA</vt:lpstr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EI02 - MANTER MEIO DE ENTRADA</dc:title>
  <dc:subject>Versão 1.0</dc:subject>
  <dc:creator>felipe.almeida</dc:creator>
  <dc:description/>
  <cp:lastModifiedBy>João</cp:lastModifiedBy>
  <cp:revision>39</cp:revision>
  <dcterms:created xsi:type="dcterms:W3CDTF">2013-01-14T16:39:00Z</dcterms:created>
  <dcterms:modified xsi:type="dcterms:W3CDTF">2014-01-06T18:03:00Z</dcterms:modified>
  <cp:category>SISTEMA DE OUVIDORIA</cp:category>
</cp:coreProperties>
</file>
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E93B9B" w:rsidRDefault="005C6F22" w:rsidP="00687D73">
      <w:pPr>
        <w:spacing w:after="0" w:line="240" w:lineRule="auto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p w:rsidR="005C6F22" w:rsidRPr="00E93B9B" w:rsidRDefault="005C6F22" w:rsidP="00687D73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580675" w:rsidRPr="00E93B9B" w:rsidRDefault="0011173D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E93B9B">
        <w:rPr>
          <w:rFonts w:ascii="Calibri" w:hAnsi="Calibri"/>
          <w:sz w:val="36"/>
          <w:szCs w:val="36"/>
        </w:rPr>
        <w:fldChar w:fldCharType="begin"/>
      </w:r>
      <w:r w:rsidR="00580675" w:rsidRPr="00E93B9B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E93B9B">
        <w:rPr>
          <w:rFonts w:ascii="Calibri" w:hAnsi="Calibri"/>
          <w:sz w:val="36"/>
          <w:szCs w:val="36"/>
        </w:rPr>
        <w:fldChar w:fldCharType="separate"/>
      </w:r>
      <w:r w:rsidR="007748CD" w:rsidRPr="00E93B9B">
        <w:rPr>
          <w:rFonts w:ascii="Calibri" w:hAnsi="Calibri" w:cs="Arial"/>
          <w:sz w:val="36"/>
          <w:szCs w:val="36"/>
        </w:rPr>
        <w:t>SISTEMA DE OUVIDORIA</w:t>
      </w:r>
      <w:r w:rsidRPr="00E93B9B">
        <w:rPr>
          <w:rFonts w:ascii="Calibri" w:hAnsi="Calibri"/>
          <w:sz w:val="36"/>
          <w:szCs w:val="36"/>
        </w:rPr>
        <w:fldChar w:fldCharType="end"/>
      </w:r>
    </w:p>
    <w:p w:rsidR="003A2C23" w:rsidRPr="00E93B9B" w:rsidRDefault="00E60F00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E93B9B">
        <w:rPr>
          <w:rFonts w:ascii="Calibri" w:hAnsi="Calibri"/>
        </w:rPr>
        <w:fldChar w:fldCharType="begin"/>
      </w:r>
      <w:r w:rsidRPr="00E93B9B">
        <w:rPr>
          <w:rFonts w:ascii="Calibri" w:hAnsi="Calibri"/>
        </w:rPr>
        <w:instrText xml:space="preserve"> DOCPROPERTY  Title  \* MERGEFORMAT </w:instrText>
      </w:r>
      <w:r w:rsidRPr="00E93B9B">
        <w:rPr>
          <w:rFonts w:ascii="Calibri" w:hAnsi="Calibri"/>
        </w:rPr>
        <w:fldChar w:fldCharType="separate"/>
      </w:r>
      <w:r w:rsidR="0002577A" w:rsidRPr="00E93B9B">
        <w:rPr>
          <w:rFonts w:ascii="Calibri" w:hAnsi="Calibri" w:cs="Arial"/>
          <w:sz w:val="36"/>
          <w:szCs w:val="36"/>
        </w:rPr>
        <w:t>EI0</w:t>
      </w:r>
      <w:r w:rsidR="005F165E" w:rsidRPr="00E93B9B">
        <w:rPr>
          <w:rFonts w:ascii="Calibri" w:hAnsi="Calibri" w:cs="Arial"/>
          <w:sz w:val="36"/>
          <w:szCs w:val="36"/>
        </w:rPr>
        <w:t>3</w:t>
      </w:r>
      <w:r w:rsidR="0002577A" w:rsidRPr="00E93B9B">
        <w:rPr>
          <w:rFonts w:ascii="Calibri" w:hAnsi="Calibri" w:cs="Arial"/>
          <w:sz w:val="36"/>
          <w:szCs w:val="36"/>
        </w:rPr>
        <w:t xml:space="preserve"> - MANTER</w:t>
      </w:r>
      <w:r w:rsidR="0002577A" w:rsidRPr="00E93B9B">
        <w:rPr>
          <w:rFonts w:ascii="Calibri" w:hAnsi="Calibri"/>
          <w:sz w:val="36"/>
          <w:szCs w:val="36"/>
        </w:rPr>
        <w:t xml:space="preserve"> ÁREA DE ENTRADA</w:t>
      </w:r>
      <w:r w:rsidRPr="00E93B9B">
        <w:rPr>
          <w:rFonts w:ascii="Calibri" w:hAnsi="Calibri"/>
          <w:sz w:val="36"/>
          <w:szCs w:val="36"/>
        </w:rPr>
        <w:fldChar w:fldCharType="end"/>
      </w:r>
    </w:p>
    <w:bookmarkEnd w:id="0"/>
    <w:bookmarkEnd w:id="1"/>
    <w:bookmarkEnd w:id="2"/>
    <w:p w:rsidR="00687D73" w:rsidRPr="00E93B9B" w:rsidRDefault="0011173D" w:rsidP="00596B95">
      <w:pPr>
        <w:spacing w:line="240" w:lineRule="auto"/>
        <w:jc w:val="right"/>
        <w:rPr>
          <w:rFonts w:ascii="Calibri" w:hAnsi="Calibri" w:cs="Arial"/>
        </w:rPr>
      </w:pPr>
      <w:r w:rsidRPr="00E93B9B">
        <w:rPr>
          <w:rFonts w:ascii="Calibri" w:hAnsi="Calibri"/>
        </w:rPr>
        <w:fldChar w:fldCharType="begin"/>
      </w:r>
      <w:r w:rsidR="00F46E52" w:rsidRPr="00E93B9B">
        <w:rPr>
          <w:rFonts w:ascii="Calibri" w:hAnsi="Calibri"/>
        </w:rPr>
        <w:instrText xml:space="preserve"> DOCPROPERTY  Subject  \* MERGEFORMAT </w:instrText>
      </w:r>
      <w:r w:rsidRPr="00E93B9B">
        <w:rPr>
          <w:rFonts w:ascii="Calibri" w:hAnsi="Calibri"/>
        </w:rPr>
        <w:fldChar w:fldCharType="separate"/>
      </w:r>
      <w:r w:rsidR="0058497E" w:rsidRPr="00E93B9B">
        <w:rPr>
          <w:rFonts w:ascii="Calibri" w:eastAsia="Arial Unicode MS" w:hAnsi="Calibri" w:cs="Arial"/>
          <w:kern w:val="3"/>
          <w:sz w:val="24"/>
          <w:szCs w:val="24"/>
        </w:rPr>
        <w:t xml:space="preserve">Versão </w:t>
      </w:r>
      <w:proofErr w:type="gramStart"/>
      <w:r w:rsidR="003A2C23" w:rsidRPr="00E93B9B">
        <w:rPr>
          <w:rFonts w:ascii="Calibri" w:eastAsia="Arial Unicode MS" w:hAnsi="Calibri" w:cs="Arial"/>
          <w:kern w:val="3"/>
          <w:sz w:val="24"/>
          <w:szCs w:val="24"/>
        </w:rPr>
        <w:t>1</w:t>
      </w:r>
      <w:proofErr w:type="gramEnd"/>
      <w:r w:rsidR="003A2C23" w:rsidRPr="00E93B9B">
        <w:rPr>
          <w:rFonts w:ascii="Calibri" w:eastAsia="Arial Unicode MS" w:hAnsi="Calibri" w:cs="Arial"/>
          <w:kern w:val="3"/>
          <w:sz w:val="24"/>
          <w:szCs w:val="24"/>
        </w:rPr>
        <w:t>.</w:t>
      </w:r>
      <w:r w:rsidRPr="00E93B9B">
        <w:rPr>
          <w:rFonts w:ascii="Calibri" w:hAnsi="Calibri"/>
        </w:rPr>
        <w:fldChar w:fldCharType="end"/>
      </w:r>
      <w:r w:rsidR="000E2366" w:rsidRPr="00E93B9B">
        <w:rPr>
          <w:rFonts w:ascii="Calibri" w:hAnsi="Calibri"/>
        </w:rPr>
        <w:t>3</w:t>
      </w:r>
    </w:p>
    <w:p w:rsidR="00831911" w:rsidRPr="00E93B9B" w:rsidRDefault="00831911" w:rsidP="00831911">
      <w:pPr>
        <w:rPr>
          <w:rFonts w:ascii="Calibri" w:hAnsi="Calibri"/>
          <w:lang w:val="pt-PT"/>
        </w:rPr>
      </w:pPr>
    </w:p>
    <w:p w:rsidR="00831911" w:rsidRPr="00E93B9B" w:rsidRDefault="00831911" w:rsidP="00831911">
      <w:pPr>
        <w:rPr>
          <w:rFonts w:ascii="Calibri" w:hAnsi="Calibri"/>
          <w:lang w:val="pt-PT"/>
        </w:rPr>
      </w:pPr>
    </w:p>
    <w:p w:rsidR="00831911" w:rsidRPr="00E93B9B" w:rsidRDefault="00831911" w:rsidP="00831911">
      <w:pPr>
        <w:rPr>
          <w:rFonts w:ascii="Calibri" w:hAnsi="Calibri"/>
          <w:lang w:val="pt-PT"/>
        </w:rPr>
      </w:pPr>
    </w:p>
    <w:p w:rsidR="00687D73" w:rsidRPr="00E93B9B" w:rsidRDefault="00687D73" w:rsidP="00687D73">
      <w:pPr>
        <w:rPr>
          <w:rFonts w:ascii="Calibri" w:hAnsi="Calibri"/>
          <w:lang w:val="pt-PT"/>
        </w:rPr>
      </w:pPr>
    </w:p>
    <w:p w:rsidR="00496525" w:rsidRPr="00E93B9B" w:rsidRDefault="00496525">
      <w:pPr>
        <w:rPr>
          <w:rFonts w:ascii="Calibri" w:hAnsi="Calibri"/>
          <w:lang w:val="pt-PT"/>
        </w:rPr>
        <w:sectPr w:rsidR="00496525" w:rsidRPr="00E93B9B" w:rsidSect="0063077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5C6F22" w:rsidRPr="00E93B9B" w:rsidRDefault="005C6F22" w:rsidP="00195D28">
      <w:pPr>
        <w:pStyle w:val="Ttulo"/>
        <w:spacing w:before="360" w:after="240" w:line="360" w:lineRule="auto"/>
        <w:jc w:val="center"/>
        <w:rPr>
          <w:rFonts w:ascii="Calibri" w:hAnsi="Calibri"/>
        </w:rPr>
      </w:pPr>
      <w:r w:rsidRPr="00E93B9B">
        <w:rPr>
          <w:rFonts w:ascii="Calibri" w:hAnsi="Calibri"/>
        </w:rPr>
        <w:lastRenderedPageBreak/>
        <w:t xml:space="preserve">Histórico de </w:t>
      </w:r>
      <w:r w:rsidR="00194473" w:rsidRPr="00E93B9B">
        <w:rPr>
          <w:rFonts w:ascii="Calibri" w:hAnsi="Calibri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E93B9B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E93B9B" w:rsidRDefault="005C6F22" w:rsidP="005860CD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E93B9B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E93B9B" w:rsidRDefault="005C6F22" w:rsidP="005860CD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E93B9B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E93B9B" w:rsidRDefault="005C6F22" w:rsidP="005860CD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E93B9B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E93B9B" w:rsidRDefault="005C6F22" w:rsidP="005860CD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E93B9B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5C6F22" w:rsidRPr="00E93B9B" w:rsidTr="006601E2">
        <w:trPr>
          <w:trHeight w:val="284"/>
        </w:trPr>
        <w:tc>
          <w:tcPr>
            <w:tcW w:w="797" w:type="pct"/>
          </w:tcPr>
          <w:p w:rsidR="005C6F22" w:rsidRPr="00E93B9B" w:rsidRDefault="007748CD" w:rsidP="00D943C7">
            <w:pPr>
              <w:pStyle w:val="Instruo"/>
              <w:jc w:val="center"/>
              <w:rPr>
                <w:rFonts w:ascii="Calibri" w:hAnsi="Calibri"/>
                <w:i w:val="0"/>
                <w:color w:val="auto"/>
                <w:lang w:val="es-ES_tradnl"/>
              </w:rPr>
            </w:pPr>
            <w:r w:rsidRPr="00E93B9B">
              <w:rPr>
                <w:rFonts w:ascii="Calibri" w:hAnsi="Calibri"/>
                <w:i w:val="0"/>
                <w:color w:val="auto"/>
                <w:lang w:val="es-ES_tradnl"/>
              </w:rPr>
              <w:t>10</w:t>
            </w:r>
            <w:r w:rsidR="00103CDE" w:rsidRPr="00E93B9B">
              <w:rPr>
                <w:rFonts w:ascii="Calibri" w:hAnsi="Calibri"/>
                <w:i w:val="0"/>
                <w:color w:val="auto"/>
                <w:lang w:val="es-ES_tradnl"/>
              </w:rPr>
              <w:t>/</w:t>
            </w:r>
            <w:r w:rsidRPr="00E93B9B">
              <w:rPr>
                <w:rFonts w:ascii="Calibri" w:hAnsi="Calibri"/>
                <w:i w:val="0"/>
                <w:color w:val="auto"/>
                <w:lang w:val="es-ES_tradnl"/>
              </w:rPr>
              <w:t>01</w:t>
            </w:r>
            <w:r w:rsidR="00103CDE" w:rsidRPr="00E93B9B">
              <w:rPr>
                <w:rFonts w:ascii="Calibri" w:hAnsi="Calibri"/>
                <w:i w:val="0"/>
                <w:color w:val="auto"/>
                <w:lang w:val="es-ES_tradnl"/>
              </w:rPr>
              <w:t>/201</w:t>
            </w:r>
            <w:r w:rsidRPr="00E93B9B">
              <w:rPr>
                <w:rFonts w:ascii="Calibri" w:hAnsi="Calibri"/>
                <w:i w:val="0"/>
                <w:color w:val="auto"/>
                <w:lang w:val="es-ES_tradnl"/>
              </w:rPr>
              <w:t>3</w:t>
            </w:r>
          </w:p>
        </w:tc>
        <w:tc>
          <w:tcPr>
            <w:tcW w:w="556" w:type="pct"/>
          </w:tcPr>
          <w:p w:rsidR="005C6F22" w:rsidRPr="00E93B9B" w:rsidRDefault="00103CDE" w:rsidP="005860CD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E93B9B">
              <w:rPr>
                <w:rFonts w:ascii="Calibri" w:hAnsi="Calibr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5C6F22" w:rsidRPr="00E93B9B" w:rsidRDefault="00103CDE" w:rsidP="00496525">
            <w:pPr>
              <w:pStyle w:val="Instruo"/>
              <w:jc w:val="both"/>
              <w:rPr>
                <w:rFonts w:ascii="Calibri" w:hAnsi="Calibri"/>
                <w:i w:val="0"/>
                <w:color w:val="auto"/>
              </w:rPr>
            </w:pPr>
            <w:r w:rsidRPr="00E93B9B">
              <w:rPr>
                <w:rFonts w:ascii="Calibri" w:hAnsi="Calibr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5C6F22" w:rsidRPr="00E93B9B" w:rsidRDefault="007748CD" w:rsidP="00496525">
            <w:pPr>
              <w:pStyle w:val="Instruo"/>
              <w:jc w:val="both"/>
              <w:rPr>
                <w:rFonts w:ascii="Calibri" w:hAnsi="Calibri"/>
                <w:i w:val="0"/>
                <w:color w:val="auto"/>
              </w:rPr>
            </w:pPr>
            <w:r w:rsidRPr="00E93B9B">
              <w:rPr>
                <w:rFonts w:ascii="Calibri" w:hAnsi="Calibri"/>
                <w:i w:val="0"/>
                <w:color w:val="auto"/>
              </w:rPr>
              <w:t>Roberto Mendes</w:t>
            </w:r>
          </w:p>
        </w:tc>
      </w:tr>
      <w:tr w:rsidR="005C6F22" w:rsidRPr="00E93B9B" w:rsidTr="006601E2">
        <w:trPr>
          <w:trHeight w:val="284"/>
        </w:trPr>
        <w:tc>
          <w:tcPr>
            <w:tcW w:w="797" w:type="pct"/>
          </w:tcPr>
          <w:p w:rsidR="005C6F22" w:rsidRPr="00E93B9B" w:rsidRDefault="00D943C7" w:rsidP="005860CD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93B9B">
              <w:rPr>
                <w:rFonts w:ascii="Calibri" w:hAnsi="Calibri" w:cs="Arial"/>
                <w:sz w:val="20"/>
                <w:szCs w:val="20"/>
              </w:rPr>
              <w:t>02/07/2013</w:t>
            </w:r>
          </w:p>
        </w:tc>
        <w:tc>
          <w:tcPr>
            <w:tcW w:w="556" w:type="pct"/>
          </w:tcPr>
          <w:p w:rsidR="005C6F22" w:rsidRPr="00E93B9B" w:rsidRDefault="00D943C7" w:rsidP="005860CD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93B9B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5C6F22" w:rsidRPr="00E93B9B" w:rsidRDefault="00D943C7" w:rsidP="005860CD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E93B9B">
              <w:rPr>
                <w:rFonts w:ascii="Calibri" w:hAnsi="Calibri" w:cs="Arial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5C6F22" w:rsidRPr="00E93B9B" w:rsidRDefault="00D943C7" w:rsidP="005860CD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E93B9B">
              <w:rPr>
                <w:rFonts w:ascii="Calibri" w:hAnsi="Calibri" w:cs="Arial"/>
                <w:sz w:val="20"/>
                <w:szCs w:val="20"/>
              </w:rPr>
              <w:t>João Antônio</w:t>
            </w:r>
            <w:r w:rsidR="0026398F" w:rsidRPr="00E93B9B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5C6F22" w:rsidRPr="00E93B9B" w:rsidTr="006601E2">
        <w:trPr>
          <w:trHeight w:val="284"/>
        </w:trPr>
        <w:tc>
          <w:tcPr>
            <w:tcW w:w="797" w:type="pct"/>
          </w:tcPr>
          <w:p w:rsidR="005C6F22" w:rsidRPr="00E93B9B" w:rsidRDefault="00ED4490" w:rsidP="005860CD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93B9B">
              <w:rPr>
                <w:rFonts w:ascii="Calibri" w:hAnsi="Calibri" w:cs="Arial"/>
                <w:sz w:val="20"/>
                <w:szCs w:val="20"/>
              </w:rPr>
              <w:t>05/07/2013</w:t>
            </w:r>
          </w:p>
        </w:tc>
        <w:tc>
          <w:tcPr>
            <w:tcW w:w="556" w:type="pct"/>
          </w:tcPr>
          <w:p w:rsidR="005C6F22" w:rsidRPr="00E93B9B" w:rsidRDefault="00ED4490" w:rsidP="005860CD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93B9B">
              <w:rPr>
                <w:rFonts w:ascii="Calibri" w:hAnsi="Calibri" w:cs="Arial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5C6F22" w:rsidRPr="00E93B9B" w:rsidRDefault="00ED4490" w:rsidP="005860CD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E93B9B">
              <w:rPr>
                <w:rFonts w:ascii="Calibri" w:hAnsi="Calibri" w:cs="Arial"/>
                <w:sz w:val="20"/>
                <w:szCs w:val="20"/>
              </w:rPr>
              <w:t>Atualização do documento</w:t>
            </w:r>
          </w:p>
        </w:tc>
        <w:tc>
          <w:tcPr>
            <w:tcW w:w="1354" w:type="pct"/>
          </w:tcPr>
          <w:p w:rsidR="005C6F22" w:rsidRPr="00E93B9B" w:rsidRDefault="003C27E7" w:rsidP="005860CD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 w:rsidRPr="00E93B9B">
              <w:rPr>
                <w:rFonts w:ascii="Calibri" w:hAnsi="Calibri" w:cs="Arial"/>
                <w:sz w:val="20"/>
                <w:szCs w:val="20"/>
              </w:rPr>
              <w:t>Julyana</w:t>
            </w:r>
            <w:proofErr w:type="spellEnd"/>
            <w:r w:rsidRPr="00E93B9B">
              <w:rPr>
                <w:rFonts w:ascii="Calibri" w:hAnsi="Calibri" w:cs="Arial"/>
                <w:sz w:val="20"/>
                <w:szCs w:val="20"/>
              </w:rPr>
              <w:t xml:space="preserve"> Lima</w:t>
            </w:r>
          </w:p>
        </w:tc>
      </w:tr>
      <w:tr w:rsidR="00C11B54" w:rsidRPr="00E93B9B" w:rsidTr="006601E2">
        <w:trPr>
          <w:trHeight w:val="284"/>
        </w:trPr>
        <w:tc>
          <w:tcPr>
            <w:tcW w:w="797" w:type="pct"/>
          </w:tcPr>
          <w:p w:rsidR="00C11B54" w:rsidRPr="00E93B9B" w:rsidRDefault="00A80C83" w:rsidP="007059AE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93B9B">
              <w:rPr>
                <w:rFonts w:ascii="Calibri" w:hAnsi="Calibri" w:cs="Arial"/>
                <w:sz w:val="20"/>
                <w:szCs w:val="20"/>
              </w:rPr>
              <w:t>08</w:t>
            </w:r>
            <w:r w:rsidR="00C11B54" w:rsidRPr="00E93B9B">
              <w:rPr>
                <w:rFonts w:ascii="Calibri" w:hAnsi="Calibri" w:cs="Arial"/>
                <w:sz w:val="20"/>
                <w:szCs w:val="20"/>
              </w:rPr>
              <w:t>/07/2013</w:t>
            </w:r>
          </w:p>
        </w:tc>
        <w:tc>
          <w:tcPr>
            <w:tcW w:w="556" w:type="pct"/>
          </w:tcPr>
          <w:p w:rsidR="00C11B54" w:rsidRPr="00E93B9B" w:rsidRDefault="00C11B54" w:rsidP="003C27E7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93B9B">
              <w:rPr>
                <w:rFonts w:ascii="Calibri" w:hAnsi="Calibri" w:cs="Arial"/>
                <w:sz w:val="20"/>
                <w:szCs w:val="20"/>
              </w:rPr>
              <w:t>1.</w:t>
            </w:r>
            <w:r w:rsidR="003C27E7" w:rsidRPr="00E93B9B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2293" w:type="pct"/>
          </w:tcPr>
          <w:p w:rsidR="00C11B54" w:rsidRPr="00E93B9B" w:rsidRDefault="00C11B54" w:rsidP="007059AE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E93B9B">
              <w:rPr>
                <w:rFonts w:ascii="Calibri" w:hAnsi="Calibri" w:cs="Arial"/>
                <w:sz w:val="20"/>
                <w:szCs w:val="20"/>
              </w:rPr>
              <w:t>Atualização do documento</w:t>
            </w:r>
          </w:p>
        </w:tc>
        <w:tc>
          <w:tcPr>
            <w:tcW w:w="1354" w:type="pct"/>
          </w:tcPr>
          <w:p w:rsidR="00C11B54" w:rsidRPr="00E93B9B" w:rsidRDefault="003C27E7" w:rsidP="003C27E7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E93B9B">
              <w:rPr>
                <w:rFonts w:ascii="Calibri" w:hAnsi="Calibri" w:cs="Arial"/>
                <w:sz w:val="20"/>
                <w:szCs w:val="20"/>
              </w:rPr>
              <w:t xml:space="preserve">Felipe Leandro </w:t>
            </w:r>
          </w:p>
        </w:tc>
      </w:tr>
    </w:tbl>
    <w:p w:rsidR="005C6F22" w:rsidRPr="00E93B9B" w:rsidRDefault="005C6F22" w:rsidP="005C6F22">
      <w:pPr>
        <w:spacing w:after="0"/>
        <w:rPr>
          <w:rFonts w:ascii="Calibri" w:hAnsi="Calibri"/>
        </w:rPr>
      </w:pPr>
    </w:p>
    <w:p w:rsidR="006601E2" w:rsidRPr="00E93B9B" w:rsidRDefault="006601E2">
      <w:pPr>
        <w:rPr>
          <w:rFonts w:ascii="Calibri" w:hAnsi="Calibri"/>
          <w:lang w:val="pt-PT"/>
        </w:rPr>
      </w:pPr>
    </w:p>
    <w:p w:rsidR="005043FE" w:rsidRPr="00E93B9B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E93B9B">
        <w:rPr>
          <w:rFonts w:ascii="Calibri" w:hAnsi="Calibri" w:cstheme="minorHAnsi"/>
          <w:sz w:val="20"/>
        </w:rPr>
        <w:lastRenderedPageBreak/>
        <w:t xml:space="preserve">Sumário </w:t>
      </w:r>
      <w:r w:rsidR="0011173D" w:rsidRPr="00E93B9B">
        <w:rPr>
          <w:rFonts w:ascii="Calibri" w:hAnsi="Calibri" w:cstheme="minorHAnsi"/>
          <w:sz w:val="20"/>
        </w:rPr>
        <w:fldChar w:fldCharType="begin"/>
      </w:r>
      <w:r w:rsidR="005C6F22" w:rsidRPr="00E93B9B">
        <w:rPr>
          <w:rFonts w:ascii="Calibri" w:hAnsi="Calibri" w:cstheme="minorHAnsi"/>
          <w:sz w:val="20"/>
        </w:rPr>
        <w:instrText xml:space="preserve"> TOC \o "1-3" \h \z \u </w:instrText>
      </w:r>
      <w:r w:rsidR="0011173D" w:rsidRPr="00E93B9B">
        <w:rPr>
          <w:rFonts w:ascii="Calibri" w:hAnsi="Calibri" w:cstheme="minorHAnsi"/>
          <w:sz w:val="20"/>
        </w:rPr>
        <w:fldChar w:fldCharType="separate"/>
      </w:r>
    </w:p>
    <w:p w:rsidR="005043FE" w:rsidRPr="00E93B9B" w:rsidRDefault="00965E4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130" w:history="1">
        <w:r w:rsidR="005043FE" w:rsidRPr="00E93B9B">
          <w:rPr>
            <w:rStyle w:val="Hyperlink"/>
            <w:rFonts w:ascii="Calibri" w:hAnsi="Calibri"/>
            <w:noProof/>
          </w:rPr>
          <w:t>1</w:t>
        </w:r>
        <w:r w:rsidR="005043FE" w:rsidRPr="00E93B9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INTRODUÇÃO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_Toc361230130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4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131" w:history="1">
        <w:r w:rsidR="005043FE" w:rsidRPr="00E93B9B">
          <w:rPr>
            <w:rStyle w:val="Hyperlink"/>
            <w:rFonts w:ascii="Calibri" w:hAnsi="Calibri"/>
            <w:noProof/>
          </w:rPr>
          <w:t>2</w:t>
        </w:r>
        <w:r w:rsidR="005043FE" w:rsidRPr="00E93B9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Definições, Acrônimos e Abreviações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_Toc361230131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4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132" w:history="1">
        <w:r w:rsidR="005043FE" w:rsidRPr="00E93B9B">
          <w:rPr>
            <w:rStyle w:val="Hyperlink"/>
            <w:rFonts w:ascii="Calibri" w:hAnsi="Calibri"/>
            <w:noProof/>
          </w:rPr>
          <w:t>3</w:t>
        </w:r>
        <w:r w:rsidR="005043FE" w:rsidRPr="00E93B9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Referências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_Toc361230132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4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133" w:history="1">
        <w:r w:rsidR="005043FE" w:rsidRPr="00E93B9B">
          <w:rPr>
            <w:rStyle w:val="Hyperlink"/>
            <w:rFonts w:ascii="Calibri" w:hAnsi="Calibri"/>
            <w:noProof/>
          </w:rPr>
          <w:t>4</w:t>
        </w:r>
        <w:r w:rsidR="005043FE" w:rsidRPr="00E93B9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Detalhamento da Apresentação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_Toc361230133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5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134" w:history="1">
        <w:r w:rsidR="005043FE" w:rsidRPr="00E93B9B">
          <w:rPr>
            <w:rStyle w:val="Hyperlink"/>
            <w:rFonts w:ascii="Calibri" w:hAnsi="Calibri"/>
            <w:noProof/>
          </w:rPr>
          <w:t>4.1.</w:t>
        </w:r>
        <w:r w:rsidR="005043FE" w:rsidRPr="00E93B9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Área de Entrada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_Toc361230134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5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135" w:history="1">
        <w:r w:rsidR="005043FE" w:rsidRPr="00E93B9B">
          <w:rPr>
            <w:rStyle w:val="Hyperlink"/>
            <w:rFonts w:ascii="Calibri" w:hAnsi="Calibri"/>
            <w:noProof/>
          </w:rPr>
          <w:t>4.2.</w:t>
        </w:r>
        <w:r w:rsidR="005043FE" w:rsidRPr="00E93B9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Nova Área de Entrada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_Toc361230135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5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136" w:history="1">
        <w:r w:rsidR="005043FE" w:rsidRPr="00E93B9B">
          <w:rPr>
            <w:rStyle w:val="Hyperlink"/>
            <w:rFonts w:ascii="Calibri" w:hAnsi="Calibri"/>
            <w:noProof/>
          </w:rPr>
          <w:t>4.2.1.</w:t>
        </w:r>
        <w:r w:rsidR="005043FE" w:rsidRPr="00E93B9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Itens de Controle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_Toc361230136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5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137" w:history="1">
        <w:r w:rsidR="005043FE" w:rsidRPr="00E93B9B">
          <w:rPr>
            <w:rStyle w:val="Hyperlink"/>
            <w:rFonts w:ascii="Calibri" w:hAnsi="Calibri"/>
            <w:noProof/>
          </w:rPr>
          <w:t>4.3.</w:t>
        </w:r>
        <w:r w:rsidR="005043FE" w:rsidRPr="00E93B9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Editar Área de Entrada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_Toc361230137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5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138" w:history="1">
        <w:r w:rsidR="005043FE" w:rsidRPr="00E93B9B">
          <w:rPr>
            <w:rStyle w:val="Hyperlink"/>
            <w:rFonts w:ascii="Calibri" w:hAnsi="Calibri"/>
            <w:noProof/>
          </w:rPr>
          <w:t>4.3.1.</w:t>
        </w:r>
        <w:r w:rsidR="005043FE" w:rsidRPr="00E93B9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Itens de Controle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_Toc361230138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6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139" w:history="1">
        <w:r w:rsidR="005043FE" w:rsidRPr="00E93B9B">
          <w:rPr>
            <w:rStyle w:val="Hyperlink"/>
            <w:rFonts w:ascii="Calibri" w:hAnsi="Calibri"/>
            <w:noProof/>
          </w:rPr>
          <w:t>4.4.</w:t>
        </w:r>
        <w:r w:rsidR="005043FE" w:rsidRPr="00E93B9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Excluir Área de Entrada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_Toc361230139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6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140" w:history="1">
        <w:r w:rsidR="005043FE" w:rsidRPr="00E93B9B">
          <w:rPr>
            <w:rStyle w:val="Hyperlink"/>
            <w:rFonts w:ascii="Calibri" w:hAnsi="Calibri"/>
            <w:noProof/>
          </w:rPr>
          <w:t>4.4.1.</w:t>
        </w:r>
        <w:r w:rsidR="005043FE" w:rsidRPr="00E93B9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Itens de Controle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_Toc361230140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6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141" w:history="1">
        <w:r w:rsidR="005043FE" w:rsidRPr="00E93B9B">
          <w:rPr>
            <w:rStyle w:val="Hyperlink"/>
            <w:rFonts w:ascii="Calibri" w:hAnsi="Calibri"/>
            <w:noProof/>
          </w:rPr>
          <w:t>4.5.</w:t>
        </w:r>
        <w:r w:rsidR="005043FE" w:rsidRPr="00E93B9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Listar Áreas de Entrada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_Toc361230141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6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142" w:history="1">
        <w:r w:rsidR="005043FE" w:rsidRPr="00E93B9B">
          <w:rPr>
            <w:rStyle w:val="Hyperlink"/>
            <w:rFonts w:ascii="Calibri" w:hAnsi="Calibri"/>
            <w:noProof/>
          </w:rPr>
          <w:t>4.5.1.</w:t>
        </w:r>
        <w:r w:rsidR="005043FE" w:rsidRPr="00E93B9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Itens de Controle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_Toc361230142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7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143" w:history="1">
        <w:r w:rsidR="005043FE" w:rsidRPr="00E93B9B">
          <w:rPr>
            <w:rStyle w:val="Hyperlink"/>
            <w:rFonts w:ascii="Calibri" w:hAnsi="Calibri"/>
            <w:noProof/>
          </w:rPr>
          <w:t>4.6.</w:t>
        </w:r>
        <w:r w:rsidR="005043FE" w:rsidRPr="00E93B9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Editar Área de Entrada (Consulta Implícita)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_Toc361230143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7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144" w:history="1">
        <w:r w:rsidR="005043FE" w:rsidRPr="00E93B9B">
          <w:rPr>
            <w:rStyle w:val="Hyperlink"/>
            <w:rFonts w:ascii="Calibri" w:hAnsi="Calibri"/>
            <w:noProof/>
          </w:rPr>
          <w:t>4.6.1.</w:t>
        </w:r>
        <w:r w:rsidR="005043FE" w:rsidRPr="00E93B9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Itens de Controle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_Toc361230144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7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043FE" w:rsidRPr="00E93B9B" w:rsidRDefault="00965E46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145" w:history="1">
        <w:r w:rsidR="005043FE" w:rsidRPr="00E93B9B">
          <w:rPr>
            <w:rStyle w:val="Hyperlink"/>
            <w:rFonts w:ascii="Calibri" w:hAnsi="Calibri"/>
            <w:noProof/>
          </w:rPr>
          <w:t>5</w:t>
        </w:r>
        <w:r w:rsidR="005043FE" w:rsidRPr="00E93B9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043FE" w:rsidRPr="00E93B9B">
          <w:rPr>
            <w:rStyle w:val="Hyperlink"/>
            <w:rFonts w:ascii="Calibri" w:hAnsi="Calibri"/>
            <w:noProof/>
          </w:rPr>
          <w:t>Aprovações</w:t>
        </w:r>
        <w:r w:rsidR="005043FE" w:rsidRPr="00E93B9B">
          <w:rPr>
            <w:rFonts w:ascii="Calibri" w:hAnsi="Calibri"/>
            <w:noProof/>
            <w:webHidden/>
          </w:rPr>
          <w:tab/>
        </w:r>
        <w:r w:rsidR="005043FE" w:rsidRPr="00E93B9B">
          <w:rPr>
            <w:rFonts w:ascii="Calibri" w:hAnsi="Calibri"/>
            <w:noProof/>
            <w:webHidden/>
          </w:rPr>
          <w:fldChar w:fldCharType="begin"/>
        </w:r>
        <w:r w:rsidR="005043FE" w:rsidRPr="00E93B9B">
          <w:rPr>
            <w:rFonts w:ascii="Calibri" w:hAnsi="Calibri"/>
            <w:noProof/>
            <w:webHidden/>
          </w:rPr>
          <w:instrText xml:space="preserve"> PAGEREF _Toc361230145 \h </w:instrText>
        </w:r>
        <w:r w:rsidR="005043FE" w:rsidRPr="00E93B9B">
          <w:rPr>
            <w:rFonts w:ascii="Calibri" w:hAnsi="Calibri"/>
            <w:noProof/>
            <w:webHidden/>
          </w:rPr>
        </w:r>
        <w:r w:rsidR="005043FE" w:rsidRPr="00E93B9B">
          <w:rPr>
            <w:rFonts w:ascii="Calibri" w:hAnsi="Calibri"/>
            <w:noProof/>
            <w:webHidden/>
          </w:rPr>
          <w:fldChar w:fldCharType="separate"/>
        </w:r>
        <w:r w:rsidR="005043FE" w:rsidRPr="00E93B9B">
          <w:rPr>
            <w:rFonts w:ascii="Calibri" w:hAnsi="Calibri"/>
            <w:noProof/>
            <w:webHidden/>
          </w:rPr>
          <w:t>7</w:t>
        </w:r>
        <w:r w:rsidR="005043FE" w:rsidRPr="00E93B9B">
          <w:rPr>
            <w:rFonts w:ascii="Calibri" w:hAnsi="Calibri"/>
            <w:noProof/>
            <w:webHidden/>
          </w:rPr>
          <w:fldChar w:fldCharType="end"/>
        </w:r>
      </w:hyperlink>
    </w:p>
    <w:p w:rsidR="005C6F22" w:rsidRPr="00E93B9B" w:rsidRDefault="0011173D" w:rsidP="005C6F22">
      <w:pPr>
        <w:rPr>
          <w:rFonts w:ascii="Calibri" w:hAnsi="Calibri" w:cstheme="minorHAnsi"/>
          <w:sz w:val="20"/>
          <w:szCs w:val="20"/>
        </w:rPr>
      </w:pPr>
      <w:r w:rsidRPr="00E93B9B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E93B9B" w:rsidRDefault="005C6F22">
      <w:pPr>
        <w:rPr>
          <w:rFonts w:ascii="Calibri" w:hAnsi="Calibri" w:cstheme="minorHAnsi"/>
          <w:sz w:val="20"/>
          <w:szCs w:val="20"/>
        </w:rPr>
      </w:pPr>
    </w:p>
    <w:p w:rsidR="00877222" w:rsidRPr="00E93B9B" w:rsidRDefault="005C6F22" w:rsidP="00195D28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230130"/>
      <w:r w:rsidRPr="00E93B9B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6C61A6" w:rsidRPr="00E93B9B" w:rsidRDefault="006C61A6" w:rsidP="00E15187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E93B9B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F84361" w:rsidRPr="00E93B9B">
        <w:rPr>
          <w:rFonts w:ascii="Calibri" w:hAnsi="Calibri" w:cstheme="minorHAnsi"/>
          <w:i w:val="0"/>
          <w:color w:val="auto"/>
        </w:rPr>
        <w:t>CSU0</w:t>
      </w:r>
      <w:r w:rsidR="00DA267D" w:rsidRPr="00E93B9B">
        <w:rPr>
          <w:rFonts w:ascii="Calibri" w:hAnsi="Calibri" w:cstheme="minorHAnsi"/>
          <w:i w:val="0"/>
          <w:color w:val="auto"/>
        </w:rPr>
        <w:t>3</w:t>
      </w:r>
      <w:r w:rsidR="00F84361" w:rsidRPr="00E93B9B">
        <w:rPr>
          <w:rFonts w:ascii="Calibri" w:hAnsi="Calibri" w:cstheme="minorHAnsi"/>
          <w:i w:val="0"/>
          <w:color w:val="auto"/>
        </w:rPr>
        <w:t xml:space="preserve"> -</w:t>
      </w:r>
      <w:r w:rsidR="00F817FD" w:rsidRPr="00E93B9B">
        <w:rPr>
          <w:rFonts w:ascii="Calibri" w:hAnsi="Calibri" w:cstheme="minorHAnsi"/>
          <w:i w:val="0"/>
          <w:color w:val="auto"/>
        </w:rPr>
        <w:t xml:space="preserve"> Manter </w:t>
      </w:r>
      <w:r w:rsidR="0002577A" w:rsidRPr="00E93B9B">
        <w:rPr>
          <w:rFonts w:ascii="Calibri" w:hAnsi="Calibri" w:cstheme="minorHAnsi"/>
          <w:i w:val="0"/>
          <w:color w:val="auto"/>
        </w:rPr>
        <w:t>Área de Entrada</w:t>
      </w:r>
      <w:r w:rsidRPr="00E93B9B">
        <w:rPr>
          <w:rFonts w:ascii="Calibri" w:hAnsi="Calibri" w:cstheme="minorHAnsi"/>
          <w:i w:val="0"/>
          <w:color w:val="auto"/>
        </w:rPr>
        <w:t>, dando uma visão global e subsídios de como será sua interface</w:t>
      </w:r>
      <w:r w:rsidRPr="00E93B9B">
        <w:rPr>
          <w:rFonts w:ascii="Calibri" w:hAnsi="Calibri" w:cstheme="minorHAnsi"/>
          <w:i w:val="0"/>
          <w:color w:val="000000" w:themeColor="text1"/>
        </w:rPr>
        <w:t xml:space="preserve"> definitiva.</w:t>
      </w:r>
    </w:p>
    <w:p w:rsidR="005C6F22" w:rsidRPr="00E93B9B" w:rsidRDefault="005C6F22" w:rsidP="00195D28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230131"/>
      <w:r w:rsidRPr="00E93B9B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E93B9B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5C6F22" w:rsidRPr="00E93B9B" w:rsidRDefault="00E15187" w:rsidP="008076A6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E93B9B">
        <w:rPr>
          <w:rFonts w:ascii="Calibri" w:hAnsi="Calibri" w:cstheme="minorHAnsi"/>
          <w:i w:val="0"/>
          <w:color w:val="000000" w:themeColor="text1"/>
          <w:lang w:val="pt-PT"/>
        </w:rPr>
        <w:t xml:space="preserve">Quaisquer definições, acronimos ou abreviações estão especificadas no Glossário do </w:t>
      </w:r>
      <w:r w:rsidR="00F817FD" w:rsidRPr="00E93B9B">
        <w:rPr>
          <w:rFonts w:ascii="Calibri" w:hAnsi="Calibri" w:cstheme="minorHAnsi"/>
          <w:i w:val="0"/>
          <w:color w:val="000000" w:themeColor="text1"/>
          <w:lang w:val="pt-PT"/>
        </w:rPr>
        <w:t>Sistema de Ouvidoria</w:t>
      </w:r>
      <w:r w:rsidRPr="00E93B9B">
        <w:rPr>
          <w:rFonts w:ascii="Calibri" w:hAnsi="Calibri" w:cstheme="minorHAnsi"/>
          <w:i w:val="0"/>
          <w:color w:val="000000" w:themeColor="text1"/>
          <w:lang w:val="pt-PT"/>
        </w:rPr>
        <w:t>.</w:t>
      </w:r>
    </w:p>
    <w:p w:rsidR="00FB7ED9" w:rsidRPr="00E93B9B" w:rsidRDefault="00FB7ED9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230132"/>
      <w:r w:rsidRPr="00E93B9B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1A1201" w:rsidRPr="00E93B9B" w:rsidRDefault="001A120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E93B9B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E15187" w:rsidRPr="00E93B9B" w:rsidRDefault="001A120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E93B9B">
        <w:rPr>
          <w:rFonts w:ascii="Calibri" w:hAnsi="Calibri" w:cstheme="minorHAnsi"/>
          <w:i w:val="0"/>
          <w:color w:val="auto"/>
        </w:rPr>
        <w:t>CSU0</w:t>
      </w:r>
      <w:r w:rsidR="00DA267D" w:rsidRPr="00E93B9B">
        <w:rPr>
          <w:rFonts w:ascii="Calibri" w:hAnsi="Calibri" w:cstheme="minorHAnsi"/>
          <w:i w:val="0"/>
          <w:color w:val="auto"/>
        </w:rPr>
        <w:t>3</w:t>
      </w:r>
      <w:r w:rsidRPr="00E93B9B">
        <w:rPr>
          <w:rFonts w:ascii="Calibri" w:hAnsi="Calibri" w:cstheme="minorHAnsi"/>
          <w:i w:val="0"/>
          <w:color w:val="auto"/>
        </w:rPr>
        <w:t xml:space="preserve"> - Manter </w:t>
      </w:r>
      <w:r w:rsidR="00514CAC" w:rsidRPr="00E93B9B">
        <w:rPr>
          <w:rFonts w:ascii="Calibri" w:hAnsi="Calibri" w:cstheme="minorHAnsi"/>
          <w:i w:val="0"/>
          <w:color w:val="auto"/>
        </w:rPr>
        <w:t>Área de Entrada</w:t>
      </w: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5043FE" w:rsidRPr="00E93B9B" w:rsidRDefault="005043FE" w:rsidP="005043FE">
      <w:pPr>
        <w:pStyle w:val="ESPComentario"/>
        <w:keepLines w:val="0"/>
        <w:spacing w:after="0" w:line="360" w:lineRule="auto"/>
        <w:rPr>
          <w:rFonts w:ascii="Calibri" w:hAnsi="Calibri" w:cstheme="minorHAnsi"/>
          <w:i w:val="0"/>
          <w:color w:val="auto"/>
        </w:rPr>
      </w:pPr>
    </w:p>
    <w:p w:rsidR="00FB7ED9" w:rsidRPr="00E93B9B" w:rsidRDefault="006C61A6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230133"/>
      <w:r w:rsidRPr="00E93B9B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4C4219" w:rsidRPr="00E93B9B" w:rsidRDefault="005043FE" w:rsidP="004C4219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156089"/>
      <w:bookmarkStart w:id="10" w:name="_Toc361230134"/>
      <w:r w:rsidRPr="00E93B9B">
        <w:rPr>
          <w:rFonts w:ascii="Calibri" w:hAnsi="Calibri" w:cstheme="minorHAnsi"/>
          <w:sz w:val="20"/>
          <w:szCs w:val="20"/>
        </w:rPr>
        <w:t>ÁREA DE ENTRADA</w:t>
      </w:r>
      <w:bookmarkEnd w:id="9"/>
      <w:bookmarkEnd w:id="10"/>
    </w:p>
    <w:tbl>
      <w:tblPr>
        <w:tblW w:w="46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4"/>
        <w:gridCol w:w="397"/>
        <w:gridCol w:w="463"/>
        <w:gridCol w:w="397"/>
        <w:gridCol w:w="397"/>
        <w:gridCol w:w="3920"/>
      </w:tblGrid>
      <w:tr w:rsidR="0026398F" w:rsidRPr="00E93B9B" w:rsidTr="00D07FB6">
        <w:trPr>
          <w:cantSplit/>
          <w:trHeight w:val="959"/>
        </w:trPr>
        <w:tc>
          <w:tcPr>
            <w:tcW w:w="1554" w:type="pct"/>
            <w:shd w:val="pct25" w:color="auto" w:fill="auto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49" w:type="pct"/>
            <w:shd w:val="pct25" w:color="auto" w:fill="auto"/>
            <w:textDirection w:val="btLr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49" w:type="pct"/>
            <w:shd w:val="pct25" w:color="auto" w:fill="auto"/>
            <w:textDirection w:val="btLr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17" w:type="pct"/>
            <w:shd w:val="pct25" w:color="auto" w:fill="auto"/>
            <w:textDirection w:val="btLr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17" w:type="pct"/>
            <w:shd w:val="pct25" w:color="auto" w:fill="auto"/>
            <w:textDirection w:val="btLr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513" w:type="pct"/>
            <w:shd w:val="pct25" w:color="auto" w:fill="auto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</w:tr>
      <w:tr w:rsidR="0026398F" w:rsidRPr="00E93B9B" w:rsidTr="00D07FB6">
        <w:trPr>
          <w:cantSplit/>
          <w:trHeight w:val="391"/>
        </w:trPr>
        <w:tc>
          <w:tcPr>
            <w:tcW w:w="1554" w:type="pct"/>
            <w:vAlign w:val="center"/>
          </w:tcPr>
          <w:p w:rsidR="0026398F" w:rsidRPr="00E93B9B" w:rsidRDefault="008B12BA" w:rsidP="008B12B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Idareade</w:t>
            </w:r>
            <w:r w:rsidR="0026398F"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entrada</w:t>
            </w:r>
            <w:proofErr w:type="spellEnd"/>
          </w:p>
        </w:tc>
        <w:tc>
          <w:tcPr>
            <w:tcW w:w="249" w:type="pct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49" w:type="pct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17" w:type="pct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17" w:type="pct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513" w:type="pct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Código área de entrada </w:t>
            </w:r>
          </w:p>
        </w:tc>
      </w:tr>
      <w:tr w:rsidR="0026398F" w:rsidRPr="00E93B9B" w:rsidTr="00D07FB6">
        <w:trPr>
          <w:cantSplit/>
          <w:trHeight w:val="391"/>
        </w:trPr>
        <w:tc>
          <w:tcPr>
            <w:tcW w:w="1554" w:type="pct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área de entrada</w:t>
            </w:r>
          </w:p>
        </w:tc>
        <w:tc>
          <w:tcPr>
            <w:tcW w:w="249" w:type="pct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49" w:type="pct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17" w:type="pct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17" w:type="pct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513" w:type="pct"/>
            <w:vAlign w:val="center"/>
          </w:tcPr>
          <w:p w:rsidR="0026398F" w:rsidRPr="00E93B9B" w:rsidRDefault="0026398F" w:rsidP="00CB7C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área de entrada</w:t>
            </w:r>
          </w:p>
        </w:tc>
      </w:tr>
      <w:tr w:rsidR="00D07FB6" w:rsidRPr="00E93B9B" w:rsidTr="00D07FB6">
        <w:trPr>
          <w:cantSplit/>
          <w:trHeight w:val="13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auto" w:fill="auto"/>
            <w:vAlign w:val="center"/>
          </w:tcPr>
          <w:p w:rsidR="00D07FB6" w:rsidRPr="00E93B9B" w:rsidRDefault="00D07FB6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ab/>
              <w:t>A – Alfanumérico,</w:t>
            </w:r>
            <w:proofErr w:type="gramStart"/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  <w:tr w:rsidR="004C4219" w:rsidRPr="00E93B9B" w:rsidTr="00D07FB6">
        <w:trPr>
          <w:cantSplit/>
          <w:trHeight w:val="13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auto" w:fill="auto"/>
            <w:vAlign w:val="center"/>
          </w:tcPr>
          <w:p w:rsidR="004C4219" w:rsidRPr="00E93B9B" w:rsidRDefault="004C4219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</w:tc>
      </w:tr>
    </w:tbl>
    <w:p w:rsidR="00061D9D" w:rsidRPr="00E93B9B" w:rsidRDefault="00061D9D" w:rsidP="0026398F">
      <w:pPr>
        <w:rPr>
          <w:rFonts w:ascii="Calibri" w:hAnsi="Calibri" w:cstheme="minorHAnsi"/>
          <w:sz w:val="20"/>
          <w:szCs w:val="20"/>
        </w:rPr>
      </w:pPr>
    </w:p>
    <w:p w:rsidR="006C61A6" w:rsidRPr="00E93B9B" w:rsidRDefault="00442731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1" w:name="_Toc361230135"/>
      <w:r w:rsidRPr="00E93B9B">
        <w:rPr>
          <w:rFonts w:ascii="Calibri" w:hAnsi="Calibri" w:cstheme="minorHAnsi"/>
          <w:sz w:val="20"/>
          <w:szCs w:val="20"/>
        </w:rPr>
        <w:t>NOVA</w:t>
      </w:r>
      <w:r w:rsidR="00176A71" w:rsidRPr="00E93B9B">
        <w:rPr>
          <w:rFonts w:ascii="Calibri" w:hAnsi="Calibri" w:cstheme="minorHAnsi"/>
          <w:sz w:val="20"/>
          <w:szCs w:val="20"/>
        </w:rPr>
        <w:t xml:space="preserve"> </w:t>
      </w:r>
      <w:r w:rsidR="006A0AAF" w:rsidRPr="00E93B9B">
        <w:rPr>
          <w:rFonts w:ascii="Calibri" w:hAnsi="Calibri" w:cstheme="minorHAnsi"/>
          <w:sz w:val="20"/>
          <w:szCs w:val="20"/>
        </w:rPr>
        <w:t>á</w:t>
      </w:r>
      <w:r w:rsidR="00FA2F77" w:rsidRPr="00E93B9B">
        <w:rPr>
          <w:rFonts w:ascii="Calibri" w:hAnsi="Calibri" w:cstheme="minorHAnsi"/>
          <w:sz w:val="20"/>
          <w:szCs w:val="20"/>
        </w:rPr>
        <w:t>REA</w:t>
      </w:r>
      <w:r w:rsidR="00176A71" w:rsidRPr="00E93B9B">
        <w:rPr>
          <w:rFonts w:ascii="Calibri" w:hAnsi="Calibri" w:cstheme="minorHAnsi"/>
          <w:sz w:val="20"/>
          <w:szCs w:val="20"/>
        </w:rPr>
        <w:t xml:space="preserve"> de entrada</w:t>
      </w:r>
      <w:bookmarkEnd w:id="11"/>
    </w:p>
    <w:p w:rsidR="006C61A6" w:rsidRPr="00E93B9B" w:rsidRDefault="003C27E7" w:rsidP="009E5EB0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E93B9B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A6FD4B9" wp14:editId="5F40B3BE">
            <wp:extent cx="5008880" cy="1221740"/>
            <wp:effectExtent l="19050" t="0" r="1270" b="0"/>
            <wp:docPr id="1" name="Imagem 1" descr="C:\Projetos\Ouvidoria\OS0001\01-Planejamento\03-Métricas\Eficácia\img\31 - Nova área de ent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31 - Nova área de entrad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A6" w:rsidRPr="00E93B9B" w:rsidRDefault="006C61A6" w:rsidP="005C007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2" w:name="_Toc297823924"/>
      <w:bookmarkStart w:id="13" w:name="_Toc361230136"/>
      <w:r w:rsidRPr="00E93B9B">
        <w:rPr>
          <w:rFonts w:ascii="Calibri" w:hAnsi="Calibri" w:cstheme="minorHAnsi"/>
          <w:sz w:val="20"/>
          <w:szCs w:val="20"/>
        </w:rPr>
        <w:t>Itens de Controle</w:t>
      </w:r>
      <w:bookmarkEnd w:id="12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4"/>
        <w:gridCol w:w="398"/>
        <w:gridCol w:w="463"/>
        <w:gridCol w:w="398"/>
        <w:gridCol w:w="398"/>
        <w:gridCol w:w="4078"/>
        <w:gridCol w:w="1485"/>
      </w:tblGrid>
      <w:tr w:rsidR="00F677D9" w:rsidRPr="00E93B9B" w:rsidTr="00F677D9">
        <w:trPr>
          <w:cantSplit/>
          <w:trHeight w:val="959"/>
        </w:trPr>
        <w:tc>
          <w:tcPr>
            <w:tcW w:w="824" w:type="pct"/>
            <w:shd w:val="pct25" w:color="auto" w:fill="auto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8" w:type="pct"/>
            <w:shd w:val="pct25" w:color="auto" w:fill="auto"/>
            <w:textDirection w:val="btLr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359" w:type="pct"/>
            <w:shd w:val="pct25" w:color="auto" w:fill="auto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860" w:type="pct"/>
            <w:shd w:val="pct25" w:color="auto" w:fill="auto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677D9" w:rsidRPr="00E93B9B" w:rsidTr="00F677D9">
        <w:trPr>
          <w:cantSplit/>
          <w:trHeight w:val="391"/>
        </w:trPr>
        <w:tc>
          <w:tcPr>
            <w:tcW w:w="824" w:type="pct"/>
            <w:vAlign w:val="center"/>
          </w:tcPr>
          <w:p w:rsidR="00F677D9" w:rsidRPr="00E93B9B" w:rsidRDefault="00F677D9" w:rsidP="006A0AA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Área de Entrada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8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59" w:type="pct"/>
            <w:vAlign w:val="center"/>
          </w:tcPr>
          <w:p w:rsidR="00F677D9" w:rsidRPr="00E93B9B" w:rsidRDefault="00F677D9" w:rsidP="006A0AA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da Área de Entrada </w:t>
            </w:r>
          </w:p>
        </w:tc>
        <w:tc>
          <w:tcPr>
            <w:tcW w:w="860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F677D9" w:rsidRPr="00E93B9B" w:rsidTr="00F677D9">
        <w:trPr>
          <w:cantSplit/>
          <w:trHeight w:val="391"/>
        </w:trPr>
        <w:tc>
          <w:tcPr>
            <w:tcW w:w="824" w:type="pct"/>
            <w:vAlign w:val="center"/>
          </w:tcPr>
          <w:p w:rsidR="00F677D9" w:rsidRPr="00E93B9B" w:rsidRDefault="00F677D9" w:rsidP="006A0AA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9" w:type="pct"/>
            <w:vAlign w:val="center"/>
          </w:tcPr>
          <w:p w:rsidR="00F677D9" w:rsidRPr="00E93B9B" w:rsidRDefault="00F677D9" w:rsidP="006A0AA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salvar um registro</w:t>
            </w:r>
          </w:p>
        </w:tc>
        <w:tc>
          <w:tcPr>
            <w:tcW w:w="860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F677D9" w:rsidRPr="00E93B9B" w:rsidTr="00F677D9">
        <w:trPr>
          <w:cantSplit/>
          <w:trHeight w:val="391"/>
        </w:trPr>
        <w:tc>
          <w:tcPr>
            <w:tcW w:w="824" w:type="pct"/>
            <w:vAlign w:val="center"/>
          </w:tcPr>
          <w:p w:rsidR="00F677D9" w:rsidRPr="00E93B9B" w:rsidRDefault="00F677D9" w:rsidP="006A0AA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9" w:type="pct"/>
            <w:vAlign w:val="center"/>
          </w:tcPr>
          <w:p w:rsidR="00F677D9" w:rsidRPr="00E93B9B" w:rsidRDefault="00F677D9" w:rsidP="009C75B3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de um registro</w:t>
            </w:r>
          </w:p>
        </w:tc>
        <w:tc>
          <w:tcPr>
            <w:tcW w:w="860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F677D9" w:rsidRPr="00E93B9B" w:rsidTr="00F677D9">
        <w:trPr>
          <w:cantSplit/>
          <w:trHeight w:val="391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F677D9" w:rsidRPr="00E93B9B" w:rsidRDefault="00F677D9" w:rsidP="009C75B3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26398F" w:rsidRPr="00E93B9B" w:rsidRDefault="0026398F" w:rsidP="0026398F">
      <w:pPr>
        <w:rPr>
          <w:rFonts w:ascii="Calibri" w:eastAsiaTheme="majorEastAsia" w:hAnsi="Calibri" w:cstheme="minorHAnsi"/>
          <w:sz w:val="20"/>
          <w:szCs w:val="20"/>
        </w:rPr>
      </w:pPr>
    </w:p>
    <w:p w:rsidR="00176A71" w:rsidRPr="00E93B9B" w:rsidRDefault="00A22DE7" w:rsidP="00176A71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4" w:name="_Toc361230137"/>
      <w:r w:rsidRPr="00E93B9B">
        <w:rPr>
          <w:rFonts w:ascii="Calibri" w:hAnsi="Calibri" w:cstheme="minorHAnsi"/>
          <w:sz w:val="20"/>
          <w:szCs w:val="20"/>
        </w:rPr>
        <w:t>Editar Área de Entrada</w:t>
      </w:r>
      <w:bookmarkEnd w:id="14"/>
    </w:p>
    <w:p w:rsidR="00176A71" w:rsidRPr="00E93B9B" w:rsidRDefault="003C27E7" w:rsidP="003C27E7">
      <w:pPr>
        <w:jc w:val="center"/>
        <w:rPr>
          <w:rFonts w:ascii="Calibri" w:hAnsi="Calibri" w:cstheme="minorHAnsi"/>
          <w:sz w:val="20"/>
          <w:szCs w:val="20"/>
        </w:rPr>
      </w:pPr>
      <w:r w:rsidRPr="00E93B9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03C6780" wp14:editId="385B6D6C">
            <wp:extent cx="5022215" cy="1125855"/>
            <wp:effectExtent l="19050" t="0" r="6985" b="0"/>
            <wp:docPr id="2" name="Imagem 2" descr="C:\Projetos\Ouvidoria\OS0001\01-Planejamento\03-Métricas\Eficácia\img\32 - Editar área de ent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Ouvidoria\OS0001\01-Planejamento\03-Métricas\Eficácia\img\32 - Editar área de entrad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A71" w:rsidRPr="00E93B9B" w:rsidRDefault="00176A71" w:rsidP="00176A71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1230138"/>
      <w:r w:rsidRPr="00E93B9B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"/>
        <w:gridCol w:w="1687"/>
        <w:gridCol w:w="397"/>
        <w:gridCol w:w="463"/>
        <w:gridCol w:w="397"/>
        <w:gridCol w:w="397"/>
        <w:gridCol w:w="2860"/>
        <w:gridCol w:w="1639"/>
      </w:tblGrid>
      <w:tr w:rsidR="00176A71" w:rsidRPr="00E93B9B" w:rsidTr="005E4512">
        <w:trPr>
          <w:cantSplit/>
          <w:trHeight w:val="959"/>
        </w:trPr>
        <w:tc>
          <w:tcPr>
            <w:tcW w:w="1448" w:type="pct"/>
            <w:gridSpan w:val="2"/>
            <w:shd w:val="pct25" w:color="auto" w:fill="auto"/>
            <w:vAlign w:val="center"/>
          </w:tcPr>
          <w:p w:rsidR="00176A71" w:rsidRPr="00E93B9B" w:rsidRDefault="00255155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176A71" w:rsidRPr="00E93B9B" w:rsidRDefault="00176A71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176A71" w:rsidRPr="00E93B9B" w:rsidRDefault="00176A71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176A71" w:rsidRPr="00E93B9B" w:rsidRDefault="00176A71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176A71" w:rsidRPr="00E93B9B" w:rsidRDefault="00176A71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20" w:type="pct"/>
            <w:shd w:val="pct25" w:color="auto" w:fill="auto"/>
            <w:vAlign w:val="center"/>
          </w:tcPr>
          <w:p w:rsidR="00176A71" w:rsidRPr="00E93B9B" w:rsidRDefault="00255155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1" w:type="pct"/>
            <w:shd w:val="pct25" w:color="auto" w:fill="auto"/>
            <w:vAlign w:val="center"/>
          </w:tcPr>
          <w:p w:rsidR="00176A71" w:rsidRPr="00E93B9B" w:rsidRDefault="00176A71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A0AAF" w:rsidRPr="00E93B9B" w:rsidTr="005E4512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Área de Entrada</w:t>
            </w:r>
          </w:p>
        </w:tc>
        <w:tc>
          <w:tcPr>
            <w:tcW w:w="233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92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20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da Área de Entrada </w:t>
            </w:r>
          </w:p>
        </w:tc>
        <w:tc>
          <w:tcPr>
            <w:tcW w:w="981" w:type="pct"/>
            <w:vAlign w:val="center"/>
          </w:tcPr>
          <w:p w:rsidR="006A0AAF" w:rsidRPr="00E93B9B" w:rsidRDefault="00F677D9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6A0AAF" w:rsidRPr="00E93B9B" w:rsidTr="005E4512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Salvar</w:t>
            </w:r>
          </w:p>
        </w:tc>
        <w:tc>
          <w:tcPr>
            <w:tcW w:w="233" w:type="pct"/>
            <w:vAlign w:val="center"/>
          </w:tcPr>
          <w:p w:rsidR="006A0AAF" w:rsidRPr="00E93B9B" w:rsidRDefault="004C22A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salvar um registro</w:t>
            </w:r>
          </w:p>
        </w:tc>
        <w:tc>
          <w:tcPr>
            <w:tcW w:w="981" w:type="pct"/>
            <w:vAlign w:val="center"/>
          </w:tcPr>
          <w:p w:rsidR="006A0AAF" w:rsidRPr="00E93B9B" w:rsidRDefault="00F677D9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6A0AAF" w:rsidRPr="00E93B9B" w:rsidTr="005E4512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Fechar</w:t>
            </w:r>
          </w:p>
        </w:tc>
        <w:tc>
          <w:tcPr>
            <w:tcW w:w="233" w:type="pct"/>
            <w:vAlign w:val="center"/>
          </w:tcPr>
          <w:p w:rsidR="006A0AAF" w:rsidRPr="00E93B9B" w:rsidRDefault="004C22A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6A0AAF" w:rsidRPr="00E93B9B" w:rsidRDefault="006A0AAF" w:rsidP="005E451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de um registro</w:t>
            </w:r>
          </w:p>
        </w:tc>
        <w:tc>
          <w:tcPr>
            <w:tcW w:w="981" w:type="pct"/>
            <w:vAlign w:val="center"/>
          </w:tcPr>
          <w:p w:rsidR="006A0AAF" w:rsidRPr="00E93B9B" w:rsidRDefault="00F677D9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176A71" w:rsidRPr="00E93B9B" w:rsidTr="00564289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176A71" w:rsidRPr="00E93B9B" w:rsidRDefault="00176A71" w:rsidP="005642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76A71" w:rsidRPr="00E93B9B" w:rsidRDefault="00176A71" w:rsidP="005642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 – Alfanumérico,</w:t>
            </w:r>
            <w:proofErr w:type="gramStart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</w:t>
            </w:r>
            <w:proofErr w:type="gramEnd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,   DT – Data,   N/A - Não se Aplica,  S – Sim,     N </w:t>
            </w:r>
            <w:r w:rsidR="004C22A9"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–</w:t>
            </w: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Não</w:t>
            </w:r>
            <w:r w:rsidR="004C22A9"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B - Botão</w:t>
            </w:r>
          </w:p>
        </w:tc>
      </w:tr>
    </w:tbl>
    <w:p w:rsidR="00176A71" w:rsidRPr="00E93B9B" w:rsidRDefault="00176A71" w:rsidP="00176A71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6" w:name="_Toc361230139"/>
      <w:r w:rsidRPr="00E93B9B">
        <w:rPr>
          <w:rFonts w:ascii="Calibri" w:hAnsi="Calibri" w:cstheme="minorHAnsi"/>
          <w:sz w:val="20"/>
          <w:szCs w:val="20"/>
        </w:rPr>
        <w:t xml:space="preserve">EXCLUIR </w:t>
      </w:r>
      <w:r w:rsidR="006A0AAF" w:rsidRPr="00E93B9B">
        <w:rPr>
          <w:rFonts w:ascii="Calibri" w:hAnsi="Calibri" w:cstheme="minorHAnsi"/>
          <w:sz w:val="20"/>
          <w:szCs w:val="20"/>
        </w:rPr>
        <w:t>áREA</w:t>
      </w:r>
      <w:r w:rsidRPr="00E93B9B">
        <w:rPr>
          <w:rFonts w:ascii="Calibri" w:hAnsi="Calibri" w:cstheme="minorHAnsi"/>
          <w:sz w:val="20"/>
          <w:szCs w:val="20"/>
        </w:rPr>
        <w:t xml:space="preserve"> de entrada</w:t>
      </w:r>
      <w:bookmarkEnd w:id="16"/>
    </w:p>
    <w:p w:rsidR="00176A71" w:rsidRPr="00E93B9B" w:rsidRDefault="003C27E7" w:rsidP="003C27E7">
      <w:pPr>
        <w:jc w:val="center"/>
        <w:rPr>
          <w:rFonts w:ascii="Calibri" w:hAnsi="Calibri" w:cstheme="minorHAnsi"/>
          <w:sz w:val="20"/>
          <w:szCs w:val="20"/>
        </w:rPr>
      </w:pPr>
      <w:r w:rsidRPr="00E93B9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26818C7F" wp14:editId="52F7A9D2">
            <wp:extent cx="1610360" cy="1419225"/>
            <wp:effectExtent l="19050" t="0" r="8890" b="0"/>
            <wp:docPr id="4" name="Imagem 3" descr="C:\Projetos\Ouvidoria\OS0001\01-Planejamento\03-Métricas\Eficácia\img\35 - Excluir área de ent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tos\Ouvidoria\OS0001\01-Planejamento\03-Métricas\Eficácia\img\35 - Excluir área de entrad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A71" w:rsidRPr="00E93B9B" w:rsidRDefault="00176A71" w:rsidP="00176A71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7" w:name="_Toc361230140"/>
      <w:r w:rsidRPr="00E93B9B">
        <w:rPr>
          <w:rFonts w:ascii="Calibri" w:hAnsi="Calibri" w:cstheme="minorHAnsi"/>
          <w:sz w:val="20"/>
          <w:szCs w:val="20"/>
        </w:rPr>
        <w:t>Itens de Controle</w:t>
      </w:r>
      <w:bookmarkEnd w:id="17"/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6"/>
        <w:gridCol w:w="397"/>
        <w:gridCol w:w="463"/>
        <w:gridCol w:w="397"/>
        <w:gridCol w:w="397"/>
        <w:gridCol w:w="4487"/>
      </w:tblGrid>
      <w:tr w:rsidR="00ED4490" w:rsidRPr="00E93B9B" w:rsidTr="00564289">
        <w:trPr>
          <w:cantSplit/>
          <w:trHeight w:val="959"/>
        </w:trPr>
        <w:tc>
          <w:tcPr>
            <w:tcW w:w="1452" w:type="pct"/>
            <w:shd w:val="pct25" w:color="auto" w:fill="auto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02" w:type="pct"/>
            <w:shd w:val="pct25" w:color="auto" w:fill="auto"/>
            <w:textDirection w:val="btLr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02" w:type="pct"/>
            <w:shd w:val="pct25" w:color="auto" w:fill="auto"/>
            <w:textDirection w:val="btLr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677" w:type="pct"/>
            <w:shd w:val="pct25" w:color="auto" w:fill="auto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</w:tr>
      <w:tr w:rsidR="00ED4490" w:rsidRPr="00E93B9B" w:rsidTr="00564289">
        <w:trPr>
          <w:cantSplit/>
          <w:trHeight w:val="391"/>
        </w:trPr>
        <w:tc>
          <w:tcPr>
            <w:tcW w:w="1452" w:type="pct"/>
            <w:vAlign w:val="center"/>
          </w:tcPr>
          <w:p w:rsidR="00ED4490" w:rsidRPr="00E93B9B" w:rsidRDefault="00ED4490" w:rsidP="006A0AA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33" w:type="pct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02" w:type="pct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02" w:type="pct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77" w:type="pct"/>
            <w:vAlign w:val="center"/>
          </w:tcPr>
          <w:p w:rsidR="00ED4490" w:rsidRPr="00E93B9B" w:rsidRDefault="00ED4490" w:rsidP="006A0AA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confirmar uma ação.</w:t>
            </w:r>
          </w:p>
        </w:tc>
      </w:tr>
      <w:tr w:rsidR="00ED4490" w:rsidRPr="00E93B9B" w:rsidTr="00564289">
        <w:trPr>
          <w:cantSplit/>
          <w:trHeight w:val="391"/>
        </w:trPr>
        <w:tc>
          <w:tcPr>
            <w:tcW w:w="1452" w:type="pct"/>
            <w:vAlign w:val="center"/>
          </w:tcPr>
          <w:p w:rsidR="00ED4490" w:rsidRPr="00E93B9B" w:rsidRDefault="00ED4490" w:rsidP="006A0AA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3" w:type="pct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02" w:type="pct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02" w:type="pct"/>
            <w:vAlign w:val="center"/>
          </w:tcPr>
          <w:p w:rsidR="00ED4490" w:rsidRPr="00E93B9B" w:rsidRDefault="00ED4490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77" w:type="pct"/>
            <w:vAlign w:val="center"/>
          </w:tcPr>
          <w:p w:rsidR="00ED4490" w:rsidRPr="00E93B9B" w:rsidRDefault="00ED4490" w:rsidP="006A0AA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cancelar uma ação.</w:t>
            </w:r>
          </w:p>
        </w:tc>
      </w:tr>
      <w:tr w:rsidR="00564289" w:rsidRPr="00E93B9B" w:rsidTr="00564289">
        <w:trPr>
          <w:cantSplit/>
          <w:trHeight w:val="391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:rsidR="00564289" w:rsidRPr="00E93B9B" w:rsidRDefault="00564289" w:rsidP="006A0AA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ED4490" w:rsidRPr="00E93B9B" w:rsidRDefault="00ED4490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176A71" w:rsidRPr="00E93B9B" w:rsidRDefault="00176A71" w:rsidP="00176A71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8" w:name="_Toc361230141"/>
      <w:r w:rsidRPr="00E93B9B">
        <w:rPr>
          <w:rFonts w:ascii="Calibri" w:hAnsi="Calibri" w:cstheme="minorHAnsi"/>
          <w:sz w:val="20"/>
          <w:szCs w:val="20"/>
        </w:rPr>
        <w:t xml:space="preserve">LISTAR </w:t>
      </w:r>
      <w:r w:rsidR="006A0AAF" w:rsidRPr="00E93B9B">
        <w:rPr>
          <w:rFonts w:ascii="Calibri" w:hAnsi="Calibri" w:cstheme="minorHAnsi"/>
          <w:sz w:val="20"/>
          <w:szCs w:val="20"/>
        </w:rPr>
        <w:t>áREA</w:t>
      </w:r>
      <w:r w:rsidR="00442731" w:rsidRPr="00E93B9B">
        <w:rPr>
          <w:rFonts w:ascii="Calibri" w:hAnsi="Calibri" w:cstheme="minorHAnsi"/>
          <w:sz w:val="20"/>
          <w:szCs w:val="20"/>
        </w:rPr>
        <w:t>s</w:t>
      </w:r>
      <w:r w:rsidRPr="00E93B9B">
        <w:rPr>
          <w:rFonts w:ascii="Calibri" w:hAnsi="Calibri" w:cstheme="minorHAnsi"/>
          <w:sz w:val="20"/>
          <w:szCs w:val="20"/>
        </w:rPr>
        <w:t xml:space="preserve"> de entrada</w:t>
      </w:r>
      <w:bookmarkEnd w:id="18"/>
    </w:p>
    <w:p w:rsidR="00176A71" w:rsidRPr="00E93B9B" w:rsidRDefault="003C27E7" w:rsidP="003C27E7">
      <w:pPr>
        <w:jc w:val="center"/>
        <w:rPr>
          <w:rFonts w:ascii="Calibri" w:hAnsi="Calibri" w:cstheme="minorHAnsi"/>
          <w:sz w:val="20"/>
          <w:szCs w:val="20"/>
        </w:rPr>
      </w:pPr>
      <w:r w:rsidRPr="00E93B9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23AB449" wp14:editId="21230394">
            <wp:extent cx="5400040" cy="798713"/>
            <wp:effectExtent l="19050" t="0" r="0" b="0"/>
            <wp:docPr id="5" name="Imagem 4" descr="C:\Projetos\Ouvidoria\OS0001\01-Planejamento\03-Métricas\Eficácia\img\34 - Listar áreas de ent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34 - Listar áreas de entrad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3FE" w:rsidRPr="00E93B9B" w:rsidRDefault="005043FE" w:rsidP="003C27E7">
      <w:pPr>
        <w:jc w:val="center"/>
        <w:rPr>
          <w:rFonts w:ascii="Calibri" w:hAnsi="Calibri" w:cstheme="minorHAnsi"/>
          <w:sz w:val="20"/>
          <w:szCs w:val="20"/>
        </w:rPr>
      </w:pPr>
    </w:p>
    <w:p w:rsidR="005043FE" w:rsidRPr="00E93B9B" w:rsidRDefault="005043FE" w:rsidP="003C27E7">
      <w:pPr>
        <w:jc w:val="center"/>
        <w:rPr>
          <w:rFonts w:ascii="Calibri" w:hAnsi="Calibri" w:cstheme="minorHAnsi"/>
          <w:sz w:val="20"/>
          <w:szCs w:val="20"/>
        </w:rPr>
      </w:pPr>
    </w:p>
    <w:p w:rsidR="005043FE" w:rsidRPr="00E93B9B" w:rsidRDefault="005043FE" w:rsidP="003C27E7">
      <w:pPr>
        <w:jc w:val="center"/>
        <w:rPr>
          <w:rFonts w:ascii="Calibri" w:hAnsi="Calibri" w:cstheme="minorHAnsi"/>
          <w:sz w:val="20"/>
          <w:szCs w:val="20"/>
        </w:rPr>
      </w:pPr>
    </w:p>
    <w:p w:rsidR="00176A71" w:rsidRPr="00E93B9B" w:rsidRDefault="00176A71" w:rsidP="00176A71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9" w:name="_Toc361230142"/>
      <w:r w:rsidRPr="00E93B9B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4"/>
        <w:gridCol w:w="398"/>
        <w:gridCol w:w="463"/>
        <w:gridCol w:w="398"/>
        <w:gridCol w:w="398"/>
        <w:gridCol w:w="3935"/>
        <w:gridCol w:w="140"/>
        <w:gridCol w:w="1488"/>
      </w:tblGrid>
      <w:tr w:rsidR="00F677D9" w:rsidRPr="00E93B9B" w:rsidTr="00F677D9">
        <w:trPr>
          <w:cantSplit/>
          <w:trHeight w:val="959"/>
        </w:trPr>
        <w:tc>
          <w:tcPr>
            <w:tcW w:w="824" w:type="pct"/>
            <w:shd w:val="pct25" w:color="auto" w:fill="auto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8" w:type="pct"/>
            <w:shd w:val="pct25" w:color="auto" w:fill="auto"/>
            <w:textDirection w:val="btLr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276" w:type="pct"/>
            <w:shd w:val="pct25" w:color="auto" w:fill="auto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42" w:type="pct"/>
            <w:gridSpan w:val="2"/>
            <w:shd w:val="pct25" w:color="auto" w:fill="auto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677D9" w:rsidRPr="00E93B9B" w:rsidTr="00F677D9">
        <w:trPr>
          <w:cantSplit/>
          <w:trHeight w:val="391"/>
        </w:trPr>
        <w:tc>
          <w:tcPr>
            <w:tcW w:w="824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8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57" w:type="pct"/>
            <w:gridSpan w:val="2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Área de Entrada da Manifestação para buscas.</w:t>
            </w:r>
          </w:p>
        </w:tc>
        <w:tc>
          <w:tcPr>
            <w:tcW w:w="860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F677D9" w:rsidRPr="00E93B9B" w:rsidTr="00F677D9">
        <w:trPr>
          <w:cantSplit/>
          <w:trHeight w:val="391"/>
        </w:trPr>
        <w:tc>
          <w:tcPr>
            <w:tcW w:w="824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Novo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7" w:type="pct"/>
            <w:gridSpan w:val="2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adição de um novo item</w:t>
            </w:r>
          </w:p>
        </w:tc>
        <w:tc>
          <w:tcPr>
            <w:tcW w:w="860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F677D9" w:rsidRPr="00E93B9B" w:rsidTr="00F677D9">
        <w:trPr>
          <w:cantSplit/>
          <w:trHeight w:val="391"/>
        </w:trPr>
        <w:tc>
          <w:tcPr>
            <w:tcW w:w="824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7" w:type="pct"/>
            <w:gridSpan w:val="2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de um registro</w:t>
            </w:r>
          </w:p>
        </w:tc>
        <w:tc>
          <w:tcPr>
            <w:tcW w:w="860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F677D9" w:rsidRPr="00E93B9B" w:rsidTr="00F677D9">
        <w:trPr>
          <w:cantSplit/>
          <w:trHeight w:val="391"/>
        </w:trPr>
        <w:tc>
          <w:tcPr>
            <w:tcW w:w="824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57" w:type="pct"/>
            <w:gridSpan w:val="2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860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F677D9" w:rsidRPr="00E93B9B" w:rsidTr="00F677D9">
        <w:trPr>
          <w:cantSplit/>
          <w:trHeight w:val="391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:rsidR="00F677D9" w:rsidRPr="00E93B9B" w:rsidRDefault="00F677D9" w:rsidP="005E451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ED4490" w:rsidRPr="00E93B9B" w:rsidRDefault="00ED4490" w:rsidP="00ED4490">
      <w:pPr>
        <w:rPr>
          <w:rFonts w:ascii="Calibri" w:eastAsiaTheme="majorEastAsia" w:hAnsi="Calibri" w:cstheme="minorHAnsi"/>
          <w:sz w:val="20"/>
          <w:szCs w:val="20"/>
        </w:rPr>
      </w:pPr>
    </w:p>
    <w:p w:rsidR="00176A71" w:rsidRPr="00E93B9B" w:rsidRDefault="00442731" w:rsidP="00176A71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0" w:name="_Toc361230143"/>
      <w:r w:rsidRPr="00E93B9B">
        <w:rPr>
          <w:rFonts w:ascii="Calibri" w:hAnsi="Calibri" w:cstheme="minorHAnsi"/>
          <w:sz w:val="20"/>
          <w:szCs w:val="20"/>
        </w:rPr>
        <w:t>EDITAR ÁREA DE ENTRADA (CONSULTA IMPLÍCITA)</w:t>
      </w:r>
      <w:bookmarkEnd w:id="20"/>
    </w:p>
    <w:p w:rsidR="00176A71" w:rsidRPr="00E93B9B" w:rsidRDefault="003C27E7" w:rsidP="003C27E7">
      <w:pPr>
        <w:jc w:val="center"/>
        <w:rPr>
          <w:rFonts w:ascii="Calibri" w:hAnsi="Calibri" w:cstheme="minorHAnsi"/>
          <w:sz w:val="20"/>
          <w:szCs w:val="20"/>
        </w:rPr>
      </w:pPr>
      <w:r w:rsidRPr="00E93B9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74CFAF1" wp14:editId="3F43C68B">
            <wp:extent cx="5022215" cy="1125855"/>
            <wp:effectExtent l="19050" t="0" r="6985" b="0"/>
            <wp:docPr id="6" name="Imagem 5" descr="C:\Projetos\Ouvidoria\OS0001\01-Planejamento\03-Métricas\Eficácia\img\33 - Editar área de entrada (consulta implícit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tos\Ouvidoria\OS0001\01-Planejamento\03-Métricas\Eficácia\img\33 - Editar área de entrada (consulta implícita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A71" w:rsidRPr="00E93B9B" w:rsidRDefault="00176A71" w:rsidP="00176A71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1" w:name="_Toc361230144"/>
      <w:r w:rsidRPr="00E93B9B">
        <w:rPr>
          <w:rFonts w:ascii="Calibri" w:hAnsi="Calibri" w:cstheme="minorHAnsi"/>
          <w:sz w:val="20"/>
          <w:szCs w:val="20"/>
        </w:rPr>
        <w:t>Itens de Controle</w:t>
      </w:r>
      <w:bookmarkEnd w:id="2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"/>
        <w:gridCol w:w="1687"/>
        <w:gridCol w:w="397"/>
        <w:gridCol w:w="463"/>
        <w:gridCol w:w="397"/>
        <w:gridCol w:w="397"/>
        <w:gridCol w:w="2860"/>
        <w:gridCol w:w="1639"/>
      </w:tblGrid>
      <w:tr w:rsidR="00F677D9" w:rsidRPr="00E93B9B" w:rsidTr="004B270E">
        <w:trPr>
          <w:cantSplit/>
          <w:trHeight w:val="959"/>
        </w:trPr>
        <w:tc>
          <w:tcPr>
            <w:tcW w:w="1448" w:type="pct"/>
            <w:gridSpan w:val="2"/>
            <w:shd w:val="pct25" w:color="auto" w:fill="auto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20" w:type="pct"/>
            <w:shd w:val="pct25" w:color="auto" w:fill="auto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1" w:type="pct"/>
            <w:shd w:val="pct25" w:color="auto" w:fill="auto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677D9" w:rsidRPr="00E93B9B" w:rsidTr="004B270E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Área de Entrada</w:t>
            </w:r>
          </w:p>
        </w:tc>
        <w:tc>
          <w:tcPr>
            <w:tcW w:w="233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92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20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da Área de Entrada </w:t>
            </w:r>
          </w:p>
        </w:tc>
        <w:tc>
          <w:tcPr>
            <w:tcW w:w="981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F677D9" w:rsidRPr="00E93B9B" w:rsidTr="004B270E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Salvar</w:t>
            </w:r>
          </w:p>
        </w:tc>
        <w:tc>
          <w:tcPr>
            <w:tcW w:w="233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salvar um registro</w:t>
            </w:r>
          </w:p>
        </w:tc>
        <w:tc>
          <w:tcPr>
            <w:tcW w:w="981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F677D9" w:rsidRPr="00E93B9B" w:rsidTr="004B270E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Fechar</w:t>
            </w:r>
          </w:p>
        </w:tc>
        <w:tc>
          <w:tcPr>
            <w:tcW w:w="233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de um registro</w:t>
            </w:r>
          </w:p>
        </w:tc>
        <w:tc>
          <w:tcPr>
            <w:tcW w:w="981" w:type="pct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Área de Entrada</w:t>
            </w:r>
          </w:p>
        </w:tc>
      </w:tr>
      <w:tr w:rsidR="00F677D9" w:rsidRPr="00E93B9B" w:rsidTr="004B270E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677D9" w:rsidRPr="00E93B9B" w:rsidRDefault="00F677D9" w:rsidP="004B270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 – Alfanumérico,</w:t>
            </w:r>
            <w:proofErr w:type="gramStart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</w:t>
            </w:r>
            <w:proofErr w:type="gramEnd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E93B9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564289" w:rsidRPr="00E93B9B" w:rsidRDefault="00564289">
      <w:pPr>
        <w:rPr>
          <w:rFonts w:ascii="Calibri" w:hAnsi="Calibri" w:cstheme="minorHAnsi"/>
          <w:sz w:val="20"/>
          <w:szCs w:val="20"/>
        </w:rPr>
      </w:pPr>
      <w:bookmarkStart w:id="22" w:name="_GoBack"/>
      <w:bookmarkEnd w:id="22"/>
    </w:p>
    <w:p w:rsidR="00FB7ED9" w:rsidRPr="00E93B9B" w:rsidRDefault="00FB7ED9" w:rsidP="00102C0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3" w:name="_Toc361230145"/>
      <w:r w:rsidRPr="00E93B9B">
        <w:rPr>
          <w:rFonts w:ascii="Calibri" w:hAnsi="Calibri" w:cstheme="minorHAnsi"/>
          <w:sz w:val="20"/>
          <w:szCs w:val="20"/>
        </w:rPr>
        <w:t>Aprovações</w:t>
      </w:r>
      <w:bookmarkEnd w:id="23"/>
    </w:p>
    <w:p w:rsidR="006601E2" w:rsidRPr="00E93B9B" w:rsidRDefault="006601E2" w:rsidP="006601E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E93B9B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50117" w:rsidRPr="00E93B9B" w:rsidTr="00106A34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E93B9B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050117" w:rsidRPr="00E93B9B" w:rsidTr="00106A34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E93B9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E93B9B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050117" w:rsidRPr="00E93B9B" w:rsidTr="00106A34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050117" w:rsidRPr="00E93B9B" w:rsidRDefault="00050117" w:rsidP="00050117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50117" w:rsidRPr="00E93B9B" w:rsidTr="00106A34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E93B9B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E93B9B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050117" w:rsidRPr="00E93B9B" w:rsidTr="00106A34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E93B9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E93B9B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E93B9B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050117" w:rsidRPr="00E93B9B" w:rsidTr="00106A34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050117" w:rsidRPr="00E93B9B" w:rsidRDefault="00050117" w:rsidP="00050117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50117" w:rsidRPr="00E93B9B" w:rsidTr="00106A34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E93B9B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E93B9B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050117" w:rsidRPr="00E93B9B" w:rsidTr="00106A34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E93B9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E93B9B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050117" w:rsidRPr="00E93B9B" w:rsidTr="00106A34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50117" w:rsidRPr="00E93B9B" w:rsidRDefault="00050117" w:rsidP="00106A3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E93B9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C6F22" w:rsidRPr="00E93B9B" w:rsidRDefault="005C6F22" w:rsidP="005C6F22">
      <w:pPr>
        <w:rPr>
          <w:rFonts w:ascii="Calibri" w:hAnsi="Calibri" w:cstheme="minorHAnsi"/>
          <w:sz w:val="20"/>
          <w:szCs w:val="20"/>
        </w:rPr>
      </w:pPr>
    </w:p>
    <w:sectPr w:rsidR="005C6F22" w:rsidRPr="00E93B9B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E46" w:rsidRDefault="00965E46" w:rsidP="005C6F22">
      <w:pPr>
        <w:spacing w:after="0" w:line="240" w:lineRule="auto"/>
      </w:pPr>
      <w:r>
        <w:separator/>
      </w:r>
    </w:p>
  </w:endnote>
  <w:endnote w:type="continuationSeparator" w:id="0">
    <w:p w:rsidR="00965E46" w:rsidRDefault="00965E46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Ind w:w="-1229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7748CD" w:rsidRPr="00406465" w:rsidTr="005F165E">
      <w:trPr>
        <w:cantSplit/>
      </w:trPr>
      <w:tc>
        <w:tcPr>
          <w:tcW w:w="1520" w:type="pct"/>
        </w:tcPr>
        <w:p w:rsidR="005C6F22" w:rsidRPr="004A1D21" w:rsidRDefault="007748CD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5C6F22" w:rsidRPr="004A1D21" w:rsidRDefault="007748CD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11173D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11173D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F677D9">
            <w:rPr>
              <w:rFonts w:ascii="Arial" w:hAnsi="Arial" w:cs="Arial"/>
              <w:noProof/>
              <w:sz w:val="20"/>
              <w:szCs w:val="20"/>
            </w:rPr>
            <w:t>8</w:t>
          </w:r>
          <w:r w:rsidR="0011173D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11173D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11173D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F677D9">
            <w:rPr>
              <w:rFonts w:ascii="Arial" w:hAnsi="Arial" w:cs="Arial"/>
              <w:noProof/>
              <w:sz w:val="20"/>
              <w:szCs w:val="20"/>
            </w:rPr>
            <w:t>8</w:t>
          </w:r>
          <w:r w:rsidR="0011173D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5C6F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E46" w:rsidRDefault="00965E46" w:rsidP="005C6F22">
      <w:pPr>
        <w:spacing w:after="0" w:line="240" w:lineRule="auto"/>
      </w:pPr>
      <w:r>
        <w:separator/>
      </w:r>
    </w:p>
  </w:footnote>
  <w:footnote w:type="continuationSeparator" w:id="0">
    <w:p w:rsidR="00965E46" w:rsidRDefault="00965E46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FE9417866C1343F7955766CFD47F0D7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7748CD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11173D" w:rsidP="009F594B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748CD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DE3D46">
            <w:rPr>
              <w:rFonts w:ascii="Arial" w:hAnsi="Arial" w:cs="Arial"/>
              <w:b/>
              <w:sz w:val="18"/>
            </w:rPr>
            <w:t>EI0</w:t>
          </w:r>
          <w:r w:rsidR="009F594B">
            <w:rPr>
              <w:rFonts w:ascii="Arial" w:hAnsi="Arial" w:cs="Arial"/>
              <w:b/>
              <w:sz w:val="18"/>
            </w:rPr>
            <w:t>3</w:t>
          </w:r>
          <w:r w:rsidR="00DE3D46">
            <w:rPr>
              <w:rFonts w:ascii="Arial" w:hAnsi="Arial" w:cs="Arial"/>
              <w:b/>
              <w:sz w:val="18"/>
            </w:rPr>
            <w:t xml:space="preserve"> - MANTER ÁREA DE ENTRADA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5C6F22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58067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03CF20F0" wp14:editId="3C2F4EC9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58067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 xml:space="preserve">Ministério da </w:t>
          </w:r>
          <w:r w:rsidR="007748CD" w:rsidRPr="007748CD">
            <w:rPr>
              <w:b/>
              <w:sz w:val="20"/>
              <w:szCs w:val="28"/>
            </w:rPr>
            <w:t>Cultura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</w:t>
          </w:r>
          <w:r w:rsidR="007748CD" w:rsidRPr="007748CD">
            <w:rPr>
              <w:i/>
              <w:sz w:val="20"/>
            </w:rPr>
            <w:t>-</w:t>
          </w:r>
          <w:r w:rsidRPr="007748CD">
            <w:rPr>
              <w:i/>
              <w:sz w:val="20"/>
            </w:rPr>
            <w:t>Geral de Tecnologia da Informação</w:t>
          </w:r>
        </w:p>
        <w:p w:rsidR="007748CD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5C6F22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C7D"/>
    <w:multiLevelType w:val="hybridMultilevel"/>
    <w:tmpl w:val="B670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423DB"/>
    <w:multiLevelType w:val="hybridMultilevel"/>
    <w:tmpl w:val="74B814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8D259E"/>
    <w:multiLevelType w:val="hybridMultilevel"/>
    <w:tmpl w:val="ADBA51CA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141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243EE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690ABE"/>
    <w:multiLevelType w:val="multilevel"/>
    <w:tmpl w:val="7A28B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7F5B18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8513AF"/>
    <w:multiLevelType w:val="hybridMultilevel"/>
    <w:tmpl w:val="AD04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133A1"/>
    <w:multiLevelType w:val="multilevel"/>
    <w:tmpl w:val="B1DE493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CR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7E579E"/>
    <w:multiLevelType w:val="hybridMultilevel"/>
    <w:tmpl w:val="1EE45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3"/>
  </w:num>
  <w:num w:numId="5">
    <w:abstractNumId w:val="6"/>
  </w:num>
  <w:num w:numId="6">
    <w:abstractNumId w:val="12"/>
  </w:num>
  <w:num w:numId="7">
    <w:abstractNumId w:val="14"/>
  </w:num>
  <w:num w:numId="8">
    <w:abstractNumId w:val="5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  <w:num w:numId="17">
    <w:abstractNumId w:val="1"/>
  </w:num>
  <w:num w:numId="18">
    <w:abstractNumId w:val="6"/>
  </w:num>
  <w:num w:numId="19">
    <w:abstractNumId w:val="6"/>
  </w:num>
  <w:num w:numId="20">
    <w:abstractNumId w:val="6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2A9"/>
    <w:rsid w:val="00006C32"/>
    <w:rsid w:val="0002577A"/>
    <w:rsid w:val="00050117"/>
    <w:rsid w:val="00061D9D"/>
    <w:rsid w:val="00077AA9"/>
    <w:rsid w:val="00083CC1"/>
    <w:rsid w:val="000E10AC"/>
    <w:rsid w:val="000E2366"/>
    <w:rsid w:val="000E6BE1"/>
    <w:rsid w:val="000F453A"/>
    <w:rsid w:val="00102C06"/>
    <w:rsid w:val="00103CDE"/>
    <w:rsid w:val="0011173D"/>
    <w:rsid w:val="00113FFF"/>
    <w:rsid w:val="00131012"/>
    <w:rsid w:val="001364B1"/>
    <w:rsid w:val="00144BC1"/>
    <w:rsid w:val="00170E2A"/>
    <w:rsid w:val="00176A71"/>
    <w:rsid w:val="00194473"/>
    <w:rsid w:val="00195384"/>
    <w:rsid w:val="00195D28"/>
    <w:rsid w:val="0019602A"/>
    <w:rsid w:val="001A1201"/>
    <w:rsid w:val="001A54FE"/>
    <w:rsid w:val="001E4129"/>
    <w:rsid w:val="001F2ED5"/>
    <w:rsid w:val="00214D8B"/>
    <w:rsid w:val="002400B7"/>
    <w:rsid w:val="00245526"/>
    <w:rsid w:val="00255155"/>
    <w:rsid w:val="0026398F"/>
    <w:rsid w:val="00272173"/>
    <w:rsid w:val="0033744E"/>
    <w:rsid w:val="00376AD1"/>
    <w:rsid w:val="00386A22"/>
    <w:rsid w:val="00391E39"/>
    <w:rsid w:val="003A1D92"/>
    <w:rsid w:val="003A2C23"/>
    <w:rsid w:val="003B236A"/>
    <w:rsid w:val="003C110D"/>
    <w:rsid w:val="003C27E7"/>
    <w:rsid w:val="003F0B6A"/>
    <w:rsid w:val="003F178D"/>
    <w:rsid w:val="00415E3E"/>
    <w:rsid w:val="00442731"/>
    <w:rsid w:val="00462C8F"/>
    <w:rsid w:val="00465F6A"/>
    <w:rsid w:val="0048183B"/>
    <w:rsid w:val="004841AE"/>
    <w:rsid w:val="00496525"/>
    <w:rsid w:val="004A6BF5"/>
    <w:rsid w:val="004A6DDF"/>
    <w:rsid w:val="004B7A34"/>
    <w:rsid w:val="004C22A9"/>
    <w:rsid w:val="004C4219"/>
    <w:rsid w:val="004E1744"/>
    <w:rsid w:val="004F71EC"/>
    <w:rsid w:val="005043FE"/>
    <w:rsid w:val="00507297"/>
    <w:rsid w:val="00513E04"/>
    <w:rsid w:val="00514CAC"/>
    <w:rsid w:val="00563A70"/>
    <w:rsid w:val="00564289"/>
    <w:rsid w:val="00576F09"/>
    <w:rsid w:val="00577F4B"/>
    <w:rsid w:val="00580675"/>
    <w:rsid w:val="0058497E"/>
    <w:rsid w:val="00590E0E"/>
    <w:rsid w:val="00596B95"/>
    <w:rsid w:val="005A289D"/>
    <w:rsid w:val="005A6070"/>
    <w:rsid w:val="005C007F"/>
    <w:rsid w:val="005C6F22"/>
    <w:rsid w:val="005D05DF"/>
    <w:rsid w:val="005D2867"/>
    <w:rsid w:val="005F165E"/>
    <w:rsid w:val="006235DC"/>
    <w:rsid w:val="00630775"/>
    <w:rsid w:val="00633B35"/>
    <w:rsid w:val="00642136"/>
    <w:rsid w:val="00644BD5"/>
    <w:rsid w:val="006601E2"/>
    <w:rsid w:val="00676BCA"/>
    <w:rsid w:val="00683B7B"/>
    <w:rsid w:val="00687D73"/>
    <w:rsid w:val="006910DB"/>
    <w:rsid w:val="00692F15"/>
    <w:rsid w:val="00693BC3"/>
    <w:rsid w:val="00694309"/>
    <w:rsid w:val="006A0AAF"/>
    <w:rsid w:val="006C61A6"/>
    <w:rsid w:val="006E1579"/>
    <w:rsid w:val="006E72A9"/>
    <w:rsid w:val="006F7AEF"/>
    <w:rsid w:val="007156EF"/>
    <w:rsid w:val="00733077"/>
    <w:rsid w:val="007561CE"/>
    <w:rsid w:val="00761CA4"/>
    <w:rsid w:val="007748CD"/>
    <w:rsid w:val="007C7CCB"/>
    <w:rsid w:val="007D002C"/>
    <w:rsid w:val="007D303D"/>
    <w:rsid w:val="008076A6"/>
    <w:rsid w:val="00817BB6"/>
    <w:rsid w:val="00817D42"/>
    <w:rsid w:val="00831911"/>
    <w:rsid w:val="00834273"/>
    <w:rsid w:val="008531F2"/>
    <w:rsid w:val="0086522A"/>
    <w:rsid w:val="00871FE8"/>
    <w:rsid w:val="00877222"/>
    <w:rsid w:val="008969D3"/>
    <w:rsid w:val="00897784"/>
    <w:rsid w:val="00897BA1"/>
    <w:rsid w:val="008B12BA"/>
    <w:rsid w:val="008C6F40"/>
    <w:rsid w:val="009001AB"/>
    <w:rsid w:val="00922C8A"/>
    <w:rsid w:val="00924BC7"/>
    <w:rsid w:val="00965E46"/>
    <w:rsid w:val="009C75B3"/>
    <w:rsid w:val="009E5EB0"/>
    <w:rsid w:val="009F594B"/>
    <w:rsid w:val="00A10748"/>
    <w:rsid w:val="00A22DE7"/>
    <w:rsid w:val="00A47CA6"/>
    <w:rsid w:val="00A72828"/>
    <w:rsid w:val="00A80C83"/>
    <w:rsid w:val="00A964EE"/>
    <w:rsid w:val="00AA003C"/>
    <w:rsid w:val="00AD5E75"/>
    <w:rsid w:val="00B402BC"/>
    <w:rsid w:val="00B43B7C"/>
    <w:rsid w:val="00B535B1"/>
    <w:rsid w:val="00B6780F"/>
    <w:rsid w:val="00BA132F"/>
    <w:rsid w:val="00BD68DE"/>
    <w:rsid w:val="00BE33F8"/>
    <w:rsid w:val="00BE6F74"/>
    <w:rsid w:val="00BF667F"/>
    <w:rsid w:val="00C11B54"/>
    <w:rsid w:val="00C218D1"/>
    <w:rsid w:val="00C54BE6"/>
    <w:rsid w:val="00C60B66"/>
    <w:rsid w:val="00C71C1A"/>
    <w:rsid w:val="00C9097E"/>
    <w:rsid w:val="00CC659A"/>
    <w:rsid w:val="00CD4479"/>
    <w:rsid w:val="00CE27C6"/>
    <w:rsid w:val="00CE4913"/>
    <w:rsid w:val="00CF1EB7"/>
    <w:rsid w:val="00CF342A"/>
    <w:rsid w:val="00D07FB6"/>
    <w:rsid w:val="00D24953"/>
    <w:rsid w:val="00D40052"/>
    <w:rsid w:val="00D51C36"/>
    <w:rsid w:val="00D7383D"/>
    <w:rsid w:val="00D87F5B"/>
    <w:rsid w:val="00D943C7"/>
    <w:rsid w:val="00D96B2D"/>
    <w:rsid w:val="00DA267D"/>
    <w:rsid w:val="00DB1304"/>
    <w:rsid w:val="00DB1C41"/>
    <w:rsid w:val="00DB4D2A"/>
    <w:rsid w:val="00DC394C"/>
    <w:rsid w:val="00DE3D46"/>
    <w:rsid w:val="00DF0858"/>
    <w:rsid w:val="00DF74ED"/>
    <w:rsid w:val="00E1005F"/>
    <w:rsid w:val="00E15187"/>
    <w:rsid w:val="00E20F0F"/>
    <w:rsid w:val="00E35D14"/>
    <w:rsid w:val="00E403DF"/>
    <w:rsid w:val="00E60F00"/>
    <w:rsid w:val="00E762BD"/>
    <w:rsid w:val="00E85877"/>
    <w:rsid w:val="00E9283F"/>
    <w:rsid w:val="00E93B9B"/>
    <w:rsid w:val="00E96644"/>
    <w:rsid w:val="00EB4B7F"/>
    <w:rsid w:val="00EB4D33"/>
    <w:rsid w:val="00ED1992"/>
    <w:rsid w:val="00ED390B"/>
    <w:rsid w:val="00ED4490"/>
    <w:rsid w:val="00ED77DD"/>
    <w:rsid w:val="00EF1FDD"/>
    <w:rsid w:val="00EF262C"/>
    <w:rsid w:val="00EF7605"/>
    <w:rsid w:val="00F20A3B"/>
    <w:rsid w:val="00F24EF6"/>
    <w:rsid w:val="00F41D2C"/>
    <w:rsid w:val="00F436B3"/>
    <w:rsid w:val="00F46E52"/>
    <w:rsid w:val="00F652BD"/>
    <w:rsid w:val="00F677D9"/>
    <w:rsid w:val="00F817FD"/>
    <w:rsid w:val="00F84361"/>
    <w:rsid w:val="00F8733C"/>
    <w:rsid w:val="00FA2F77"/>
    <w:rsid w:val="00FB7ED9"/>
    <w:rsid w:val="00FD7635"/>
    <w:rsid w:val="00FE3FCE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5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792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paragraph" w:customStyle="1" w:styleId="ESPComentario">
    <w:name w:val="ESP Comentario"/>
    <w:basedOn w:val="Normal"/>
    <w:rsid w:val="006C61A6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Interfa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417866C1343F7955766CFD47F0D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DC1F5-3BDE-4C46-B1AF-DDE2537CEEF8}"/>
      </w:docPartPr>
      <w:docPartBody>
        <w:p w:rsidR="00670A97" w:rsidRDefault="001C588D" w:rsidP="001C588D">
          <w:pPr>
            <w:pStyle w:val="FE9417866C1343F7955766CFD47F0D7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52D"/>
    <w:rsid w:val="000A67F0"/>
    <w:rsid w:val="000C2201"/>
    <w:rsid w:val="000D0FF8"/>
    <w:rsid w:val="000D2AAD"/>
    <w:rsid w:val="0016052D"/>
    <w:rsid w:val="001A6045"/>
    <w:rsid w:val="001C588D"/>
    <w:rsid w:val="002B1F20"/>
    <w:rsid w:val="00305070"/>
    <w:rsid w:val="003269B9"/>
    <w:rsid w:val="00360194"/>
    <w:rsid w:val="0041634A"/>
    <w:rsid w:val="004A4A37"/>
    <w:rsid w:val="00514B5D"/>
    <w:rsid w:val="00557C28"/>
    <w:rsid w:val="00570249"/>
    <w:rsid w:val="0059756F"/>
    <w:rsid w:val="005A6579"/>
    <w:rsid w:val="0061299F"/>
    <w:rsid w:val="00626661"/>
    <w:rsid w:val="00670A97"/>
    <w:rsid w:val="007C4CEF"/>
    <w:rsid w:val="00936B7D"/>
    <w:rsid w:val="009748E3"/>
    <w:rsid w:val="009A2B76"/>
    <w:rsid w:val="009A3953"/>
    <w:rsid w:val="00A250DC"/>
    <w:rsid w:val="00A4720A"/>
    <w:rsid w:val="00A7443D"/>
    <w:rsid w:val="00AA6702"/>
    <w:rsid w:val="00BE6F52"/>
    <w:rsid w:val="00C6509C"/>
    <w:rsid w:val="00C919BB"/>
    <w:rsid w:val="00CD65B1"/>
    <w:rsid w:val="00DA40EA"/>
    <w:rsid w:val="00F150C8"/>
    <w:rsid w:val="00F5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C588D"/>
    <w:rPr>
      <w:color w:val="808080"/>
    </w:rPr>
  </w:style>
  <w:style w:type="paragraph" w:customStyle="1" w:styleId="E4B04EAC5BEE4C498A564475A3366100">
    <w:name w:val="E4B04EAC5BEE4C498A564475A3366100"/>
    <w:rsid w:val="0041634A"/>
  </w:style>
  <w:style w:type="paragraph" w:customStyle="1" w:styleId="E09447D67E9F4C5197684DCE1F949259">
    <w:name w:val="E09447D67E9F4C5197684DCE1F949259"/>
    <w:rsid w:val="000D2AAD"/>
  </w:style>
  <w:style w:type="paragraph" w:customStyle="1" w:styleId="0DA8E1C376A94B14B725B60C046ACA24">
    <w:name w:val="0DA8E1C376A94B14B725B60C046ACA24"/>
    <w:rsid w:val="000D2AAD"/>
  </w:style>
  <w:style w:type="paragraph" w:customStyle="1" w:styleId="FE9417866C1343F7955766CFD47F0D7F">
    <w:name w:val="FE9417866C1343F7955766CFD47F0D7F"/>
    <w:rsid w:val="001C58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6F352-C61D-438A-B321-B1CB4B215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FRM-GRE-EspecificacaoInterface</Template>
  <TotalTime>196</TotalTime>
  <Pages>8</Pages>
  <Words>905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EI01 - MANTER ÁREA DE ENTRADA</vt:lpstr>
    </vt:vector>
  </TitlesOfParts>
  <Company/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EI01 - MANTER ÁREA DE ENTRADA</dc:title>
  <dc:subject>Versão 1.0</dc:subject>
  <dc:creator>roberto.santos</dc:creator>
  <cp:lastModifiedBy>João</cp:lastModifiedBy>
  <cp:revision>49</cp:revision>
  <dcterms:created xsi:type="dcterms:W3CDTF">2013-01-10T17:45:00Z</dcterms:created>
  <dcterms:modified xsi:type="dcterms:W3CDTF">2013-09-24T12:35:00Z</dcterms:modified>
  <cp:category>SISTEMA DE OUVIDORIA</cp:category>
</cp:coreProperties>
</file>
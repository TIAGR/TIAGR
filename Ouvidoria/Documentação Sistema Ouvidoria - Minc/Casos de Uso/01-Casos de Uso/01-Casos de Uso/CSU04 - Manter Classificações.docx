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22" w:rsidRPr="009F4117" w:rsidRDefault="005C6F22" w:rsidP="00687D73">
      <w:pPr>
        <w:spacing w:after="0" w:line="240" w:lineRule="auto"/>
        <w:rPr>
          <w:rFonts w:ascii="Calibri" w:hAnsi="Calibri" w:cstheme="minorHAnsi"/>
          <w:sz w:val="20"/>
          <w:szCs w:val="20"/>
        </w:rPr>
      </w:pPr>
    </w:p>
    <w:p w:rsidR="005C6F22" w:rsidRPr="009F4117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9F4117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9F4117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9F4117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9F4117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9F4117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9F4117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9F4117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9F4117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9F4117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9F4117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9F4117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9F4117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9F4117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9F4117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9F4117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9F4117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9F4117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9F4117" w:rsidRDefault="005D4083" w:rsidP="00C072DF">
      <w:pPr>
        <w:pStyle w:val="Ttulo"/>
        <w:ind w:left="-1134" w:right="-427"/>
        <w:jc w:val="right"/>
        <w:rPr>
          <w:rFonts w:ascii="Calibri" w:hAnsi="Calibri" w:cstheme="minorHAnsi"/>
          <w:sz w:val="36"/>
          <w:szCs w:val="36"/>
        </w:rPr>
      </w:pPr>
      <w:r w:rsidRPr="009F4117">
        <w:rPr>
          <w:rFonts w:ascii="Calibri" w:hAnsi="Calibri"/>
        </w:rPr>
        <w:fldChar w:fldCharType="begin"/>
      </w:r>
      <w:r w:rsidRPr="009F4117">
        <w:rPr>
          <w:rFonts w:ascii="Calibri" w:hAnsi="Calibri"/>
        </w:rPr>
        <w:instrText xml:space="preserve"> DOCPROPERTY  Category  \* MERGEFORMAT </w:instrText>
      </w:r>
      <w:r w:rsidRPr="009F4117">
        <w:rPr>
          <w:rFonts w:ascii="Calibri" w:hAnsi="Calibri"/>
        </w:rPr>
        <w:fldChar w:fldCharType="separate"/>
      </w:r>
      <w:r w:rsidR="00C072DF" w:rsidRPr="009F4117">
        <w:rPr>
          <w:rFonts w:ascii="Calibri" w:hAnsi="Calibri" w:cstheme="minorHAnsi"/>
          <w:sz w:val="36"/>
          <w:szCs w:val="36"/>
        </w:rPr>
        <w:t>SISTEMA DE OUVIDORIA</w:t>
      </w:r>
      <w:r w:rsidRPr="009F4117">
        <w:rPr>
          <w:rFonts w:ascii="Calibri" w:hAnsi="Calibri" w:cstheme="minorHAnsi"/>
          <w:sz w:val="36"/>
          <w:szCs w:val="36"/>
        </w:rPr>
        <w:fldChar w:fldCharType="end"/>
      </w:r>
    </w:p>
    <w:p w:rsidR="00C072DF" w:rsidRPr="009F4117" w:rsidRDefault="005D4083" w:rsidP="006307BC">
      <w:pPr>
        <w:spacing w:line="240" w:lineRule="auto"/>
        <w:ind w:right="-427"/>
        <w:jc w:val="right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/>
        </w:rPr>
        <w:fldChar w:fldCharType="begin"/>
      </w:r>
      <w:r w:rsidRPr="009F4117">
        <w:rPr>
          <w:rFonts w:ascii="Calibri" w:hAnsi="Calibri"/>
        </w:rPr>
        <w:instrText xml:space="preserve"> TITLE   \* MERGEFORMAT </w:instrText>
      </w:r>
      <w:r w:rsidRPr="009F4117">
        <w:rPr>
          <w:rFonts w:ascii="Calibri" w:hAnsi="Calibri"/>
        </w:rPr>
        <w:fldChar w:fldCharType="separate"/>
      </w:r>
      <w:r w:rsidR="00DF4CA5" w:rsidRPr="009F4117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CSU04 - Manter Classificações</w:t>
      </w:r>
      <w:r w:rsidRPr="009F4117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fldChar w:fldCharType="end"/>
      </w:r>
      <w:r w:rsidR="006307BC" w:rsidRPr="009F4117">
        <w:rPr>
          <w:rFonts w:ascii="Calibri" w:hAnsi="Calibri" w:cstheme="minorHAnsi"/>
          <w:sz w:val="20"/>
          <w:szCs w:val="20"/>
        </w:rPr>
        <w:t xml:space="preserve">        </w:t>
      </w:r>
    </w:p>
    <w:p w:rsidR="005C6F22" w:rsidRPr="009F4117" w:rsidRDefault="00FF406F" w:rsidP="006307BC">
      <w:pPr>
        <w:spacing w:line="240" w:lineRule="auto"/>
        <w:ind w:right="-427"/>
        <w:jc w:val="right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/>
        </w:rPr>
        <w:fldChar w:fldCharType="begin"/>
      </w:r>
      <w:r w:rsidRPr="009F4117">
        <w:rPr>
          <w:rFonts w:ascii="Calibri" w:hAnsi="Calibri"/>
        </w:rPr>
        <w:instrText xml:space="preserve"> DOCPROPERTY  Subject  \* MERGEFORMAT </w:instrText>
      </w:r>
      <w:r w:rsidRPr="009F4117">
        <w:rPr>
          <w:rFonts w:ascii="Calibri" w:hAnsi="Calibri"/>
        </w:rPr>
        <w:fldChar w:fldCharType="separate"/>
      </w:r>
      <w:r w:rsidR="00C072DF" w:rsidRPr="009F4117">
        <w:rPr>
          <w:rFonts w:ascii="Calibri" w:eastAsia="Arial Unicode MS" w:hAnsi="Calibri" w:cstheme="minorHAnsi"/>
          <w:kern w:val="3"/>
          <w:sz w:val="20"/>
          <w:szCs w:val="20"/>
        </w:rPr>
        <w:t xml:space="preserve">Versão </w:t>
      </w:r>
      <w:proofErr w:type="gramStart"/>
      <w:r w:rsidR="00C072DF" w:rsidRPr="009F4117">
        <w:rPr>
          <w:rFonts w:ascii="Calibri" w:eastAsia="Arial Unicode MS" w:hAnsi="Calibri" w:cstheme="minorHAnsi"/>
          <w:kern w:val="3"/>
          <w:sz w:val="20"/>
          <w:szCs w:val="20"/>
        </w:rPr>
        <w:t>1</w:t>
      </w:r>
      <w:proofErr w:type="gramEnd"/>
      <w:r w:rsidR="001E5612" w:rsidRPr="009F4117">
        <w:rPr>
          <w:rFonts w:ascii="Calibri" w:eastAsia="Arial Unicode MS" w:hAnsi="Calibri" w:cstheme="minorHAnsi"/>
          <w:kern w:val="3"/>
          <w:sz w:val="20"/>
          <w:szCs w:val="20"/>
        </w:rPr>
        <w:t>.</w:t>
      </w:r>
      <w:r w:rsidRPr="009F4117">
        <w:rPr>
          <w:rFonts w:ascii="Calibri" w:eastAsia="Arial Unicode MS" w:hAnsi="Calibri" w:cstheme="minorHAnsi"/>
          <w:kern w:val="3"/>
          <w:sz w:val="20"/>
          <w:szCs w:val="20"/>
        </w:rPr>
        <w:fldChar w:fldCharType="end"/>
      </w:r>
      <w:r w:rsidR="00AE5380" w:rsidRPr="009F4117">
        <w:rPr>
          <w:rFonts w:ascii="Calibri" w:eastAsia="Arial Unicode MS" w:hAnsi="Calibri" w:cstheme="minorHAnsi"/>
          <w:kern w:val="3"/>
          <w:sz w:val="20"/>
          <w:szCs w:val="20"/>
        </w:rPr>
        <w:t>5</w:t>
      </w:r>
    </w:p>
    <w:p w:rsidR="00496525" w:rsidRPr="009F4117" w:rsidRDefault="00496525">
      <w:pPr>
        <w:rPr>
          <w:rFonts w:ascii="Calibri" w:hAnsi="Calibri" w:cstheme="minorHAnsi"/>
          <w:sz w:val="20"/>
          <w:szCs w:val="20"/>
        </w:rPr>
      </w:pPr>
    </w:p>
    <w:p w:rsidR="00831911" w:rsidRPr="009F4117" w:rsidRDefault="00831911" w:rsidP="00831911">
      <w:pPr>
        <w:rPr>
          <w:rFonts w:ascii="Calibri" w:hAnsi="Calibri" w:cstheme="minorHAnsi"/>
          <w:sz w:val="20"/>
          <w:szCs w:val="20"/>
          <w:lang w:val="pt-PT"/>
        </w:rPr>
      </w:pPr>
    </w:p>
    <w:p w:rsidR="00831911" w:rsidRPr="009F4117" w:rsidRDefault="00831911" w:rsidP="00831911">
      <w:pPr>
        <w:rPr>
          <w:rFonts w:ascii="Calibri" w:hAnsi="Calibri" w:cstheme="minorHAnsi"/>
          <w:sz w:val="20"/>
          <w:szCs w:val="20"/>
          <w:lang w:val="pt-PT"/>
        </w:rPr>
      </w:pPr>
    </w:p>
    <w:p w:rsidR="00831911" w:rsidRPr="009F4117" w:rsidRDefault="00831911" w:rsidP="00831911">
      <w:pPr>
        <w:rPr>
          <w:rFonts w:ascii="Calibri" w:hAnsi="Calibri" w:cstheme="minorHAnsi"/>
          <w:sz w:val="20"/>
          <w:szCs w:val="20"/>
          <w:lang w:val="pt-PT"/>
        </w:rPr>
      </w:pPr>
    </w:p>
    <w:p w:rsidR="00687D73" w:rsidRPr="009F4117" w:rsidRDefault="00687D73" w:rsidP="00687D73">
      <w:pPr>
        <w:rPr>
          <w:rFonts w:ascii="Calibri" w:hAnsi="Calibri" w:cstheme="minorHAnsi"/>
          <w:sz w:val="20"/>
          <w:szCs w:val="20"/>
          <w:lang w:val="pt-PT"/>
        </w:rPr>
      </w:pPr>
    </w:p>
    <w:p w:rsidR="00496525" w:rsidRPr="009F4117" w:rsidRDefault="00496525">
      <w:pPr>
        <w:rPr>
          <w:rFonts w:ascii="Calibri" w:hAnsi="Calibri" w:cstheme="minorHAnsi"/>
          <w:sz w:val="20"/>
          <w:szCs w:val="20"/>
          <w:lang w:val="pt-PT"/>
        </w:rPr>
        <w:sectPr w:rsidR="00496525" w:rsidRPr="009F4117" w:rsidSect="005C6F22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C6F22" w:rsidRPr="009F4117" w:rsidRDefault="005C6F22" w:rsidP="00195D28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9F4117">
        <w:rPr>
          <w:rFonts w:ascii="Calibri" w:hAnsi="Calibri" w:cstheme="minorHAnsi"/>
          <w:sz w:val="20"/>
        </w:rPr>
        <w:lastRenderedPageBreak/>
        <w:t xml:space="preserve">Histórico de </w:t>
      </w:r>
      <w:r w:rsidR="00194473" w:rsidRPr="009F4117">
        <w:rPr>
          <w:rFonts w:ascii="Calibri" w:hAnsi="Calibri" w:cstheme="minorHAnsi"/>
          <w:sz w:val="20"/>
        </w:rPr>
        <w:t>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5C6F22" w:rsidRPr="009F4117" w:rsidTr="006601E2">
        <w:trPr>
          <w:trHeight w:val="284"/>
        </w:trPr>
        <w:tc>
          <w:tcPr>
            <w:tcW w:w="797" w:type="pct"/>
            <w:shd w:val="clear" w:color="auto" w:fill="C0C0C0"/>
          </w:tcPr>
          <w:p w:rsidR="005C6F22" w:rsidRPr="009F4117" w:rsidRDefault="005C6F22" w:rsidP="00717A22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9F4117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5C6F22" w:rsidRPr="009F4117" w:rsidRDefault="005C6F22" w:rsidP="00717A22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9F4117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5C6F22" w:rsidRPr="009F4117" w:rsidRDefault="005C6F22" w:rsidP="00717A22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9F4117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5C6F22" w:rsidRPr="009F4117" w:rsidRDefault="005C6F22" w:rsidP="00717A22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9F4117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D736B0" w:rsidRPr="009F4117" w:rsidTr="006601E2">
        <w:trPr>
          <w:trHeight w:val="284"/>
        </w:trPr>
        <w:tc>
          <w:tcPr>
            <w:tcW w:w="797" w:type="pct"/>
          </w:tcPr>
          <w:p w:rsidR="00D736B0" w:rsidRPr="009F4117" w:rsidRDefault="00495D61" w:rsidP="00717A22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  <w:lang w:val="es-ES_tradnl"/>
              </w:rPr>
              <w:t>14</w:t>
            </w:r>
            <w:r w:rsidR="00D736B0" w:rsidRPr="009F4117">
              <w:rPr>
                <w:rFonts w:ascii="Calibri" w:hAnsi="Calibri" w:cstheme="minorHAnsi"/>
                <w:sz w:val="20"/>
                <w:szCs w:val="20"/>
                <w:lang w:val="es-ES_tradnl"/>
              </w:rPr>
              <w:t>/</w:t>
            </w:r>
            <w:r w:rsidR="00C072DF" w:rsidRPr="009F4117">
              <w:rPr>
                <w:rFonts w:ascii="Calibri" w:hAnsi="Calibri" w:cstheme="minorHAnsi"/>
                <w:sz w:val="20"/>
                <w:szCs w:val="20"/>
                <w:lang w:val="es-ES_tradnl"/>
              </w:rPr>
              <w:t>01</w:t>
            </w:r>
            <w:r w:rsidR="00D736B0" w:rsidRPr="009F4117">
              <w:rPr>
                <w:rFonts w:ascii="Calibri" w:hAnsi="Calibri" w:cstheme="minorHAnsi"/>
                <w:sz w:val="20"/>
                <w:szCs w:val="20"/>
                <w:lang w:val="es-ES_tradnl"/>
              </w:rPr>
              <w:t>/201</w:t>
            </w:r>
            <w:r w:rsidR="00C072DF" w:rsidRPr="009F4117">
              <w:rPr>
                <w:rFonts w:ascii="Calibri" w:hAnsi="Calibri" w:cstheme="minorHAnsi"/>
                <w:sz w:val="20"/>
                <w:szCs w:val="20"/>
                <w:lang w:val="es-ES_tradnl"/>
              </w:rPr>
              <w:t>3</w:t>
            </w:r>
          </w:p>
          <w:p w:rsidR="00D736B0" w:rsidRPr="009F4117" w:rsidRDefault="00D736B0" w:rsidP="00717A22">
            <w:pPr>
              <w:pStyle w:val="Instruo"/>
              <w:jc w:val="center"/>
              <w:rPr>
                <w:rFonts w:ascii="Calibri" w:hAnsi="Calibri" w:cstheme="minorHAnsi"/>
                <w:lang w:val="es-ES_tradnl"/>
              </w:rPr>
            </w:pPr>
          </w:p>
        </w:tc>
        <w:tc>
          <w:tcPr>
            <w:tcW w:w="556" w:type="pct"/>
          </w:tcPr>
          <w:p w:rsidR="00D736B0" w:rsidRPr="009F4117" w:rsidRDefault="00D736B0" w:rsidP="00717A22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D736B0" w:rsidRPr="009F4117" w:rsidRDefault="00D736B0" w:rsidP="00717A22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9F4117">
              <w:rPr>
                <w:rFonts w:ascii="Calibri" w:hAnsi="Calibri" w:cs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D736B0" w:rsidRPr="009F4117" w:rsidRDefault="00495D61" w:rsidP="00717A22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</w:rPr>
              <w:t>Felipe Leandro Almeida</w:t>
            </w:r>
          </w:p>
        </w:tc>
      </w:tr>
      <w:tr w:rsidR="00475123" w:rsidRPr="009F4117" w:rsidTr="006601E2">
        <w:trPr>
          <w:trHeight w:val="284"/>
        </w:trPr>
        <w:tc>
          <w:tcPr>
            <w:tcW w:w="797" w:type="pct"/>
          </w:tcPr>
          <w:p w:rsidR="00475123" w:rsidRPr="009F4117" w:rsidRDefault="00475123" w:rsidP="00717A22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  <w:lang w:val="es-ES_tradnl"/>
              </w:rPr>
              <w:t>28/05/2013</w:t>
            </w:r>
          </w:p>
        </w:tc>
        <w:tc>
          <w:tcPr>
            <w:tcW w:w="556" w:type="pct"/>
          </w:tcPr>
          <w:p w:rsidR="00475123" w:rsidRPr="009F4117" w:rsidRDefault="00060604" w:rsidP="00717A22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A655BC" w:rsidRPr="009F4117">
              <w:rPr>
                <w:rFonts w:ascii="Calibri" w:hAnsi="Calibri" w:cstheme="minorHAnsi"/>
                <w:sz w:val="20"/>
                <w:szCs w:val="20"/>
              </w:rPr>
              <w:t>1</w:t>
            </w:r>
          </w:p>
        </w:tc>
        <w:tc>
          <w:tcPr>
            <w:tcW w:w="2293" w:type="pct"/>
          </w:tcPr>
          <w:p w:rsidR="00475123" w:rsidRPr="009F4117" w:rsidRDefault="00D217F5" w:rsidP="00717A22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9F4117">
              <w:rPr>
                <w:rFonts w:ascii="Calibri" w:hAnsi="Calibri" w:cstheme="minorHAns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475123" w:rsidRPr="009F4117" w:rsidRDefault="00475123" w:rsidP="00717A22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</w:rPr>
              <w:t>João Antônio</w:t>
            </w:r>
            <w:r w:rsidR="001E5612" w:rsidRPr="009F4117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1E5612" w:rsidRPr="009F4117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1E5612" w:rsidRPr="009F4117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D217F5" w:rsidRPr="009F4117" w:rsidTr="006601E2">
        <w:trPr>
          <w:trHeight w:val="284"/>
        </w:trPr>
        <w:tc>
          <w:tcPr>
            <w:tcW w:w="797" w:type="pct"/>
          </w:tcPr>
          <w:p w:rsidR="00D217F5" w:rsidRPr="009F4117" w:rsidRDefault="00D217F5" w:rsidP="00717A22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  <w:lang w:val="es-ES_tradnl"/>
              </w:rPr>
              <w:t>03/06/2013</w:t>
            </w:r>
          </w:p>
        </w:tc>
        <w:tc>
          <w:tcPr>
            <w:tcW w:w="556" w:type="pct"/>
          </w:tcPr>
          <w:p w:rsidR="00D217F5" w:rsidRPr="009F4117" w:rsidRDefault="00060604" w:rsidP="00717A22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A655BC" w:rsidRPr="009F4117">
              <w:rPr>
                <w:rFonts w:ascii="Calibri" w:hAnsi="Calibri" w:cstheme="minorHAnsi"/>
                <w:sz w:val="20"/>
                <w:szCs w:val="20"/>
              </w:rPr>
              <w:t>2</w:t>
            </w:r>
          </w:p>
        </w:tc>
        <w:tc>
          <w:tcPr>
            <w:tcW w:w="2293" w:type="pct"/>
          </w:tcPr>
          <w:p w:rsidR="00D217F5" w:rsidRPr="009F4117" w:rsidRDefault="00D217F5" w:rsidP="00717A22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9F4117">
              <w:rPr>
                <w:rFonts w:ascii="Calibri" w:hAnsi="Calibri" w:cstheme="minorHAnsi"/>
                <w:i w:val="0"/>
                <w:color w:val="auto"/>
              </w:rPr>
              <w:t>Revisão do documento</w:t>
            </w:r>
          </w:p>
        </w:tc>
        <w:tc>
          <w:tcPr>
            <w:tcW w:w="1354" w:type="pct"/>
          </w:tcPr>
          <w:p w:rsidR="00D217F5" w:rsidRPr="009F4117" w:rsidRDefault="00D217F5" w:rsidP="00717A22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</w:rPr>
              <w:t>João Antônio</w:t>
            </w:r>
            <w:r w:rsidR="001E5612" w:rsidRPr="009F4117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1E5612" w:rsidRPr="009F4117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1E5612" w:rsidRPr="009F4117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060604" w:rsidRPr="009F4117" w:rsidTr="006601E2">
        <w:trPr>
          <w:trHeight w:val="284"/>
        </w:trPr>
        <w:tc>
          <w:tcPr>
            <w:tcW w:w="797" w:type="pct"/>
          </w:tcPr>
          <w:p w:rsidR="00060604" w:rsidRPr="009F4117" w:rsidRDefault="00A655BC" w:rsidP="00717A22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  <w:lang w:val="es-ES_tradnl"/>
              </w:rPr>
              <w:t>10/07/2013</w:t>
            </w:r>
          </w:p>
        </w:tc>
        <w:tc>
          <w:tcPr>
            <w:tcW w:w="556" w:type="pct"/>
          </w:tcPr>
          <w:p w:rsidR="00060604" w:rsidRPr="009F4117" w:rsidRDefault="00A655BC" w:rsidP="00717A22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A655BC" w:rsidRPr="009F4117" w:rsidRDefault="00A655BC" w:rsidP="00A655BC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9F4117">
              <w:rPr>
                <w:rFonts w:ascii="Calibri" w:hAnsi="Calibri" w:cstheme="minorHAnsi"/>
                <w:i w:val="0"/>
                <w:color w:val="auto"/>
              </w:rPr>
              <w:t xml:space="preserve">Alterado o fluxo básico, alterado os fluxos alternativos FA01, FA02 e FA03, incluído </w:t>
            </w:r>
            <w:proofErr w:type="gramStart"/>
            <w:r w:rsidRPr="009F4117">
              <w:rPr>
                <w:rFonts w:ascii="Calibri" w:hAnsi="Calibri" w:cstheme="minorHAnsi"/>
                <w:i w:val="0"/>
                <w:color w:val="auto"/>
              </w:rPr>
              <w:t>FA04</w:t>
            </w:r>
            <w:proofErr w:type="gramEnd"/>
          </w:p>
          <w:p w:rsidR="00060604" w:rsidRPr="009F4117" w:rsidRDefault="00A655BC" w:rsidP="00A655BC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9F4117">
              <w:rPr>
                <w:rFonts w:ascii="Calibri" w:hAnsi="Calibri" w:cstheme="minorHAnsi"/>
                <w:i w:val="0"/>
                <w:color w:val="auto"/>
              </w:rPr>
              <w:t>FE04, FE05, FE06, FE07 e Interfaces</w:t>
            </w:r>
          </w:p>
        </w:tc>
        <w:tc>
          <w:tcPr>
            <w:tcW w:w="1354" w:type="pct"/>
          </w:tcPr>
          <w:p w:rsidR="00060604" w:rsidRPr="009F4117" w:rsidRDefault="00A655BC" w:rsidP="00717A22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</w:rPr>
              <w:t>Aline Santos Freitas - XTI</w:t>
            </w:r>
          </w:p>
        </w:tc>
      </w:tr>
      <w:tr w:rsidR="001E5612" w:rsidRPr="009F4117" w:rsidTr="006601E2">
        <w:trPr>
          <w:trHeight w:val="284"/>
        </w:trPr>
        <w:tc>
          <w:tcPr>
            <w:tcW w:w="797" w:type="pct"/>
          </w:tcPr>
          <w:p w:rsidR="001E5612" w:rsidRPr="009F4117" w:rsidRDefault="001E5612" w:rsidP="0016527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F4117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1E5612" w:rsidRPr="009F4117" w:rsidRDefault="001E5612" w:rsidP="001E561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F4117">
              <w:rPr>
                <w:rFonts w:ascii="Calibri" w:hAnsi="Calibri" w:cs="Arial"/>
                <w:sz w:val="20"/>
                <w:szCs w:val="20"/>
              </w:rPr>
              <w:t>1.5</w:t>
            </w:r>
          </w:p>
        </w:tc>
        <w:tc>
          <w:tcPr>
            <w:tcW w:w="2293" w:type="pct"/>
          </w:tcPr>
          <w:p w:rsidR="001E5612" w:rsidRPr="009F4117" w:rsidRDefault="001E5612" w:rsidP="0016527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9F4117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1E5612" w:rsidRPr="009F4117" w:rsidRDefault="001E5612" w:rsidP="00165274">
            <w:pPr>
              <w:rPr>
                <w:rFonts w:ascii="Calibri" w:hAnsi="Calibri" w:cs="Arial"/>
                <w:sz w:val="20"/>
                <w:szCs w:val="20"/>
              </w:rPr>
            </w:pPr>
            <w:r w:rsidRPr="009F4117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9F4117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9F4117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5C6F22" w:rsidRPr="009F4117" w:rsidRDefault="005C6F22" w:rsidP="005C6F22">
      <w:pPr>
        <w:spacing w:after="0"/>
        <w:rPr>
          <w:rFonts w:ascii="Calibri" w:hAnsi="Calibri" w:cstheme="minorHAnsi"/>
          <w:sz w:val="20"/>
          <w:szCs w:val="20"/>
        </w:rPr>
      </w:pPr>
    </w:p>
    <w:p w:rsidR="006601E2" w:rsidRPr="009F4117" w:rsidRDefault="006601E2">
      <w:pPr>
        <w:rPr>
          <w:rFonts w:ascii="Calibri" w:hAnsi="Calibri" w:cstheme="minorHAnsi"/>
          <w:sz w:val="20"/>
          <w:szCs w:val="20"/>
          <w:lang w:val="pt-PT"/>
        </w:rPr>
      </w:pPr>
    </w:p>
    <w:p w:rsidR="003558E5" w:rsidRPr="009F4117" w:rsidRDefault="006601E2" w:rsidP="00195D28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9F4117">
        <w:rPr>
          <w:rFonts w:ascii="Calibri" w:hAnsi="Calibri" w:cstheme="minorHAnsi"/>
          <w:sz w:val="20"/>
        </w:rPr>
        <w:lastRenderedPageBreak/>
        <w:t xml:space="preserve">Sumário </w:t>
      </w:r>
      <w:r w:rsidR="0098169C" w:rsidRPr="009F4117">
        <w:rPr>
          <w:rFonts w:ascii="Calibri" w:hAnsi="Calibri" w:cstheme="minorHAnsi"/>
          <w:sz w:val="20"/>
        </w:rPr>
        <w:fldChar w:fldCharType="begin"/>
      </w:r>
      <w:r w:rsidR="005C6F22" w:rsidRPr="009F4117">
        <w:rPr>
          <w:rFonts w:ascii="Calibri" w:hAnsi="Calibri" w:cstheme="minorHAnsi"/>
          <w:sz w:val="20"/>
        </w:rPr>
        <w:instrText xml:space="preserve"> TOC \o "1-3" \h \z \u </w:instrText>
      </w:r>
      <w:r w:rsidR="0098169C" w:rsidRPr="009F4117">
        <w:rPr>
          <w:rFonts w:ascii="Calibri" w:hAnsi="Calibri" w:cstheme="minorHAnsi"/>
          <w:sz w:val="20"/>
        </w:rPr>
        <w:fldChar w:fldCharType="separate"/>
      </w:r>
    </w:p>
    <w:p w:rsidR="003558E5" w:rsidRPr="009F4117" w:rsidRDefault="000A7FAF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6466" w:history="1">
        <w:r w:rsidR="003558E5" w:rsidRPr="009F4117">
          <w:rPr>
            <w:rStyle w:val="Hyperlink"/>
            <w:rFonts w:ascii="Calibri" w:hAnsi="Calibri"/>
            <w:noProof/>
          </w:rPr>
          <w:t>1</w:t>
        </w:r>
        <w:r w:rsidR="003558E5" w:rsidRPr="009F4117">
          <w:rPr>
            <w:rFonts w:ascii="Calibri" w:hAnsi="Calibri"/>
            <w:b w:val="0"/>
            <w:bCs w:val="0"/>
            <w:cap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INTRODUÇÃO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_Toc361216466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4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6467" w:history="1">
        <w:r w:rsidR="003558E5" w:rsidRPr="009F4117">
          <w:rPr>
            <w:rStyle w:val="Hyperlink"/>
            <w:rFonts w:ascii="Calibri" w:hAnsi="Calibri"/>
            <w:noProof/>
          </w:rPr>
          <w:t>2</w:t>
        </w:r>
        <w:r w:rsidR="003558E5" w:rsidRPr="009F4117">
          <w:rPr>
            <w:rFonts w:ascii="Calibri" w:hAnsi="Calibri"/>
            <w:b w:val="0"/>
            <w:bCs w:val="0"/>
            <w:cap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Definições, Acrônimos e Abreviações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_Toc361216467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4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6468" w:history="1">
        <w:r w:rsidR="003558E5" w:rsidRPr="009F4117">
          <w:rPr>
            <w:rStyle w:val="Hyperlink"/>
            <w:rFonts w:ascii="Calibri" w:hAnsi="Calibri"/>
            <w:noProof/>
          </w:rPr>
          <w:t>3</w:t>
        </w:r>
        <w:r w:rsidR="003558E5" w:rsidRPr="009F4117">
          <w:rPr>
            <w:rFonts w:ascii="Calibri" w:hAnsi="Calibri"/>
            <w:b w:val="0"/>
            <w:bCs w:val="0"/>
            <w:cap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Referências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_Toc361216468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4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6469" w:history="1">
        <w:r w:rsidR="003558E5" w:rsidRPr="009F4117">
          <w:rPr>
            <w:rStyle w:val="Hyperlink"/>
            <w:rFonts w:ascii="Calibri" w:hAnsi="Calibri"/>
            <w:noProof/>
          </w:rPr>
          <w:t>4</w:t>
        </w:r>
        <w:r w:rsidR="003558E5" w:rsidRPr="009F4117">
          <w:rPr>
            <w:rFonts w:ascii="Calibri" w:hAnsi="Calibri"/>
            <w:b w:val="0"/>
            <w:bCs w:val="0"/>
            <w:cap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Atores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_Toc361216469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4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6470" w:history="1">
        <w:r w:rsidR="003558E5" w:rsidRPr="009F4117">
          <w:rPr>
            <w:rStyle w:val="Hyperlink"/>
            <w:rFonts w:ascii="Calibri" w:hAnsi="Calibri"/>
            <w:noProof/>
          </w:rPr>
          <w:t>5</w:t>
        </w:r>
        <w:r w:rsidR="003558E5" w:rsidRPr="009F4117">
          <w:rPr>
            <w:rFonts w:ascii="Calibri" w:hAnsi="Calibri"/>
            <w:b w:val="0"/>
            <w:bCs w:val="0"/>
            <w:cap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Pré-condições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_Toc361216470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4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6471" w:history="1">
        <w:r w:rsidR="003558E5" w:rsidRPr="009F4117">
          <w:rPr>
            <w:rStyle w:val="Hyperlink"/>
            <w:rFonts w:ascii="Calibri" w:hAnsi="Calibri"/>
            <w:noProof/>
          </w:rPr>
          <w:t>6</w:t>
        </w:r>
        <w:r w:rsidR="003558E5" w:rsidRPr="009F4117">
          <w:rPr>
            <w:rFonts w:ascii="Calibri" w:hAnsi="Calibri"/>
            <w:b w:val="0"/>
            <w:bCs w:val="0"/>
            <w:cap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Fluxo de Eventos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_Toc361216471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4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6472" w:history="1">
        <w:r w:rsidR="003558E5" w:rsidRPr="009F4117">
          <w:rPr>
            <w:rStyle w:val="Hyperlink"/>
            <w:rFonts w:ascii="Calibri" w:hAnsi="Calibri"/>
            <w:noProof/>
          </w:rPr>
          <w:t>6.1.</w:t>
        </w:r>
        <w:r w:rsidR="003558E5" w:rsidRPr="009F4117">
          <w:rPr>
            <w:rFonts w:ascii="Calibri" w:hAnsi="Calibri"/>
            <w:smallCap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Fluxo Básico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_Toc361216472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4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6473" w:history="1">
        <w:r w:rsidR="003558E5" w:rsidRPr="009F4117">
          <w:rPr>
            <w:rStyle w:val="Hyperlink"/>
            <w:rFonts w:ascii="Calibri" w:hAnsi="Calibri"/>
            <w:noProof/>
          </w:rPr>
          <w:t>6.2.</w:t>
        </w:r>
        <w:r w:rsidR="003558E5" w:rsidRPr="009F4117">
          <w:rPr>
            <w:rFonts w:ascii="Calibri" w:hAnsi="Calibri"/>
            <w:smallCap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Fluxos alternativos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_Toc361216473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5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6474" w:history="1">
        <w:r w:rsidR="003558E5" w:rsidRPr="009F4117">
          <w:rPr>
            <w:rStyle w:val="Hyperlink"/>
            <w:rFonts w:ascii="Calibri" w:hAnsi="Calibri"/>
            <w:noProof/>
          </w:rPr>
          <w:t>FA01.</w:t>
        </w:r>
        <w:r w:rsidR="003558E5" w:rsidRPr="009F4117">
          <w:rPr>
            <w:rFonts w:ascii="Calibri" w:hAnsi="Calibri"/>
            <w:i w:val="0"/>
            <w:iC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Realizar Pesquisa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_Toc361216474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5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6475" w:history="1">
        <w:r w:rsidR="003558E5" w:rsidRPr="009F4117">
          <w:rPr>
            <w:rStyle w:val="Hyperlink"/>
            <w:rFonts w:ascii="Calibri" w:hAnsi="Calibri"/>
            <w:noProof/>
          </w:rPr>
          <w:t>FA02.</w:t>
        </w:r>
        <w:r w:rsidR="003558E5" w:rsidRPr="009F4117">
          <w:rPr>
            <w:rFonts w:ascii="Calibri" w:hAnsi="Calibri"/>
            <w:i w:val="0"/>
            <w:iC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Editar Classificação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_Toc361216475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5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6476" w:history="1">
        <w:r w:rsidR="003558E5" w:rsidRPr="009F4117">
          <w:rPr>
            <w:rStyle w:val="Hyperlink"/>
            <w:rFonts w:ascii="Calibri" w:hAnsi="Calibri"/>
            <w:noProof/>
          </w:rPr>
          <w:t>FA03.</w:t>
        </w:r>
        <w:r w:rsidR="003558E5" w:rsidRPr="009F4117">
          <w:rPr>
            <w:rFonts w:ascii="Calibri" w:hAnsi="Calibri"/>
            <w:i w:val="0"/>
            <w:iC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Excluir Classificação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_Toc361216476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5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6477" w:history="1">
        <w:r w:rsidR="003558E5" w:rsidRPr="009F4117">
          <w:rPr>
            <w:rStyle w:val="Hyperlink"/>
            <w:rFonts w:ascii="Calibri" w:hAnsi="Calibri"/>
            <w:noProof/>
          </w:rPr>
          <w:t>FA04.</w:t>
        </w:r>
        <w:r w:rsidR="003558E5" w:rsidRPr="009F4117">
          <w:rPr>
            <w:rFonts w:ascii="Calibri" w:hAnsi="Calibri"/>
            <w:i w:val="0"/>
            <w:iC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Paginação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_Toc361216477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5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6478" w:history="1">
        <w:r w:rsidR="003558E5" w:rsidRPr="009F4117">
          <w:rPr>
            <w:rStyle w:val="Hyperlink"/>
            <w:rFonts w:ascii="Calibri" w:hAnsi="Calibri"/>
            <w:noProof/>
          </w:rPr>
          <w:t>6.3.</w:t>
        </w:r>
        <w:r w:rsidR="003558E5" w:rsidRPr="009F4117">
          <w:rPr>
            <w:rFonts w:ascii="Calibri" w:hAnsi="Calibri"/>
            <w:smallCap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Fluxo de Exceções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_Toc361216478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6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6479" w:history="1">
        <w:r w:rsidR="003558E5" w:rsidRPr="009F4117">
          <w:rPr>
            <w:rStyle w:val="Hyperlink"/>
            <w:rFonts w:ascii="Calibri" w:hAnsi="Calibri"/>
            <w:noProof/>
          </w:rPr>
          <w:t>FE01.</w:t>
        </w:r>
        <w:r w:rsidR="003558E5" w:rsidRPr="009F4117">
          <w:rPr>
            <w:rFonts w:ascii="Calibri" w:hAnsi="Calibri"/>
            <w:i w:val="0"/>
            <w:iC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Informação Obrigatória Não Preenchida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_Toc361216479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6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6480" w:history="1">
        <w:r w:rsidR="003558E5" w:rsidRPr="009F4117">
          <w:rPr>
            <w:rStyle w:val="Hyperlink"/>
            <w:rFonts w:ascii="Calibri" w:hAnsi="Calibri"/>
            <w:noProof/>
          </w:rPr>
          <w:t>FE02.</w:t>
        </w:r>
        <w:r w:rsidR="003558E5" w:rsidRPr="009F4117">
          <w:rPr>
            <w:rFonts w:ascii="Calibri" w:hAnsi="Calibri"/>
            <w:i w:val="0"/>
            <w:iC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Registros Não Retornados na Consulta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_Toc361216480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6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6481" w:history="1">
        <w:r w:rsidR="003558E5" w:rsidRPr="009F4117">
          <w:rPr>
            <w:rStyle w:val="Hyperlink"/>
            <w:rFonts w:ascii="Calibri" w:hAnsi="Calibri"/>
            <w:noProof/>
          </w:rPr>
          <w:t>FE03.</w:t>
        </w:r>
        <w:r w:rsidR="003558E5" w:rsidRPr="009F4117">
          <w:rPr>
            <w:rFonts w:ascii="Calibri" w:hAnsi="Calibri"/>
            <w:i w:val="0"/>
            <w:iC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Violação de Integridade Referencial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_Toc361216481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6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6482" w:history="1">
        <w:r w:rsidR="003558E5" w:rsidRPr="009F4117">
          <w:rPr>
            <w:rStyle w:val="Hyperlink"/>
            <w:rFonts w:ascii="Calibri" w:hAnsi="Calibri"/>
            <w:noProof/>
          </w:rPr>
          <w:t>FE04.</w:t>
        </w:r>
        <w:r w:rsidR="003558E5" w:rsidRPr="009F4117">
          <w:rPr>
            <w:rFonts w:ascii="Calibri" w:hAnsi="Calibri"/>
            <w:i w:val="0"/>
            <w:iC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Salvar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_Toc361216482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6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6483" w:history="1">
        <w:r w:rsidR="003558E5" w:rsidRPr="009F4117">
          <w:rPr>
            <w:rStyle w:val="Hyperlink"/>
            <w:rFonts w:ascii="Calibri" w:hAnsi="Calibri"/>
            <w:noProof/>
          </w:rPr>
          <w:t>FE05.</w:t>
        </w:r>
        <w:r w:rsidR="003558E5" w:rsidRPr="009F4117">
          <w:rPr>
            <w:rFonts w:ascii="Calibri" w:hAnsi="Calibri"/>
            <w:i w:val="0"/>
            <w:iC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Fechar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_Toc361216483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6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6484" w:history="1">
        <w:r w:rsidR="003558E5" w:rsidRPr="009F4117">
          <w:rPr>
            <w:rStyle w:val="Hyperlink"/>
            <w:rFonts w:ascii="Calibri" w:hAnsi="Calibri"/>
            <w:noProof/>
          </w:rPr>
          <w:t>FE06.</w:t>
        </w:r>
        <w:r w:rsidR="003558E5" w:rsidRPr="009F4117">
          <w:rPr>
            <w:rFonts w:ascii="Calibri" w:hAnsi="Calibri"/>
            <w:i w:val="0"/>
            <w:iC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Excluir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_Toc361216484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7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6485" w:history="1">
        <w:r w:rsidR="003558E5" w:rsidRPr="009F4117">
          <w:rPr>
            <w:rStyle w:val="Hyperlink"/>
            <w:rFonts w:ascii="Calibri" w:hAnsi="Calibri"/>
            <w:noProof/>
          </w:rPr>
          <w:t>FE07.</w:t>
        </w:r>
        <w:r w:rsidR="003558E5" w:rsidRPr="009F4117">
          <w:rPr>
            <w:rFonts w:ascii="Calibri" w:hAnsi="Calibri"/>
            <w:i w:val="0"/>
            <w:iC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Não Excluir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_Toc361216485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7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6486" w:history="1">
        <w:r w:rsidR="003558E5" w:rsidRPr="009F4117">
          <w:rPr>
            <w:rStyle w:val="Hyperlink"/>
            <w:rFonts w:ascii="Calibri" w:hAnsi="Calibri"/>
            <w:noProof/>
          </w:rPr>
          <w:t>7</w:t>
        </w:r>
        <w:r w:rsidR="003558E5" w:rsidRPr="009F4117">
          <w:rPr>
            <w:rFonts w:ascii="Calibri" w:hAnsi="Calibri"/>
            <w:b w:val="0"/>
            <w:bCs w:val="0"/>
            <w:cap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Ponto de Extensão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_Toc361216486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7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6487" w:history="1">
        <w:r w:rsidR="003558E5" w:rsidRPr="009F4117">
          <w:rPr>
            <w:rStyle w:val="Hyperlink"/>
            <w:rFonts w:ascii="Calibri" w:hAnsi="Calibri"/>
            <w:noProof/>
          </w:rPr>
          <w:t>8</w:t>
        </w:r>
        <w:r w:rsidR="003558E5" w:rsidRPr="009F4117">
          <w:rPr>
            <w:rFonts w:ascii="Calibri" w:hAnsi="Calibri"/>
            <w:b w:val="0"/>
            <w:bCs w:val="0"/>
            <w:cap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Pós-condições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_Toc361216487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7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6488" w:history="1">
        <w:r w:rsidR="003558E5" w:rsidRPr="009F4117">
          <w:rPr>
            <w:rStyle w:val="Hyperlink"/>
            <w:rFonts w:ascii="Calibri" w:hAnsi="Calibri"/>
            <w:noProof/>
          </w:rPr>
          <w:t>9</w:t>
        </w:r>
        <w:r w:rsidR="003558E5" w:rsidRPr="009F4117">
          <w:rPr>
            <w:rFonts w:ascii="Calibri" w:hAnsi="Calibri"/>
            <w:b w:val="0"/>
            <w:bCs w:val="0"/>
            <w:cap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interfaces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_Toc361216488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7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6489" w:history="1">
        <w:r w:rsidR="003558E5" w:rsidRPr="009F4117">
          <w:rPr>
            <w:rStyle w:val="Hyperlink"/>
            <w:rFonts w:ascii="Calibri" w:hAnsi="Calibri"/>
            <w:noProof/>
          </w:rPr>
          <w:t>9.1.</w:t>
        </w:r>
        <w:r w:rsidR="003558E5" w:rsidRPr="009F4117">
          <w:rPr>
            <w:rFonts w:ascii="Calibri" w:hAnsi="Calibri"/>
            <w:smallCap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Classificações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_Toc361216489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7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6490" w:history="1">
        <w:r w:rsidR="003558E5" w:rsidRPr="009F4117">
          <w:rPr>
            <w:rStyle w:val="Hyperlink"/>
            <w:rFonts w:ascii="Calibri" w:hAnsi="Calibri"/>
            <w:noProof/>
          </w:rPr>
          <w:t>9.2.</w:t>
        </w:r>
        <w:r w:rsidR="003558E5" w:rsidRPr="009F4117">
          <w:rPr>
            <w:rFonts w:ascii="Calibri" w:hAnsi="Calibri"/>
            <w:smallCap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listar classificação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_Toc361216490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7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6491" w:history="1">
        <w:r w:rsidR="003558E5" w:rsidRPr="009F4117">
          <w:rPr>
            <w:rStyle w:val="Hyperlink"/>
            <w:rFonts w:ascii="Calibri" w:hAnsi="Calibri"/>
            <w:noProof/>
          </w:rPr>
          <w:t>9.3.</w:t>
        </w:r>
        <w:r w:rsidR="003558E5" w:rsidRPr="009F4117">
          <w:rPr>
            <w:rFonts w:ascii="Calibri" w:hAnsi="Calibri"/>
            <w:smallCap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nova classificação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_Toc361216491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8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6492" w:history="1">
        <w:r w:rsidR="003558E5" w:rsidRPr="009F4117">
          <w:rPr>
            <w:rStyle w:val="Hyperlink"/>
            <w:rFonts w:ascii="Calibri" w:hAnsi="Calibri"/>
            <w:noProof/>
          </w:rPr>
          <w:t>9.4.</w:t>
        </w:r>
        <w:r w:rsidR="003558E5" w:rsidRPr="009F4117">
          <w:rPr>
            <w:rFonts w:ascii="Calibri" w:hAnsi="Calibri"/>
            <w:smallCap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EDITAR CLASSIFICAÇÃO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_Toc361216492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9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6493" w:history="1">
        <w:r w:rsidR="003558E5" w:rsidRPr="009F4117">
          <w:rPr>
            <w:rStyle w:val="Hyperlink"/>
            <w:rFonts w:ascii="Calibri" w:hAnsi="Calibri"/>
            <w:noProof/>
          </w:rPr>
          <w:t>9.5.</w:t>
        </w:r>
        <w:r w:rsidR="003558E5" w:rsidRPr="009F4117">
          <w:rPr>
            <w:rFonts w:ascii="Calibri" w:hAnsi="Calibri"/>
            <w:smallCap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excluiR CLASSIFICAÇÃO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_Toc361216493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9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3558E5" w:rsidRPr="009F4117" w:rsidRDefault="000A7FAF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6494" w:history="1">
        <w:r w:rsidR="003558E5" w:rsidRPr="009F4117">
          <w:rPr>
            <w:rStyle w:val="Hyperlink"/>
            <w:rFonts w:ascii="Calibri" w:hAnsi="Calibri"/>
            <w:noProof/>
          </w:rPr>
          <w:t>10</w:t>
        </w:r>
        <w:r w:rsidR="003558E5" w:rsidRPr="009F4117">
          <w:rPr>
            <w:rFonts w:ascii="Calibri" w:hAnsi="Calibri"/>
            <w:b w:val="0"/>
            <w:bCs w:val="0"/>
            <w:caps w:val="0"/>
            <w:noProof/>
          </w:rPr>
          <w:tab/>
        </w:r>
        <w:r w:rsidR="003558E5" w:rsidRPr="009F4117">
          <w:rPr>
            <w:rStyle w:val="Hyperlink"/>
            <w:rFonts w:ascii="Calibri" w:hAnsi="Calibri"/>
            <w:noProof/>
          </w:rPr>
          <w:t>Aprovações</w:t>
        </w:r>
        <w:r w:rsidR="003558E5" w:rsidRPr="009F4117">
          <w:rPr>
            <w:rFonts w:ascii="Calibri" w:hAnsi="Calibri"/>
            <w:noProof/>
            <w:webHidden/>
          </w:rPr>
          <w:tab/>
        </w:r>
        <w:r w:rsidR="0098169C" w:rsidRPr="009F4117">
          <w:rPr>
            <w:rFonts w:ascii="Calibri" w:hAnsi="Calibri"/>
            <w:noProof/>
            <w:webHidden/>
          </w:rPr>
          <w:fldChar w:fldCharType="begin"/>
        </w:r>
        <w:r w:rsidR="003558E5" w:rsidRPr="009F4117">
          <w:rPr>
            <w:rFonts w:ascii="Calibri" w:hAnsi="Calibri"/>
            <w:noProof/>
            <w:webHidden/>
          </w:rPr>
          <w:instrText xml:space="preserve"> PAGEREF _Toc361216494 \h </w:instrText>
        </w:r>
        <w:r w:rsidR="0098169C" w:rsidRPr="009F4117">
          <w:rPr>
            <w:rFonts w:ascii="Calibri" w:hAnsi="Calibri"/>
            <w:noProof/>
            <w:webHidden/>
          </w:rPr>
        </w:r>
        <w:r w:rsidR="0098169C" w:rsidRPr="009F4117">
          <w:rPr>
            <w:rFonts w:ascii="Calibri" w:hAnsi="Calibri"/>
            <w:noProof/>
            <w:webHidden/>
          </w:rPr>
          <w:fldChar w:fldCharType="separate"/>
        </w:r>
        <w:r w:rsidR="003558E5" w:rsidRPr="009F4117">
          <w:rPr>
            <w:rFonts w:ascii="Calibri" w:hAnsi="Calibri"/>
            <w:noProof/>
            <w:webHidden/>
          </w:rPr>
          <w:t>10</w:t>
        </w:r>
        <w:r w:rsidR="0098169C" w:rsidRPr="009F4117">
          <w:rPr>
            <w:rFonts w:ascii="Calibri" w:hAnsi="Calibri"/>
            <w:noProof/>
            <w:webHidden/>
          </w:rPr>
          <w:fldChar w:fldCharType="end"/>
        </w:r>
      </w:hyperlink>
    </w:p>
    <w:p w:rsidR="006601E2" w:rsidRPr="009F4117" w:rsidRDefault="0098169C" w:rsidP="004E6B6A">
      <w:pPr>
        <w:rPr>
          <w:rFonts w:ascii="Calibri" w:hAnsi="Calibri" w:cstheme="minorHAnsi"/>
          <w:sz w:val="20"/>
          <w:szCs w:val="20"/>
          <w:lang w:val="pt-PT"/>
        </w:rPr>
      </w:pPr>
      <w:r w:rsidRPr="009F4117">
        <w:rPr>
          <w:rFonts w:ascii="Calibri" w:hAnsi="Calibri" w:cstheme="minorHAnsi"/>
          <w:sz w:val="20"/>
          <w:szCs w:val="20"/>
        </w:rPr>
        <w:fldChar w:fldCharType="end"/>
      </w:r>
    </w:p>
    <w:p w:rsidR="005C6F22" w:rsidRPr="009F4117" w:rsidRDefault="005C6F22">
      <w:pPr>
        <w:rPr>
          <w:rFonts w:ascii="Calibri" w:hAnsi="Calibri" w:cstheme="minorHAnsi"/>
          <w:sz w:val="20"/>
          <w:szCs w:val="20"/>
        </w:rPr>
      </w:pPr>
    </w:p>
    <w:p w:rsidR="00016092" w:rsidRPr="009F4117" w:rsidRDefault="00016092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br w:type="page"/>
      </w:r>
    </w:p>
    <w:p w:rsidR="00877222" w:rsidRPr="009F4117" w:rsidRDefault="005C6F22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1" w:name="_Toc361216466"/>
      <w:r w:rsidRPr="009F4117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1"/>
    </w:p>
    <w:p w:rsidR="001846F4" w:rsidRPr="009F4117" w:rsidRDefault="001846F4" w:rsidP="00FE5E1F">
      <w:pPr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 xml:space="preserve">Este caso de uso tem como objetivo permitir a manutenção </w:t>
      </w:r>
      <w:r w:rsidR="00F15168" w:rsidRPr="009F4117">
        <w:rPr>
          <w:rFonts w:ascii="Calibri" w:hAnsi="Calibri" w:cstheme="minorHAnsi"/>
          <w:sz w:val="20"/>
          <w:szCs w:val="20"/>
        </w:rPr>
        <w:t xml:space="preserve">das </w:t>
      </w:r>
      <w:r w:rsidR="00DF4CA5" w:rsidRPr="009F4117">
        <w:rPr>
          <w:rFonts w:ascii="Calibri" w:hAnsi="Calibri" w:cstheme="minorHAnsi"/>
          <w:sz w:val="20"/>
          <w:szCs w:val="20"/>
        </w:rPr>
        <w:t>Classificações</w:t>
      </w:r>
      <w:r w:rsidR="00C072DF" w:rsidRPr="009F4117">
        <w:rPr>
          <w:rFonts w:ascii="Calibri" w:hAnsi="Calibri" w:cstheme="minorHAnsi"/>
          <w:sz w:val="20"/>
          <w:szCs w:val="20"/>
        </w:rPr>
        <w:t xml:space="preserve"> das Manifestações no Sistema de Ouvidoria do Ministério da Cultura.</w:t>
      </w:r>
    </w:p>
    <w:p w:rsidR="005C6F22" w:rsidRPr="009F4117" w:rsidRDefault="005C6F22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2" w:name="_Toc298141702"/>
      <w:bookmarkStart w:id="3" w:name="_Toc361216467"/>
      <w:r w:rsidRPr="009F4117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9F4117">
        <w:rPr>
          <w:rFonts w:ascii="Calibri" w:hAnsi="Calibri" w:cstheme="minorHAnsi"/>
          <w:sz w:val="20"/>
          <w:szCs w:val="20"/>
        </w:rPr>
        <w:t>Abreviações</w:t>
      </w:r>
      <w:bookmarkEnd w:id="2"/>
      <w:bookmarkEnd w:id="3"/>
      <w:proofErr w:type="gramEnd"/>
    </w:p>
    <w:p w:rsidR="00B21E71" w:rsidRPr="009F4117" w:rsidRDefault="00C163FC" w:rsidP="00B21E71">
      <w:pPr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  <w:lang w:val="pt-PT"/>
        </w:rPr>
        <w:t xml:space="preserve">Quaisquer definições, acrônimos ou abreviações estão </w:t>
      </w:r>
      <w:r w:rsidR="00475123" w:rsidRPr="009F4117">
        <w:rPr>
          <w:rFonts w:ascii="Calibri" w:hAnsi="Calibri" w:cstheme="minorHAnsi"/>
          <w:sz w:val="20"/>
          <w:szCs w:val="20"/>
          <w:lang w:val="pt-PT"/>
        </w:rPr>
        <w:t>especificados</w:t>
      </w:r>
      <w:r w:rsidRPr="009F4117">
        <w:rPr>
          <w:rFonts w:ascii="Calibri" w:hAnsi="Calibri" w:cstheme="minorHAnsi"/>
          <w:sz w:val="20"/>
          <w:szCs w:val="20"/>
          <w:lang w:val="pt-PT"/>
        </w:rPr>
        <w:t xml:space="preserve"> no Glossário do </w:t>
      </w:r>
      <w:r w:rsidR="00475123" w:rsidRPr="009F4117">
        <w:rPr>
          <w:rFonts w:ascii="Calibri" w:hAnsi="Calibri" w:cstheme="minorHAnsi"/>
          <w:sz w:val="20"/>
          <w:szCs w:val="20"/>
          <w:lang w:val="pt-PT"/>
        </w:rPr>
        <w:t>SISTEMA DE OUVIDORIA</w:t>
      </w:r>
      <w:r w:rsidRPr="009F4117">
        <w:rPr>
          <w:rFonts w:ascii="Calibri" w:hAnsi="Calibri" w:cstheme="minorHAnsi"/>
          <w:sz w:val="20"/>
          <w:szCs w:val="20"/>
          <w:lang w:val="pt-PT"/>
        </w:rPr>
        <w:t>.</w:t>
      </w:r>
    </w:p>
    <w:p w:rsidR="00FB7ED9" w:rsidRPr="009F4117" w:rsidRDefault="00FB7ED9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4" w:name="_Toc361216468"/>
      <w:r w:rsidRPr="009F4117">
        <w:rPr>
          <w:rFonts w:ascii="Calibri" w:hAnsi="Calibri" w:cstheme="minorHAnsi"/>
          <w:sz w:val="20"/>
          <w:szCs w:val="20"/>
        </w:rPr>
        <w:t>Referências</w:t>
      </w:r>
      <w:bookmarkEnd w:id="4"/>
    </w:p>
    <w:p w:rsidR="00B21E71" w:rsidRPr="009F4117" w:rsidRDefault="00B21E71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F4117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354BB0" w:rsidRPr="009F4117" w:rsidRDefault="009E07A7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F4117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9E07A7" w:rsidRPr="009F4117" w:rsidRDefault="00DF4CA5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F4117">
        <w:rPr>
          <w:rFonts w:ascii="Calibri" w:hAnsi="Calibri" w:cstheme="minorHAnsi"/>
          <w:sz w:val="20"/>
          <w:szCs w:val="20"/>
          <w:lang w:val="pt-PT"/>
        </w:rPr>
        <w:t>EI04</w:t>
      </w:r>
      <w:r w:rsidR="009E07A7" w:rsidRPr="009F4117">
        <w:rPr>
          <w:rFonts w:ascii="Calibri" w:hAnsi="Calibri" w:cstheme="minorHAnsi"/>
          <w:sz w:val="20"/>
          <w:szCs w:val="20"/>
          <w:lang w:val="pt-PT"/>
        </w:rPr>
        <w:t xml:space="preserve"> - Manter </w:t>
      </w:r>
      <w:r w:rsidRPr="009F4117">
        <w:rPr>
          <w:rFonts w:ascii="Calibri" w:hAnsi="Calibri" w:cstheme="minorHAnsi"/>
          <w:sz w:val="20"/>
          <w:szCs w:val="20"/>
          <w:lang w:val="pt-PT"/>
        </w:rPr>
        <w:t>Classificações</w:t>
      </w:r>
      <w:r w:rsidR="006E768F" w:rsidRPr="009F4117">
        <w:rPr>
          <w:rFonts w:ascii="Calibri" w:hAnsi="Calibri" w:cstheme="minorHAnsi"/>
          <w:sz w:val="20"/>
          <w:szCs w:val="20"/>
          <w:lang w:val="pt-PT"/>
        </w:rPr>
        <w:t>;</w:t>
      </w:r>
    </w:p>
    <w:p w:rsidR="006E768F" w:rsidRPr="009F4117" w:rsidRDefault="006E768F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F4117">
        <w:rPr>
          <w:rFonts w:ascii="Calibri" w:hAnsi="Calibri" w:cstheme="minorHAnsi"/>
          <w:sz w:val="20"/>
          <w:szCs w:val="20"/>
          <w:lang w:val="pt-PT"/>
        </w:rPr>
        <w:t>RN06 - Classificações</w:t>
      </w:r>
    </w:p>
    <w:p w:rsidR="00FB7ED9" w:rsidRPr="009F4117" w:rsidRDefault="004E6B6A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61216469"/>
      <w:r w:rsidRPr="009F4117">
        <w:rPr>
          <w:rFonts w:ascii="Calibri" w:hAnsi="Calibri" w:cstheme="minorHAnsi"/>
          <w:sz w:val="20"/>
          <w:szCs w:val="20"/>
        </w:rPr>
        <w:t>Atores</w:t>
      </w:r>
      <w:bookmarkEnd w:id="5"/>
    </w:p>
    <w:p w:rsidR="00B21E71" w:rsidRPr="009F4117" w:rsidRDefault="00C072DF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F4117">
        <w:rPr>
          <w:rFonts w:ascii="Calibri" w:hAnsi="Calibri" w:cstheme="minorHAnsi"/>
          <w:sz w:val="20"/>
          <w:szCs w:val="20"/>
          <w:lang w:val="pt-PT"/>
        </w:rPr>
        <w:t>Analista Ouvidor</w:t>
      </w:r>
      <w:r w:rsidR="00B21E71" w:rsidRPr="009F4117">
        <w:rPr>
          <w:rFonts w:ascii="Calibri" w:hAnsi="Calibri" w:cstheme="minorHAnsi"/>
          <w:sz w:val="20"/>
          <w:szCs w:val="20"/>
          <w:lang w:val="pt-PT"/>
        </w:rPr>
        <w:t xml:space="preserve"> – </w:t>
      </w:r>
      <w:r w:rsidR="005629E5" w:rsidRPr="009F4117">
        <w:rPr>
          <w:rFonts w:ascii="Calibri" w:hAnsi="Calibri" w:cstheme="minorHAnsi"/>
          <w:sz w:val="20"/>
          <w:szCs w:val="20"/>
          <w:lang w:val="pt-PT"/>
        </w:rPr>
        <w:t>Servidor</w:t>
      </w:r>
      <w:r w:rsidR="00B21E71" w:rsidRPr="009F4117">
        <w:rPr>
          <w:rFonts w:ascii="Calibri" w:hAnsi="Calibri" w:cstheme="minorHAnsi"/>
          <w:sz w:val="20"/>
          <w:szCs w:val="20"/>
          <w:lang w:val="pt-PT"/>
        </w:rPr>
        <w:t xml:space="preserve"> responsável pela adminstração do </w:t>
      </w:r>
      <w:r w:rsidRPr="009F4117">
        <w:rPr>
          <w:rFonts w:ascii="Calibri" w:hAnsi="Calibri" w:cstheme="minorHAnsi"/>
          <w:sz w:val="20"/>
          <w:szCs w:val="20"/>
          <w:lang w:val="pt-PT"/>
        </w:rPr>
        <w:t>Sistema de Ouvidoria</w:t>
      </w:r>
      <w:r w:rsidR="00B21E71" w:rsidRPr="009F4117">
        <w:rPr>
          <w:rFonts w:ascii="Calibri" w:hAnsi="Calibri" w:cstheme="minorHAnsi"/>
          <w:sz w:val="20"/>
          <w:szCs w:val="20"/>
          <w:lang w:val="pt-PT"/>
        </w:rPr>
        <w:t>.</w:t>
      </w:r>
    </w:p>
    <w:p w:rsidR="004E6B6A" w:rsidRPr="009F4117" w:rsidRDefault="004E6B6A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231978368"/>
      <w:bookmarkStart w:id="7" w:name="_Toc231978414"/>
      <w:bookmarkStart w:id="8" w:name="_Toc232222133"/>
      <w:bookmarkStart w:id="9" w:name="_Toc232390003"/>
      <w:bookmarkStart w:id="10" w:name="_Toc257717377"/>
      <w:bookmarkStart w:id="11" w:name="_Toc257717637"/>
      <w:bookmarkStart w:id="12" w:name="_Toc257718638"/>
      <w:bookmarkStart w:id="13" w:name="_Toc297738004"/>
      <w:bookmarkStart w:id="14" w:name="_Toc361216470"/>
      <w:r w:rsidRPr="009F4117">
        <w:rPr>
          <w:rFonts w:ascii="Calibri" w:hAnsi="Calibri" w:cstheme="minorHAnsi"/>
          <w:sz w:val="20"/>
          <w:szCs w:val="20"/>
        </w:rPr>
        <w:t>Pré-condições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B21E71" w:rsidRPr="009F4117" w:rsidRDefault="00C072DF" w:rsidP="00C072DF">
      <w:pPr>
        <w:pStyle w:val="PargrafodaLista"/>
        <w:numPr>
          <w:ilvl w:val="0"/>
          <w:numId w:val="19"/>
        </w:numPr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  <w:lang w:val="pt-PT"/>
        </w:rPr>
        <w:t>O Analista Ouvidor necessita estar logado no sistema.</w:t>
      </w:r>
    </w:p>
    <w:p w:rsidR="004E6B6A" w:rsidRPr="009F4117" w:rsidRDefault="004E6B6A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15" w:name="_Toc257717378"/>
      <w:bookmarkStart w:id="16" w:name="_Toc257717638"/>
      <w:bookmarkStart w:id="17" w:name="_Toc257718639"/>
      <w:bookmarkStart w:id="18" w:name="_Toc297738005"/>
      <w:bookmarkStart w:id="19" w:name="_Toc361216471"/>
      <w:r w:rsidRPr="009F4117">
        <w:rPr>
          <w:rFonts w:ascii="Calibri" w:hAnsi="Calibri" w:cstheme="minorHAnsi"/>
          <w:sz w:val="20"/>
          <w:szCs w:val="20"/>
        </w:rPr>
        <w:t>Fluxo de Eventos</w:t>
      </w:r>
      <w:bookmarkEnd w:id="15"/>
      <w:bookmarkEnd w:id="16"/>
      <w:bookmarkEnd w:id="17"/>
      <w:bookmarkEnd w:id="18"/>
      <w:bookmarkEnd w:id="19"/>
    </w:p>
    <w:p w:rsidR="004E6B6A" w:rsidRPr="009F4117" w:rsidRDefault="004E6B6A" w:rsidP="00F5672E">
      <w:pPr>
        <w:pStyle w:val="Ttulo2"/>
        <w:rPr>
          <w:rFonts w:ascii="Calibri" w:hAnsi="Calibri" w:cstheme="minorHAnsi"/>
          <w:sz w:val="20"/>
          <w:szCs w:val="20"/>
        </w:rPr>
      </w:pPr>
      <w:bookmarkStart w:id="20" w:name="_Toc231978370"/>
      <w:bookmarkStart w:id="21" w:name="_Toc231978416"/>
      <w:bookmarkStart w:id="22" w:name="_Toc232222134"/>
      <w:bookmarkStart w:id="23" w:name="_Toc232390004"/>
      <w:bookmarkStart w:id="24" w:name="_Toc257717379"/>
      <w:bookmarkStart w:id="25" w:name="_Toc257717639"/>
      <w:bookmarkStart w:id="26" w:name="_Toc257718640"/>
      <w:bookmarkStart w:id="27" w:name="_Toc297738006"/>
      <w:bookmarkStart w:id="28" w:name="_Toc361216472"/>
      <w:r w:rsidRPr="009F4117">
        <w:rPr>
          <w:rFonts w:ascii="Calibri" w:hAnsi="Calibri" w:cstheme="minorHAnsi"/>
          <w:sz w:val="20"/>
          <w:szCs w:val="20"/>
        </w:rPr>
        <w:t xml:space="preserve">Fluxo </w:t>
      </w:r>
      <w:bookmarkEnd w:id="20"/>
      <w:bookmarkEnd w:id="21"/>
      <w:bookmarkEnd w:id="22"/>
      <w:bookmarkEnd w:id="23"/>
      <w:r w:rsidRPr="009F4117">
        <w:rPr>
          <w:rFonts w:ascii="Calibri" w:hAnsi="Calibri" w:cstheme="minorHAnsi"/>
          <w:sz w:val="20"/>
          <w:szCs w:val="20"/>
        </w:rPr>
        <w:t>Básico</w:t>
      </w:r>
      <w:bookmarkEnd w:id="24"/>
      <w:bookmarkEnd w:id="25"/>
      <w:bookmarkEnd w:id="26"/>
      <w:bookmarkEnd w:id="27"/>
      <w:bookmarkEnd w:id="28"/>
    </w:p>
    <w:p w:rsidR="006A2D76" w:rsidRPr="009F4117" w:rsidRDefault="00A655BC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</w:t>
      </w:r>
      <w:r w:rsidR="00AC2D1E" w:rsidRPr="009F4117">
        <w:rPr>
          <w:rFonts w:ascii="Calibri" w:hAnsi="Calibri" w:cstheme="minorHAnsi"/>
          <w:sz w:val="20"/>
          <w:szCs w:val="20"/>
        </w:rPr>
        <w:t xml:space="preserve"> </w:t>
      </w:r>
      <w:r w:rsidRPr="009F4117">
        <w:rPr>
          <w:rFonts w:ascii="Calibri" w:hAnsi="Calibri" w:cstheme="minorHAnsi"/>
          <w:sz w:val="20"/>
          <w:szCs w:val="20"/>
        </w:rPr>
        <w:t xml:space="preserve">Ator seleciona </w:t>
      </w:r>
      <w:r w:rsidR="005D12AB" w:rsidRPr="009F4117">
        <w:rPr>
          <w:rFonts w:ascii="Calibri" w:hAnsi="Calibri" w:cstheme="minorHAnsi"/>
          <w:sz w:val="20"/>
          <w:szCs w:val="20"/>
        </w:rPr>
        <w:t>a opção</w:t>
      </w:r>
      <w:r w:rsidRPr="009F4117">
        <w:rPr>
          <w:rFonts w:ascii="Calibri" w:hAnsi="Calibri" w:cstheme="minorHAnsi"/>
          <w:sz w:val="20"/>
          <w:szCs w:val="20"/>
        </w:rPr>
        <w:t xml:space="preserve"> </w:t>
      </w:r>
      <w:r w:rsidRPr="009F4117">
        <w:rPr>
          <w:rFonts w:ascii="Calibri" w:hAnsi="Calibri" w:cstheme="minorHAnsi"/>
          <w:b/>
          <w:sz w:val="20"/>
          <w:szCs w:val="20"/>
        </w:rPr>
        <w:t>Administração</w:t>
      </w:r>
      <w:r w:rsidR="005D12AB" w:rsidRPr="009F4117">
        <w:rPr>
          <w:rFonts w:ascii="Calibri" w:hAnsi="Calibri" w:cstheme="minorHAnsi"/>
          <w:sz w:val="20"/>
          <w:szCs w:val="20"/>
        </w:rPr>
        <w:t>, e então</w:t>
      </w:r>
      <w:r w:rsidRPr="009F4117">
        <w:rPr>
          <w:rFonts w:ascii="Calibri" w:hAnsi="Calibri" w:cstheme="minorHAnsi"/>
          <w:sz w:val="20"/>
          <w:szCs w:val="20"/>
        </w:rPr>
        <w:t xml:space="preserve"> </w:t>
      </w:r>
      <w:r w:rsidR="005D12AB" w:rsidRPr="009F4117">
        <w:rPr>
          <w:rFonts w:ascii="Calibri" w:hAnsi="Calibri" w:cstheme="minorHAnsi"/>
          <w:sz w:val="20"/>
          <w:szCs w:val="20"/>
        </w:rPr>
        <w:t xml:space="preserve">seleciona a opção </w:t>
      </w:r>
      <w:r w:rsidR="00E7558F" w:rsidRPr="009F4117">
        <w:rPr>
          <w:rFonts w:ascii="Calibri" w:hAnsi="Calibri" w:cstheme="minorHAnsi"/>
          <w:b/>
          <w:sz w:val="20"/>
          <w:szCs w:val="20"/>
        </w:rPr>
        <w:t>Classificação</w:t>
      </w:r>
      <w:r w:rsidRPr="009F4117">
        <w:rPr>
          <w:rFonts w:ascii="Calibri" w:hAnsi="Calibri" w:cstheme="minorHAnsi"/>
          <w:sz w:val="20"/>
          <w:szCs w:val="20"/>
        </w:rPr>
        <w:t>;</w:t>
      </w:r>
      <w:r w:rsidR="006A2D76" w:rsidRPr="009F4117">
        <w:rPr>
          <w:rFonts w:ascii="Calibri" w:hAnsi="Calibri" w:cstheme="minorHAnsi"/>
          <w:sz w:val="20"/>
          <w:szCs w:val="20"/>
        </w:rPr>
        <w:t xml:space="preserve"> </w:t>
      </w:r>
      <w:r w:rsidRPr="009F4117">
        <w:rPr>
          <w:rFonts w:ascii="Calibri" w:hAnsi="Calibri" w:cstheme="minorHAnsi"/>
          <w:sz w:val="20"/>
          <w:szCs w:val="20"/>
        </w:rPr>
        <w:t>[</w:t>
      </w:r>
      <w:r w:rsidR="00FF406F" w:rsidRPr="009F4117">
        <w:rPr>
          <w:rFonts w:ascii="Calibri" w:hAnsi="Calibri"/>
        </w:rPr>
        <w:fldChar w:fldCharType="begin"/>
      </w:r>
      <w:r w:rsidR="00FF406F" w:rsidRPr="009F4117">
        <w:rPr>
          <w:rFonts w:ascii="Calibri" w:hAnsi="Calibri"/>
        </w:rPr>
        <w:instrText xml:space="preserve"> REF _Ref361211786 \r \h  \* MERGEFORMAT </w:instrText>
      </w:r>
      <w:r w:rsidR="00FF406F" w:rsidRPr="009F4117">
        <w:rPr>
          <w:rFonts w:ascii="Calibri" w:hAnsi="Calibri"/>
        </w:rPr>
      </w:r>
      <w:r w:rsidR="00FF406F" w:rsidRPr="009F4117">
        <w:rPr>
          <w:rFonts w:ascii="Calibri" w:hAnsi="Calibri"/>
        </w:rPr>
        <w:fldChar w:fldCharType="separate"/>
      </w:r>
      <w:r w:rsidRPr="009F4117">
        <w:rPr>
          <w:rFonts w:ascii="Calibri" w:hAnsi="Calibri" w:cstheme="minorHAnsi"/>
          <w:sz w:val="20"/>
          <w:szCs w:val="20"/>
        </w:rPr>
        <w:t>9.1</w:t>
      </w:r>
      <w:r w:rsidR="00FF406F" w:rsidRPr="009F4117">
        <w:rPr>
          <w:rFonts w:ascii="Calibri" w:hAnsi="Calibri"/>
        </w:rPr>
        <w:fldChar w:fldCharType="end"/>
      </w:r>
      <w:proofErr w:type="gramStart"/>
      <w:r w:rsidRPr="009F4117">
        <w:rPr>
          <w:rFonts w:ascii="Calibri" w:hAnsi="Calibri" w:cstheme="minorHAnsi"/>
          <w:sz w:val="20"/>
          <w:szCs w:val="20"/>
        </w:rPr>
        <w:t>]</w:t>
      </w:r>
      <w:proofErr w:type="gramEnd"/>
    </w:p>
    <w:p w:rsidR="00AC2D1E" w:rsidRPr="009F4117" w:rsidRDefault="00A655BC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 xml:space="preserve">O sistema apresenta </w:t>
      </w:r>
      <w:r w:rsidR="00AC2D1E" w:rsidRPr="009F4117">
        <w:rPr>
          <w:rFonts w:ascii="Calibri" w:hAnsi="Calibri" w:cstheme="minorHAnsi"/>
          <w:sz w:val="20"/>
          <w:szCs w:val="20"/>
        </w:rPr>
        <w:t>a tela com itens de Classificação</w:t>
      </w:r>
      <w:r w:rsidRPr="009F4117">
        <w:rPr>
          <w:rFonts w:ascii="Calibri" w:hAnsi="Calibri" w:cstheme="minorHAnsi"/>
          <w:sz w:val="20"/>
          <w:szCs w:val="20"/>
        </w:rPr>
        <w:t>;</w:t>
      </w:r>
      <w:r w:rsidR="00AC2D1E" w:rsidRPr="009F4117">
        <w:rPr>
          <w:rFonts w:ascii="Calibri" w:hAnsi="Calibri" w:cstheme="minorHAnsi"/>
          <w:sz w:val="20"/>
          <w:szCs w:val="20"/>
        </w:rPr>
        <w:t xml:space="preserve"> [</w:t>
      </w:r>
      <w:r w:rsidR="00FF406F" w:rsidRPr="009F4117">
        <w:rPr>
          <w:rFonts w:ascii="Calibri" w:hAnsi="Calibri"/>
        </w:rPr>
        <w:fldChar w:fldCharType="begin"/>
      </w:r>
      <w:r w:rsidR="00FF406F" w:rsidRPr="009F4117">
        <w:rPr>
          <w:rFonts w:ascii="Calibri" w:hAnsi="Calibri"/>
        </w:rPr>
        <w:instrText xml:space="preserve"> REF _Ref361212396 \r \h  \* MERGEFORMAT </w:instrText>
      </w:r>
      <w:r w:rsidR="00FF406F" w:rsidRPr="009F4117">
        <w:rPr>
          <w:rFonts w:ascii="Calibri" w:hAnsi="Calibri"/>
        </w:rPr>
      </w:r>
      <w:r w:rsidR="00FF406F" w:rsidRPr="009F4117">
        <w:rPr>
          <w:rFonts w:ascii="Calibri" w:hAnsi="Calibri"/>
        </w:rPr>
        <w:fldChar w:fldCharType="separate"/>
      </w:r>
      <w:r w:rsidR="00AC2D1E" w:rsidRPr="009F4117">
        <w:rPr>
          <w:rFonts w:ascii="Calibri" w:hAnsi="Calibri" w:cstheme="minorHAnsi"/>
          <w:sz w:val="20"/>
          <w:szCs w:val="20"/>
        </w:rPr>
        <w:t>9.2</w:t>
      </w:r>
      <w:r w:rsidR="00FF406F" w:rsidRPr="009F4117">
        <w:rPr>
          <w:rFonts w:ascii="Calibri" w:hAnsi="Calibri"/>
        </w:rPr>
        <w:fldChar w:fldCharType="end"/>
      </w:r>
      <w:proofErr w:type="gramStart"/>
      <w:r w:rsidR="00AC2D1E" w:rsidRPr="009F4117">
        <w:rPr>
          <w:rFonts w:ascii="Calibri" w:hAnsi="Calibri" w:cstheme="minorHAnsi"/>
          <w:sz w:val="20"/>
          <w:szCs w:val="20"/>
        </w:rPr>
        <w:t>]</w:t>
      </w:r>
      <w:proofErr w:type="gramEnd"/>
    </w:p>
    <w:p w:rsidR="00AC2D1E" w:rsidRPr="009F4117" w:rsidRDefault="00AC2D1E" w:rsidP="00AC2D1E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Ator seleciona o botão Novo</w:t>
      </w:r>
      <w:r w:rsidR="00CD7D34" w:rsidRPr="009F4117">
        <w:rPr>
          <w:rFonts w:ascii="Calibri" w:hAnsi="Calibri" w:cstheme="minorHAnsi"/>
          <w:sz w:val="20"/>
          <w:szCs w:val="20"/>
        </w:rPr>
        <w:t>;</w:t>
      </w:r>
    </w:p>
    <w:p w:rsidR="00A655BC" w:rsidRPr="009F4117" w:rsidRDefault="00062A67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 xml:space="preserve">O sistema apresenta </w:t>
      </w:r>
      <w:r w:rsidR="001C7D14" w:rsidRPr="009F4117">
        <w:rPr>
          <w:rFonts w:ascii="Calibri" w:hAnsi="Calibri" w:cstheme="minorHAnsi"/>
          <w:sz w:val="20"/>
          <w:szCs w:val="20"/>
        </w:rPr>
        <w:t xml:space="preserve">a </w:t>
      </w:r>
      <w:r w:rsidRPr="009F4117">
        <w:rPr>
          <w:rFonts w:ascii="Calibri" w:hAnsi="Calibri" w:cstheme="minorHAnsi"/>
          <w:sz w:val="20"/>
          <w:szCs w:val="20"/>
        </w:rPr>
        <w:t>tela com duas unidades a serem preenchidas (Disponíveis e Selecionados)</w:t>
      </w:r>
      <w:r w:rsidR="00AC2D1E" w:rsidRPr="009F4117">
        <w:rPr>
          <w:rFonts w:ascii="Calibri" w:hAnsi="Calibri" w:cstheme="minorHAnsi"/>
          <w:sz w:val="20"/>
          <w:szCs w:val="20"/>
        </w:rPr>
        <w:t>; [</w:t>
      </w:r>
      <w:r w:rsidR="00FF406F" w:rsidRPr="009F4117">
        <w:rPr>
          <w:rFonts w:ascii="Calibri" w:hAnsi="Calibri"/>
        </w:rPr>
        <w:fldChar w:fldCharType="begin"/>
      </w:r>
      <w:r w:rsidR="00FF406F" w:rsidRPr="009F4117">
        <w:rPr>
          <w:rFonts w:ascii="Calibri" w:hAnsi="Calibri"/>
        </w:rPr>
        <w:instrText xml:space="preserve"> REF _Ref361212470 \r \h  \* MERGEFORMAT </w:instrText>
      </w:r>
      <w:r w:rsidR="00FF406F" w:rsidRPr="009F4117">
        <w:rPr>
          <w:rFonts w:ascii="Calibri" w:hAnsi="Calibri"/>
        </w:rPr>
      </w:r>
      <w:r w:rsidR="00FF406F" w:rsidRPr="009F4117">
        <w:rPr>
          <w:rFonts w:ascii="Calibri" w:hAnsi="Calibri"/>
        </w:rPr>
        <w:fldChar w:fldCharType="separate"/>
      </w:r>
      <w:r w:rsidR="00AC2D1E" w:rsidRPr="009F4117">
        <w:rPr>
          <w:rFonts w:ascii="Calibri" w:hAnsi="Calibri" w:cstheme="minorHAnsi"/>
          <w:sz w:val="20"/>
          <w:szCs w:val="20"/>
        </w:rPr>
        <w:t>9.3</w:t>
      </w:r>
      <w:r w:rsidR="00FF406F" w:rsidRPr="009F4117">
        <w:rPr>
          <w:rFonts w:ascii="Calibri" w:hAnsi="Calibri"/>
        </w:rPr>
        <w:fldChar w:fldCharType="end"/>
      </w:r>
      <w:proofErr w:type="gramStart"/>
      <w:r w:rsidR="00AC2D1E" w:rsidRPr="009F4117">
        <w:rPr>
          <w:rFonts w:ascii="Calibri" w:hAnsi="Calibri" w:cstheme="minorHAnsi"/>
          <w:sz w:val="20"/>
          <w:szCs w:val="20"/>
        </w:rPr>
        <w:t>]</w:t>
      </w:r>
      <w:proofErr w:type="gramEnd"/>
      <w:r w:rsidR="00A655BC" w:rsidRPr="009F4117">
        <w:rPr>
          <w:rFonts w:ascii="Calibri" w:hAnsi="Calibri" w:cstheme="minorHAnsi"/>
          <w:sz w:val="20"/>
          <w:szCs w:val="20"/>
        </w:rPr>
        <w:t xml:space="preserve"> </w:t>
      </w:r>
    </w:p>
    <w:p w:rsidR="00AC2D1E" w:rsidRPr="009F4117" w:rsidRDefault="00AC2D1E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ator clica no botão salvar; [</w:t>
      </w:r>
      <w:r w:rsidR="00FF406F" w:rsidRPr="009F4117">
        <w:rPr>
          <w:rFonts w:ascii="Calibri" w:hAnsi="Calibri"/>
        </w:rPr>
        <w:fldChar w:fldCharType="begin"/>
      </w:r>
      <w:r w:rsidR="00FF406F" w:rsidRPr="009F4117">
        <w:rPr>
          <w:rFonts w:ascii="Calibri" w:hAnsi="Calibri"/>
        </w:rPr>
        <w:instrText xml:space="preserve"> REF _Ref361153666 \r \h  \* MERGEFORMAT </w:instrText>
      </w:r>
      <w:r w:rsidR="00FF406F" w:rsidRPr="009F4117">
        <w:rPr>
          <w:rFonts w:ascii="Calibri" w:hAnsi="Calibri"/>
        </w:rPr>
      </w:r>
      <w:r w:rsidR="00FF406F" w:rsidRPr="009F4117">
        <w:rPr>
          <w:rFonts w:ascii="Calibri" w:hAnsi="Calibri"/>
        </w:rPr>
        <w:fldChar w:fldCharType="separate"/>
      </w:r>
      <w:r w:rsidR="00062A67" w:rsidRPr="009F4117">
        <w:rPr>
          <w:rFonts w:ascii="Calibri" w:hAnsi="Calibri" w:cstheme="minorHAnsi"/>
          <w:sz w:val="20"/>
          <w:szCs w:val="20"/>
        </w:rPr>
        <w:t>FE04</w:t>
      </w:r>
      <w:r w:rsidR="00FF406F" w:rsidRPr="009F4117">
        <w:rPr>
          <w:rFonts w:ascii="Calibri" w:hAnsi="Calibri"/>
        </w:rPr>
        <w:fldChar w:fldCharType="end"/>
      </w:r>
      <w:proofErr w:type="gramStart"/>
      <w:r w:rsidRPr="009F4117">
        <w:rPr>
          <w:rFonts w:ascii="Calibri" w:hAnsi="Calibri" w:cstheme="minorHAnsi"/>
          <w:sz w:val="20"/>
          <w:szCs w:val="20"/>
        </w:rPr>
        <w:t>]</w:t>
      </w:r>
      <w:proofErr w:type="gramEnd"/>
    </w:p>
    <w:p w:rsidR="00AC2D1E" w:rsidRPr="009F4117" w:rsidRDefault="00AC2D1E" w:rsidP="00AC2D1E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sistema inclui o Item na base de dados;</w:t>
      </w:r>
    </w:p>
    <w:p w:rsidR="00AC2D1E" w:rsidRPr="009F4117" w:rsidRDefault="00AC2D1E" w:rsidP="00AC2D1E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sistema apresenta a mensagem (Inclusão realizada com sucesso);</w:t>
      </w:r>
    </w:p>
    <w:p w:rsidR="00AC2D1E" w:rsidRPr="009F4117" w:rsidRDefault="00AC2D1E" w:rsidP="00AC2D1E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bookmarkStart w:id="29" w:name="_Ref361169306"/>
      <w:r w:rsidRPr="009F4117">
        <w:rPr>
          <w:rFonts w:ascii="Calibri" w:hAnsi="Calibri" w:cstheme="minorHAnsi"/>
          <w:sz w:val="20"/>
          <w:szCs w:val="20"/>
        </w:rPr>
        <w:t>O sistema apresenta a tela com os itens de Classificação;</w:t>
      </w:r>
      <w:bookmarkEnd w:id="29"/>
    </w:p>
    <w:p w:rsidR="00AC2D1E" w:rsidRPr="009F4117" w:rsidRDefault="00AC2D1E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caso de uso é finalizado;</w:t>
      </w:r>
    </w:p>
    <w:p w:rsidR="004E6B6A" w:rsidRPr="009F4117" w:rsidRDefault="004E6B6A" w:rsidP="00F5672E">
      <w:pPr>
        <w:pStyle w:val="Ttulo2"/>
        <w:rPr>
          <w:rFonts w:ascii="Calibri" w:hAnsi="Calibri" w:cstheme="minorHAnsi"/>
          <w:sz w:val="20"/>
          <w:szCs w:val="20"/>
        </w:rPr>
      </w:pPr>
      <w:bookmarkStart w:id="30" w:name="_Toc257717380"/>
      <w:bookmarkStart w:id="31" w:name="_Toc257717640"/>
      <w:bookmarkStart w:id="32" w:name="_Toc257718641"/>
      <w:bookmarkStart w:id="33" w:name="_Toc297738007"/>
      <w:bookmarkStart w:id="34" w:name="_Toc361216473"/>
      <w:r w:rsidRPr="009F4117">
        <w:rPr>
          <w:rFonts w:ascii="Calibri" w:hAnsi="Calibri" w:cstheme="minorHAnsi"/>
          <w:sz w:val="20"/>
          <w:szCs w:val="20"/>
        </w:rPr>
        <w:lastRenderedPageBreak/>
        <w:t>Fluxos alternativos</w:t>
      </w:r>
      <w:bookmarkEnd w:id="30"/>
      <w:bookmarkEnd w:id="31"/>
      <w:bookmarkEnd w:id="32"/>
      <w:bookmarkEnd w:id="33"/>
      <w:bookmarkEnd w:id="34"/>
    </w:p>
    <w:p w:rsidR="00AC2D1E" w:rsidRPr="009F4117" w:rsidRDefault="00AC2D1E" w:rsidP="00AC2D1E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35" w:name="_Toc361169674"/>
      <w:bookmarkStart w:id="36" w:name="_Toc361216474"/>
      <w:r w:rsidRPr="009F4117">
        <w:rPr>
          <w:rFonts w:ascii="Calibri" w:hAnsi="Calibri" w:cstheme="minorHAnsi"/>
        </w:rPr>
        <w:t>Realizar Pesquisa</w:t>
      </w:r>
      <w:bookmarkEnd w:id="35"/>
      <w:bookmarkEnd w:id="36"/>
    </w:p>
    <w:p w:rsidR="00AC2D1E" w:rsidRPr="009F4117" w:rsidRDefault="00AC2D1E" w:rsidP="00AC2D1E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Ator preenche o filtro Classificação;</w:t>
      </w:r>
    </w:p>
    <w:p w:rsidR="00AC2D1E" w:rsidRPr="009F4117" w:rsidRDefault="00FF406F" w:rsidP="00AC2D1E">
      <w:pPr>
        <w:pStyle w:val="PargrafodaLista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/>
        </w:rPr>
        <w:fldChar w:fldCharType="begin"/>
      </w:r>
      <w:r w:rsidRPr="009F4117">
        <w:rPr>
          <w:rFonts w:ascii="Calibri" w:hAnsi="Calibri"/>
        </w:rPr>
        <w:instrText xml:space="preserve"> REF _Ref308697997 \r \h  \* MERGEFORMAT </w:instrText>
      </w:r>
      <w:r w:rsidRPr="009F4117">
        <w:rPr>
          <w:rFonts w:ascii="Calibri" w:hAnsi="Calibri"/>
        </w:rPr>
      </w:r>
      <w:r w:rsidRPr="009F4117">
        <w:rPr>
          <w:rFonts w:ascii="Calibri" w:hAnsi="Calibri"/>
        </w:rPr>
        <w:fldChar w:fldCharType="separate"/>
      </w:r>
      <w:r w:rsidR="00AC2D1E" w:rsidRPr="009F4117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9F4117">
        <w:rPr>
          <w:rFonts w:ascii="Calibri" w:hAnsi="Calibri"/>
        </w:rPr>
        <w:fldChar w:fldCharType="end"/>
      </w:r>
      <w:r w:rsidR="00AC2D1E" w:rsidRPr="009F4117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9F4117">
        <w:rPr>
          <w:rFonts w:ascii="Calibri" w:hAnsi="Calibri"/>
        </w:rPr>
        <w:fldChar w:fldCharType="begin"/>
      </w:r>
      <w:r w:rsidRPr="009F4117">
        <w:rPr>
          <w:rFonts w:ascii="Calibri" w:hAnsi="Calibri"/>
        </w:rPr>
        <w:instrText xml:space="preserve"> REF _Ref308697947 \h  \* MERGEFORMAT </w:instrText>
      </w:r>
      <w:r w:rsidRPr="009F4117">
        <w:rPr>
          <w:rFonts w:ascii="Calibri" w:hAnsi="Calibri"/>
        </w:rPr>
      </w:r>
      <w:r w:rsidRPr="009F4117">
        <w:rPr>
          <w:rFonts w:ascii="Calibri" w:hAnsi="Calibri"/>
        </w:rPr>
        <w:fldChar w:fldCharType="separate"/>
      </w:r>
      <w:r w:rsidR="00AC2D1E" w:rsidRPr="009F4117">
        <w:rPr>
          <w:rFonts w:ascii="Calibri" w:hAnsi="Calibri" w:cstheme="minorHAnsi"/>
          <w:b/>
          <w:sz w:val="20"/>
          <w:szCs w:val="20"/>
          <w:u w:val="single"/>
        </w:rPr>
        <w:t>Registros Não Retornados na Consulta</w:t>
      </w:r>
      <w:r w:rsidRPr="009F4117">
        <w:rPr>
          <w:rFonts w:ascii="Calibri" w:hAnsi="Calibri"/>
        </w:rPr>
        <w:fldChar w:fldCharType="end"/>
      </w:r>
      <w:r w:rsidR="00AC2D1E" w:rsidRPr="009F4117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AC2D1E" w:rsidRPr="009F4117" w:rsidRDefault="00AC2D1E" w:rsidP="00AC2D1E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sistema recupera o Item de acordo com o parâmetro informado;</w:t>
      </w:r>
    </w:p>
    <w:p w:rsidR="00AC2D1E" w:rsidRPr="009F4117" w:rsidRDefault="00AC2D1E" w:rsidP="00AC2D1E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sistema apresenta na tela o Item;</w:t>
      </w:r>
    </w:p>
    <w:p w:rsidR="00AC2D1E" w:rsidRPr="009F4117" w:rsidRDefault="00AC2D1E" w:rsidP="00AC2D1E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caso de uso é finalizado.</w:t>
      </w:r>
    </w:p>
    <w:p w:rsidR="00AC2D1E" w:rsidRPr="009F4117" w:rsidRDefault="00FF406F" w:rsidP="00AC2D1E">
      <w:pPr>
        <w:pStyle w:val="PargrafodaLista"/>
        <w:widowControl w:val="0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F4117">
        <w:rPr>
          <w:rFonts w:ascii="Calibri" w:hAnsi="Calibri"/>
        </w:rPr>
        <w:fldChar w:fldCharType="begin"/>
      </w:r>
      <w:r w:rsidRPr="009F4117">
        <w:rPr>
          <w:rFonts w:ascii="Calibri" w:hAnsi="Calibri"/>
        </w:rPr>
        <w:instrText xml:space="preserve"> REF _Ref308697160 \r \h  \* MERGEFORMAT </w:instrText>
      </w:r>
      <w:r w:rsidRPr="009F4117">
        <w:rPr>
          <w:rFonts w:ascii="Calibri" w:hAnsi="Calibri"/>
        </w:rPr>
      </w:r>
      <w:r w:rsidRPr="009F4117">
        <w:rPr>
          <w:rFonts w:ascii="Calibri" w:hAnsi="Calibri"/>
        </w:rPr>
        <w:fldChar w:fldCharType="separate"/>
      </w:r>
      <w:r w:rsidR="00AC2D1E" w:rsidRPr="009F4117">
        <w:rPr>
          <w:rFonts w:ascii="Calibri" w:hAnsi="Calibri" w:cstheme="minorHAnsi"/>
          <w:b/>
          <w:sz w:val="20"/>
          <w:szCs w:val="20"/>
          <w:u w:val="single"/>
        </w:rPr>
        <w:t>FA02</w:t>
      </w:r>
      <w:r w:rsidRPr="009F4117">
        <w:rPr>
          <w:rFonts w:ascii="Calibri" w:hAnsi="Calibri"/>
        </w:rPr>
        <w:fldChar w:fldCharType="end"/>
      </w:r>
      <w:r w:rsidR="00AC2D1E" w:rsidRPr="009F4117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9F4117">
        <w:rPr>
          <w:rFonts w:ascii="Calibri" w:hAnsi="Calibri"/>
        </w:rPr>
        <w:fldChar w:fldCharType="begin"/>
      </w:r>
      <w:r w:rsidRPr="009F4117">
        <w:rPr>
          <w:rFonts w:ascii="Calibri" w:hAnsi="Calibri"/>
        </w:rPr>
        <w:instrText xml:space="preserve"> REF _Ref345601354 \h  \* MERGEFORMAT </w:instrText>
      </w:r>
      <w:r w:rsidRPr="009F4117">
        <w:rPr>
          <w:rFonts w:ascii="Calibri" w:hAnsi="Calibri"/>
        </w:rPr>
      </w:r>
      <w:r w:rsidRPr="009F4117">
        <w:rPr>
          <w:rFonts w:ascii="Calibri" w:hAnsi="Calibri"/>
        </w:rPr>
        <w:fldChar w:fldCharType="separate"/>
      </w:r>
      <w:r w:rsidR="00AC2D1E" w:rsidRPr="009F4117">
        <w:rPr>
          <w:rFonts w:ascii="Calibri" w:hAnsi="Calibri" w:cstheme="minorHAnsi"/>
          <w:b/>
          <w:sz w:val="20"/>
          <w:szCs w:val="20"/>
          <w:u w:val="single"/>
        </w:rPr>
        <w:t>Alterar Faixa Etária</w:t>
      </w:r>
      <w:r w:rsidRPr="009F4117">
        <w:rPr>
          <w:rFonts w:ascii="Calibri" w:hAnsi="Calibri"/>
        </w:rPr>
        <w:fldChar w:fldCharType="end"/>
      </w:r>
    </w:p>
    <w:p w:rsidR="00AC2D1E" w:rsidRPr="009F4117" w:rsidRDefault="00FF406F" w:rsidP="00AC2D1E">
      <w:pPr>
        <w:pStyle w:val="PargrafodaLista"/>
        <w:widowControl w:val="0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/>
        </w:rPr>
        <w:fldChar w:fldCharType="begin"/>
      </w:r>
      <w:r w:rsidRPr="009F4117">
        <w:rPr>
          <w:rFonts w:ascii="Calibri" w:hAnsi="Calibri"/>
        </w:rPr>
        <w:instrText xml:space="preserve"> REF _Ref308697309 \w \h  \* MERGEFORMAT </w:instrText>
      </w:r>
      <w:r w:rsidRPr="009F4117">
        <w:rPr>
          <w:rFonts w:ascii="Calibri" w:hAnsi="Calibri"/>
        </w:rPr>
      </w:r>
      <w:r w:rsidRPr="009F4117">
        <w:rPr>
          <w:rFonts w:ascii="Calibri" w:hAnsi="Calibri"/>
        </w:rPr>
        <w:fldChar w:fldCharType="separate"/>
      </w:r>
      <w:r w:rsidR="00AC2D1E" w:rsidRPr="009F4117">
        <w:rPr>
          <w:rFonts w:ascii="Calibri" w:hAnsi="Calibri" w:cstheme="minorHAnsi"/>
          <w:b/>
          <w:sz w:val="20"/>
          <w:szCs w:val="20"/>
          <w:u w:val="single"/>
        </w:rPr>
        <w:t>FA03</w:t>
      </w:r>
      <w:r w:rsidRPr="009F4117">
        <w:rPr>
          <w:rFonts w:ascii="Calibri" w:hAnsi="Calibri"/>
        </w:rPr>
        <w:fldChar w:fldCharType="end"/>
      </w:r>
      <w:r w:rsidR="00AC2D1E" w:rsidRPr="009F4117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9F4117">
        <w:rPr>
          <w:rFonts w:ascii="Calibri" w:hAnsi="Calibri"/>
        </w:rPr>
        <w:fldChar w:fldCharType="begin"/>
      </w:r>
      <w:r w:rsidRPr="009F4117">
        <w:rPr>
          <w:rFonts w:ascii="Calibri" w:hAnsi="Calibri"/>
        </w:rPr>
        <w:instrText xml:space="preserve"> REF _Ref345601386 \h  \* MERGEFORMAT </w:instrText>
      </w:r>
      <w:r w:rsidRPr="009F4117">
        <w:rPr>
          <w:rFonts w:ascii="Calibri" w:hAnsi="Calibri"/>
        </w:rPr>
      </w:r>
      <w:r w:rsidRPr="009F4117">
        <w:rPr>
          <w:rFonts w:ascii="Calibri" w:hAnsi="Calibri"/>
        </w:rPr>
        <w:fldChar w:fldCharType="separate"/>
      </w:r>
      <w:r w:rsidR="00AC2D1E" w:rsidRPr="009F4117">
        <w:rPr>
          <w:rFonts w:ascii="Calibri" w:hAnsi="Calibri" w:cstheme="minorHAnsi"/>
          <w:b/>
          <w:sz w:val="20"/>
          <w:szCs w:val="20"/>
          <w:u w:val="single"/>
        </w:rPr>
        <w:t>Excluir Faixa Etária</w:t>
      </w:r>
      <w:r w:rsidRPr="009F4117">
        <w:rPr>
          <w:rFonts w:ascii="Calibri" w:hAnsi="Calibri"/>
        </w:rPr>
        <w:fldChar w:fldCharType="end"/>
      </w:r>
    </w:p>
    <w:p w:rsidR="00AC2D1E" w:rsidRPr="009F4117" w:rsidRDefault="00AC2D1E" w:rsidP="00AC2D1E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37" w:name="_Toc361166664"/>
      <w:bookmarkStart w:id="38" w:name="_Toc361169675"/>
      <w:bookmarkStart w:id="39" w:name="_Toc361216475"/>
      <w:r w:rsidRPr="009F4117">
        <w:rPr>
          <w:rFonts w:ascii="Calibri" w:hAnsi="Calibri" w:cstheme="minorHAnsi"/>
        </w:rPr>
        <w:t xml:space="preserve">Editar </w:t>
      </w:r>
      <w:bookmarkEnd w:id="37"/>
      <w:bookmarkEnd w:id="38"/>
      <w:r w:rsidRPr="009F4117">
        <w:rPr>
          <w:rFonts w:ascii="Calibri" w:hAnsi="Calibri" w:cstheme="minorHAnsi"/>
        </w:rPr>
        <w:t>Classificação</w:t>
      </w:r>
      <w:bookmarkEnd w:id="39"/>
    </w:p>
    <w:p w:rsidR="00AC2D1E" w:rsidRPr="009F4117" w:rsidRDefault="00AC2D1E" w:rsidP="00AC2D1E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Ator aciona a opção Editar para alterar a Classificação; [</w:t>
      </w:r>
      <w:r w:rsidR="00FF406F" w:rsidRPr="009F4117">
        <w:rPr>
          <w:rFonts w:ascii="Calibri" w:hAnsi="Calibri"/>
        </w:rPr>
        <w:fldChar w:fldCharType="begin"/>
      </w:r>
      <w:r w:rsidR="00FF406F" w:rsidRPr="009F4117">
        <w:rPr>
          <w:rFonts w:ascii="Calibri" w:hAnsi="Calibri"/>
        </w:rPr>
        <w:instrText xml:space="preserve"> REF _Ref361216346 \r \h  \* MERGEFORMAT </w:instrText>
      </w:r>
      <w:r w:rsidR="00FF406F" w:rsidRPr="009F4117">
        <w:rPr>
          <w:rFonts w:ascii="Calibri" w:hAnsi="Calibri"/>
        </w:rPr>
      </w:r>
      <w:r w:rsidR="00FF406F" w:rsidRPr="009F4117">
        <w:rPr>
          <w:rFonts w:ascii="Calibri" w:hAnsi="Calibri"/>
        </w:rPr>
        <w:fldChar w:fldCharType="separate"/>
      </w:r>
      <w:r w:rsidR="00FE0EF4" w:rsidRPr="009F4117">
        <w:rPr>
          <w:rFonts w:ascii="Calibri" w:hAnsi="Calibri" w:cstheme="minorHAnsi"/>
          <w:sz w:val="20"/>
          <w:szCs w:val="20"/>
        </w:rPr>
        <w:t>9.4</w:t>
      </w:r>
      <w:r w:rsidR="00FF406F" w:rsidRPr="009F4117">
        <w:rPr>
          <w:rFonts w:ascii="Calibri" w:hAnsi="Calibri"/>
        </w:rPr>
        <w:fldChar w:fldCharType="end"/>
      </w:r>
      <w:proofErr w:type="gramStart"/>
      <w:r w:rsidRPr="009F4117">
        <w:rPr>
          <w:rFonts w:ascii="Calibri" w:hAnsi="Calibri" w:cstheme="minorHAnsi"/>
          <w:sz w:val="20"/>
          <w:szCs w:val="20"/>
        </w:rPr>
        <w:t>]</w:t>
      </w:r>
      <w:proofErr w:type="gramEnd"/>
    </w:p>
    <w:p w:rsidR="00AC2D1E" w:rsidRPr="009F4117" w:rsidRDefault="00AC2D1E" w:rsidP="00AC2D1E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sistema apresenta o detalhe do Item selecionado;</w:t>
      </w:r>
    </w:p>
    <w:p w:rsidR="00AC2D1E" w:rsidRPr="009F4117" w:rsidRDefault="00AC2D1E" w:rsidP="00AC2D1E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Ator altera a</w:t>
      </w:r>
      <w:r w:rsidR="001C7D14" w:rsidRPr="009F4117">
        <w:rPr>
          <w:rFonts w:ascii="Calibri" w:hAnsi="Calibri" w:cstheme="minorHAnsi"/>
          <w:sz w:val="20"/>
          <w:szCs w:val="20"/>
        </w:rPr>
        <w:t>s informaç</w:t>
      </w:r>
      <w:r w:rsidR="0016285F" w:rsidRPr="009F4117">
        <w:rPr>
          <w:rFonts w:ascii="Calibri" w:hAnsi="Calibri" w:cstheme="minorHAnsi"/>
          <w:sz w:val="20"/>
          <w:szCs w:val="20"/>
        </w:rPr>
        <w:t>ões (</w:t>
      </w:r>
      <w:r w:rsidR="001C7D14" w:rsidRPr="009F4117">
        <w:rPr>
          <w:rFonts w:ascii="Calibri" w:hAnsi="Calibri" w:cstheme="minorHAnsi"/>
          <w:sz w:val="20"/>
          <w:szCs w:val="20"/>
        </w:rPr>
        <w:t>Classificaç</w:t>
      </w:r>
      <w:r w:rsidR="0016285F" w:rsidRPr="009F4117">
        <w:rPr>
          <w:rFonts w:ascii="Calibri" w:hAnsi="Calibri" w:cstheme="minorHAnsi"/>
          <w:sz w:val="20"/>
          <w:szCs w:val="20"/>
        </w:rPr>
        <w:t>ão e</w:t>
      </w:r>
      <w:r w:rsidR="001C7D14" w:rsidRPr="009F4117">
        <w:rPr>
          <w:rFonts w:ascii="Calibri" w:hAnsi="Calibri" w:cstheme="minorHAnsi"/>
          <w:sz w:val="20"/>
          <w:szCs w:val="20"/>
        </w:rPr>
        <w:t xml:space="preserve"> unidades </w:t>
      </w:r>
      <w:proofErr w:type="gramStart"/>
      <w:r w:rsidR="001C7D14" w:rsidRPr="009F4117">
        <w:rPr>
          <w:rFonts w:ascii="Calibri" w:hAnsi="Calibri" w:cstheme="minorHAnsi"/>
          <w:sz w:val="20"/>
          <w:szCs w:val="20"/>
        </w:rPr>
        <w:t>Disponíveis e Selecionados</w:t>
      </w:r>
      <w:proofErr w:type="gramEnd"/>
      <w:r w:rsidR="001C7D14" w:rsidRPr="009F4117">
        <w:rPr>
          <w:rFonts w:ascii="Calibri" w:hAnsi="Calibri" w:cstheme="minorHAnsi"/>
          <w:sz w:val="20"/>
          <w:szCs w:val="20"/>
        </w:rPr>
        <w:t>)</w:t>
      </w:r>
      <w:r w:rsidRPr="009F4117">
        <w:rPr>
          <w:rFonts w:ascii="Calibri" w:hAnsi="Calibri" w:cstheme="minorHAnsi"/>
          <w:sz w:val="20"/>
          <w:szCs w:val="20"/>
        </w:rPr>
        <w:t>;</w:t>
      </w:r>
    </w:p>
    <w:p w:rsidR="00AC2D1E" w:rsidRPr="009F4117" w:rsidRDefault="00AC2D1E" w:rsidP="00AC2D1E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ator clica em Salvar; [</w:t>
      </w:r>
      <w:r w:rsidR="00FF406F" w:rsidRPr="009F4117">
        <w:rPr>
          <w:rFonts w:ascii="Calibri" w:hAnsi="Calibri"/>
        </w:rPr>
        <w:fldChar w:fldCharType="begin"/>
      </w:r>
      <w:r w:rsidR="00FF406F" w:rsidRPr="009F4117">
        <w:rPr>
          <w:rFonts w:ascii="Calibri" w:hAnsi="Calibri"/>
        </w:rPr>
        <w:instrText xml:space="preserve"> REF _Ref361153666 \r \h  \* MERGEFORMAT </w:instrText>
      </w:r>
      <w:r w:rsidR="00FF406F" w:rsidRPr="009F4117">
        <w:rPr>
          <w:rFonts w:ascii="Calibri" w:hAnsi="Calibri"/>
        </w:rPr>
      </w:r>
      <w:r w:rsidR="00FF406F" w:rsidRPr="009F4117">
        <w:rPr>
          <w:rFonts w:ascii="Calibri" w:hAnsi="Calibri"/>
        </w:rPr>
        <w:fldChar w:fldCharType="separate"/>
      </w:r>
      <w:r w:rsidR="00062A67" w:rsidRPr="009F4117">
        <w:rPr>
          <w:rFonts w:ascii="Calibri" w:hAnsi="Calibri" w:cstheme="minorHAnsi"/>
          <w:sz w:val="20"/>
          <w:szCs w:val="20"/>
        </w:rPr>
        <w:t>FE04</w:t>
      </w:r>
      <w:r w:rsidR="00FF406F" w:rsidRPr="009F4117">
        <w:rPr>
          <w:rFonts w:ascii="Calibri" w:hAnsi="Calibri"/>
        </w:rPr>
        <w:fldChar w:fldCharType="end"/>
      </w:r>
      <w:r w:rsidRPr="009F4117">
        <w:rPr>
          <w:rFonts w:ascii="Calibri" w:hAnsi="Calibri" w:cstheme="minorHAnsi"/>
          <w:sz w:val="20"/>
          <w:szCs w:val="20"/>
        </w:rPr>
        <w:t>] [</w:t>
      </w:r>
      <w:r w:rsidR="00FF406F" w:rsidRPr="009F4117">
        <w:rPr>
          <w:rFonts w:ascii="Calibri" w:hAnsi="Calibri"/>
        </w:rPr>
        <w:fldChar w:fldCharType="begin"/>
      </w:r>
      <w:r w:rsidR="00FF406F" w:rsidRPr="009F4117">
        <w:rPr>
          <w:rFonts w:ascii="Calibri" w:hAnsi="Calibri"/>
        </w:rPr>
        <w:instrText xml:space="preserve"> REF _Ref361153681 \r \h  \* MERGEFORMAT </w:instrText>
      </w:r>
      <w:r w:rsidR="00FF406F" w:rsidRPr="009F4117">
        <w:rPr>
          <w:rFonts w:ascii="Calibri" w:hAnsi="Calibri"/>
        </w:rPr>
      </w:r>
      <w:r w:rsidR="00FF406F" w:rsidRPr="009F4117">
        <w:rPr>
          <w:rFonts w:ascii="Calibri" w:hAnsi="Calibri"/>
        </w:rPr>
        <w:fldChar w:fldCharType="separate"/>
      </w:r>
      <w:r w:rsidR="00062A67" w:rsidRPr="009F4117">
        <w:rPr>
          <w:rFonts w:ascii="Calibri" w:hAnsi="Calibri" w:cstheme="minorHAnsi"/>
          <w:sz w:val="20"/>
          <w:szCs w:val="20"/>
        </w:rPr>
        <w:t>FE05</w:t>
      </w:r>
      <w:r w:rsidR="00FF406F" w:rsidRPr="009F4117">
        <w:rPr>
          <w:rFonts w:ascii="Calibri" w:hAnsi="Calibri"/>
        </w:rPr>
        <w:fldChar w:fldCharType="end"/>
      </w:r>
      <w:proofErr w:type="gramStart"/>
      <w:r w:rsidRPr="009F4117">
        <w:rPr>
          <w:rFonts w:ascii="Calibri" w:hAnsi="Calibri" w:cstheme="minorHAnsi"/>
          <w:sz w:val="20"/>
          <w:szCs w:val="20"/>
        </w:rPr>
        <w:t>]</w:t>
      </w:r>
      <w:proofErr w:type="gramEnd"/>
    </w:p>
    <w:p w:rsidR="00AC2D1E" w:rsidRPr="009F4117" w:rsidRDefault="00FF406F" w:rsidP="00AC2D1E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F4117">
        <w:rPr>
          <w:rFonts w:ascii="Calibri" w:hAnsi="Calibri"/>
        </w:rPr>
        <w:fldChar w:fldCharType="begin"/>
      </w:r>
      <w:r w:rsidRPr="009F4117">
        <w:rPr>
          <w:rFonts w:ascii="Calibri" w:hAnsi="Calibri"/>
        </w:rPr>
        <w:instrText xml:space="preserve"> REF _Ref308697997 \r \h  \* MERGEFORMAT </w:instrText>
      </w:r>
      <w:r w:rsidRPr="009F4117">
        <w:rPr>
          <w:rFonts w:ascii="Calibri" w:hAnsi="Calibri"/>
        </w:rPr>
      </w:r>
      <w:r w:rsidRPr="009F4117">
        <w:rPr>
          <w:rFonts w:ascii="Calibri" w:hAnsi="Calibri"/>
        </w:rPr>
        <w:fldChar w:fldCharType="separate"/>
      </w:r>
      <w:r w:rsidR="00AC2D1E" w:rsidRPr="009F4117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9F4117">
        <w:rPr>
          <w:rFonts w:ascii="Calibri" w:hAnsi="Calibri"/>
        </w:rPr>
        <w:fldChar w:fldCharType="end"/>
      </w:r>
      <w:r w:rsidR="00AC2D1E" w:rsidRPr="009F4117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9F4117">
        <w:rPr>
          <w:rFonts w:ascii="Calibri" w:hAnsi="Calibri"/>
        </w:rPr>
        <w:fldChar w:fldCharType="begin"/>
      </w:r>
      <w:r w:rsidRPr="009F4117">
        <w:rPr>
          <w:rFonts w:ascii="Calibri" w:hAnsi="Calibri"/>
        </w:rPr>
        <w:instrText xml:space="preserve"> REF _Ref308697997 \h  \* MERGEFORMAT </w:instrText>
      </w:r>
      <w:r w:rsidRPr="009F4117">
        <w:rPr>
          <w:rFonts w:ascii="Calibri" w:hAnsi="Calibri"/>
        </w:rPr>
      </w:r>
      <w:r w:rsidRPr="009F4117">
        <w:rPr>
          <w:rFonts w:ascii="Calibri" w:hAnsi="Calibri"/>
        </w:rPr>
        <w:fldChar w:fldCharType="separate"/>
      </w:r>
      <w:r w:rsidR="00AC2D1E" w:rsidRPr="009F4117">
        <w:rPr>
          <w:rFonts w:ascii="Calibri" w:hAnsi="Calibri" w:cstheme="minorHAnsi"/>
          <w:b/>
          <w:sz w:val="20"/>
          <w:szCs w:val="20"/>
          <w:u w:val="single"/>
        </w:rPr>
        <w:t>Informação Obrigatória Não Preenchida</w:t>
      </w:r>
      <w:r w:rsidRPr="009F4117">
        <w:rPr>
          <w:rFonts w:ascii="Calibri" w:hAnsi="Calibri"/>
        </w:rPr>
        <w:fldChar w:fldCharType="end"/>
      </w:r>
      <w:r w:rsidR="00AC2D1E" w:rsidRPr="009F4117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AC2D1E" w:rsidRPr="009F4117" w:rsidRDefault="00AC2D1E" w:rsidP="00AC2D1E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sistema altera o Item na base de dados;</w:t>
      </w:r>
      <w:r w:rsidRPr="009F4117">
        <w:rPr>
          <w:rFonts w:ascii="Calibri" w:hAnsi="Calibri" w:cstheme="minorHAnsi"/>
          <w:bCs/>
          <w:iCs/>
          <w:color w:val="000000"/>
          <w:sz w:val="20"/>
          <w:szCs w:val="20"/>
        </w:rPr>
        <w:t xml:space="preserve"> </w:t>
      </w:r>
    </w:p>
    <w:p w:rsidR="00AC2D1E" w:rsidRPr="009F4117" w:rsidRDefault="00AC2D1E" w:rsidP="00AC2D1E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sistema apresenta a mensagem (Alteração realizada com sucesso);</w:t>
      </w:r>
    </w:p>
    <w:p w:rsidR="00AC2D1E" w:rsidRPr="009F4117" w:rsidRDefault="00AC2D1E" w:rsidP="00AC2D1E">
      <w:pPr>
        <w:widowControl w:val="0"/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caso de uso retorna ao passo [</w:t>
      </w:r>
      <w:r w:rsidR="00FF406F" w:rsidRPr="009F4117">
        <w:rPr>
          <w:rFonts w:ascii="Calibri" w:hAnsi="Calibri"/>
        </w:rPr>
        <w:fldChar w:fldCharType="begin"/>
      </w:r>
      <w:r w:rsidR="00FF406F" w:rsidRPr="009F4117">
        <w:rPr>
          <w:rFonts w:ascii="Calibri" w:hAnsi="Calibri"/>
        </w:rPr>
        <w:instrText xml:space="preserve"> REF _Ref361169306 \r \h  \* MERGEFORMAT </w:instrText>
      </w:r>
      <w:r w:rsidR="00FF406F" w:rsidRPr="009F4117">
        <w:rPr>
          <w:rFonts w:ascii="Calibri" w:hAnsi="Calibri"/>
        </w:rPr>
      </w:r>
      <w:r w:rsidR="00FF406F" w:rsidRPr="009F4117">
        <w:rPr>
          <w:rFonts w:ascii="Calibri" w:hAnsi="Calibri"/>
        </w:rPr>
        <w:fldChar w:fldCharType="separate"/>
      </w:r>
      <w:proofErr w:type="gramStart"/>
      <w:r w:rsidR="00062A67" w:rsidRPr="009F4117">
        <w:rPr>
          <w:rFonts w:ascii="Calibri" w:hAnsi="Calibri"/>
        </w:rPr>
        <w:t>8</w:t>
      </w:r>
      <w:proofErr w:type="gramEnd"/>
      <w:r w:rsidR="00FF406F" w:rsidRPr="009F4117">
        <w:rPr>
          <w:rFonts w:ascii="Calibri" w:hAnsi="Calibri"/>
        </w:rPr>
        <w:fldChar w:fldCharType="end"/>
      </w:r>
      <w:r w:rsidRPr="009F4117">
        <w:rPr>
          <w:rFonts w:ascii="Calibri" w:hAnsi="Calibri" w:cstheme="minorHAnsi"/>
          <w:sz w:val="20"/>
          <w:szCs w:val="20"/>
        </w:rPr>
        <w:t>] do fluxo básico.</w:t>
      </w:r>
    </w:p>
    <w:p w:rsidR="00AC2D1E" w:rsidRPr="009F4117" w:rsidRDefault="00AC2D1E" w:rsidP="00AC2D1E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40" w:name="_Toc361166665"/>
      <w:bookmarkStart w:id="41" w:name="_Toc361169676"/>
      <w:bookmarkStart w:id="42" w:name="_Toc361216476"/>
      <w:r w:rsidRPr="009F4117">
        <w:rPr>
          <w:rFonts w:ascii="Calibri" w:hAnsi="Calibri" w:cstheme="minorHAnsi"/>
        </w:rPr>
        <w:t xml:space="preserve">Excluir </w:t>
      </w:r>
      <w:bookmarkEnd w:id="40"/>
      <w:bookmarkEnd w:id="41"/>
      <w:r w:rsidR="00062A67" w:rsidRPr="009F4117">
        <w:rPr>
          <w:rFonts w:ascii="Calibri" w:hAnsi="Calibri" w:cstheme="minorHAnsi"/>
        </w:rPr>
        <w:t>Classificação</w:t>
      </w:r>
      <w:bookmarkEnd w:id="42"/>
    </w:p>
    <w:p w:rsidR="00AC2D1E" w:rsidRPr="009F4117" w:rsidRDefault="00AC2D1E" w:rsidP="00AC2D1E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Ator aciona a opção para excluir a Faixa Etária; [</w:t>
      </w:r>
      <w:r w:rsidR="00FF406F" w:rsidRPr="009F4117">
        <w:rPr>
          <w:rFonts w:ascii="Calibri" w:hAnsi="Calibri"/>
        </w:rPr>
        <w:fldChar w:fldCharType="begin"/>
      </w:r>
      <w:r w:rsidR="00FF406F" w:rsidRPr="009F4117">
        <w:rPr>
          <w:rFonts w:ascii="Calibri" w:hAnsi="Calibri"/>
        </w:rPr>
        <w:instrText xml:space="preserve"> REF _Ref361213029 \r \h  \* MERGEFORMAT </w:instrText>
      </w:r>
      <w:r w:rsidR="00FF406F" w:rsidRPr="009F4117">
        <w:rPr>
          <w:rFonts w:ascii="Calibri" w:hAnsi="Calibri"/>
        </w:rPr>
      </w:r>
      <w:r w:rsidR="00FF406F" w:rsidRPr="009F4117">
        <w:rPr>
          <w:rFonts w:ascii="Calibri" w:hAnsi="Calibri"/>
        </w:rPr>
        <w:fldChar w:fldCharType="separate"/>
      </w:r>
      <w:r w:rsidR="00062A67" w:rsidRPr="009F4117">
        <w:rPr>
          <w:rFonts w:ascii="Calibri" w:hAnsi="Calibri" w:cstheme="minorHAnsi"/>
          <w:sz w:val="20"/>
          <w:szCs w:val="20"/>
        </w:rPr>
        <w:t>9.5</w:t>
      </w:r>
      <w:r w:rsidR="00FF406F" w:rsidRPr="009F4117">
        <w:rPr>
          <w:rFonts w:ascii="Calibri" w:hAnsi="Calibri"/>
        </w:rPr>
        <w:fldChar w:fldCharType="end"/>
      </w:r>
      <w:proofErr w:type="gramStart"/>
      <w:r w:rsidRPr="009F4117">
        <w:rPr>
          <w:rFonts w:ascii="Calibri" w:hAnsi="Calibri" w:cstheme="minorHAnsi"/>
          <w:sz w:val="20"/>
          <w:szCs w:val="20"/>
        </w:rPr>
        <w:t>]</w:t>
      </w:r>
      <w:proofErr w:type="gramEnd"/>
    </w:p>
    <w:p w:rsidR="00AC2D1E" w:rsidRPr="009F4117" w:rsidRDefault="00AC2D1E" w:rsidP="00AC2D1E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sistema apresenta a mensagem de validação (confirma a operação);</w:t>
      </w:r>
    </w:p>
    <w:p w:rsidR="00AC2D1E" w:rsidRPr="009F4117" w:rsidRDefault="00062A67" w:rsidP="00AC2D1E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</w:t>
      </w:r>
      <w:r w:rsidR="00AC2D1E" w:rsidRPr="009F4117">
        <w:rPr>
          <w:rFonts w:ascii="Calibri" w:hAnsi="Calibri" w:cstheme="minorHAnsi"/>
          <w:sz w:val="20"/>
          <w:szCs w:val="20"/>
        </w:rPr>
        <w:t xml:space="preserve"> ator confirma a exclu</w:t>
      </w:r>
      <w:r w:rsidR="00FE0EF4" w:rsidRPr="009F4117">
        <w:rPr>
          <w:rFonts w:ascii="Calibri" w:hAnsi="Calibri" w:cstheme="minorHAnsi"/>
          <w:sz w:val="20"/>
          <w:szCs w:val="20"/>
        </w:rPr>
        <w:t>ir</w:t>
      </w:r>
      <w:r w:rsidR="00AC2D1E" w:rsidRPr="009F4117">
        <w:rPr>
          <w:rFonts w:ascii="Calibri" w:hAnsi="Calibri" w:cstheme="minorHAnsi"/>
          <w:sz w:val="20"/>
          <w:szCs w:val="20"/>
        </w:rPr>
        <w:t>; [</w:t>
      </w:r>
      <w:r w:rsidR="00FF406F" w:rsidRPr="009F4117">
        <w:rPr>
          <w:rFonts w:ascii="Calibri" w:hAnsi="Calibri"/>
        </w:rPr>
        <w:fldChar w:fldCharType="begin"/>
      </w:r>
      <w:r w:rsidR="00FF406F" w:rsidRPr="009F4117">
        <w:rPr>
          <w:rFonts w:ascii="Calibri" w:hAnsi="Calibri"/>
        </w:rPr>
        <w:instrText xml:space="preserve"> REF _Ref361213283 \r \h  \* MERGEFORMAT </w:instrText>
      </w:r>
      <w:r w:rsidR="00FF406F" w:rsidRPr="009F4117">
        <w:rPr>
          <w:rFonts w:ascii="Calibri" w:hAnsi="Calibri"/>
        </w:rPr>
      </w:r>
      <w:r w:rsidR="00FF406F" w:rsidRPr="009F4117">
        <w:rPr>
          <w:rFonts w:ascii="Calibri" w:hAnsi="Calibri"/>
        </w:rPr>
        <w:fldChar w:fldCharType="separate"/>
      </w:r>
      <w:r w:rsidRPr="009F4117">
        <w:rPr>
          <w:rFonts w:ascii="Calibri" w:hAnsi="Calibri" w:cstheme="minorHAnsi"/>
          <w:sz w:val="20"/>
          <w:szCs w:val="20"/>
        </w:rPr>
        <w:t>FE06</w:t>
      </w:r>
      <w:r w:rsidR="00FF406F" w:rsidRPr="009F4117">
        <w:rPr>
          <w:rFonts w:ascii="Calibri" w:hAnsi="Calibri"/>
        </w:rPr>
        <w:fldChar w:fldCharType="end"/>
      </w:r>
      <w:r w:rsidR="00AC2D1E" w:rsidRPr="009F4117">
        <w:rPr>
          <w:rFonts w:ascii="Calibri" w:hAnsi="Calibri" w:cstheme="minorHAnsi"/>
          <w:sz w:val="20"/>
          <w:szCs w:val="20"/>
        </w:rPr>
        <w:t>] [</w:t>
      </w:r>
      <w:r w:rsidR="00FF406F" w:rsidRPr="009F4117">
        <w:rPr>
          <w:rFonts w:ascii="Calibri" w:hAnsi="Calibri"/>
        </w:rPr>
        <w:fldChar w:fldCharType="begin"/>
      </w:r>
      <w:r w:rsidR="00FF406F" w:rsidRPr="009F4117">
        <w:rPr>
          <w:rFonts w:ascii="Calibri" w:hAnsi="Calibri"/>
        </w:rPr>
        <w:instrText xml:space="preserve"> REF _Ref361154573 \r \h  \* MERGEFORMAT </w:instrText>
      </w:r>
      <w:r w:rsidR="00FF406F" w:rsidRPr="009F4117">
        <w:rPr>
          <w:rFonts w:ascii="Calibri" w:hAnsi="Calibri"/>
        </w:rPr>
      </w:r>
      <w:r w:rsidR="00FF406F" w:rsidRPr="009F4117">
        <w:rPr>
          <w:rFonts w:ascii="Calibri" w:hAnsi="Calibri"/>
        </w:rPr>
        <w:fldChar w:fldCharType="separate"/>
      </w:r>
      <w:r w:rsidRPr="009F4117">
        <w:rPr>
          <w:rFonts w:ascii="Calibri" w:hAnsi="Calibri" w:cstheme="minorHAnsi"/>
          <w:sz w:val="20"/>
          <w:szCs w:val="20"/>
        </w:rPr>
        <w:t>FE07</w:t>
      </w:r>
      <w:r w:rsidR="00FF406F" w:rsidRPr="009F4117">
        <w:rPr>
          <w:rFonts w:ascii="Calibri" w:hAnsi="Calibri"/>
        </w:rPr>
        <w:fldChar w:fldCharType="end"/>
      </w:r>
      <w:proofErr w:type="gramStart"/>
      <w:r w:rsidR="00AC2D1E" w:rsidRPr="009F4117">
        <w:rPr>
          <w:rFonts w:ascii="Calibri" w:hAnsi="Calibri" w:cstheme="minorHAnsi"/>
          <w:sz w:val="20"/>
          <w:szCs w:val="20"/>
        </w:rPr>
        <w:t>]</w:t>
      </w:r>
      <w:proofErr w:type="gramEnd"/>
    </w:p>
    <w:p w:rsidR="00AC2D1E" w:rsidRDefault="00FF406F" w:rsidP="00AC2D1E">
      <w:pPr>
        <w:spacing w:after="0" w:line="360" w:lineRule="auto"/>
        <w:ind w:left="720"/>
        <w:jc w:val="both"/>
        <w:rPr>
          <w:rFonts w:ascii="Calibri" w:hAnsi="Calibri"/>
        </w:rPr>
      </w:pPr>
      <w:r w:rsidRPr="009F4117">
        <w:rPr>
          <w:rFonts w:ascii="Calibri" w:hAnsi="Calibri"/>
        </w:rPr>
        <w:fldChar w:fldCharType="begin"/>
      </w:r>
      <w:r w:rsidRPr="009F4117">
        <w:rPr>
          <w:rFonts w:ascii="Calibri" w:hAnsi="Calibri"/>
        </w:rPr>
        <w:instrText xml:space="preserve"> REF _Ref345603460 \w \h \d " -"  \* MERGEFORMAT </w:instrText>
      </w:r>
      <w:r w:rsidRPr="009F4117">
        <w:rPr>
          <w:rFonts w:ascii="Calibri" w:hAnsi="Calibri"/>
        </w:rPr>
      </w:r>
      <w:r w:rsidRPr="009F4117">
        <w:rPr>
          <w:rFonts w:ascii="Calibri" w:hAnsi="Calibri"/>
        </w:rPr>
        <w:fldChar w:fldCharType="separate"/>
      </w:r>
      <w:r w:rsidR="00AC2D1E" w:rsidRPr="009F4117">
        <w:rPr>
          <w:rFonts w:ascii="Calibri" w:hAnsi="Calibri" w:cstheme="minorHAnsi"/>
          <w:b/>
          <w:sz w:val="20"/>
          <w:szCs w:val="20"/>
          <w:u w:val="single"/>
        </w:rPr>
        <w:t>FE03</w:t>
      </w:r>
      <w:r w:rsidRPr="009F4117">
        <w:rPr>
          <w:rFonts w:ascii="Calibri" w:hAnsi="Calibri"/>
        </w:rPr>
        <w:fldChar w:fldCharType="end"/>
      </w:r>
      <w:r w:rsidR="00AC2D1E" w:rsidRPr="009F4117">
        <w:rPr>
          <w:rFonts w:ascii="Calibri" w:hAnsi="Calibri" w:cstheme="minorHAnsi"/>
          <w:b/>
          <w:sz w:val="20"/>
          <w:szCs w:val="20"/>
          <w:u w:val="single"/>
        </w:rPr>
        <w:t>-</w:t>
      </w:r>
      <w:r w:rsidRPr="009F4117">
        <w:rPr>
          <w:rFonts w:ascii="Calibri" w:hAnsi="Calibri"/>
        </w:rPr>
        <w:fldChar w:fldCharType="begin"/>
      </w:r>
      <w:r w:rsidRPr="009F4117">
        <w:rPr>
          <w:rFonts w:ascii="Calibri" w:hAnsi="Calibri"/>
        </w:rPr>
        <w:instrText xml:space="preserve"> REF _Ref345603460 \h  \* MERGEFORMAT </w:instrText>
      </w:r>
      <w:r w:rsidRPr="009F4117">
        <w:rPr>
          <w:rFonts w:ascii="Calibri" w:hAnsi="Calibri"/>
        </w:rPr>
      </w:r>
      <w:r w:rsidRPr="009F4117">
        <w:rPr>
          <w:rFonts w:ascii="Calibri" w:hAnsi="Calibri"/>
        </w:rPr>
        <w:fldChar w:fldCharType="separate"/>
      </w:r>
      <w:r w:rsidR="00AC2D1E" w:rsidRPr="009F4117">
        <w:rPr>
          <w:rFonts w:ascii="Calibri" w:hAnsi="Calibri" w:cstheme="minorHAnsi"/>
          <w:b/>
          <w:sz w:val="20"/>
          <w:szCs w:val="20"/>
          <w:u w:val="single"/>
        </w:rPr>
        <w:t>Violação de Integridade Referencial</w:t>
      </w:r>
      <w:r w:rsidRPr="009F4117">
        <w:rPr>
          <w:rFonts w:ascii="Calibri" w:hAnsi="Calibri"/>
        </w:rPr>
        <w:fldChar w:fldCharType="end"/>
      </w:r>
    </w:p>
    <w:p w:rsidR="007D6BD8" w:rsidRPr="009F4117" w:rsidRDefault="007D6BD8" w:rsidP="00AC2D1E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>
        <w:rPr>
          <w:rFonts w:ascii="Calibri" w:hAnsi="Calibri" w:cstheme="minorHAnsi"/>
          <w:b/>
          <w:sz w:val="20"/>
          <w:szCs w:val="20"/>
          <w:u w:val="single"/>
        </w:rPr>
        <w:t>FE08-Registros Vinculados</w:t>
      </w:r>
    </w:p>
    <w:p w:rsidR="00AC2D1E" w:rsidRPr="009F4117" w:rsidRDefault="00AC2D1E" w:rsidP="00AC2D1E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sistema exclui a Prioridade na base de dados;</w:t>
      </w:r>
    </w:p>
    <w:p w:rsidR="00AC2D1E" w:rsidRPr="009F4117" w:rsidRDefault="00AC2D1E" w:rsidP="00AC2D1E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sistema apresenta a mensagem (Exclusão realizada com sucesso);</w:t>
      </w:r>
    </w:p>
    <w:p w:rsidR="00AC2D1E" w:rsidRPr="009F4117" w:rsidRDefault="00AC2D1E" w:rsidP="00062A67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caso de uso retorna ao passo [</w:t>
      </w:r>
      <w:r w:rsidR="00FF406F" w:rsidRPr="009F4117">
        <w:rPr>
          <w:rFonts w:ascii="Calibri" w:hAnsi="Calibri"/>
        </w:rPr>
        <w:fldChar w:fldCharType="begin"/>
      </w:r>
      <w:r w:rsidR="00FF406F" w:rsidRPr="009F4117">
        <w:rPr>
          <w:rFonts w:ascii="Calibri" w:hAnsi="Calibri"/>
        </w:rPr>
        <w:instrText xml:space="preserve"> REF _Ref361169306 \r \h  \* MERGEFORMAT </w:instrText>
      </w:r>
      <w:r w:rsidR="00FF406F" w:rsidRPr="009F4117">
        <w:rPr>
          <w:rFonts w:ascii="Calibri" w:hAnsi="Calibri"/>
        </w:rPr>
      </w:r>
      <w:r w:rsidR="00FF406F" w:rsidRPr="009F4117">
        <w:rPr>
          <w:rFonts w:ascii="Calibri" w:hAnsi="Calibri"/>
        </w:rPr>
        <w:fldChar w:fldCharType="separate"/>
      </w:r>
      <w:proofErr w:type="gramStart"/>
      <w:r w:rsidR="00062A67" w:rsidRPr="009F4117">
        <w:rPr>
          <w:rFonts w:ascii="Calibri" w:hAnsi="Calibri"/>
        </w:rPr>
        <w:t>8</w:t>
      </w:r>
      <w:proofErr w:type="gramEnd"/>
      <w:r w:rsidR="00FF406F" w:rsidRPr="009F4117">
        <w:rPr>
          <w:rFonts w:ascii="Calibri" w:hAnsi="Calibri"/>
        </w:rPr>
        <w:fldChar w:fldCharType="end"/>
      </w:r>
      <w:r w:rsidRPr="009F4117">
        <w:rPr>
          <w:rFonts w:ascii="Calibri" w:hAnsi="Calibri" w:cstheme="minorHAnsi"/>
          <w:sz w:val="20"/>
          <w:szCs w:val="20"/>
        </w:rPr>
        <w:t>] do fluxo básico</w:t>
      </w:r>
    </w:p>
    <w:p w:rsidR="00AC2D1E" w:rsidRPr="009F4117" w:rsidRDefault="00AC2D1E" w:rsidP="00AC2D1E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43" w:name="_Toc361166666"/>
      <w:bookmarkStart w:id="44" w:name="_Toc361169677"/>
      <w:bookmarkStart w:id="45" w:name="_Toc361216477"/>
      <w:r w:rsidRPr="009F4117">
        <w:rPr>
          <w:rFonts w:ascii="Calibri" w:hAnsi="Calibri" w:cstheme="minorHAnsi"/>
        </w:rPr>
        <w:t>Paginação</w:t>
      </w:r>
      <w:bookmarkEnd w:id="43"/>
      <w:bookmarkEnd w:id="44"/>
      <w:bookmarkEnd w:id="45"/>
    </w:p>
    <w:p w:rsidR="00AC2D1E" w:rsidRPr="009F4117" w:rsidRDefault="00AC2D1E" w:rsidP="00AC2D1E">
      <w:pPr>
        <w:pStyle w:val="PargrafodaLista"/>
        <w:numPr>
          <w:ilvl w:val="0"/>
          <w:numId w:val="22"/>
        </w:numPr>
        <w:rPr>
          <w:rFonts w:ascii="Calibri" w:hAnsi="Calibri" w:cstheme="minorHAnsi"/>
          <w:sz w:val="20"/>
          <w:szCs w:val="20"/>
          <w:lang w:eastAsia="en-US"/>
        </w:rPr>
      </w:pPr>
      <w:r w:rsidRPr="009F4117">
        <w:rPr>
          <w:rFonts w:ascii="Calibri" w:hAnsi="Calibri" w:cstheme="minorHAnsi"/>
          <w:sz w:val="20"/>
          <w:szCs w:val="20"/>
          <w:lang w:eastAsia="en-US"/>
        </w:rPr>
        <w:t>O ator deve definir a quantidade de Itens que deseja visualizar;</w:t>
      </w:r>
    </w:p>
    <w:p w:rsidR="00AC2D1E" w:rsidRPr="009F4117" w:rsidRDefault="00AC2D1E" w:rsidP="00AC2D1E">
      <w:pPr>
        <w:pStyle w:val="PargrafodaLista"/>
        <w:numPr>
          <w:ilvl w:val="0"/>
          <w:numId w:val="22"/>
        </w:numPr>
        <w:rPr>
          <w:rFonts w:ascii="Calibri" w:hAnsi="Calibri" w:cstheme="minorHAnsi"/>
          <w:sz w:val="20"/>
          <w:szCs w:val="20"/>
          <w:lang w:eastAsia="en-US"/>
        </w:rPr>
      </w:pPr>
      <w:r w:rsidRPr="009F4117">
        <w:rPr>
          <w:rFonts w:ascii="Calibri" w:hAnsi="Calibri" w:cstheme="minorHAnsi"/>
          <w:color w:val="222222"/>
          <w:sz w:val="20"/>
          <w:szCs w:val="20"/>
          <w:shd w:val="clear" w:color="auto" w:fill="FFFFFF"/>
        </w:rPr>
        <w:t xml:space="preserve">O Sistema apresenta uma lista com a quantidade definida entre </w:t>
      </w:r>
      <w:proofErr w:type="gramStart"/>
      <w:r w:rsidRPr="009F4117">
        <w:rPr>
          <w:rFonts w:ascii="Calibri" w:hAnsi="Calibri" w:cstheme="minorHAnsi"/>
          <w:color w:val="222222"/>
          <w:sz w:val="20"/>
          <w:szCs w:val="20"/>
          <w:shd w:val="clear" w:color="auto" w:fill="FFFFFF"/>
        </w:rPr>
        <w:t>5</w:t>
      </w:r>
      <w:proofErr w:type="gramEnd"/>
      <w:r w:rsidRPr="009F4117">
        <w:rPr>
          <w:rFonts w:ascii="Calibri" w:hAnsi="Calibri" w:cstheme="minorHAnsi"/>
          <w:color w:val="222222"/>
          <w:sz w:val="20"/>
          <w:szCs w:val="20"/>
          <w:shd w:val="clear" w:color="auto" w:fill="FFFFFF"/>
        </w:rPr>
        <w:t xml:space="preserve"> e 15 – Tipos de Manifestações</w:t>
      </w:r>
    </w:p>
    <w:p w:rsidR="00AC2D1E" w:rsidRPr="009F4117" w:rsidRDefault="00AC2D1E" w:rsidP="00AC2D1E">
      <w:pPr>
        <w:rPr>
          <w:rFonts w:ascii="Calibri" w:hAnsi="Calibri" w:cstheme="minorHAnsi"/>
          <w:sz w:val="20"/>
          <w:szCs w:val="20"/>
        </w:rPr>
      </w:pPr>
    </w:p>
    <w:p w:rsidR="004E6B6A" w:rsidRPr="009F4117" w:rsidRDefault="004E6B6A" w:rsidP="001D65AC">
      <w:pPr>
        <w:pStyle w:val="Ttulo2"/>
        <w:rPr>
          <w:rFonts w:ascii="Calibri" w:hAnsi="Calibri" w:cstheme="minorHAnsi"/>
          <w:sz w:val="20"/>
          <w:szCs w:val="20"/>
        </w:rPr>
      </w:pPr>
      <w:bookmarkStart w:id="46" w:name="_Toc231978376"/>
      <w:bookmarkStart w:id="47" w:name="_Toc231978422"/>
      <w:bookmarkStart w:id="48" w:name="_Toc232222139"/>
      <w:bookmarkStart w:id="49" w:name="_Toc232390018"/>
      <w:bookmarkStart w:id="50" w:name="_Toc257717382"/>
      <w:bookmarkStart w:id="51" w:name="_Toc257717641"/>
      <w:bookmarkStart w:id="52" w:name="_Toc257718643"/>
      <w:bookmarkStart w:id="53" w:name="_Toc297738009"/>
      <w:bookmarkStart w:id="54" w:name="_Toc361216478"/>
      <w:r w:rsidRPr="009F4117">
        <w:rPr>
          <w:rFonts w:ascii="Calibri" w:hAnsi="Calibri" w:cstheme="minorHAnsi"/>
          <w:sz w:val="20"/>
          <w:szCs w:val="20"/>
        </w:rPr>
        <w:t>Fluxo de Exceções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B90AE8" w:rsidRPr="009F4117" w:rsidRDefault="00B90AE8" w:rsidP="00BD04E5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theme="minorHAnsi"/>
        </w:rPr>
      </w:pPr>
      <w:bookmarkStart w:id="55" w:name="_Ref308697997"/>
      <w:bookmarkStart w:id="56" w:name="_Toc361216479"/>
      <w:r w:rsidRPr="009F4117">
        <w:rPr>
          <w:rFonts w:ascii="Calibri" w:hAnsi="Calibri" w:cstheme="minorHAnsi"/>
        </w:rPr>
        <w:t>Informação Obrigatória Não Preenchida</w:t>
      </w:r>
      <w:bookmarkEnd w:id="55"/>
      <w:bookmarkEnd w:id="56"/>
    </w:p>
    <w:p w:rsidR="00057839" w:rsidRPr="009F4117" w:rsidRDefault="00057839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sistema verifica que existe informação obrigatória não preenchida.</w:t>
      </w:r>
    </w:p>
    <w:p w:rsidR="00057839" w:rsidRPr="009F4117" w:rsidRDefault="00057839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sistema apresenta a mensagem</w:t>
      </w:r>
      <w:r w:rsidR="00062A67" w:rsidRPr="009F4117">
        <w:rPr>
          <w:rFonts w:ascii="Calibri" w:hAnsi="Calibri" w:cstheme="minorHAnsi"/>
          <w:sz w:val="20"/>
          <w:szCs w:val="20"/>
        </w:rPr>
        <w:t>;</w:t>
      </w:r>
    </w:p>
    <w:p w:rsidR="00057839" w:rsidRPr="009F4117" w:rsidRDefault="00057839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 xml:space="preserve">O </w:t>
      </w:r>
      <w:r w:rsidR="008B4BDF" w:rsidRPr="009F4117">
        <w:rPr>
          <w:rFonts w:ascii="Calibri" w:hAnsi="Calibri" w:cstheme="minorHAnsi"/>
          <w:sz w:val="20"/>
          <w:szCs w:val="20"/>
        </w:rPr>
        <w:t>ator</w:t>
      </w:r>
      <w:r w:rsidR="001A3884" w:rsidRPr="009F4117">
        <w:rPr>
          <w:rFonts w:ascii="Calibri" w:hAnsi="Calibri" w:cstheme="minorHAnsi"/>
          <w:sz w:val="20"/>
          <w:szCs w:val="20"/>
        </w:rPr>
        <w:t xml:space="preserve"> </w:t>
      </w:r>
      <w:r w:rsidRPr="009F4117">
        <w:rPr>
          <w:rFonts w:ascii="Calibri" w:hAnsi="Calibri" w:cstheme="minorHAnsi"/>
          <w:sz w:val="20"/>
          <w:szCs w:val="20"/>
        </w:rPr>
        <w:t>confirma a mensagem.</w:t>
      </w:r>
    </w:p>
    <w:p w:rsidR="00B90AE8" w:rsidRPr="009F4117" w:rsidRDefault="00057839" w:rsidP="00236006">
      <w:pPr>
        <w:pStyle w:val="PargrafodaLista"/>
        <w:widowControl w:val="0"/>
        <w:numPr>
          <w:ilvl w:val="0"/>
          <w:numId w:val="1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caso de uso retorna ao passo [</w:t>
      </w:r>
      <w:r w:rsidR="00FF406F" w:rsidRPr="009F4117">
        <w:rPr>
          <w:rFonts w:ascii="Calibri" w:hAnsi="Calibri"/>
        </w:rPr>
        <w:fldChar w:fldCharType="begin"/>
      </w:r>
      <w:r w:rsidR="00FF406F" w:rsidRPr="009F4117">
        <w:rPr>
          <w:rFonts w:ascii="Calibri" w:hAnsi="Calibri"/>
        </w:rPr>
        <w:instrText xml:space="preserve"> REF _Ref345602923 \r \h  \* MERGEFORMAT </w:instrText>
      </w:r>
      <w:r w:rsidR="00FF406F" w:rsidRPr="009F4117">
        <w:rPr>
          <w:rFonts w:ascii="Calibri" w:hAnsi="Calibri"/>
        </w:rPr>
      </w:r>
      <w:r w:rsidR="00FF406F" w:rsidRPr="009F4117">
        <w:rPr>
          <w:rFonts w:ascii="Calibri" w:hAnsi="Calibri"/>
        </w:rPr>
        <w:fldChar w:fldCharType="separate"/>
      </w:r>
      <w:proofErr w:type="gramStart"/>
      <w:r w:rsidR="00B63B7D" w:rsidRPr="009F4117">
        <w:rPr>
          <w:rFonts w:ascii="Calibri" w:hAnsi="Calibri"/>
        </w:rPr>
        <w:t>3</w:t>
      </w:r>
      <w:proofErr w:type="gramEnd"/>
      <w:r w:rsidR="00FF406F" w:rsidRPr="009F4117">
        <w:rPr>
          <w:rFonts w:ascii="Calibri" w:hAnsi="Calibri"/>
        </w:rPr>
        <w:fldChar w:fldCharType="end"/>
      </w:r>
      <w:r w:rsidRPr="009F4117">
        <w:rPr>
          <w:rFonts w:ascii="Calibri" w:hAnsi="Calibri" w:cstheme="minorHAnsi"/>
          <w:sz w:val="20"/>
          <w:szCs w:val="20"/>
        </w:rPr>
        <w:t xml:space="preserve">] do </w:t>
      </w:r>
      <w:r w:rsidR="00B63B7D" w:rsidRPr="009F4117">
        <w:rPr>
          <w:rFonts w:ascii="Calibri" w:hAnsi="Calibri" w:cstheme="minorHAnsi"/>
          <w:sz w:val="20"/>
          <w:szCs w:val="20"/>
        </w:rPr>
        <w:t>Fluxo Básico</w:t>
      </w:r>
      <w:r w:rsidRPr="009F4117">
        <w:rPr>
          <w:rFonts w:ascii="Calibri" w:hAnsi="Calibri" w:cstheme="minorHAnsi"/>
          <w:sz w:val="20"/>
          <w:szCs w:val="20"/>
        </w:rPr>
        <w:t xml:space="preserve"> em caso de inclusão e ao passo [</w:t>
      </w:r>
      <w:r w:rsidR="00FF406F" w:rsidRPr="009F4117">
        <w:rPr>
          <w:rFonts w:ascii="Calibri" w:hAnsi="Calibri"/>
        </w:rPr>
        <w:fldChar w:fldCharType="begin"/>
      </w:r>
      <w:r w:rsidR="00FF406F" w:rsidRPr="009F4117">
        <w:rPr>
          <w:rFonts w:ascii="Calibri" w:hAnsi="Calibri"/>
        </w:rPr>
        <w:instrText xml:space="preserve"> REF _Ref282092655 \r \h  \* MERGEFORMAT </w:instrText>
      </w:r>
      <w:r w:rsidR="00FF406F" w:rsidRPr="009F4117">
        <w:rPr>
          <w:rFonts w:ascii="Calibri" w:hAnsi="Calibri"/>
        </w:rPr>
      </w:r>
      <w:r w:rsidR="00FF406F" w:rsidRPr="009F4117">
        <w:rPr>
          <w:rFonts w:ascii="Calibri" w:hAnsi="Calibri"/>
        </w:rPr>
        <w:fldChar w:fldCharType="separate"/>
      </w:r>
      <w:r w:rsidR="00F00BB0" w:rsidRPr="009F4117">
        <w:rPr>
          <w:rFonts w:ascii="Calibri" w:hAnsi="Calibri"/>
        </w:rPr>
        <w:t>3</w:t>
      </w:r>
      <w:r w:rsidR="00FF406F" w:rsidRPr="009F4117">
        <w:rPr>
          <w:rFonts w:ascii="Calibri" w:hAnsi="Calibri"/>
        </w:rPr>
        <w:fldChar w:fldCharType="end"/>
      </w:r>
      <w:r w:rsidRPr="009F4117">
        <w:rPr>
          <w:rFonts w:ascii="Calibri" w:hAnsi="Calibri" w:cstheme="minorHAnsi"/>
          <w:sz w:val="20"/>
          <w:szCs w:val="20"/>
        </w:rPr>
        <w:t>] do FA2 em caso de alteração.</w:t>
      </w:r>
    </w:p>
    <w:p w:rsidR="005D5101" w:rsidRPr="009F4117" w:rsidRDefault="005D5101" w:rsidP="005D5101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theme="minorHAnsi"/>
        </w:rPr>
      </w:pPr>
      <w:bookmarkStart w:id="57" w:name="_Ref308697947"/>
      <w:bookmarkStart w:id="58" w:name="_Toc361216480"/>
      <w:r w:rsidRPr="009F4117">
        <w:rPr>
          <w:rFonts w:ascii="Calibri" w:hAnsi="Calibri" w:cstheme="minorHAnsi"/>
        </w:rPr>
        <w:t>Registros Não Retornados na Consulta</w:t>
      </w:r>
      <w:bookmarkEnd w:id="57"/>
      <w:bookmarkEnd w:id="58"/>
    </w:p>
    <w:p w:rsidR="005D5101" w:rsidRPr="009F4117" w:rsidRDefault="005D5101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 xml:space="preserve">O sistema verifica que não existe </w:t>
      </w:r>
      <w:r w:rsidR="00DF4CA5" w:rsidRPr="009F4117">
        <w:rPr>
          <w:rFonts w:ascii="Calibri" w:hAnsi="Calibri" w:cstheme="minorHAnsi"/>
          <w:sz w:val="20"/>
          <w:szCs w:val="20"/>
        </w:rPr>
        <w:t>Classificação</w:t>
      </w:r>
      <w:r w:rsidRPr="009F4117">
        <w:rPr>
          <w:rFonts w:ascii="Calibri" w:hAnsi="Calibri" w:cstheme="minorHAnsi"/>
          <w:sz w:val="20"/>
          <w:szCs w:val="20"/>
        </w:rPr>
        <w:t xml:space="preserve"> cadastrad</w:t>
      </w:r>
      <w:r w:rsidR="00462CCF" w:rsidRPr="009F4117">
        <w:rPr>
          <w:rFonts w:ascii="Calibri" w:hAnsi="Calibri" w:cstheme="minorHAnsi"/>
          <w:sz w:val="20"/>
          <w:szCs w:val="20"/>
        </w:rPr>
        <w:t>a</w:t>
      </w:r>
      <w:r w:rsidRPr="009F4117">
        <w:rPr>
          <w:rFonts w:ascii="Calibri" w:hAnsi="Calibri" w:cstheme="minorHAnsi"/>
          <w:sz w:val="20"/>
          <w:szCs w:val="20"/>
        </w:rPr>
        <w:t xml:space="preserve"> na base de dados para </w:t>
      </w:r>
      <w:r w:rsidR="00462CCF" w:rsidRPr="009F4117">
        <w:rPr>
          <w:rFonts w:ascii="Calibri" w:hAnsi="Calibri" w:cstheme="minorHAnsi"/>
          <w:sz w:val="20"/>
          <w:szCs w:val="20"/>
        </w:rPr>
        <w:t>o parâmetro informado</w:t>
      </w:r>
      <w:r w:rsidRPr="009F4117">
        <w:rPr>
          <w:rFonts w:ascii="Calibri" w:hAnsi="Calibri" w:cstheme="minorHAnsi"/>
          <w:sz w:val="20"/>
          <w:szCs w:val="20"/>
        </w:rPr>
        <w:t>;</w:t>
      </w:r>
    </w:p>
    <w:p w:rsidR="005D5101" w:rsidRPr="009F4117" w:rsidRDefault="005D5101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sistema apresenta a mensagem;</w:t>
      </w:r>
    </w:p>
    <w:p w:rsidR="005D5101" w:rsidRPr="009F4117" w:rsidRDefault="005D5101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 xml:space="preserve">O </w:t>
      </w:r>
      <w:r w:rsidR="00462CCF" w:rsidRPr="009F4117">
        <w:rPr>
          <w:rFonts w:ascii="Calibri" w:hAnsi="Calibri" w:cstheme="minorHAnsi"/>
          <w:sz w:val="20"/>
          <w:szCs w:val="20"/>
        </w:rPr>
        <w:t>ator</w:t>
      </w:r>
      <w:r w:rsidRPr="009F4117">
        <w:rPr>
          <w:rFonts w:ascii="Calibri" w:hAnsi="Calibri" w:cstheme="minorHAnsi"/>
          <w:sz w:val="20"/>
          <w:szCs w:val="20"/>
        </w:rPr>
        <w:t xml:space="preserve"> confirma a mensagem;</w:t>
      </w:r>
    </w:p>
    <w:p w:rsidR="005D5101" w:rsidRPr="009F4117" w:rsidRDefault="005D5101" w:rsidP="005D5101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caso de uso retorna ao passo [</w:t>
      </w:r>
      <w:r w:rsidR="00FF406F" w:rsidRPr="009F4117">
        <w:rPr>
          <w:rFonts w:ascii="Calibri" w:hAnsi="Calibri"/>
        </w:rPr>
        <w:fldChar w:fldCharType="begin"/>
      </w:r>
      <w:r w:rsidR="00FF406F" w:rsidRPr="009F4117">
        <w:rPr>
          <w:rFonts w:ascii="Calibri" w:hAnsi="Calibri"/>
        </w:rPr>
        <w:instrText xml:space="preserve"> REF _Ref361169306 \r \h  \* MERGEFORMAT </w:instrText>
      </w:r>
      <w:r w:rsidR="00FF406F" w:rsidRPr="009F4117">
        <w:rPr>
          <w:rFonts w:ascii="Calibri" w:hAnsi="Calibri"/>
        </w:rPr>
      </w:r>
      <w:r w:rsidR="00FF406F" w:rsidRPr="009F4117">
        <w:rPr>
          <w:rFonts w:ascii="Calibri" w:hAnsi="Calibri"/>
        </w:rPr>
        <w:fldChar w:fldCharType="separate"/>
      </w:r>
      <w:proofErr w:type="gramStart"/>
      <w:r w:rsidR="00062A67" w:rsidRPr="009F4117">
        <w:rPr>
          <w:rFonts w:ascii="Calibri" w:hAnsi="Calibri"/>
        </w:rPr>
        <w:t>8</w:t>
      </w:r>
      <w:proofErr w:type="gramEnd"/>
      <w:r w:rsidR="00FF406F" w:rsidRPr="009F4117">
        <w:rPr>
          <w:rFonts w:ascii="Calibri" w:hAnsi="Calibri"/>
        </w:rPr>
        <w:fldChar w:fldCharType="end"/>
      </w:r>
      <w:r w:rsidRPr="009F4117">
        <w:rPr>
          <w:rFonts w:ascii="Calibri" w:hAnsi="Calibri" w:cstheme="minorHAnsi"/>
          <w:sz w:val="20"/>
          <w:szCs w:val="20"/>
        </w:rPr>
        <w:t>] do fluxo básico.</w:t>
      </w:r>
    </w:p>
    <w:p w:rsidR="00462CCF" w:rsidRPr="009F4117" w:rsidRDefault="00462CCF" w:rsidP="00462CCF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theme="minorHAnsi"/>
        </w:rPr>
      </w:pPr>
      <w:bookmarkStart w:id="59" w:name="_Ref345603460"/>
      <w:bookmarkStart w:id="60" w:name="_Toc361216481"/>
      <w:r w:rsidRPr="009F4117">
        <w:rPr>
          <w:rFonts w:ascii="Calibri" w:hAnsi="Calibri" w:cstheme="minorHAnsi"/>
        </w:rPr>
        <w:t>Violação de Integridade Referencial</w:t>
      </w:r>
      <w:bookmarkEnd w:id="59"/>
      <w:bookmarkEnd w:id="60"/>
    </w:p>
    <w:p w:rsidR="00462CCF" w:rsidRPr="009F4117" w:rsidRDefault="00462CCF" w:rsidP="00462CCF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sistema verifica que o registro faz relacionamento com vários registros de outra tabela relacionada;</w:t>
      </w:r>
    </w:p>
    <w:p w:rsidR="00462CCF" w:rsidRPr="009F4117" w:rsidRDefault="00462CCF" w:rsidP="00462CCF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sistema apresenta a mensagem;</w:t>
      </w:r>
    </w:p>
    <w:p w:rsidR="00462CCF" w:rsidRPr="009F4117" w:rsidRDefault="00462CCF" w:rsidP="00462CCF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ator confirma a mensagem;</w:t>
      </w:r>
    </w:p>
    <w:p w:rsidR="00462CCF" w:rsidRPr="009F4117" w:rsidRDefault="00462CCF" w:rsidP="00462CCF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t>O caso de uso retorna ao passo [</w:t>
      </w:r>
      <w:r w:rsidR="00FF406F" w:rsidRPr="009F4117">
        <w:rPr>
          <w:rFonts w:ascii="Calibri" w:hAnsi="Calibri"/>
        </w:rPr>
        <w:fldChar w:fldCharType="begin"/>
      </w:r>
      <w:r w:rsidR="00FF406F" w:rsidRPr="009F4117">
        <w:rPr>
          <w:rFonts w:ascii="Calibri" w:hAnsi="Calibri"/>
        </w:rPr>
        <w:instrText xml:space="preserve"> REF _Ref361169306 \r \h  \* MERGEFORMAT </w:instrText>
      </w:r>
      <w:r w:rsidR="00FF406F" w:rsidRPr="009F4117">
        <w:rPr>
          <w:rFonts w:ascii="Calibri" w:hAnsi="Calibri"/>
        </w:rPr>
      </w:r>
      <w:r w:rsidR="00FF406F" w:rsidRPr="009F4117">
        <w:rPr>
          <w:rFonts w:ascii="Calibri" w:hAnsi="Calibri"/>
        </w:rPr>
        <w:fldChar w:fldCharType="separate"/>
      </w:r>
      <w:proofErr w:type="gramStart"/>
      <w:r w:rsidR="00062A67" w:rsidRPr="009F4117">
        <w:rPr>
          <w:rFonts w:ascii="Calibri" w:hAnsi="Calibri"/>
        </w:rPr>
        <w:t>8</w:t>
      </w:r>
      <w:proofErr w:type="gramEnd"/>
      <w:r w:rsidR="00FF406F" w:rsidRPr="009F4117">
        <w:rPr>
          <w:rFonts w:ascii="Calibri" w:hAnsi="Calibri"/>
        </w:rPr>
        <w:fldChar w:fldCharType="end"/>
      </w:r>
      <w:r w:rsidRPr="009F4117">
        <w:rPr>
          <w:rFonts w:ascii="Calibri" w:hAnsi="Calibri" w:cstheme="minorHAnsi"/>
          <w:sz w:val="20"/>
          <w:szCs w:val="20"/>
        </w:rPr>
        <w:t>] do fluxo básico.</w:t>
      </w:r>
    </w:p>
    <w:p w:rsidR="00062A67" w:rsidRPr="009F4117" w:rsidRDefault="00062A67" w:rsidP="00062A67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theme="minorHAnsi"/>
        </w:rPr>
      </w:pPr>
      <w:bookmarkStart w:id="61" w:name="_Ref361153666"/>
      <w:bookmarkStart w:id="62" w:name="_Toc361163161"/>
      <w:bookmarkStart w:id="63" w:name="_Toc361166671"/>
      <w:bookmarkStart w:id="64" w:name="_Toc361169682"/>
      <w:bookmarkStart w:id="65" w:name="_Toc361216482"/>
      <w:r w:rsidRPr="009F4117">
        <w:rPr>
          <w:rFonts w:ascii="Calibri" w:hAnsi="Calibri" w:cstheme="minorHAnsi"/>
        </w:rPr>
        <w:t>Salvar</w:t>
      </w:r>
      <w:bookmarkEnd w:id="61"/>
      <w:bookmarkEnd w:id="62"/>
      <w:bookmarkEnd w:id="63"/>
      <w:bookmarkEnd w:id="64"/>
      <w:bookmarkEnd w:id="65"/>
    </w:p>
    <w:p w:rsidR="00062A67" w:rsidRPr="009F4117" w:rsidRDefault="00062A67" w:rsidP="00062A67">
      <w:pPr>
        <w:pStyle w:val="PargrafodaLista"/>
        <w:numPr>
          <w:ilvl w:val="0"/>
          <w:numId w:val="23"/>
        </w:numPr>
        <w:rPr>
          <w:rFonts w:ascii="Calibri" w:hAnsi="Calibri" w:cstheme="minorHAnsi"/>
          <w:sz w:val="20"/>
          <w:szCs w:val="20"/>
          <w:lang w:eastAsia="en-US"/>
        </w:rPr>
      </w:pPr>
      <w:r w:rsidRPr="009F4117">
        <w:rPr>
          <w:rFonts w:ascii="Calibri" w:hAnsi="Calibri" w:cstheme="minorHAnsi"/>
          <w:sz w:val="20"/>
          <w:szCs w:val="20"/>
          <w:lang w:eastAsia="en-US"/>
        </w:rPr>
        <w:t xml:space="preserve">O ator seleciona a opção Salvar </w:t>
      </w:r>
    </w:p>
    <w:p w:rsidR="00062A67" w:rsidRPr="009F4117" w:rsidRDefault="00062A67" w:rsidP="00062A67">
      <w:pPr>
        <w:pStyle w:val="PargrafodaLista"/>
        <w:numPr>
          <w:ilvl w:val="0"/>
          <w:numId w:val="23"/>
        </w:numPr>
        <w:rPr>
          <w:rFonts w:ascii="Calibri" w:hAnsi="Calibri" w:cstheme="minorHAnsi"/>
          <w:sz w:val="20"/>
          <w:szCs w:val="20"/>
          <w:lang w:eastAsia="en-US"/>
        </w:rPr>
      </w:pPr>
      <w:r w:rsidRPr="009F4117">
        <w:rPr>
          <w:rFonts w:ascii="Calibri" w:hAnsi="Calibri" w:cstheme="minorHAnsi"/>
          <w:sz w:val="20"/>
          <w:szCs w:val="20"/>
          <w:lang w:eastAsia="en-US"/>
        </w:rPr>
        <w:t>O sistema exibe a mensagem (Alteração realizada com sucesso)</w:t>
      </w:r>
    </w:p>
    <w:p w:rsidR="00062A67" w:rsidRPr="009F4117" w:rsidRDefault="00062A67" w:rsidP="00062A67">
      <w:pPr>
        <w:pStyle w:val="PargrafodaLista"/>
        <w:numPr>
          <w:ilvl w:val="0"/>
          <w:numId w:val="23"/>
        </w:numPr>
        <w:rPr>
          <w:rFonts w:ascii="Calibri" w:hAnsi="Calibri" w:cstheme="minorHAnsi"/>
          <w:sz w:val="20"/>
          <w:szCs w:val="20"/>
          <w:lang w:eastAsia="en-US"/>
        </w:rPr>
      </w:pPr>
      <w:r w:rsidRPr="009F4117">
        <w:rPr>
          <w:rFonts w:ascii="Calibri" w:hAnsi="Calibri" w:cstheme="minorHAnsi"/>
          <w:sz w:val="20"/>
          <w:szCs w:val="20"/>
          <w:lang w:eastAsia="en-US"/>
        </w:rPr>
        <w:t xml:space="preserve">O sistema salva as alterações </w:t>
      </w:r>
    </w:p>
    <w:p w:rsidR="00062A67" w:rsidRPr="009F4117" w:rsidRDefault="00062A67" w:rsidP="00062A67">
      <w:pPr>
        <w:pStyle w:val="PargrafodaLista"/>
        <w:rPr>
          <w:rFonts w:ascii="Calibri" w:hAnsi="Calibri" w:cstheme="minorHAnsi"/>
          <w:sz w:val="20"/>
          <w:szCs w:val="20"/>
          <w:lang w:eastAsia="en-US"/>
        </w:rPr>
      </w:pPr>
    </w:p>
    <w:p w:rsidR="00062A67" w:rsidRPr="009F4117" w:rsidRDefault="00062A67" w:rsidP="00062A67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theme="minorHAnsi"/>
        </w:rPr>
      </w:pPr>
      <w:r w:rsidRPr="009F4117">
        <w:rPr>
          <w:rFonts w:ascii="Calibri" w:hAnsi="Calibri" w:cstheme="minorHAnsi"/>
        </w:rPr>
        <w:t xml:space="preserve">     </w:t>
      </w:r>
      <w:bookmarkStart w:id="66" w:name="_Ref361153681"/>
      <w:bookmarkStart w:id="67" w:name="_Toc361163162"/>
      <w:bookmarkStart w:id="68" w:name="_Toc361166672"/>
      <w:bookmarkStart w:id="69" w:name="_Toc361169683"/>
      <w:bookmarkStart w:id="70" w:name="_Toc361216483"/>
      <w:r w:rsidRPr="009F4117">
        <w:rPr>
          <w:rFonts w:ascii="Calibri" w:hAnsi="Calibri" w:cstheme="minorHAnsi"/>
        </w:rPr>
        <w:t>Fechar</w:t>
      </w:r>
      <w:bookmarkEnd w:id="66"/>
      <w:bookmarkEnd w:id="67"/>
      <w:bookmarkEnd w:id="68"/>
      <w:bookmarkEnd w:id="69"/>
      <w:bookmarkEnd w:id="70"/>
    </w:p>
    <w:p w:rsidR="00062A67" w:rsidRPr="009F4117" w:rsidRDefault="00062A67" w:rsidP="00062A67">
      <w:pPr>
        <w:pStyle w:val="PargrafodaLista"/>
        <w:numPr>
          <w:ilvl w:val="0"/>
          <w:numId w:val="24"/>
        </w:numPr>
        <w:rPr>
          <w:rFonts w:ascii="Calibri" w:hAnsi="Calibri" w:cstheme="minorHAnsi"/>
          <w:sz w:val="20"/>
          <w:szCs w:val="20"/>
          <w:lang w:eastAsia="en-US"/>
        </w:rPr>
      </w:pPr>
      <w:r w:rsidRPr="009F4117">
        <w:rPr>
          <w:rFonts w:ascii="Calibri" w:hAnsi="Calibri" w:cstheme="minorHAnsi"/>
          <w:sz w:val="20"/>
          <w:szCs w:val="20"/>
          <w:lang w:eastAsia="en-US"/>
        </w:rPr>
        <w:t>O ator seleciona a opção Fechar</w:t>
      </w:r>
    </w:p>
    <w:p w:rsidR="00062A67" w:rsidRPr="009F4117" w:rsidRDefault="00062A67" w:rsidP="00062A67">
      <w:pPr>
        <w:pStyle w:val="PargrafodaLista"/>
        <w:numPr>
          <w:ilvl w:val="0"/>
          <w:numId w:val="24"/>
        </w:numPr>
        <w:rPr>
          <w:rFonts w:ascii="Calibri" w:hAnsi="Calibri" w:cstheme="minorHAnsi"/>
          <w:sz w:val="20"/>
          <w:szCs w:val="20"/>
          <w:lang w:eastAsia="en-US"/>
        </w:rPr>
      </w:pPr>
      <w:r w:rsidRPr="009F4117">
        <w:rPr>
          <w:rFonts w:ascii="Calibri" w:hAnsi="Calibri" w:cstheme="minorHAnsi"/>
          <w:sz w:val="20"/>
          <w:szCs w:val="20"/>
          <w:lang w:eastAsia="en-US"/>
        </w:rPr>
        <w:t>O sistema retorna a tela de registros</w:t>
      </w:r>
    </w:p>
    <w:p w:rsidR="00062A67" w:rsidRPr="009F4117" w:rsidRDefault="00062A67" w:rsidP="00062A67">
      <w:pPr>
        <w:rPr>
          <w:rFonts w:ascii="Calibri" w:hAnsi="Calibri" w:cstheme="minorHAnsi"/>
          <w:sz w:val="20"/>
          <w:szCs w:val="20"/>
          <w:lang w:eastAsia="en-US"/>
        </w:rPr>
      </w:pPr>
    </w:p>
    <w:p w:rsidR="00062A67" w:rsidRPr="009F4117" w:rsidRDefault="00062A67" w:rsidP="00062A67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theme="minorHAnsi"/>
        </w:rPr>
      </w:pPr>
      <w:bookmarkStart w:id="71" w:name="_Ref361154542"/>
      <w:bookmarkStart w:id="72" w:name="_Toc361163163"/>
      <w:bookmarkStart w:id="73" w:name="_Ref361166146"/>
      <w:bookmarkStart w:id="74" w:name="_Toc361166673"/>
      <w:bookmarkStart w:id="75" w:name="_Ref361169263"/>
      <w:bookmarkStart w:id="76" w:name="_Toc361169684"/>
      <w:bookmarkStart w:id="77" w:name="_Ref361213283"/>
      <w:bookmarkStart w:id="78" w:name="_Toc361216484"/>
      <w:r w:rsidRPr="009F4117">
        <w:rPr>
          <w:rFonts w:ascii="Calibri" w:hAnsi="Calibri" w:cstheme="minorHAnsi"/>
        </w:rPr>
        <w:lastRenderedPageBreak/>
        <w:t>Exclu</w:t>
      </w:r>
      <w:bookmarkEnd w:id="71"/>
      <w:r w:rsidRPr="009F4117">
        <w:rPr>
          <w:rFonts w:ascii="Calibri" w:hAnsi="Calibri" w:cstheme="minorHAnsi"/>
        </w:rPr>
        <w:t>ir</w:t>
      </w:r>
      <w:bookmarkEnd w:id="72"/>
      <w:bookmarkEnd w:id="73"/>
      <w:bookmarkEnd w:id="74"/>
      <w:bookmarkEnd w:id="75"/>
      <w:bookmarkEnd w:id="76"/>
      <w:bookmarkEnd w:id="77"/>
      <w:bookmarkEnd w:id="78"/>
    </w:p>
    <w:p w:rsidR="00062A67" w:rsidRDefault="00062A67" w:rsidP="00062A67">
      <w:pPr>
        <w:pStyle w:val="PargrafodaLista"/>
        <w:numPr>
          <w:ilvl w:val="0"/>
          <w:numId w:val="25"/>
        </w:numPr>
        <w:rPr>
          <w:rFonts w:ascii="Calibri" w:hAnsi="Calibri" w:cstheme="minorHAnsi"/>
          <w:sz w:val="20"/>
          <w:szCs w:val="20"/>
          <w:lang w:eastAsia="en-US"/>
        </w:rPr>
      </w:pPr>
      <w:r w:rsidRPr="009F4117">
        <w:rPr>
          <w:rFonts w:ascii="Calibri" w:hAnsi="Calibri" w:cstheme="minorHAnsi"/>
          <w:sz w:val="20"/>
          <w:szCs w:val="20"/>
          <w:lang w:eastAsia="en-US"/>
        </w:rPr>
        <w:t>O ator clica na opção Sim</w:t>
      </w:r>
    </w:p>
    <w:p w:rsidR="00062A67" w:rsidRPr="009F4117" w:rsidRDefault="00062A67" w:rsidP="00062A67">
      <w:pPr>
        <w:pStyle w:val="PargrafodaLista"/>
        <w:numPr>
          <w:ilvl w:val="0"/>
          <w:numId w:val="25"/>
        </w:numPr>
        <w:rPr>
          <w:rFonts w:ascii="Calibri" w:hAnsi="Calibri" w:cstheme="minorHAnsi"/>
          <w:sz w:val="20"/>
          <w:szCs w:val="20"/>
          <w:lang w:eastAsia="en-US"/>
        </w:rPr>
      </w:pPr>
      <w:r w:rsidRPr="009F4117">
        <w:rPr>
          <w:rFonts w:ascii="Calibri" w:hAnsi="Calibri" w:cstheme="minorHAnsi"/>
          <w:sz w:val="20"/>
          <w:szCs w:val="20"/>
          <w:lang w:eastAsia="en-US"/>
        </w:rPr>
        <w:t>O sistema apresenta a mensagem (Exclusão realizada com sucesso)</w:t>
      </w:r>
    </w:p>
    <w:p w:rsidR="00062A67" w:rsidRPr="009F4117" w:rsidRDefault="00062A67" w:rsidP="00062A67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theme="minorHAnsi"/>
        </w:rPr>
      </w:pPr>
      <w:bookmarkStart w:id="79" w:name="_Ref361154573"/>
      <w:bookmarkStart w:id="80" w:name="_Toc361163164"/>
      <w:bookmarkStart w:id="81" w:name="_Toc361166674"/>
      <w:bookmarkStart w:id="82" w:name="_Toc361169685"/>
      <w:bookmarkStart w:id="83" w:name="_Toc361216485"/>
      <w:r w:rsidRPr="009F4117">
        <w:rPr>
          <w:rFonts w:ascii="Calibri" w:hAnsi="Calibri" w:cstheme="minorHAnsi"/>
        </w:rPr>
        <w:t>Não Excluir</w:t>
      </w:r>
      <w:bookmarkEnd w:id="79"/>
      <w:bookmarkEnd w:id="80"/>
      <w:bookmarkEnd w:id="81"/>
      <w:bookmarkEnd w:id="82"/>
      <w:bookmarkEnd w:id="83"/>
    </w:p>
    <w:p w:rsidR="00062A67" w:rsidRPr="009F4117" w:rsidRDefault="00062A67" w:rsidP="007D6BD8">
      <w:pPr>
        <w:pStyle w:val="PargrafodaLista"/>
        <w:numPr>
          <w:ilvl w:val="0"/>
          <w:numId w:val="26"/>
        </w:numPr>
        <w:rPr>
          <w:rFonts w:ascii="Calibri" w:hAnsi="Calibri" w:cstheme="minorHAnsi"/>
          <w:sz w:val="20"/>
          <w:szCs w:val="20"/>
          <w:lang w:eastAsia="en-US"/>
        </w:rPr>
      </w:pPr>
      <w:r w:rsidRPr="009F4117">
        <w:rPr>
          <w:rFonts w:ascii="Calibri" w:hAnsi="Calibri" w:cstheme="minorHAnsi"/>
          <w:sz w:val="20"/>
          <w:szCs w:val="20"/>
          <w:lang w:eastAsia="en-US"/>
        </w:rPr>
        <w:t>O ator clica na opção Não</w:t>
      </w:r>
    </w:p>
    <w:p w:rsidR="005D5101" w:rsidRDefault="00062A67" w:rsidP="007D6BD8">
      <w:pPr>
        <w:pStyle w:val="PargrafodaLista"/>
        <w:numPr>
          <w:ilvl w:val="0"/>
          <w:numId w:val="26"/>
        </w:numPr>
        <w:rPr>
          <w:rFonts w:ascii="Calibri" w:hAnsi="Calibri" w:cstheme="minorHAnsi"/>
          <w:sz w:val="20"/>
          <w:szCs w:val="20"/>
          <w:lang w:eastAsia="en-US"/>
        </w:rPr>
      </w:pPr>
      <w:r w:rsidRPr="009F4117">
        <w:rPr>
          <w:rFonts w:ascii="Calibri" w:hAnsi="Calibri" w:cstheme="minorHAnsi"/>
          <w:sz w:val="20"/>
          <w:szCs w:val="20"/>
          <w:lang w:eastAsia="en-US"/>
        </w:rPr>
        <w:t>O sistema retorna a tela de registros</w:t>
      </w:r>
    </w:p>
    <w:p w:rsidR="007D6BD8" w:rsidRDefault="007D6BD8" w:rsidP="007D6BD8">
      <w:pPr>
        <w:pStyle w:val="PargrafodaLista"/>
        <w:rPr>
          <w:rFonts w:ascii="Calibri" w:hAnsi="Calibri" w:cstheme="minorHAnsi"/>
          <w:sz w:val="20"/>
          <w:szCs w:val="20"/>
          <w:lang w:eastAsia="en-US"/>
        </w:rPr>
      </w:pPr>
    </w:p>
    <w:p w:rsidR="007D6BD8" w:rsidRDefault="007D6BD8" w:rsidP="007D6BD8">
      <w:pPr>
        <w:pStyle w:val="PargrafodaLista"/>
        <w:rPr>
          <w:rFonts w:ascii="Calibri" w:hAnsi="Calibri" w:cstheme="minorHAnsi"/>
          <w:sz w:val="20"/>
          <w:szCs w:val="20"/>
          <w:lang w:eastAsia="en-US"/>
        </w:rPr>
      </w:pPr>
      <w:bookmarkStart w:id="84" w:name="_GoBack"/>
      <w:bookmarkEnd w:id="84"/>
    </w:p>
    <w:p w:rsidR="007D6BD8" w:rsidRPr="009F4117" w:rsidRDefault="007D6BD8" w:rsidP="007D6BD8">
      <w:pPr>
        <w:pStyle w:val="PargrafodaLista"/>
        <w:rPr>
          <w:rFonts w:ascii="Calibri" w:hAnsi="Calibri" w:cstheme="minorHAnsi"/>
          <w:sz w:val="20"/>
          <w:szCs w:val="20"/>
          <w:lang w:eastAsia="en-US"/>
        </w:rPr>
      </w:pPr>
    </w:p>
    <w:p w:rsidR="004E6B6A" w:rsidRPr="009F4117" w:rsidRDefault="004E6B6A" w:rsidP="00B21E71">
      <w:pPr>
        <w:pStyle w:val="Ttulo1"/>
        <w:rPr>
          <w:rFonts w:ascii="Calibri" w:hAnsi="Calibri" w:cstheme="minorHAnsi"/>
          <w:sz w:val="20"/>
          <w:szCs w:val="20"/>
        </w:rPr>
      </w:pPr>
      <w:bookmarkStart w:id="85" w:name="_Toc257717384"/>
      <w:bookmarkStart w:id="86" w:name="_Toc257717642"/>
      <w:bookmarkStart w:id="87" w:name="_Toc257718645"/>
      <w:bookmarkStart w:id="88" w:name="_Toc297738011"/>
      <w:bookmarkStart w:id="89" w:name="_Toc361216486"/>
      <w:bookmarkStart w:id="90" w:name="_Toc232222144"/>
      <w:bookmarkStart w:id="91" w:name="_Toc232390023"/>
      <w:bookmarkStart w:id="92" w:name="_Toc231978378"/>
      <w:bookmarkStart w:id="93" w:name="_Toc231978424"/>
      <w:r w:rsidRPr="009F4117">
        <w:rPr>
          <w:rFonts w:ascii="Calibri" w:hAnsi="Calibri" w:cstheme="minorHAnsi"/>
          <w:sz w:val="20"/>
          <w:szCs w:val="20"/>
        </w:rPr>
        <w:t>Ponto de Extensão</w:t>
      </w:r>
      <w:bookmarkEnd w:id="85"/>
      <w:bookmarkEnd w:id="86"/>
      <w:bookmarkEnd w:id="87"/>
      <w:bookmarkEnd w:id="88"/>
      <w:bookmarkEnd w:id="89"/>
    </w:p>
    <w:p w:rsidR="00B21E71" w:rsidRPr="009F4117" w:rsidRDefault="00B21E71" w:rsidP="00B21E71">
      <w:pPr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1E4129" w:rsidRPr="009F4117" w:rsidRDefault="004E6B6A" w:rsidP="001E4129">
      <w:pPr>
        <w:pStyle w:val="Ttulo1"/>
        <w:rPr>
          <w:rFonts w:ascii="Calibri" w:hAnsi="Calibri" w:cstheme="minorHAnsi"/>
          <w:sz w:val="20"/>
          <w:szCs w:val="20"/>
        </w:rPr>
      </w:pPr>
      <w:bookmarkStart w:id="94" w:name="_Toc257717386"/>
      <w:bookmarkStart w:id="95" w:name="_Toc257717643"/>
      <w:bookmarkStart w:id="96" w:name="_Toc257718647"/>
      <w:bookmarkStart w:id="97" w:name="_Toc297738013"/>
      <w:bookmarkStart w:id="98" w:name="_Toc361216487"/>
      <w:r w:rsidRPr="009F4117">
        <w:rPr>
          <w:rFonts w:ascii="Calibri" w:hAnsi="Calibri" w:cstheme="minorHAnsi"/>
          <w:sz w:val="20"/>
          <w:szCs w:val="20"/>
        </w:rPr>
        <w:t>Pós-condições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48608F" w:rsidRPr="009F4117" w:rsidRDefault="00B21E71" w:rsidP="0048608F">
      <w:pPr>
        <w:rPr>
          <w:rFonts w:ascii="Calibri" w:hAnsi="Calibri" w:cstheme="minorHAnsi"/>
          <w:sz w:val="20"/>
          <w:szCs w:val="20"/>
          <w:lang w:val="pt-PT"/>
        </w:rPr>
      </w:pPr>
      <w:r w:rsidRPr="009F4117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060604" w:rsidRPr="009F4117" w:rsidRDefault="00060604" w:rsidP="00060604">
      <w:pPr>
        <w:pStyle w:val="Ttulo1"/>
        <w:rPr>
          <w:rFonts w:ascii="Calibri" w:hAnsi="Calibri" w:cstheme="minorHAnsi"/>
          <w:sz w:val="20"/>
          <w:szCs w:val="20"/>
        </w:rPr>
      </w:pPr>
      <w:bookmarkStart w:id="99" w:name="_Toc361216488"/>
      <w:r w:rsidRPr="009F4117">
        <w:rPr>
          <w:rFonts w:ascii="Calibri" w:hAnsi="Calibri" w:cstheme="minorHAnsi"/>
          <w:sz w:val="20"/>
          <w:szCs w:val="20"/>
        </w:rPr>
        <w:t>interfaces</w:t>
      </w:r>
      <w:bookmarkEnd w:id="99"/>
    </w:p>
    <w:p w:rsidR="00060604" w:rsidRPr="009F4117" w:rsidRDefault="00060604" w:rsidP="00060604">
      <w:pPr>
        <w:pStyle w:val="Ttulo2"/>
        <w:rPr>
          <w:rFonts w:ascii="Calibri" w:hAnsi="Calibri" w:cstheme="minorHAnsi"/>
          <w:sz w:val="20"/>
          <w:szCs w:val="20"/>
        </w:rPr>
      </w:pPr>
      <w:bookmarkStart w:id="100" w:name="_Ref361211786"/>
      <w:bookmarkStart w:id="101" w:name="_Toc361216489"/>
      <w:r w:rsidRPr="009F4117">
        <w:rPr>
          <w:rFonts w:ascii="Calibri" w:hAnsi="Calibri" w:cstheme="minorHAnsi"/>
          <w:sz w:val="20"/>
          <w:szCs w:val="20"/>
        </w:rPr>
        <w:t>Classificaç</w:t>
      </w:r>
      <w:bookmarkEnd w:id="100"/>
      <w:bookmarkEnd w:id="101"/>
      <w:r w:rsidR="00817671" w:rsidRPr="009F4117">
        <w:rPr>
          <w:rFonts w:ascii="Calibri" w:hAnsi="Calibri" w:cstheme="minorHAnsi"/>
          <w:sz w:val="20"/>
          <w:szCs w:val="20"/>
        </w:rPr>
        <w:t>ÃO</w:t>
      </w:r>
    </w:p>
    <w:p w:rsidR="00060604" w:rsidRPr="009F4117" w:rsidRDefault="005D12AB" w:rsidP="00060604">
      <w:pPr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eastAsia="Times New Roman" w:hAnsi="Calibri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53C1E">
        <w:rPr>
          <w:rFonts w:ascii="Calibri" w:eastAsia="Times New Roman" w:hAnsi="Calibri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391150" cy="2138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5BC" w:rsidRPr="009F4117" w:rsidRDefault="00A655BC" w:rsidP="00A655BC">
      <w:pPr>
        <w:pStyle w:val="Ttulo2"/>
        <w:rPr>
          <w:rFonts w:ascii="Calibri" w:hAnsi="Calibri" w:cstheme="minorHAnsi"/>
          <w:sz w:val="20"/>
          <w:szCs w:val="20"/>
        </w:rPr>
      </w:pPr>
      <w:bookmarkStart w:id="102" w:name="_Toc361020827"/>
      <w:bookmarkStart w:id="103" w:name="_Ref361212396"/>
      <w:bookmarkStart w:id="104" w:name="_Toc361216490"/>
      <w:r w:rsidRPr="009F4117">
        <w:rPr>
          <w:rFonts w:ascii="Calibri" w:hAnsi="Calibri" w:cstheme="minorHAnsi"/>
          <w:sz w:val="20"/>
          <w:szCs w:val="20"/>
        </w:rPr>
        <w:lastRenderedPageBreak/>
        <w:t>listar classificação</w:t>
      </w:r>
      <w:bookmarkEnd w:id="102"/>
      <w:bookmarkEnd w:id="103"/>
      <w:bookmarkEnd w:id="104"/>
    </w:p>
    <w:p w:rsidR="00A655BC" w:rsidRPr="009F4117" w:rsidRDefault="00753C1E" w:rsidP="00FE0EF4">
      <w:pPr>
        <w:jc w:val="center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5398770" cy="1327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5BC" w:rsidRPr="009F4117" w:rsidRDefault="00A655BC" w:rsidP="00A655BC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05" w:name="_Toc361020821"/>
      <w:bookmarkStart w:id="106" w:name="_Ref361212470"/>
      <w:bookmarkStart w:id="107" w:name="_Toc361216491"/>
      <w:r w:rsidRPr="009F4117">
        <w:rPr>
          <w:rFonts w:ascii="Calibri" w:hAnsi="Calibri" w:cstheme="minorHAnsi"/>
          <w:sz w:val="20"/>
          <w:szCs w:val="20"/>
        </w:rPr>
        <w:t>nova classificação</w:t>
      </w:r>
      <w:bookmarkEnd w:id="105"/>
      <w:bookmarkEnd w:id="106"/>
      <w:bookmarkEnd w:id="107"/>
    </w:p>
    <w:p w:rsidR="00A655BC" w:rsidRPr="009F4117" w:rsidRDefault="006E68AE" w:rsidP="00A655BC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>
            <wp:extent cx="5398770" cy="46913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EF4" w:rsidRPr="009F4117" w:rsidRDefault="00FE0EF4" w:rsidP="00FE0EF4">
      <w:pPr>
        <w:pStyle w:val="Ttulo2"/>
        <w:rPr>
          <w:rFonts w:ascii="Calibri" w:hAnsi="Calibri" w:cstheme="minorHAnsi"/>
          <w:sz w:val="20"/>
          <w:szCs w:val="20"/>
        </w:rPr>
      </w:pPr>
      <w:bookmarkStart w:id="108" w:name="_Toc361212316"/>
      <w:bookmarkStart w:id="109" w:name="_Ref361216346"/>
      <w:bookmarkStart w:id="110" w:name="_Toc361216492"/>
      <w:r w:rsidRPr="009F4117">
        <w:rPr>
          <w:rFonts w:ascii="Calibri" w:hAnsi="Calibri" w:cstheme="minorHAnsi"/>
          <w:sz w:val="20"/>
          <w:szCs w:val="20"/>
        </w:rPr>
        <w:lastRenderedPageBreak/>
        <w:t>EDITAR CLASSIFICAÇÃO</w:t>
      </w:r>
      <w:bookmarkEnd w:id="108"/>
      <w:bookmarkEnd w:id="109"/>
      <w:bookmarkEnd w:id="110"/>
    </w:p>
    <w:p w:rsidR="00FE0EF4" w:rsidRPr="009F4117" w:rsidRDefault="006E68AE" w:rsidP="00FE0EF4">
      <w:pPr>
        <w:jc w:val="center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5398770" cy="46913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5BC" w:rsidRPr="009F4117" w:rsidRDefault="00A655BC" w:rsidP="00060604">
      <w:pPr>
        <w:rPr>
          <w:rFonts w:ascii="Calibri" w:hAnsi="Calibri" w:cstheme="minorHAnsi"/>
          <w:sz w:val="20"/>
          <w:szCs w:val="20"/>
        </w:rPr>
      </w:pPr>
    </w:p>
    <w:p w:rsidR="00A655BC" w:rsidRPr="009F4117" w:rsidRDefault="00A655BC" w:rsidP="00A655BC">
      <w:pPr>
        <w:pStyle w:val="Ttulo2"/>
        <w:rPr>
          <w:rFonts w:ascii="Calibri" w:hAnsi="Calibri" w:cstheme="minorHAnsi"/>
          <w:sz w:val="20"/>
          <w:szCs w:val="20"/>
        </w:rPr>
      </w:pPr>
      <w:bookmarkStart w:id="111" w:name="_Toc361020829"/>
      <w:bookmarkStart w:id="112" w:name="_Ref361213029"/>
      <w:bookmarkStart w:id="113" w:name="_Toc361216493"/>
      <w:r w:rsidRPr="009F4117">
        <w:rPr>
          <w:rFonts w:ascii="Calibri" w:hAnsi="Calibri" w:cstheme="minorHAnsi"/>
          <w:sz w:val="20"/>
          <w:szCs w:val="20"/>
        </w:rPr>
        <w:t>excluiR CLASSIFICAÇÃO</w:t>
      </w:r>
      <w:bookmarkEnd w:id="111"/>
      <w:bookmarkEnd w:id="112"/>
      <w:bookmarkEnd w:id="113"/>
    </w:p>
    <w:p w:rsidR="00A655BC" w:rsidRPr="009F4117" w:rsidRDefault="006E68AE" w:rsidP="00A655BC">
      <w:pPr>
        <w:jc w:val="center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2878455" cy="13519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EF4" w:rsidRPr="009F4117" w:rsidRDefault="00FE0EF4">
      <w:pPr>
        <w:rPr>
          <w:rFonts w:ascii="Calibri" w:hAnsi="Calibri" w:cstheme="minorHAnsi"/>
          <w:sz w:val="20"/>
          <w:szCs w:val="20"/>
        </w:rPr>
      </w:pPr>
      <w:r w:rsidRPr="009F4117">
        <w:rPr>
          <w:rFonts w:ascii="Calibri" w:hAnsi="Calibri" w:cstheme="minorHAnsi"/>
          <w:sz w:val="20"/>
          <w:szCs w:val="20"/>
        </w:rPr>
        <w:br w:type="page"/>
      </w:r>
    </w:p>
    <w:p w:rsidR="00A655BC" w:rsidRPr="009F4117" w:rsidRDefault="00A655BC" w:rsidP="00060604">
      <w:pPr>
        <w:rPr>
          <w:rFonts w:ascii="Calibri" w:hAnsi="Calibri" w:cstheme="minorHAnsi"/>
          <w:sz w:val="20"/>
          <w:szCs w:val="20"/>
        </w:rPr>
      </w:pPr>
    </w:p>
    <w:p w:rsidR="00932AF8" w:rsidRPr="009F4117" w:rsidRDefault="00FB7ED9" w:rsidP="00932AF8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114" w:name="_Toc361216494"/>
      <w:r w:rsidRPr="009F4117">
        <w:rPr>
          <w:rFonts w:ascii="Calibri" w:hAnsi="Calibri" w:cstheme="minorHAnsi"/>
          <w:sz w:val="20"/>
          <w:szCs w:val="20"/>
        </w:rPr>
        <w:t>Aprovações</w:t>
      </w:r>
      <w:bookmarkEnd w:id="114"/>
    </w:p>
    <w:p w:rsidR="006C37D3" w:rsidRPr="009F4117" w:rsidRDefault="00932AF8" w:rsidP="006C37D3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9F4117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817671" w:rsidRPr="009F4117" w:rsidTr="006354A4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817671" w:rsidRPr="009F4117" w:rsidRDefault="00817671" w:rsidP="006354A4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9F4117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817671" w:rsidRPr="009F4117" w:rsidTr="006354A4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17671" w:rsidRPr="009F4117" w:rsidRDefault="00817671" w:rsidP="006354A4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17671" w:rsidRPr="009F4117" w:rsidRDefault="00817671" w:rsidP="006354A4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9F4117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9F4117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17671" w:rsidRPr="009F4117" w:rsidRDefault="00817671" w:rsidP="006354A4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817671" w:rsidRPr="009F4117" w:rsidTr="006354A4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17671" w:rsidRPr="009F4117" w:rsidRDefault="00817671" w:rsidP="006354A4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17671" w:rsidRPr="009F4117" w:rsidRDefault="00817671" w:rsidP="006354A4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817671" w:rsidRPr="009F4117" w:rsidRDefault="00817671" w:rsidP="00817671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817671" w:rsidRPr="009F4117" w:rsidTr="006354A4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817671" w:rsidRPr="009F4117" w:rsidRDefault="00817671" w:rsidP="006354A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9F4117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9F4117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817671" w:rsidRPr="009F4117" w:rsidTr="006354A4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17671" w:rsidRPr="009F4117" w:rsidRDefault="00817671" w:rsidP="006354A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17671" w:rsidRPr="009F4117" w:rsidRDefault="00817671" w:rsidP="006354A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9F4117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9F4117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9F4117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17671" w:rsidRPr="009F4117" w:rsidRDefault="00817671" w:rsidP="006354A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817671" w:rsidRPr="009F4117" w:rsidTr="006354A4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17671" w:rsidRPr="009F4117" w:rsidRDefault="00817671" w:rsidP="006354A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17671" w:rsidRPr="009F4117" w:rsidRDefault="00817671" w:rsidP="006354A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817671" w:rsidRPr="009F4117" w:rsidRDefault="00817671" w:rsidP="00817671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817671" w:rsidRPr="009F4117" w:rsidTr="006354A4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817671" w:rsidRPr="009F4117" w:rsidRDefault="00817671" w:rsidP="006354A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9F4117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9F4117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817671" w:rsidRPr="009F4117" w:rsidTr="006354A4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17671" w:rsidRPr="009F4117" w:rsidRDefault="00817671" w:rsidP="006354A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17671" w:rsidRPr="009F4117" w:rsidRDefault="00817671" w:rsidP="006354A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9F4117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9F4117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17671" w:rsidRPr="009F4117" w:rsidRDefault="00817671" w:rsidP="006354A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817671" w:rsidRPr="009F4117" w:rsidTr="006354A4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17671" w:rsidRPr="009F4117" w:rsidRDefault="00817671" w:rsidP="006354A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17671" w:rsidRPr="009F4117" w:rsidRDefault="00817671" w:rsidP="006354A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9F4117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654AFF" w:rsidRPr="009F4117" w:rsidRDefault="00654AFF" w:rsidP="00654AFF">
      <w:pPr>
        <w:rPr>
          <w:rFonts w:ascii="Calibri" w:hAnsi="Calibri" w:cstheme="minorHAnsi"/>
          <w:sz w:val="20"/>
          <w:szCs w:val="20"/>
        </w:rPr>
      </w:pPr>
    </w:p>
    <w:sectPr w:rsidR="00654AFF" w:rsidRPr="009F4117" w:rsidSect="005C6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FAF" w:rsidRDefault="000A7FAF" w:rsidP="005C6F22">
      <w:pPr>
        <w:spacing w:after="0" w:line="240" w:lineRule="auto"/>
      </w:pPr>
      <w:r>
        <w:separator/>
      </w:r>
    </w:p>
  </w:endnote>
  <w:endnote w:type="continuationSeparator" w:id="0">
    <w:p w:rsidR="000A7FAF" w:rsidRDefault="000A7FAF" w:rsidP="005C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E7558F" w:rsidRPr="00406465" w:rsidTr="00C072DF">
      <w:trPr>
        <w:cantSplit/>
      </w:trPr>
      <w:tc>
        <w:tcPr>
          <w:tcW w:w="1321" w:type="pct"/>
        </w:tcPr>
        <w:p w:rsidR="00E7558F" w:rsidRPr="00023CDC" w:rsidRDefault="00E7558F" w:rsidP="00717A2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E7558F" w:rsidRPr="004A1D21" w:rsidRDefault="00E7558F" w:rsidP="00E7558F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E7558F" w:rsidRPr="004A1D21" w:rsidRDefault="00E7558F" w:rsidP="00717A22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E7558F" w:rsidRPr="004A1D21" w:rsidRDefault="00E7558F" w:rsidP="00717A22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98169C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98169C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EA3927">
            <w:rPr>
              <w:rFonts w:ascii="Arial" w:hAnsi="Arial" w:cs="Arial"/>
              <w:noProof/>
              <w:sz w:val="20"/>
              <w:szCs w:val="20"/>
            </w:rPr>
            <w:t>7</w:t>
          </w:r>
          <w:r w:rsidR="0098169C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98169C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98169C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EA3927">
            <w:rPr>
              <w:rFonts w:ascii="Arial" w:hAnsi="Arial" w:cs="Arial"/>
              <w:noProof/>
              <w:sz w:val="20"/>
              <w:szCs w:val="20"/>
            </w:rPr>
            <w:t>10</w:t>
          </w:r>
          <w:r w:rsidR="0098169C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E7558F" w:rsidRDefault="00E7558F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FAF" w:rsidRDefault="000A7FAF" w:rsidP="005C6F22">
      <w:pPr>
        <w:spacing w:after="0" w:line="240" w:lineRule="auto"/>
      </w:pPr>
      <w:r>
        <w:separator/>
      </w:r>
    </w:p>
  </w:footnote>
  <w:footnote w:type="continuationSeparator" w:id="0">
    <w:p w:rsidR="000A7FAF" w:rsidRDefault="000A7FAF" w:rsidP="005C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E7558F" w:rsidRPr="009816C9" w:rsidTr="00831911">
      <w:trPr>
        <w:cantSplit/>
        <w:trHeight w:val="466"/>
      </w:trPr>
      <w:tc>
        <w:tcPr>
          <w:tcW w:w="1000" w:type="pct"/>
          <w:vAlign w:val="center"/>
        </w:tcPr>
        <w:p w:rsidR="00E7558F" w:rsidRPr="009816C9" w:rsidRDefault="00E7558F" w:rsidP="0040069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BEF313B5F25D4F32871D1F1AF941497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E7558F" w:rsidRPr="00333E0B" w:rsidRDefault="00E7558F" w:rsidP="005C6F22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E7558F" w:rsidRPr="00333E0B" w:rsidRDefault="0098169C" w:rsidP="001F2B99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E7558F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E7558F">
            <w:rPr>
              <w:rFonts w:ascii="Arial" w:hAnsi="Arial" w:cs="Arial"/>
              <w:b/>
              <w:sz w:val="18"/>
            </w:rPr>
            <w:t>CSU04 - Manter Classificação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E7558F" w:rsidRPr="00831911" w:rsidRDefault="00E7558F" w:rsidP="00831911">
          <w:pPr>
            <w:pStyle w:val="Cabealho"/>
            <w:jc w:val="right"/>
          </w:pPr>
        </w:p>
      </w:tc>
    </w:tr>
  </w:tbl>
  <w:p w:rsidR="00E7558F" w:rsidRDefault="00E7558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E7558F" w:rsidRPr="00FA3362" w:rsidTr="00717A22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E7558F" w:rsidRPr="007748CD" w:rsidTr="00E7558F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E7558F" w:rsidRPr="00985A77" w:rsidRDefault="00E7558F" w:rsidP="00E7558F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6E1AB66D" wp14:editId="11D5711B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3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E7558F" w:rsidRPr="007748CD" w:rsidRDefault="00E7558F" w:rsidP="00E7558F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E7558F" w:rsidRPr="007748CD" w:rsidRDefault="00E7558F" w:rsidP="00E7558F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E7558F" w:rsidRPr="007748CD" w:rsidRDefault="00E7558F" w:rsidP="00E7558F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E7558F" w:rsidRPr="007748CD" w:rsidRDefault="00E7558F" w:rsidP="00E7558F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E7558F" w:rsidRPr="007748CD" w:rsidRDefault="00E7558F" w:rsidP="00E7558F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E7558F" w:rsidRPr="00985A77" w:rsidRDefault="00E7558F" w:rsidP="00717A22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E7558F" w:rsidRPr="00FA3362" w:rsidRDefault="00E7558F" w:rsidP="00717A22">
          <w:pPr>
            <w:spacing w:after="0" w:line="240" w:lineRule="auto"/>
            <w:rPr>
              <w:i/>
            </w:rPr>
          </w:pPr>
        </w:p>
      </w:tc>
    </w:tr>
  </w:tbl>
  <w:p w:rsidR="00E7558F" w:rsidRDefault="00E7558F" w:rsidP="00D416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67F3"/>
    <w:multiLevelType w:val="multilevel"/>
    <w:tmpl w:val="B164FB06"/>
    <w:styleLink w:val="FA"/>
    <w:lvl w:ilvl="0">
      <w:start w:val="1"/>
      <w:numFmt w:val="decimal"/>
      <w:suff w:val="space"/>
      <w:lvlText w:val="FA%1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1">
      <w:start w:val="1"/>
      <w:numFmt w:val="decimal"/>
      <w:pStyle w:val="Ttulo4"/>
      <w:suff w:val="space"/>
      <w:lvlText w:val="FA%1.%2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2">
      <w:start w:val="1"/>
      <w:numFmt w:val="decimal"/>
      <w:suff w:val="space"/>
      <w:lvlText w:val="FA%1.%2.%3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3">
      <w:start w:val="1"/>
      <w:numFmt w:val="decimal"/>
      <w:suff w:val="space"/>
      <w:lvlText w:val="FA%1.%2.%3.%4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D16611"/>
    <w:multiLevelType w:val="hybridMultilevel"/>
    <w:tmpl w:val="BA0CCF00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35BA6AE1"/>
    <w:multiLevelType w:val="hybridMultilevel"/>
    <w:tmpl w:val="7ECCF686"/>
    <w:lvl w:ilvl="0" w:tplc="C8202936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E31307"/>
    <w:multiLevelType w:val="hybridMultilevel"/>
    <w:tmpl w:val="93D27A32"/>
    <w:lvl w:ilvl="0" w:tplc="6CCA179A">
      <w:start w:val="1"/>
      <w:numFmt w:val="decimal"/>
      <w:pStyle w:val="ESPFluxoBsico"/>
      <w:lvlText w:val="%1."/>
      <w:lvlJc w:val="left"/>
      <w:pPr>
        <w:tabs>
          <w:tab w:val="num" w:pos="131"/>
        </w:tabs>
        <w:ind w:left="0" w:firstLine="414"/>
      </w:pPr>
      <w:rPr>
        <w:rFonts w:hint="default"/>
        <w:b w:val="0"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145"/>
        </w:tabs>
        <w:ind w:left="1145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65"/>
        </w:tabs>
        <w:ind w:left="1865" w:hanging="180"/>
      </w:pPr>
    </w:lvl>
    <w:lvl w:ilvl="3" w:tplc="E4FE7A1C">
      <w:start w:val="1"/>
      <w:numFmt w:val="decimalZero"/>
      <w:lvlText w:val="%4."/>
      <w:lvlJc w:val="left"/>
      <w:pPr>
        <w:tabs>
          <w:tab w:val="num" w:pos="2585"/>
        </w:tabs>
        <w:ind w:left="2585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305"/>
        </w:tabs>
        <w:ind w:left="330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5"/>
        </w:tabs>
        <w:ind w:left="402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5"/>
        </w:tabs>
        <w:ind w:left="474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5"/>
        </w:tabs>
        <w:ind w:left="546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5"/>
        </w:tabs>
        <w:ind w:left="6185" w:hanging="180"/>
      </w:pPr>
    </w:lvl>
  </w:abstractNum>
  <w:abstractNum w:abstractNumId="9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6945C6B"/>
    <w:multiLevelType w:val="hybridMultilevel"/>
    <w:tmpl w:val="4B24203C"/>
    <w:lvl w:ilvl="0" w:tplc="209E9798">
      <w:start w:val="1"/>
      <w:numFmt w:val="decimalZero"/>
      <w:pStyle w:val="ESPFluxodeExceo"/>
      <w:lvlText w:val="FE%1."/>
      <w:lvlJc w:val="left"/>
      <w:pPr>
        <w:tabs>
          <w:tab w:val="num" w:pos="1278"/>
        </w:tabs>
        <w:ind w:left="1561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34"/>
        </w:tabs>
        <w:ind w:left="243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54"/>
        </w:tabs>
        <w:ind w:left="315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874"/>
        </w:tabs>
        <w:ind w:left="387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94"/>
        </w:tabs>
        <w:ind w:left="459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14"/>
        </w:tabs>
        <w:ind w:left="531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34"/>
        </w:tabs>
        <w:ind w:left="603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54"/>
        </w:tabs>
        <w:ind w:left="675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74"/>
        </w:tabs>
        <w:ind w:left="7474" w:hanging="180"/>
      </w:pPr>
    </w:lvl>
  </w:abstractNum>
  <w:abstractNum w:abstractNumId="11">
    <w:nsid w:val="55031464"/>
    <w:multiLevelType w:val="hybridMultilevel"/>
    <w:tmpl w:val="A2761B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D95929"/>
    <w:multiLevelType w:val="hybridMultilevel"/>
    <w:tmpl w:val="A2761B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5713DC4"/>
    <w:multiLevelType w:val="hybridMultilevel"/>
    <w:tmpl w:val="A2761B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B73AB5"/>
    <w:multiLevelType w:val="hybridMultilevel"/>
    <w:tmpl w:val="E76E28B6"/>
    <w:lvl w:ilvl="0" w:tplc="0416000F">
      <w:start w:val="1"/>
      <w:numFmt w:val="decimal"/>
      <w:lvlText w:val="%1.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>
    <w:nsid w:val="7AB3048E"/>
    <w:multiLevelType w:val="hybridMultilevel"/>
    <w:tmpl w:val="2ACEA584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AEF695D"/>
    <w:multiLevelType w:val="multilevel"/>
    <w:tmpl w:val="B164FB06"/>
    <w:numStyleLink w:val="FA"/>
  </w:abstractNum>
  <w:abstractNum w:abstractNumId="22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1"/>
  </w:num>
  <w:num w:numId="5">
    <w:abstractNumId w:val="10"/>
  </w:num>
  <w:num w:numId="6">
    <w:abstractNumId w:val="8"/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5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16"/>
  </w:num>
  <w:num w:numId="11">
    <w:abstractNumId w:val="3"/>
  </w:num>
  <w:num w:numId="12">
    <w:abstractNumId w:val="23"/>
  </w:num>
  <w:num w:numId="13">
    <w:abstractNumId w:val="1"/>
  </w:num>
  <w:num w:numId="14">
    <w:abstractNumId w:val="22"/>
  </w:num>
  <w:num w:numId="15">
    <w:abstractNumId w:val="18"/>
  </w:num>
  <w:num w:numId="16">
    <w:abstractNumId w:val="15"/>
  </w:num>
  <w:num w:numId="17">
    <w:abstractNumId w:val="2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9"/>
  </w:num>
  <w:num w:numId="21">
    <w:abstractNumId w:val="13"/>
  </w:num>
  <w:num w:numId="22">
    <w:abstractNumId w:val="6"/>
  </w:num>
  <w:num w:numId="23">
    <w:abstractNumId w:val="20"/>
  </w:num>
  <w:num w:numId="24">
    <w:abstractNumId w:val="19"/>
  </w:num>
  <w:num w:numId="25">
    <w:abstractNumId w:val="12"/>
  </w:num>
  <w:num w:numId="26">
    <w:abstractNumId w:val="17"/>
  </w:num>
  <w:num w:numId="2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6C07"/>
    <w:rsid w:val="00016092"/>
    <w:rsid w:val="00023CDC"/>
    <w:rsid w:val="00042ED2"/>
    <w:rsid w:val="00054B06"/>
    <w:rsid w:val="00057839"/>
    <w:rsid w:val="00060604"/>
    <w:rsid w:val="00061D70"/>
    <w:rsid w:val="0006232F"/>
    <w:rsid w:val="00062A67"/>
    <w:rsid w:val="0006603C"/>
    <w:rsid w:val="00066F5D"/>
    <w:rsid w:val="00067128"/>
    <w:rsid w:val="000716AE"/>
    <w:rsid w:val="00085CA9"/>
    <w:rsid w:val="00091067"/>
    <w:rsid w:val="000A7FAF"/>
    <w:rsid w:val="000D7842"/>
    <w:rsid w:val="000F453A"/>
    <w:rsid w:val="00141209"/>
    <w:rsid w:val="001450E0"/>
    <w:rsid w:val="00160045"/>
    <w:rsid w:val="0016285F"/>
    <w:rsid w:val="001817B1"/>
    <w:rsid w:val="001846F4"/>
    <w:rsid w:val="001855BF"/>
    <w:rsid w:val="00186C07"/>
    <w:rsid w:val="00194473"/>
    <w:rsid w:val="00195D28"/>
    <w:rsid w:val="001A3884"/>
    <w:rsid w:val="001A4C16"/>
    <w:rsid w:val="001C25A8"/>
    <w:rsid w:val="001C2728"/>
    <w:rsid w:val="001C7D14"/>
    <w:rsid w:val="001D0140"/>
    <w:rsid w:val="001D0C60"/>
    <w:rsid w:val="001D65AC"/>
    <w:rsid w:val="001E4129"/>
    <w:rsid w:val="001E5612"/>
    <w:rsid w:val="001F2B99"/>
    <w:rsid w:val="001F2ED5"/>
    <w:rsid w:val="00210D0D"/>
    <w:rsid w:val="00236006"/>
    <w:rsid w:val="00237BFE"/>
    <w:rsid w:val="00246B52"/>
    <w:rsid w:val="00267E04"/>
    <w:rsid w:val="002A7D35"/>
    <w:rsid w:val="002F2606"/>
    <w:rsid w:val="00311D26"/>
    <w:rsid w:val="0032470E"/>
    <w:rsid w:val="003352A0"/>
    <w:rsid w:val="00337424"/>
    <w:rsid w:val="0034479A"/>
    <w:rsid w:val="00354BB0"/>
    <w:rsid w:val="003558E5"/>
    <w:rsid w:val="00356479"/>
    <w:rsid w:val="0036270B"/>
    <w:rsid w:val="00364CD0"/>
    <w:rsid w:val="0038775F"/>
    <w:rsid w:val="00391E39"/>
    <w:rsid w:val="003A1D92"/>
    <w:rsid w:val="003B0C2E"/>
    <w:rsid w:val="003D1CB6"/>
    <w:rsid w:val="00400699"/>
    <w:rsid w:val="0040428F"/>
    <w:rsid w:val="00420714"/>
    <w:rsid w:val="00444C7B"/>
    <w:rsid w:val="00450D4C"/>
    <w:rsid w:val="00452E45"/>
    <w:rsid w:val="00462CCF"/>
    <w:rsid w:val="00467040"/>
    <w:rsid w:val="00475123"/>
    <w:rsid w:val="00476F65"/>
    <w:rsid w:val="00483ADD"/>
    <w:rsid w:val="0048608F"/>
    <w:rsid w:val="00495D61"/>
    <w:rsid w:val="00496525"/>
    <w:rsid w:val="004A6936"/>
    <w:rsid w:val="004C5BA8"/>
    <w:rsid w:val="004E6B6A"/>
    <w:rsid w:val="004F37EE"/>
    <w:rsid w:val="005008D4"/>
    <w:rsid w:val="00510971"/>
    <w:rsid w:val="00510B1D"/>
    <w:rsid w:val="005214CC"/>
    <w:rsid w:val="00521727"/>
    <w:rsid w:val="00533238"/>
    <w:rsid w:val="005438A5"/>
    <w:rsid w:val="00550816"/>
    <w:rsid w:val="005629E5"/>
    <w:rsid w:val="00571A09"/>
    <w:rsid w:val="005A54CB"/>
    <w:rsid w:val="005B3249"/>
    <w:rsid w:val="005C6D6D"/>
    <w:rsid w:val="005C6F22"/>
    <w:rsid w:val="005D03B7"/>
    <w:rsid w:val="005D12AB"/>
    <w:rsid w:val="005D4083"/>
    <w:rsid w:val="005D5101"/>
    <w:rsid w:val="005D6431"/>
    <w:rsid w:val="005E25E9"/>
    <w:rsid w:val="005F3D24"/>
    <w:rsid w:val="006051F9"/>
    <w:rsid w:val="00615FCA"/>
    <w:rsid w:val="00624984"/>
    <w:rsid w:val="006307BC"/>
    <w:rsid w:val="006369B8"/>
    <w:rsid w:val="00644BD5"/>
    <w:rsid w:val="00654AFF"/>
    <w:rsid w:val="006565EE"/>
    <w:rsid w:val="006601E2"/>
    <w:rsid w:val="00681225"/>
    <w:rsid w:val="00687D73"/>
    <w:rsid w:val="006A2D76"/>
    <w:rsid w:val="006A3631"/>
    <w:rsid w:val="006A76F1"/>
    <w:rsid w:val="006C37D3"/>
    <w:rsid w:val="006E68AE"/>
    <w:rsid w:val="006E768F"/>
    <w:rsid w:val="006F3213"/>
    <w:rsid w:val="007113DD"/>
    <w:rsid w:val="00717A22"/>
    <w:rsid w:val="00726827"/>
    <w:rsid w:val="00751BE6"/>
    <w:rsid w:val="00753C1E"/>
    <w:rsid w:val="00761251"/>
    <w:rsid w:val="00761506"/>
    <w:rsid w:val="00770135"/>
    <w:rsid w:val="00780744"/>
    <w:rsid w:val="007C4A72"/>
    <w:rsid w:val="007D6BD8"/>
    <w:rsid w:val="00806B4D"/>
    <w:rsid w:val="00817671"/>
    <w:rsid w:val="00831911"/>
    <w:rsid w:val="00832A8E"/>
    <w:rsid w:val="008448D5"/>
    <w:rsid w:val="00866497"/>
    <w:rsid w:val="00877222"/>
    <w:rsid w:val="00880025"/>
    <w:rsid w:val="00897784"/>
    <w:rsid w:val="008B2D08"/>
    <w:rsid w:val="008B4BDF"/>
    <w:rsid w:val="008C2493"/>
    <w:rsid w:val="008D2B8C"/>
    <w:rsid w:val="008D5C42"/>
    <w:rsid w:val="008E40EF"/>
    <w:rsid w:val="008F5057"/>
    <w:rsid w:val="008F58A7"/>
    <w:rsid w:val="009001AB"/>
    <w:rsid w:val="0091462A"/>
    <w:rsid w:val="00924805"/>
    <w:rsid w:val="00932AF8"/>
    <w:rsid w:val="0094379A"/>
    <w:rsid w:val="009460F4"/>
    <w:rsid w:val="0095232C"/>
    <w:rsid w:val="0095239A"/>
    <w:rsid w:val="00955DA8"/>
    <w:rsid w:val="00972C2F"/>
    <w:rsid w:val="00976DA4"/>
    <w:rsid w:val="0098169C"/>
    <w:rsid w:val="009A1264"/>
    <w:rsid w:val="009A47E9"/>
    <w:rsid w:val="009E07A7"/>
    <w:rsid w:val="009E1CC7"/>
    <w:rsid w:val="009F4117"/>
    <w:rsid w:val="00A21217"/>
    <w:rsid w:val="00A563AC"/>
    <w:rsid w:val="00A642E3"/>
    <w:rsid w:val="00A655BC"/>
    <w:rsid w:val="00A65862"/>
    <w:rsid w:val="00A80D73"/>
    <w:rsid w:val="00A86BD8"/>
    <w:rsid w:val="00AA38D3"/>
    <w:rsid w:val="00AC2D1E"/>
    <w:rsid w:val="00AD3585"/>
    <w:rsid w:val="00AE4967"/>
    <w:rsid w:val="00AE5380"/>
    <w:rsid w:val="00AE77CD"/>
    <w:rsid w:val="00AF46BA"/>
    <w:rsid w:val="00B21E71"/>
    <w:rsid w:val="00B25205"/>
    <w:rsid w:val="00B325CB"/>
    <w:rsid w:val="00B44691"/>
    <w:rsid w:val="00B512AC"/>
    <w:rsid w:val="00B535B1"/>
    <w:rsid w:val="00B63B7D"/>
    <w:rsid w:val="00B66495"/>
    <w:rsid w:val="00B679AA"/>
    <w:rsid w:val="00B90AE8"/>
    <w:rsid w:val="00B9244B"/>
    <w:rsid w:val="00B96893"/>
    <w:rsid w:val="00BB7EA9"/>
    <w:rsid w:val="00BD04E5"/>
    <w:rsid w:val="00BE3A59"/>
    <w:rsid w:val="00BE5E6F"/>
    <w:rsid w:val="00BF73D7"/>
    <w:rsid w:val="00C072DF"/>
    <w:rsid w:val="00C103AC"/>
    <w:rsid w:val="00C153A4"/>
    <w:rsid w:val="00C163FC"/>
    <w:rsid w:val="00C25FA3"/>
    <w:rsid w:val="00C32228"/>
    <w:rsid w:val="00C42C01"/>
    <w:rsid w:val="00C51103"/>
    <w:rsid w:val="00C54BE6"/>
    <w:rsid w:val="00C55913"/>
    <w:rsid w:val="00C56243"/>
    <w:rsid w:val="00C60B66"/>
    <w:rsid w:val="00C615A6"/>
    <w:rsid w:val="00C71FCC"/>
    <w:rsid w:val="00C849FE"/>
    <w:rsid w:val="00CA2652"/>
    <w:rsid w:val="00CA37F2"/>
    <w:rsid w:val="00CB0ABD"/>
    <w:rsid w:val="00CD7D34"/>
    <w:rsid w:val="00D02EC5"/>
    <w:rsid w:val="00D0302E"/>
    <w:rsid w:val="00D217F5"/>
    <w:rsid w:val="00D23A4D"/>
    <w:rsid w:val="00D27332"/>
    <w:rsid w:val="00D32E15"/>
    <w:rsid w:val="00D41650"/>
    <w:rsid w:val="00D51C36"/>
    <w:rsid w:val="00D64E22"/>
    <w:rsid w:val="00D736B0"/>
    <w:rsid w:val="00D75EA2"/>
    <w:rsid w:val="00D863BD"/>
    <w:rsid w:val="00D87F5B"/>
    <w:rsid w:val="00DA1722"/>
    <w:rsid w:val="00DC7AEC"/>
    <w:rsid w:val="00DF4CA5"/>
    <w:rsid w:val="00DF74ED"/>
    <w:rsid w:val="00E369AA"/>
    <w:rsid w:val="00E65E19"/>
    <w:rsid w:val="00E7558F"/>
    <w:rsid w:val="00E762BD"/>
    <w:rsid w:val="00E9283F"/>
    <w:rsid w:val="00EA3927"/>
    <w:rsid w:val="00EB0837"/>
    <w:rsid w:val="00EF07D6"/>
    <w:rsid w:val="00F00BB0"/>
    <w:rsid w:val="00F012DD"/>
    <w:rsid w:val="00F01F8B"/>
    <w:rsid w:val="00F03338"/>
    <w:rsid w:val="00F15168"/>
    <w:rsid w:val="00F557EC"/>
    <w:rsid w:val="00F5650B"/>
    <w:rsid w:val="00F5672E"/>
    <w:rsid w:val="00F6064A"/>
    <w:rsid w:val="00F65AE1"/>
    <w:rsid w:val="00F772F1"/>
    <w:rsid w:val="00F963C4"/>
    <w:rsid w:val="00FA52A9"/>
    <w:rsid w:val="00FB0DFC"/>
    <w:rsid w:val="00FB7ED9"/>
    <w:rsid w:val="00FC1294"/>
    <w:rsid w:val="00FC1D00"/>
    <w:rsid w:val="00FE0EF4"/>
    <w:rsid w:val="00FE5E1F"/>
    <w:rsid w:val="00FF19B0"/>
    <w:rsid w:val="00FF406F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ind w:left="851" w:hanging="851"/>
      <w:outlineLvl w:val="2"/>
    </w:pPr>
  </w:style>
  <w:style w:type="paragraph" w:styleId="Ttulo4">
    <w:name w:val="heading 4"/>
    <w:aliases w:val="PSC_Titulo_4,h4,First Subheading"/>
    <w:basedOn w:val="Ttulo3"/>
    <w:next w:val="Normal"/>
    <w:link w:val="Ttulo4Char"/>
    <w:autoRedefine/>
    <w:qFormat/>
    <w:rsid w:val="004E6B6A"/>
    <w:pPr>
      <w:keepLines w:val="0"/>
      <w:numPr>
        <w:ilvl w:val="1"/>
        <w:numId w:val="4"/>
      </w:numPr>
      <w:spacing w:before="240" w:after="120" w:line="240" w:lineRule="auto"/>
      <w:jc w:val="left"/>
      <w:outlineLvl w:val="3"/>
    </w:pPr>
    <w:rPr>
      <w:rFonts w:eastAsia="Times New Roman" w:cs="Times New Roman"/>
      <w:bCs w:val="0"/>
      <w:caps w:val="0"/>
      <w:sz w:val="24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character" w:customStyle="1" w:styleId="Ttulo4Char">
    <w:name w:val="Título 4 Char"/>
    <w:aliases w:val="PSC_Titulo_4 Char,h4 Char,First Subheading Char"/>
    <w:basedOn w:val="Fontepargpadro"/>
    <w:link w:val="Ttulo4"/>
    <w:rsid w:val="004E6B6A"/>
    <w:rPr>
      <w:rFonts w:ascii="Arial" w:eastAsia="Times New Roman" w:hAnsi="Arial" w:cs="Times New Roman"/>
      <w:b/>
      <w:sz w:val="24"/>
      <w:szCs w:val="20"/>
      <w:lang w:eastAsia="en-US"/>
    </w:rPr>
  </w:style>
  <w:style w:type="numbering" w:customStyle="1" w:styleId="FA">
    <w:name w:val="_FA"/>
    <w:basedOn w:val="Semlista"/>
    <w:uiPriority w:val="99"/>
    <w:rsid w:val="004E6B6A"/>
    <w:pPr>
      <w:numPr>
        <w:numId w:val="3"/>
      </w:numPr>
    </w:pPr>
  </w:style>
  <w:style w:type="paragraph" w:customStyle="1" w:styleId="ESPComentario">
    <w:name w:val="ESP Comentario"/>
    <w:basedOn w:val="Normal"/>
    <w:rsid w:val="004E6B6A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customStyle="1" w:styleId="ESPFluxoAlternativo">
    <w:name w:val="ESP Fluxo Alternativo"/>
    <w:basedOn w:val="Ttulo3"/>
    <w:next w:val="PargrafodaLista"/>
    <w:rsid w:val="004E6B6A"/>
    <w:pPr>
      <w:keepLines w:val="0"/>
      <w:widowControl w:val="0"/>
      <w:numPr>
        <w:ilvl w:val="0"/>
        <w:numId w:val="7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FluxoBsico">
    <w:name w:val="ESP Fluxo Básico"/>
    <w:basedOn w:val="Normal"/>
    <w:rsid w:val="004E6B6A"/>
    <w:pPr>
      <w:widowControl w:val="0"/>
      <w:numPr>
        <w:numId w:val="6"/>
      </w:numPr>
      <w:autoSpaceDE w:val="0"/>
      <w:autoSpaceDN w:val="0"/>
      <w:spacing w:after="0" w:line="360" w:lineRule="auto"/>
      <w:jc w:val="both"/>
    </w:pPr>
    <w:rPr>
      <w:rFonts w:ascii="Arial" w:eastAsia="Times New Roman" w:hAnsi="Arial" w:cs="Arial"/>
      <w:snapToGrid w:val="0"/>
      <w:color w:val="0000FF"/>
      <w:sz w:val="20"/>
      <w:szCs w:val="20"/>
      <w:lang w:eastAsia="en-US"/>
    </w:rPr>
  </w:style>
  <w:style w:type="paragraph" w:customStyle="1" w:styleId="ESPFluxodeExceo">
    <w:name w:val="ESP Fluxo de Exceção"/>
    <w:basedOn w:val="Ttulo3"/>
    <w:next w:val="Lista"/>
    <w:rsid w:val="004E6B6A"/>
    <w:pPr>
      <w:keepLines w:val="0"/>
      <w:widowControl w:val="0"/>
      <w:numPr>
        <w:ilvl w:val="0"/>
        <w:numId w:val="5"/>
      </w:numPr>
      <w:autoSpaceDE w:val="0"/>
      <w:autoSpaceDN w:val="0"/>
      <w:spacing w:before="120" w:after="120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PontoExtenso">
    <w:name w:val="ESP Ponto Extensão"/>
    <w:basedOn w:val="Ttulo3"/>
    <w:next w:val="Corpodetexto"/>
    <w:rsid w:val="004E6B6A"/>
    <w:pPr>
      <w:keepLines w:val="0"/>
      <w:widowControl w:val="0"/>
      <w:numPr>
        <w:ilvl w:val="0"/>
        <w:numId w:val="0"/>
      </w:numPr>
      <w:spacing w:before="120" w:after="60" w:line="240" w:lineRule="auto"/>
    </w:pPr>
    <w:rPr>
      <w:rFonts w:eastAsia="Times New Roman" w:cs="Times New Roman"/>
      <w:bCs w:val="0"/>
      <w:caps w:val="0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E6B6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E6B6A"/>
  </w:style>
  <w:style w:type="paragraph" w:styleId="Lista">
    <w:name w:val="List"/>
    <w:basedOn w:val="Normal"/>
    <w:uiPriority w:val="99"/>
    <w:semiHidden/>
    <w:unhideWhenUsed/>
    <w:rsid w:val="004E6B6A"/>
    <w:pPr>
      <w:ind w:left="283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Cabealho">
    <w:name w:val="F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.EXP\AppData\Local\Temp\FRM-GRE-EspecificacaoCaso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F313B5F25D4F32871D1F1AF94149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257E10-AF1F-46B2-8D92-DC425037882D}"/>
      </w:docPartPr>
      <w:docPartBody>
        <w:p w:rsidR="0070072D" w:rsidRDefault="006B4123">
          <w:pPr>
            <w:pStyle w:val="BEF313B5F25D4F32871D1F1AF9414972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4123"/>
    <w:rsid w:val="00071416"/>
    <w:rsid w:val="000A6622"/>
    <w:rsid w:val="000E0752"/>
    <w:rsid w:val="001802D9"/>
    <w:rsid w:val="00210645"/>
    <w:rsid w:val="00272E6E"/>
    <w:rsid w:val="003768E5"/>
    <w:rsid w:val="003801F5"/>
    <w:rsid w:val="00390EEE"/>
    <w:rsid w:val="003B5A2D"/>
    <w:rsid w:val="004A3077"/>
    <w:rsid w:val="004A426B"/>
    <w:rsid w:val="004C2135"/>
    <w:rsid w:val="005118A0"/>
    <w:rsid w:val="00513DFC"/>
    <w:rsid w:val="0053319E"/>
    <w:rsid w:val="00534822"/>
    <w:rsid w:val="00635FAA"/>
    <w:rsid w:val="006556A9"/>
    <w:rsid w:val="006B4123"/>
    <w:rsid w:val="0070072D"/>
    <w:rsid w:val="007335D1"/>
    <w:rsid w:val="00757C28"/>
    <w:rsid w:val="007678AB"/>
    <w:rsid w:val="007B3685"/>
    <w:rsid w:val="00844498"/>
    <w:rsid w:val="00926962"/>
    <w:rsid w:val="00931932"/>
    <w:rsid w:val="00990FBA"/>
    <w:rsid w:val="00A13B11"/>
    <w:rsid w:val="00A26768"/>
    <w:rsid w:val="00B24C97"/>
    <w:rsid w:val="00B40466"/>
    <w:rsid w:val="00B92F55"/>
    <w:rsid w:val="00C654AF"/>
    <w:rsid w:val="00C80C22"/>
    <w:rsid w:val="00CD0F63"/>
    <w:rsid w:val="00D16383"/>
    <w:rsid w:val="00F5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0072D"/>
    <w:rPr>
      <w:color w:val="808080"/>
    </w:rPr>
  </w:style>
  <w:style w:type="paragraph" w:customStyle="1" w:styleId="BEF313B5F25D4F32871D1F1AF9414972">
    <w:name w:val="BEF313B5F25D4F32871D1F1AF9414972"/>
    <w:rsid w:val="007007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79F85-3879-4029-A481-56E3436B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FRM-GRE-EspecificacaoCasoUso</Template>
  <TotalTime>160</TotalTime>
  <Pages>10</Pages>
  <Words>1384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CSU04 - Manter Classificações</vt:lpstr>
    </vt:vector>
  </TitlesOfParts>
  <Company/>
  <LinksUpToDate>false</LinksUpToDate>
  <CharactersWithSpaces>8846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CSU04 - Manter Classificações</dc:title>
  <dc:subject>Versão 1.0</dc:subject>
  <dc:creator>Felipe Leandro Almeida</dc:creator>
  <cp:lastModifiedBy>João</cp:lastModifiedBy>
  <cp:revision>33</cp:revision>
  <cp:lastPrinted>2011-11-25T14:14:00Z</cp:lastPrinted>
  <dcterms:created xsi:type="dcterms:W3CDTF">2013-01-14T17:59:00Z</dcterms:created>
  <dcterms:modified xsi:type="dcterms:W3CDTF">2013-10-03T14:25:00Z</dcterms:modified>
  <cp:category>SISTEMA DE OUVIDORIA</cp:category>
</cp:coreProperties>
</file>
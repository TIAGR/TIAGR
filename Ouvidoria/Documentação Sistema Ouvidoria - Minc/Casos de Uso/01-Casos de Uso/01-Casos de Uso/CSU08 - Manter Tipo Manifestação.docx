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DC5E03" w:rsidRDefault="005C6F22" w:rsidP="00687D73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DC5E03" w:rsidRDefault="00731F4D" w:rsidP="00C072DF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DC5E03">
        <w:rPr>
          <w:rFonts w:ascii="Calibri" w:hAnsi="Calibri"/>
        </w:rPr>
        <w:fldChar w:fldCharType="begin"/>
      </w:r>
      <w:r w:rsidRPr="00DC5E03">
        <w:rPr>
          <w:rFonts w:ascii="Calibri" w:hAnsi="Calibri"/>
        </w:rPr>
        <w:instrText xml:space="preserve"> DOCPROPERTY  Category  \* MERGEFORMAT </w:instrText>
      </w:r>
      <w:r w:rsidRPr="00DC5E03">
        <w:rPr>
          <w:rFonts w:ascii="Calibri" w:hAnsi="Calibri"/>
        </w:rPr>
        <w:fldChar w:fldCharType="separate"/>
      </w:r>
      <w:r w:rsidR="00C072DF" w:rsidRPr="00DC5E03">
        <w:rPr>
          <w:rFonts w:ascii="Calibri" w:hAnsi="Calibri" w:cstheme="minorHAnsi"/>
          <w:sz w:val="36"/>
          <w:szCs w:val="36"/>
        </w:rPr>
        <w:t>SISTEMA DE OUVIDORIA</w:t>
      </w:r>
      <w:r w:rsidRPr="00DC5E03">
        <w:rPr>
          <w:rFonts w:ascii="Calibri" w:hAnsi="Calibri" w:cstheme="minorHAnsi"/>
          <w:sz w:val="36"/>
          <w:szCs w:val="36"/>
        </w:rPr>
        <w:fldChar w:fldCharType="end"/>
      </w:r>
    </w:p>
    <w:p w:rsidR="00C072DF" w:rsidRPr="00DC5E03" w:rsidRDefault="00731F4D" w:rsidP="006307BC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DC5E03">
        <w:rPr>
          <w:rFonts w:ascii="Calibri" w:hAnsi="Calibri"/>
        </w:rPr>
        <w:fldChar w:fldCharType="begin"/>
      </w:r>
      <w:r w:rsidRPr="00DC5E03">
        <w:rPr>
          <w:rFonts w:ascii="Calibri" w:hAnsi="Calibri"/>
        </w:rPr>
        <w:instrText xml:space="preserve"> TITLE   \* MERGEFORMAT </w:instrText>
      </w:r>
      <w:r w:rsidRPr="00DC5E03">
        <w:rPr>
          <w:rFonts w:ascii="Calibri" w:hAnsi="Calibri"/>
        </w:rPr>
        <w:fldChar w:fldCharType="separate"/>
      </w:r>
      <w:r w:rsidR="00052A03" w:rsidRPr="00DC5E03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CSU08</w:t>
      </w:r>
      <w:r w:rsidR="005B1483" w:rsidRPr="00DC5E03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Manter Tipo Manifestação</w:t>
      </w:r>
      <w:r w:rsidRPr="00DC5E03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6307BC" w:rsidRPr="00DC5E03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      </w:t>
      </w:r>
      <w:r w:rsidR="006307BC" w:rsidRPr="00DC5E03">
        <w:rPr>
          <w:rFonts w:ascii="Calibri" w:hAnsi="Calibri" w:cstheme="minorHAnsi"/>
          <w:sz w:val="36"/>
          <w:szCs w:val="36"/>
        </w:rPr>
        <w:t xml:space="preserve"> </w:t>
      </w:r>
    </w:p>
    <w:p w:rsidR="005C6F22" w:rsidRPr="00DC5E03" w:rsidRDefault="00731F4D" w:rsidP="006307BC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/>
        </w:rPr>
        <w:fldChar w:fldCharType="begin"/>
      </w:r>
      <w:r w:rsidRPr="00DC5E03">
        <w:rPr>
          <w:rFonts w:ascii="Calibri" w:hAnsi="Calibri"/>
        </w:rPr>
        <w:instrText xml:space="preserve"> DOCPROPERTY  Subject  \* MERGEFORMAT </w:instrText>
      </w:r>
      <w:r w:rsidRPr="00DC5E03">
        <w:rPr>
          <w:rFonts w:ascii="Calibri" w:hAnsi="Calibri"/>
        </w:rPr>
        <w:fldChar w:fldCharType="separate"/>
      </w:r>
      <w:r w:rsidR="00C072DF" w:rsidRPr="00DC5E03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270835" w:rsidRPr="00DC5E03">
        <w:rPr>
          <w:rFonts w:ascii="Calibri" w:eastAsia="Arial Unicode MS" w:hAnsi="Calibri" w:cstheme="minorHAnsi"/>
          <w:kern w:val="3"/>
          <w:sz w:val="20"/>
          <w:szCs w:val="20"/>
        </w:rPr>
        <w:t>.5</w:t>
      </w:r>
      <w:r w:rsidRPr="00DC5E03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  <w:r w:rsidR="00790023" w:rsidRPr="00DC5E03">
        <w:rPr>
          <w:rFonts w:ascii="Calibri" w:hAnsi="Calibri" w:cstheme="minorHAnsi"/>
          <w:sz w:val="20"/>
          <w:szCs w:val="20"/>
        </w:rPr>
        <w:t xml:space="preserve"> </w:t>
      </w:r>
    </w:p>
    <w:p w:rsidR="00496525" w:rsidRPr="00DC5E03" w:rsidRDefault="00496525">
      <w:pPr>
        <w:rPr>
          <w:rFonts w:ascii="Calibri" w:hAnsi="Calibri" w:cstheme="minorHAnsi"/>
          <w:sz w:val="20"/>
          <w:szCs w:val="20"/>
        </w:rPr>
      </w:pPr>
    </w:p>
    <w:p w:rsidR="00831911" w:rsidRPr="00DC5E03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831911" w:rsidRPr="00DC5E03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831911" w:rsidRPr="00DC5E03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687D73" w:rsidRPr="00DC5E03" w:rsidRDefault="00687D73" w:rsidP="00687D73">
      <w:pPr>
        <w:rPr>
          <w:rFonts w:ascii="Calibri" w:hAnsi="Calibri" w:cstheme="minorHAnsi"/>
          <w:sz w:val="20"/>
          <w:szCs w:val="20"/>
          <w:lang w:val="pt-PT"/>
        </w:rPr>
      </w:pPr>
    </w:p>
    <w:p w:rsidR="00496525" w:rsidRPr="00DC5E03" w:rsidRDefault="00496525">
      <w:pPr>
        <w:rPr>
          <w:rFonts w:ascii="Calibri" w:hAnsi="Calibri" w:cstheme="minorHAnsi"/>
          <w:sz w:val="20"/>
          <w:szCs w:val="20"/>
          <w:lang w:val="pt-PT"/>
        </w:rPr>
        <w:sectPr w:rsidR="00496525" w:rsidRPr="00DC5E03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DC5E03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DC5E03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DC5E03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DC5E03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DC5E03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DC5E03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DC5E03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DC5E03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DC5E03" w:rsidTr="006601E2">
        <w:trPr>
          <w:trHeight w:val="284"/>
        </w:trPr>
        <w:tc>
          <w:tcPr>
            <w:tcW w:w="797" w:type="pct"/>
          </w:tcPr>
          <w:p w:rsidR="00D736B0" w:rsidRPr="00DC5E03" w:rsidRDefault="005B1483" w:rsidP="00270835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  <w:lang w:val="es-ES_tradnl"/>
              </w:rPr>
              <w:t>16</w:t>
            </w:r>
            <w:r w:rsidR="00D736B0" w:rsidRPr="00DC5E03">
              <w:rPr>
                <w:rFonts w:ascii="Calibri" w:hAnsi="Calibri" w:cstheme="minorHAnsi"/>
                <w:sz w:val="20"/>
                <w:szCs w:val="20"/>
                <w:lang w:val="es-ES_tradnl"/>
              </w:rPr>
              <w:t>/</w:t>
            </w:r>
            <w:r w:rsidR="00C072DF" w:rsidRPr="00DC5E03">
              <w:rPr>
                <w:rFonts w:ascii="Calibri" w:hAnsi="Calibri" w:cstheme="minorHAnsi"/>
                <w:sz w:val="20"/>
                <w:szCs w:val="20"/>
                <w:lang w:val="es-ES_tradnl"/>
              </w:rPr>
              <w:t>01</w:t>
            </w:r>
            <w:r w:rsidR="00D736B0" w:rsidRPr="00DC5E03">
              <w:rPr>
                <w:rFonts w:ascii="Calibri" w:hAnsi="Calibri" w:cstheme="minorHAnsi"/>
                <w:sz w:val="20"/>
                <w:szCs w:val="20"/>
                <w:lang w:val="es-ES_tradnl"/>
              </w:rPr>
              <w:t>/201</w:t>
            </w:r>
            <w:r w:rsidR="00C072DF" w:rsidRPr="00DC5E03">
              <w:rPr>
                <w:rFonts w:ascii="Calibri" w:hAnsi="Calibri" w:cstheme="minorHAnsi"/>
                <w:sz w:val="20"/>
                <w:szCs w:val="20"/>
                <w:lang w:val="es-ES_tradnl"/>
              </w:rPr>
              <w:t>3</w:t>
            </w:r>
          </w:p>
          <w:p w:rsidR="00D736B0" w:rsidRPr="00DC5E03" w:rsidRDefault="00D736B0" w:rsidP="00270835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D736B0" w:rsidRPr="00DC5E03" w:rsidRDefault="00D736B0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DC5E03" w:rsidRDefault="00D736B0" w:rsidP="00270835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DC5E03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DC5E03" w:rsidRDefault="00495D61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  <w:tr w:rsidR="000B0FDD" w:rsidRPr="00DC5E03" w:rsidTr="006601E2">
        <w:trPr>
          <w:trHeight w:val="284"/>
        </w:trPr>
        <w:tc>
          <w:tcPr>
            <w:tcW w:w="797" w:type="pct"/>
          </w:tcPr>
          <w:p w:rsidR="000B0FDD" w:rsidRPr="00DC5E03" w:rsidRDefault="000B0FDD" w:rsidP="00270835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0B0FDD" w:rsidRPr="00DC5E03" w:rsidRDefault="000B0FDD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</w:rPr>
              <w:t>1</w:t>
            </w:r>
            <w:r w:rsidR="00BD0279" w:rsidRPr="00DC5E03">
              <w:rPr>
                <w:rFonts w:ascii="Calibri" w:hAnsi="Calibri" w:cstheme="minorHAnsi"/>
                <w:sz w:val="20"/>
                <w:szCs w:val="20"/>
              </w:rPr>
              <w:t>.1</w:t>
            </w:r>
          </w:p>
        </w:tc>
        <w:tc>
          <w:tcPr>
            <w:tcW w:w="2293" w:type="pct"/>
          </w:tcPr>
          <w:p w:rsidR="000B0FDD" w:rsidRPr="00DC5E03" w:rsidRDefault="000B2F6A" w:rsidP="00270835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DC5E03">
              <w:rPr>
                <w:rFonts w:ascii="Calibri" w:hAnsi="Calibri" w:cstheme="minorHAnsi"/>
                <w:i w:val="0"/>
                <w:color w:val="auto"/>
              </w:rPr>
              <w:t>Revisão e correção do d</w:t>
            </w:r>
            <w:r w:rsidR="000B0FDD" w:rsidRPr="00DC5E03">
              <w:rPr>
                <w:rFonts w:ascii="Calibri" w:hAnsi="Calibri" w:cstheme="minorHAnsi"/>
                <w:i w:val="0"/>
                <w:color w:val="auto"/>
              </w:rPr>
              <w:t>ocumento</w:t>
            </w:r>
          </w:p>
        </w:tc>
        <w:tc>
          <w:tcPr>
            <w:tcW w:w="1354" w:type="pct"/>
          </w:tcPr>
          <w:p w:rsidR="000B0FDD" w:rsidRPr="00DC5E03" w:rsidRDefault="000B0FDD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0B2B91" w:rsidRPr="00DC5E03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0B2B91" w:rsidRPr="00DC5E03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0B2B91" w:rsidRPr="00DC5E03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0B2F6A" w:rsidRPr="00DC5E03" w:rsidTr="006601E2">
        <w:trPr>
          <w:trHeight w:val="284"/>
        </w:trPr>
        <w:tc>
          <w:tcPr>
            <w:tcW w:w="797" w:type="pct"/>
          </w:tcPr>
          <w:p w:rsidR="000B2F6A" w:rsidRPr="00DC5E03" w:rsidRDefault="000B2F6A" w:rsidP="00270835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  <w:lang w:val="es-ES_tradnl"/>
              </w:rPr>
              <w:t>03/06/2013</w:t>
            </w:r>
          </w:p>
        </w:tc>
        <w:tc>
          <w:tcPr>
            <w:tcW w:w="556" w:type="pct"/>
          </w:tcPr>
          <w:p w:rsidR="000B2F6A" w:rsidRPr="00DC5E03" w:rsidRDefault="000B2F6A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112232" w:rsidRPr="00DC5E03">
              <w:rPr>
                <w:rFonts w:ascii="Calibri" w:hAnsi="Calibri" w:cstheme="minorHAnsi"/>
                <w:sz w:val="20"/>
                <w:szCs w:val="20"/>
              </w:rPr>
              <w:t>2</w:t>
            </w:r>
          </w:p>
        </w:tc>
        <w:tc>
          <w:tcPr>
            <w:tcW w:w="2293" w:type="pct"/>
          </w:tcPr>
          <w:p w:rsidR="000B2F6A" w:rsidRPr="00DC5E03" w:rsidRDefault="000B2F6A" w:rsidP="00270835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DC5E03">
              <w:rPr>
                <w:rFonts w:ascii="Calibri" w:hAnsi="Calibri" w:cstheme="minorHAns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0B2F6A" w:rsidRPr="00DC5E03" w:rsidRDefault="000B2F6A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0B2B91" w:rsidRPr="00DC5E03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0B2B91" w:rsidRPr="00DC5E03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0B2B91" w:rsidRPr="00DC5E03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BD0279" w:rsidRPr="00DC5E03" w:rsidTr="006601E2">
        <w:trPr>
          <w:trHeight w:val="284"/>
        </w:trPr>
        <w:tc>
          <w:tcPr>
            <w:tcW w:w="797" w:type="pct"/>
          </w:tcPr>
          <w:p w:rsidR="00BD0279" w:rsidRPr="00DC5E03" w:rsidRDefault="00BD0279" w:rsidP="00270835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  <w:lang w:val="es-ES_tradnl"/>
              </w:rPr>
              <w:t>09/07/2013</w:t>
            </w:r>
          </w:p>
        </w:tc>
        <w:tc>
          <w:tcPr>
            <w:tcW w:w="556" w:type="pct"/>
          </w:tcPr>
          <w:p w:rsidR="00BD0279" w:rsidRPr="00DC5E03" w:rsidRDefault="00BD0279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112232" w:rsidRPr="00DC5E03">
              <w:rPr>
                <w:rFonts w:ascii="Calibri" w:hAnsi="Calibri" w:cstheme="minorHAnsi"/>
                <w:sz w:val="20"/>
                <w:szCs w:val="20"/>
              </w:rPr>
              <w:t>3</w:t>
            </w:r>
          </w:p>
        </w:tc>
        <w:tc>
          <w:tcPr>
            <w:tcW w:w="2293" w:type="pct"/>
          </w:tcPr>
          <w:p w:rsidR="002A4EE0" w:rsidRPr="00DC5E03" w:rsidRDefault="00757AE3" w:rsidP="00270835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DC5E03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  <w:p w:rsidR="002A4EE0" w:rsidRPr="00DC5E03" w:rsidRDefault="002A4EE0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</w:rPr>
              <w:t>Fluxo alternativo: FE01; FE02; FE03; FE04;</w:t>
            </w:r>
          </w:p>
          <w:p w:rsidR="002A4EE0" w:rsidRPr="00DC5E03" w:rsidRDefault="002A4EE0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</w:rPr>
              <w:t xml:space="preserve">Fluxo exceção: [FE01] [FE01] [FE02] [FE03] </w:t>
            </w:r>
            <w:r w:rsidR="00A14A9C" w:rsidRPr="00DC5E03">
              <w:rPr>
                <w:rFonts w:ascii="Calibri" w:hAnsi="Calibri" w:cstheme="minorHAnsi"/>
                <w:sz w:val="20"/>
                <w:szCs w:val="20"/>
              </w:rPr>
              <w:t>[FE04</w:t>
            </w:r>
            <w:proofErr w:type="gramStart"/>
            <w:r w:rsidR="00A14A9C" w:rsidRPr="00DC5E03">
              <w:rPr>
                <w:rFonts w:ascii="Calibri" w:hAnsi="Calibri" w:cstheme="minorHAnsi"/>
                <w:sz w:val="20"/>
                <w:szCs w:val="20"/>
              </w:rPr>
              <w:t>][</w:t>
            </w:r>
            <w:proofErr w:type="gramEnd"/>
            <w:r w:rsidR="00A14A9C" w:rsidRPr="00DC5E03">
              <w:rPr>
                <w:rFonts w:ascii="Calibri" w:hAnsi="Calibri" w:cstheme="minorHAnsi"/>
                <w:sz w:val="20"/>
                <w:szCs w:val="20"/>
              </w:rPr>
              <w:t>FE05][FE06]</w:t>
            </w:r>
          </w:p>
        </w:tc>
        <w:tc>
          <w:tcPr>
            <w:tcW w:w="1354" w:type="pct"/>
          </w:tcPr>
          <w:p w:rsidR="00BD0279" w:rsidRPr="00DC5E03" w:rsidRDefault="00757AE3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proofErr w:type="spellStart"/>
            <w:r w:rsidRPr="00DC5E03">
              <w:rPr>
                <w:rFonts w:ascii="Calibri" w:hAnsi="Calibri" w:cstheme="minorHAnsi"/>
                <w:sz w:val="20"/>
                <w:szCs w:val="20"/>
              </w:rPr>
              <w:t>Shirlei</w:t>
            </w:r>
            <w:proofErr w:type="spellEnd"/>
            <w:r w:rsidRPr="00DC5E03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spellStart"/>
            <w:r w:rsidRPr="00DC5E03">
              <w:rPr>
                <w:rFonts w:ascii="Calibri" w:hAnsi="Calibri" w:cstheme="minorHAnsi"/>
                <w:sz w:val="20"/>
                <w:szCs w:val="20"/>
              </w:rPr>
              <w:t>Izidorio</w:t>
            </w:r>
            <w:proofErr w:type="spellEnd"/>
            <w:r w:rsidR="00112232" w:rsidRPr="00DC5E03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A14A9C" w:rsidRPr="00DC5E03">
              <w:rPr>
                <w:rFonts w:ascii="Calibri" w:hAnsi="Calibri" w:cstheme="minorHAnsi"/>
                <w:sz w:val="20"/>
                <w:szCs w:val="20"/>
              </w:rPr>
              <w:t>–</w:t>
            </w:r>
            <w:r w:rsidR="00112232" w:rsidRPr="00DC5E03">
              <w:rPr>
                <w:rFonts w:ascii="Calibri" w:hAnsi="Calibri" w:cstheme="minorHAnsi"/>
                <w:sz w:val="20"/>
                <w:szCs w:val="20"/>
              </w:rPr>
              <w:t xml:space="preserve"> XTI</w:t>
            </w:r>
          </w:p>
        </w:tc>
      </w:tr>
      <w:tr w:rsidR="00A14A9C" w:rsidRPr="00DC5E03" w:rsidTr="006601E2">
        <w:trPr>
          <w:trHeight w:val="284"/>
        </w:trPr>
        <w:tc>
          <w:tcPr>
            <w:tcW w:w="797" w:type="pct"/>
          </w:tcPr>
          <w:p w:rsidR="00A14A9C" w:rsidRPr="00DC5E03" w:rsidRDefault="00A14A9C" w:rsidP="00270835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  <w:lang w:val="es-ES_tradnl"/>
              </w:rPr>
              <w:t>10/0</w:t>
            </w:r>
            <w:r w:rsidR="00052A03" w:rsidRPr="00DC5E03">
              <w:rPr>
                <w:rFonts w:ascii="Calibri" w:hAnsi="Calibri" w:cstheme="minorHAnsi"/>
                <w:sz w:val="20"/>
                <w:szCs w:val="20"/>
                <w:lang w:val="es-ES_tradnl"/>
              </w:rPr>
              <w:t>7</w:t>
            </w:r>
            <w:r w:rsidRPr="00DC5E03">
              <w:rPr>
                <w:rFonts w:ascii="Calibri" w:hAnsi="Calibri" w:cstheme="minorHAnsi"/>
                <w:sz w:val="20"/>
                <w:szCs w:val="20"/>
                <w:lang w:val="es-ES_tradnl"/>
              </w:rPr>
              <w:t>/2013</w:t>
            </w:r>
          </w:p>
        </w:tc>
        <w:tc>
          <w:tcPr>
            <w:tcW w:w="556" w:type="pct"/>
          </w:tcPr>
          <w:p w:rsidR="00A14A9C" w:rsidRPr="00DC5E03" w:rsidRDefault="00A14A9C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A14A9C" w:rsidRPr="00DC5E03" w:rsidRDefault="00A14A9C" w:rsidP="00270835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DC5E03">
              <w:rPr>
                <w:rFonts w:ascii="Calibri" w:hAnsi="Calibri" w:cstheme="minorHAnsi"/>
                <w:i w:val="0"/>
                <w:color w:val="auto"/>
              </w:rPr>
              <w:t>Revisão e correção do documento [FE05</w:t>
            </w:r>
            <w:proofErr w:type="gramStart"/>
            <w:r w:rsidRPr="00DC5E03">
              <w:rPr>
                <w:rFonts w:ascii="Calibri" w:hAnsi="Calibri" w:cstheme="minorHAnsi"/>
                <w:i w:val="0"/>
                <w:color w:val="auto"/>
              </w:rPr>
              <w:t>][</w:t>
            </w:r>
            <w:proofErr w:type="gramEnd"/>
            <w:r w:rsidRPr="00DC5E03">
              <w:rPr>
                <w:rFonts w:ascii="Calibri" w:hAnsi="Calibri" w:cstheme="minorHAnsi"/>
                <w:i w:val="0"/>
                <w:color w:val="auto"/>
              </w:rPr>
              <w:t>FE06]</w:t>
            </w:r>
          </w:p>
        </w:tc>
        <w:tc>
          <w:tcPr>
            <w:tcW w:w="1354" w:type="pct"/>
          </w:tcPr>
          <w:p w:rsidR="00A14A9C" w:rsidRPr="00DC5E03" w:rsidRDefault="00A14A9C" w:rsidP="00270835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C5E03">
              <w:rPr>
                <w:rFonts w:ascii="Calibri" w:hAnsi="Calibri" w:cstheme="minorHAnsi"/>
                <w:sz w:val="20"/>
                <w:szCs w:val="20"/>
              </w:rPr>
              <w:t>Marcos Aurélio - XTI</w:t>
            </w:r>
          </w:p>
        </w:tc>
      </w:tr>
      <w:tr w:rsidR="00270835" w:rsidRPr="00DC5E03" w:rsidTr="006601E2">
        <w:trPr>
          <w:trHeight w:val="284"/>
        </w:trPr>
        <w:tc>
          <w:tcPr>
            <w:tcW w:w="797" w:type="pct"/>
          </w:tcPr>
          <w:p w:rsidR="00270835" w:rsidRPr="00DC5E03" w:rsidRDefault="00270835" w:rsidP="00270835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DC5E03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270835" w:rsidRPr="00DC5E03" w:rsidRDefault="00B73CE2" w:rsidP="0027083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1.5</w:t>
            </w:r>
          </w:p>
        </w:tc>
        <w:tc>
          <w:tcPr>
            <w:tcW w:w="2293" w:type="pct"/>
          </w:tcPr>
          <w:p w:rsidR="00270835" w:rsidRPr="00DC5E03" w:rsidRDefault="00270835" w:rsidP="00270835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DC5E03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270835" w:rsidRPr="00DC5E03" w:rsidRDefault="00270835" w:rsidP="0027083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DC5E03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DC5E03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DC5E03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6601E2" w:rsidRPr="00DC5E03" w:rsidRDefault="006601E2">
      <w:pPr>
        <w:rPr>
          <w:rFonts w:ascii="Calibri" w:hAnsi="Calibri" w:cstheme="minorHAnsi"/>
          <w:sz w:val="20"/>
          <w:szCs w:val="20"/>
          <w:lang w:val="pt-PT"/>
        </w:rPr>
      </w:pPr>
    </w:p>
    <w:p w:rsidR="00A14A9C" w:rsidRPr="00DC5E03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DC5E03">
        <w:rPr>
          <w:rFonts w:ascii="Calibri" w:hAnsi="Calibri" w:cstheme="minorHAnsi"/>
          <w:sz w:val="20"/>
        </w:rPr>
        <w:lastRenderedPageBreak/>
        <w:t xml:space="preserve">Sumário </w:t>
      </w:r>
      <w:r w:rsidR="007E7A10" w:rsidRPr="00DC5E03">
        <w:rPr>
          <w:rFonts w:ascii="Calibri" w:hAnsi="Calibri" w:cstheme="minorHAnsi"/>
          <w:sz w:val="20"/>
        </w:rPr>
        <w:fldChar w:fldCharType="begin"/>
      </w:r>
      <w:r w:rsidR="005C6F22" w:rsidRPr="00DC5E03">
        <w:rPr>
          <w:rFonts w:ascii="Calibri" w:hAnsi="Calibri" w:cstheme="minorHAnsi"/>
          <w:sz w:val="20"/>
        </w:rPr>
        <w:instrText xml:space="preserve"> TOC \o "1-3" \h \z \u </w:instrText>
      </w:r>
      <w:r w:rsidR="007E7A10" w:rsidRPr="00DC5E03">
        <w:rPr>
          <w:rFonts w:ascii="Calibri" w:hAnsi="Calibri" w:cstheme="minorHAnsi"/>
          <w:sz w:val="20"/>
        </w:rPr>
        <w:fldChar w:fldCharType="separate"/>
      </w:r>
    </w:p>
    <w:p w:rsidR="00A14A9C" w:rsidRPr="00DC5E03" w:rsidRDefault="00B061E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5742" w:history="1">
        <w:r w:rsidR="00A14A9C" w:rsidRPr="00DC5E03">
          <w:rPr>
            <w:rStyle w:val="Hyperlink"/>
            <w:rFonts w:ascii="Calibri" w:hAnsi="Calibri"/>
            <w:noProof/>
          </w:rPr>
          <w:t>1</w:t>
        </w:r>
        <w:r w:rsidR="00A14A9C" w:rsidRPr="00DC5E03">
          <w:rPr>
            <w:rFonts w:ascii="Calibri" w:hAnsi="Calibri"/>
            <w:b w:val="0"/>
            <w:bCs w:val="0"/>
            <w: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INTRODUÇÃO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_Toc361215742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4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5743" w:history="1">
        <w:r w:rsidR="00A14A9C" w:rsidRPr="00DC5E03">
          <w:rPr>
            <w:rStyle w:val="Hyperlink"/>
            <w:rFonts w:ascii="Calibri" w:hAnsi="Calibri"/>
            <w:noProof/>
          </w:rPr>
          <w:t>2</w:t>
        </w:r>
        <w:r w:rsidR="00A14A9C" w:rsidRPr="00DC5E03">
          <w:rPr>
            <w:rFonts w:ascii="Calibri" w:hAnsi="Calibri"/>
            <w:b w:val="0"/>
            <w:bCs w:val="0"/>
            <w: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Definições, Acrônimos e ABREVIAÇÕES.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_Toc361215743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4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5744" w:history="1">
        <w:r w:rsidR="00A14A9C" w:rsidRPr="00DC5E03">
          <w:rPr>
            <w:rStyle w:val="Hyperlink"/>
            <w:rFonts w:ascii="Calibri" w:hAnsi="Calibri"/>
            <w:noProof/>
          </w:rPr>
          <w:t>3</w:t>
        </w:r>
        <w:r w:rsidR="00A14A9C" w:rsidRPr="00DC5E03">
          <w:rPr>
            <w:rFonts w:ascii="Calibri" w:hAnsi="Calibri"/>
            <w:b w:val="0"/>
            <w:bCs w:val="0"/>
            <w: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Referências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_Toc361215744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4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5745" w:history="1">
        <w:r w:rsidR="00A14A9C" w:rsidRPr="00DC5E03">
          <w:rPr>
            <w:rStyle w:val="Hyperlink"/>
            <w:rFonts w:ascii="Calibri" w:hAnsi="Calibri"/>
            <w:noProof/>
          </w:rPr>
          <w:t>4</w:t>
        </w:r>
        <w:r w:rsidR="00A14A9C" w:rsidRPr="00DC5E03">
          <w:rPr>
            <w:rFonts w:ascii="Calibri" w:hAnsi="Calibri"/>
            <w:b w:val="0"/>
            <w:bCs w:val="0"/>
            <w: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Atores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_Toc361215745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4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5746" w:history="1">
        <w:r w:rsidR="00A14A9C" w:rsidRPr="00DC5E03">
          <w:rPr>
            <w:rStyle w:val="Hyperlink"/>
            <w:rFonts w:ascii="Calibri" w:hAnsi="Calibri"/>
            <w:noProof/>
          </w:rPr>
          <w:t>5</w:t>
        </w:r>
        <w:r w:rsidR="00A14A9C" w:rsidRPr="00DC5E03">
          <w:rPr>
            <w:rFonts w:ascii="Calibri" w:hAnsi="Calibri"/>
            <w:b w:val="0"/>
            <w:bCs w:val="0"/>
            <w: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Pré-condições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_Toc361215746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4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5747" w:history="1">
        <w:r w:rsidR="00A14A9C" w:rsidRPr="00DC5E03">
          <w:rPr>
            <w:rStyle w:val="Hyperlink"/>
            <w:rFonts w:ascii="Calibri" w:hAnsi="Calibri"/>
            <w:noProof/>
          </w:rPr>
          <w:t>6</w:t>
        </w:r>
        <w:r w:rsidR="00A14A9C" w:rsidRPr="00DC5E03">
          <w:rPr>
            <w:rFonts w:ascii="Calibri" w:hAnsi="Calibri"/>
            <w:b w:val="0"/>
            <w:bCs w:val="0"/>
            <w: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Fluxo de Eventos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_Toc361215747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4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5748" w:history="1">
        <w:r w:rsidR="00A14A9C" w:rsidRPr="00DC5E03">
          <w:rPr>
            <w:rStyle w:val="Hyperlink"/>
            <w:rFonts w:ascii="Calibri" w:hAnsi="Calibri"/>
            <w:noProof/>
          </w:rPr>
          <w:t>6.1.</w:t>
        </w:r>
        <w:r w:rsidR="00A14A9C" w:rsidRPr="00DC5E03">
          <w:rPr>
            <w:rFonts w:ascii="Calibri" w:hAnsi="Calibri"/>
            <w:small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Fluxo Básico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_Toc361215748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4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5749" w:history="1">
        <w:r w:rsidR="00A14A9C" w:rsidRPr="00DC5E03">
          <w:rPr>
            <w:rStyle w:val="Hyperlink"/>
            <w:rFonts w:ascii="Calibri" w:hAnsi="Calibri"/>
            <w:noProof/>
          </w:rPr>
          <w:t>6.2.</w:t>
        </w:r>
        <w:r w:rsidR="00A14A9C" w:rsidRPr="00DC5E03">
          <w:rPr>
            <w:rFonts w:ascii="Calibri" w:hAnsi="Calibri"/>
            <w:small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Fluxos alternativos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_Toc361215749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5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50" w:history="1">
        <w:r w:rsidR="00A14A9C" w:rsidRPr="00DC5E03">
          <w:rPr>
            <w:rStyle w:val="Hyperlink"/>
            <w:rFonts w:ascii="Calibri" w:hAnsi="Calibri"/>
            <w:noProof/>
          </w:rPr>
          <w:t>FA01.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Realizar Pesquisa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_Toc361215750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5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51" w:history="1">
        <w:r w:rsidR="00A14A9C" w:rsidRPr="00DC5E03">
          <w:rPr>
            <w:rStyle w:val="Hyperlink"/>
            <w:rFonts w:ascii="Calibri" w:hAnsi="Calibri"/>
            <w:noProof/>
          </w:rPr>
          <w:t>FA02.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Edita Tipo Manifestação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_Toc361215751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6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52" w:history="1">
        <w:r w:rsidR="00A14A9C" w:rsidRPr="00DC5E03">
          <w:rPr>
            <w:rStyle w:val="Hyperlink"/>
            <w:rFonts w:ascii="Calibri" w:hAnsi="Calibri"/>
            <w:noProof/>
          </w:rPr>
          <w:t>FA03.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Excluir Tipo Manifestação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_Toc361215752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6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53" w:history="1">
        <w:r w:rsidR="00A14A9C" w:rsidRPr="00DC5E03">
          <w:rPr>
            <w:rStyle w:val="Hyperlink"/>
            <w:rFonts w:ascii="Calibri" w:hAnsi="Calibri"/>
            <w:noProof/>
          </w:rPr>
          <w:t>FA04.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Paginação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_Toc361215753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6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5754" w:history="1">
        <w:r w:rsidR="00A14A9C" w:rsidRPr="00DC5E03">
          <w:rPr>
            <w:rStyle w:val="Hyperlink"/>
            <w:rFonts w:ascii="Calibri" w:hAnsi="Calibri"/>
            <w:noProof/>
          </w:rPr>
          <w:t>6.3.</w:t>
        </w:r>
        <w:r w:rsidR="00A14A9C" w:rsidRPr="00DC5E03">
          <w:rPr>
            <w:rFonts w:ascii="Calibri" w:hAnsi="Calibri"/>
            <w:small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Fluxo de Exceções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_Toc361215754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7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55" w:history="1">
        <w:r w:rsidR="00A14A9C" w:rsidRPr="00DC5E03">
          <w:rPr>
            <w:rStyle w:val="Hyperlink"/>
            <w:rFonts w:ascii="Calibri" w:hAnsi="Calibri"/>
            <w:noProof/>
          </w:rPr>
          <w:t>FE01.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Informação Obrigatória Não Preenchida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_Toc361215755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7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56" w:history="1">
        <w:r w:rsidR="00A14A9C" w:rsidRPr="00DC5E03">
          <w:rPr>
            <w:rStyle w:val="Hyperlink"/>
            <w:rFonts w:ascii="Calibri" w:hAnsi="Calibri"/>
            <w:noProof/>
          </w:rPr>
          <w:t>FE02.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Registros Não Retornados na Consulta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_Toc361215756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7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57" w:history="1">
        <w:r w:rsidR="00A14A9C" w:rsidRPr="00DC5E03">
          <w:rPr>
            <w:rStyle w:val="Hyperlink"/>
            <w:rFonts w:ascii="Calibri" w:hAnsi="Calibri"/>
            <w:noProof/>
          </w:rPr>
          <w:t>FE03.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Violação de Integridade Referencial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_Toc361215757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7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58" w:history="1">
        <w:r w:rsidR="00A14A9C" w:rsidRPr="00DC5E03">
          <w:rPr>
            <w:rStyle w:val="Hyperlink"/>
            <w:rFonts w:ascii="Calibri" w:hAnsi="Calibri"/>
            <w:noProof/>
          </w:rPr>
          <w:t>FE04.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Salvar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_Toc361215758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7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59" w:history="1">
        <w:r w:rsidR="00A14A9C" w:rsidRPr="00DC5E03">
          <w:rPr>
            <w:rStyle w:val="Hyperlink"/>
            <w:rFonts w:ascii="Calibri" w:hAnsi="Calibri"/>
            <w:noProof/>
          </w:rPr>
          <w:t>FE05.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Fechar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_Toc361215759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7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60" w:history="1">
        <w:r w:rsidR="00A14A9C" w:rsidRPr="00DC5E03">
          <w:rPr>
            <w:rStyle w:val="Hyperlink"/>
            <w:rFonts w:ascii="Calibri" w:hAnsi="Calibri"/>
            <w:noProof/>
          </w:rPr>
          <w:t>FE06.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Excluir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_Toc361215760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8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5761" w:history="1">
        <w:r w:rsidR="00A14A9C" w:rsidRPr="00DC5E03">
          <w:rPr>
            <w:rStyle w:val="Hyperlink"/>
            <w:rFonts w:ascii="Calibri" w:hAnsi="Calibri"/>
            <w:noProof/>
          </w:rPr>
          <w:t>7</w:t>
        </w:r>
        <w:r w:rsidR="00A14A9C" w:rsidRPr="00DC5E03">
          <w:rPr>
            <w:rFonts w:ascii="Calibri" w:hAnsi="Calibri"/>
            <w:b w:val="0"/>
            <w:bCs w:val="0"/>
            <w: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Ponto de Extensão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_Toc361215761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8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5762" w:history="1">
        <w:r w:rsidR="00A14A9C" w:rsidRPr="00DC5E03">
          <w:rPr>
            <w:rStyle w:val="Hyperlink"/>
            <w:rFonts w:ascii="Calibri" w:hAnsi="Calibri"/>
            <w:noProof/>
          </w:rPr>
          <w:t>8</w:t>
        </w:r>
        <w:r w:rsidR="00A14A9C" w:rsidRPr="00DC5E03">
          <w:rPr>
            <w:rFonts w:ascii="Calibri" w:hAnsi="Calibri"/>
            <w:b w:val="0"/>
            <w:bCs w:val="0"/>
            <w: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Pós-condições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_Toc361215762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8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5763" w:history="1">
        <w:r w:rsidR="00A14A9C" w:rsidRPr="00DC5E03">
          <w:rPr>
            <w:rStyle w:val="Hyperlink"/>
            <w:rFonts w:ascii="Calibri" w:hAnsi="Calibri"/>
            <w:noProof/>
          </w:rPr>
          <w:t>9</w:t>
        </w:r>
        <w:r w:rsidR="00A14A9C" w:rsidRPr="00DC5E03">
          <w:rPr>
            <w:rFonts w:ascii="Calibri" w:hAnsi="Calibri"/>
            <w:b w:val="0"/>
            <w:bCs w:val="0"/>
            <w: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Interface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_Toc361215763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8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5764" w:history="1">
        <w:r w:rsidR="00A14A9C" w:rsidRPr="00DC5E03">
          <w:rPr>
            <w:rStyle w:val="Hyperlink"/>
            <w:rFonts w:ascii="Calibri" w:hAnsi="Calibri"/>
            <w:noProof/>
          </w:rPr>
          <w:t>9.1.</w:t>
        </w:r>
        <w:r w:rsidR="00A14A9C" w:rsidRPr="00DC5E03">
          <w:rPr>
            <w:rFonts w:ascii="Calibri" w:hAnsi="Calibri"/>
            <w:small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TIPO DE MANIFESTAÇÃO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_Toc361215764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8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5765" w:history="1">
        <w:r w:rsidR="00A14A9C" w:rsidRPr="00DC5E03">
          <w:rPr>
            <w:rStyle w:val="Hyperlink"/>
            <w:rFonts w:ascii="Calibri" w:hAnsi="Calibri"/>
            <w:noProof/>
          </w:rPr>
          <w:t>9.2.</w:t>
        </w:r>
        <w:r w:rsidR="00A14A9C" w:rsidRPr="00DC5E03">
          <w:rPr>
            <w:rFonts w:ascii="Calibri" w:hAnsi="Calibri"/>
            <w:small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NOVO TIPO DE MANIFESTAÇÃO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_Toc361215765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8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66" w:history="1">
        <w:r w:rsidR="00A14A9C" w:rsidRPr="00DC5E03">
          <w:rPr>
            <w:rStyle w:val="Hyperlink"/>
            <w:rFonts w:ascii="Calibri" w:hAnsi="Calibri"/>
            <w:noProof/>
          </w:rPr>
          <w:t>9.2.1.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ITENS DE CONTROLE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_Toc361215766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9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5767" w:history="1">
        <w:r w:rsidR="00A14A9C" w:rsidRPr="00DC5E03">
          <w:rPr>
            <w:rStyle w:val="Hyperlink"/>
            <w:rFonts w:ascii="Calibri" w:hAnsi="Calibri"/>
            <w:noProof/>
          </w:rPr>
          <w:t>9.3.</w:t>
        </w:r>
        <w:r w:rsidR="00A14A9C" w:rsidRPr="00DC5E03">
          <w:rPr>
            <w:rFonts w:ascii="Calibri" w:hAnsi="Calibri"/>
            <w:small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EDITAR TIPO DE MANIFESTAÇÃO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_Toc361215767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10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68" w:history="1">
        <w:r w:rsidR="00A14A9C" w:rsidRPr="00DC5E03">
          <w:rPr>
            <w:rStyle w:val="Hyperlink"/>
            <w:rFonts w:ascii="Calibri" w:hAnsi="Calibri"/>
            <w:noProof/>
          </w:rPr>
          <w:t>9.3.1.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ITENS DE CONTROLE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_Toc361215768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10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5769" w:history="1">
        <w:r w:rsidR="00A14A9C" w:rsidRPr="00DC5E03">
          <w:rPr>
            <w:rStyle w:val="Hyperlink"/>
            <w:rFonts w:ascii="Calibri" w:hAnsi="Calibri"/>
            <w:noProof/>
          </w:rPr>
          <w:t>9.4.</w:t>
        </w:r>
        <w:r w:rsidR="00A14A9C" w:rsidRPr="00DC5E03">
          <w:rPr>
            <w:rFonts w:ascii="Calibri" w:hAnsi="Calibri"/>
            <w:small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EDITAR TIPO DE MANIFESTAÇÃO (CONSULTA IMPLÍCITA)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_Toc361215769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11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70" w:history="1">
        <w:r w:rsidR="00A14A9C" w:rsidRPr="00DC5E03">
          <w:rPr>
            <w:rStyle w:val="Hyperlink"/>
            <w:rFonts w:ascii="Calibri" w:hAnsi="Calibri"/>
            <w:noProof/>
          </w:rPr>
          <w:t>9.4.1.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ITENS DE CONTROLE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_Toc361215770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11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5771" w:history="1">
        <w:r w:rsidR="00A14A9C" w:rsidRPr="00DC5E03">
          <w:rPr>
            <w:rStyle w:val="Hyperlink"/>
            <w:rFonts w:ascii="Calibri" w:hAnsi="Calibri"/>
            <w:noProof/>
          </w:rPr>
          <w:t>9.5.</w:t>
        </w:r>
        <w:r w:rsidR="00A14A9C" w:rsidRPr="00DC5E03">
          <w:rPr>
            <w:rFonts w:ascii="Calibri" w:hAnsi="Calibri"/>
            <w:small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LISTAR TIPOS DE MANIFESTAÇÃO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_Toc361215771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12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72" w:history="1">
        <w:r w:rsidR="00A14A9C" w:rsidRPr="00DC5E03">
          <w:rPr>
            <w:rStyle w:val="Hyperlink"/>
            <w:rFonts w:ascii="Calibri" w:hAnsi="Calibri"/>
            <w:noProof/>
          </w:rPr>
          <w:t>9.5.1.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ITENS DE CONTROLE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_Toc361215772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12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5773" w:history="1">
        <w:r w:rsidR="00A14A9C" w:rsidRPr="00DC5E03">
          <w:rPr>
            <w:rStyle w:val="Hyperlink"/>
            <w:rFonts w:ascii="Calibri" w:hAnsi="Calibri"/>
            <w:noProof/>
          </w:rPr>
          <w:t>9.6.</w:t>
        </w:r>
        <w:r w:rsidR="00A14A9C" w:rsidRPr="00DC5E03">
          <w:rPr>
            <w:rFonts w:ascii="Calibri" w:hAnsi="Calibri"/>
            <w:small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EXCLUIR TIPO DE MANIFESTAÇÃO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_Toc361215773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13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5774" w:history="1">
        <w:r w:rsidR="00A14A9C" w:rsidRPr="00DC5E03">
          <w:rPr>
            <w:rStyle w:val="Hyperlink"/>
            <w:rFonts w:ascii="Calibri" w:hAnsi="Calibri"/>
            <w:noProof/>
          </w:rPr>
          <w:t>9.6.1.</w:t>
        </w:r>
        <w:r w:rsidR="00A14A9C" w:rsidRPr="00DC5E03">
          <w:rPr>
            <w:rFonts w:ascii="Calibri" w:hAnsi="Calibri"/>
            <w:i w:val="0"/>
            <w:iC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ITENS DE CONTROLE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_Toc361215774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13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2"/>
        <w:tabs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5775" w:history="1">
        <w:r w:rsidR="00A14A9C" w:rsidRPr="00DC5E03">
          <w:rPr>
            <w:rStyle w:val="Hyperlink"/>
            <w:rFonts w:ascii="Calibri" w:hAnsi="Calibri"/>
            <w:noProof/>
          </w:rPr>
          <w:t>9.7.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_Toc361215775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13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A14A9C" w:rsidRPr="00DC5E03" w:rsidRDefault="00B061E4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5776" w:history="1">
        <w:r w:rsidR="00A14A9C" w:rsidRPr="00DC5E03">
          <w:rPr>
            <w:rStyle w:val="Hyperlink"/>
            <w:rFonts w:ascii="Calibri" w:hAnsi="Calibri"/>
            <w:noProof/>
          </w:rPr>
          <w:t>9.8.</w:t>
        </w:r>
        <w:r w:rsidR="00A14A9C" w:rsidRPr="00DC5E03">
          <w:rPr>
            <w:rFonts w:ascii="Calibri" w:hAnsi="Calibri"/>
            <w:smallCaps w:val="0"/>
            <w:noProof/>
          </w:rPr>
          <w:tab/>
        </w:r>
        <w:r w:rsidR="00A14A9C" w:rsidRPr="00DC5E03">
          <w:rPr>
            <w:rStyle w:val="Hyperlink"/>
            <w:rFonts w:ascii="Calibri" w:hAnsi="Calibri"/>
            <w:noProof/>
          </w:rPr>
          <w:t>Adminstração sub menu tipo de manifestação</w:t>
        </w:r>
        <w:r w:rsidR="00A14A9C" w:rsidRPr="00DC5E03">
          <w:rPr>
            <w:rFonts w:ascii="Calibri" w:hAnsi="Calibri"/>
            <w:noProof/>
            <w:webHidden/>
          </w:rPr>
          <w:tab/>
        </w:r>
        <w:r w:rsidR="007E7A10" w:rsidRPr="00DC5E03">
          <w:rPr>
            <w:rFonts w:ascii="Calibri" w:hAnsi="Calibri"/>
            <w:noProof/>
            <w:webHidden/>
          </w:rPr>
          <w:fldChar w:fldCharType="begin"/>
        </w:r>
        <w:r w:rsidR="00A14A9C" w:rsidRPr="00DC5E03">
          <w:rPr>
            <w:rFonts w:ascii="Calibri" w:hAnsi="Calibri"/>
            <w:noProof/>
            <w:webHidden/>
          </w:rPr>
          <w:instrText xml:space="preserve"> PAGEREF _Toc361215776 \h </w:instrText>
        </w:r>
        <w:r w:rsidR="007E7A10" w:rsidRPr="00DC5E03">
          <w:rPr>
            <w:rFonts w:ascii="Calibri" w:hAnsi="Calibri"/>
            <w:noProof/>
            <w:webHidden/>
          </w:rPr>
        </w:r>
        <w:r w:rsidR="007E7A10" w:rsidRPr="00DC5E03">
          <w:rPr>
            <w:rFonts w:ascii="Calibri" w:hAnsi="Calibri"/>
            <w:noProof/>
            <w:webHidden/>
          </w:rPr>
          <w:fldChar w:fldCharType="separate"/>
        </w:r>
        <w:r w:rsidR="00A14A9C" w:rsidRPr="00DC5E03">
          <w:rPr>
            <w:rFonts w:ascii="Calibri" w:hAnsi="Calibri"/>
            <w:noProof/>
            <w:webHidden/>
          </w:rPr>
          <w:t>14</w:t>
        </w:r>
        <w:r w:rsidR="007E7A10" w:rsidRPr="00DC5E03">
          <w:rPr>
            <w:rFonts w:ascii="Calibri" w:hAnsi="Calibri"/>
            <w:noProof/>
            <w:webHidden/>
          </w:rPr>
          <w:fldChar w:fldCharType="end"/>
        </w:r>
      </w:hyperlink>
    </w:p>
    <w:p w:rsidR="006601E2" w:rsidRPr="00DC5E03" w:rsidRDefault="007E7A10" w:rsidP="004E6B6A">
      <w:pPr>
        <w:rPr>
          <w:rFonts w:ascii="Calibri" w:hAnsi="Calibri" w:cstheme="minorHAnsi"/>
          <w:sz w:val="20"/>
          <w:szCs w:val="20"/>
          <w:lang w:val="pt-PT"/>
        </w:rPr>
      </w:pPr>
      <w:r w:rsidRPr="00DC5E03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DC5E03" w:rsidRDefault="005C6F22">
      <w:pPr>
        <w:rPr>
          <w:rFonts w:ascii="Calibri" w:hAnsi="Calibri" w:cstheme="minorHAnsi"/>
          <w:sz w:val="20"/>
          <w:szCs w:val="20"/>
        </w:rPr>
      </w:pPr>
    </w:p>
    <w:p w:rsidR="00016092" w:rsidRPr="00DC5E03" w:rsidRDefault="0001609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br w:type="page"/>
      </w:r>
    </w:p>
    <w:p w:rsidR="00877222" w:rsidRPr="00DC5E03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Toc361215742"/>
      <w:r w:rsidRPr="00DC5E03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</w:p>
    <w:p w:rsidR="001846F4" w:rsidRPr="00DC5E03" w:rsidRDefault="001846F4" w:rsidP="00FE5E1F">
      <w:pPr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Este caso de uso tem como objetivo permitir a manutenção </w:t>
      </w:r>
      <w:r w:rsidR="005B1483" w:rsidRPr="00DC5E03">
        <w:rPr>
          <w:rFonts w:ascii="Calibri" w:hAnsi="Calibri" w:cstheme="minorHAnsi"/>
          <w:sz w:val="20"/>
          <w:szCs w:val="20"/>
        </w:rPr>
        <w:t>do</w:t>
      </w:r>
      <w:r w:rsidR="00F15168" w:rsidRPr="00DC5E03">
        <w:rPr>
          <w:rFonts w:ascii="Calibri" w:hAnsi="Calibri" w:cstheme="minorHAnsi"/>
          <w:sz w:val="20"/>
          <w:szCs w:val="20"/>
        </w:rPr>
        <w:t xml:space="preserve">s </w:t>
      </w:r>
      <w:r w:rsidR="005B1483" w:rsidRPr="00DC5E03">
        <w:rPr>
          <w:rFonts w:ascii="Calibri" w:hAnsi="Calibri" w:cstheme="minorHAnsi"/>
          <w:sz w:val="20"/>
          <w:szCs w:val="20"/>
        </w:rPr>
        <w:t xml:space="preserve">Tipos </w:t>
      </w:r>
      <w:r w:rsidR="00C072DF" w:rsidRPr="00DC5E03">
        <w:rPr>
          <w:rFonts w:ascii="Calibri" w:hAnsi="Calibri" w:cstheme="minorHAnsi"/>
          <w:sz w:val="20"/>
          <w:szCs w:val="20"/>
        </w:rPr>
        <w:t>das Manifestações no Sistema de Ouvidoria do Ministério da Cultura.</w:t>
      </w:r>
    </w:p>
    <w:p w:rsidR="005C6F22" w:rsidRPr="00DC5E03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Toc298141702"/>
      <w:bookmarkStart w:id="3" w:name="_Toc361215743"/>
      <w:r w:rsidRPr="00DC5E03">
        <w:rPr>
          <w:rFonts w:ascii="Calibri" w:hAnsi="Calibri" w:cstheme="minorHAnsi"/>
          <w:sz w:val="20"/>
          <w:szCs w:val="20"/>
        </w:rPr>
        <w:t xml:space="preserve">Definições, Acrônimos e </w:t>
      </w:r>
      <w:bookmarkEnd w:id="2"/>
      <w:r w:rsidR="00112232" w:rsidRPr="00DC5E03">
        <w:rPr>
          <w:rFonts w:ascii="Calibri" w:hAnsi="Calibri" w:cstheme="minorHAnsi"/>
          <w:sz w:val="20"/>
          <w:szCs w:val="20"/>
        </w:rPr>
        <w:t>ABREVIAÇÕES.</w:t>
      </w:r>
      <w:bookmarkEnd w:id="3"/>
    </w:p>
    <w:p w:rsidR="00B21E71" w:rsidRPr="00DC5E03" w:rsidRDefault="00C163FC" w:rsidP="00B21E71">
      <w:pPr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0B2F6A" w:rsidRPr="00DC5E03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DC5E03">
        <w:rPr>
          <w:rFonts w:ascii="Calibri" w:hAnsi="Calibri" w:cstheme="minorHAnsi"/>
          <w:sz w:val="20"/>
          <w:szCs w:val="20"/>
          <w:lang w:val="pt-PT"/>
        </w:rPr>
        <w:t xml:space="preserve"> no Glossário do </w:t>
      </w:r>
      <w:r w:rsidR="000B0FDD" w:rsidRPr="00DC5E03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Pr="00DC5E03">
        <w:rPr>
          <w:rFonts w:ascii="Calibri" w:hAnsi="Calibri" w:cstheme="minorHAnsi"/>
          <w:sz w:val="20"/>
          <w:szCs w:val="20"/>
          <w:lang w:val="pt-PT"/>
        </w:rPr>
        <w:t>.</w:t>
      </w:r>
    </w:p>
    <w:p w:rsidR="00FB7ED9" w:rsidRPr="00DC5E03" w:rsidRDefault="00FB7ED9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361215744"/>
      <w:r w:rsidRPr="00DC5E03">
        <w:rPr>
          <w:rFonts w:ascii="Calibri" w:hAnsi="Calibri" w:cstheme="minorHAnsi"/>
          <w:sz w:val="20"/>
          <w:szCs w:val="20"/>
        </w:rPr>
        <w:t>Referências</w:t>
      </w:r>
      <w:bookmarkEnd w:id="4"/>
    </w:p>
    <w:p w:rsidR="00B21E71" w:rsidRPr="00DC5E03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DC5E03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B21E71" w:rsidRPr="00DC5E03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DC5E03">
        <w:rPr>
          <w:rFonts w:ascii="Calibri" w:hAnsi="Calibri" w:cstheme="minorHAnsi"/>
          <w:sz w:val="20"/>
          <w:szCs w:val="20"/>
          <w:lang w:val="pt-PT"/>
        </w:rPr>
        <w:t xml:space="preserve">Lista </w:t>
      </w:r>
      <w:r w:rsidR="00354BB0" w:rsidRPr="00DC5E03">
        <w:rPr>
          <w:rFonts w:ascii="Calibri" w:hAnsi="Calibri" w:cstheme="minorHAnsi"/>
          <w:sz w:val="20"/>
          <w:szCs w:val="20"/>
          <w:lang w:val="pt-PT"/>
        </w:rPr>
        <w:t>de Mensagens;</w:t>
      </w:r>
    </w:p>
    <w:p w:rsidR="00354BB0" w:rsidRPr="00DC5E03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DC5E03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9E07A7" w:rsidRPr="00DC5E03" w:rsidRDefault="005B1483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DC5E03">
        <w:rPr>
          <w:rFonts w:ascii="Calibri" w:hAnsi="Calibri" w:cstheme="minorHAnsi"/>
          <w:sz w:val="20"/>
          <w:szCs w:val="20"/>
          <w:lang w:val="pt-PT"/>
        </w:rPr>
        <w:t>EI0</w:t>
      </w:r>
      <w:r w:rsidR="00112232" w:rsidRPr="00DC5E03">
        <w:rPr>
          <w:rFonts w:ascii="Calibri" w:hAnsi="Calibri" w:cstheme="minorHAnsi"/>
          <w:sz w:val="20"/>
          <w:szCs w:val="20"/>
          <w:lang w:val="pt-PT"/>
        </w:rPr>
        <w:t>8</w:t>
      </w:r>
      <w:r w:rsidR="009E07A7" w:rsidRPr="00DC5E03">
        <w:rPr>
          <w:rFonts w:ascii="Calibri" w:hAnsi="Calibri" w:cstheme="minorHAnsi"/>
          <w:sz w:val="20"/>
          <w:szCs w:val="20"/>
          <w:lang w:val="pt-PT"/>
        </w:rPr>
        <w:t xml:space="preserve"> - Manter </w:t>
      </w:r>
      <w:r w:rsidRPr="00DC5E03">
        <w:rPr>
          <w:rFonts w:ascii="Calibri" w:hAnsi="Calibri" w:cstheme="minorHAnsi"/>
          <w:sz w:val="20"/>
          <w:szCs w:val="20"/>
          <w:lang w:val="pt-PT"/>
        </w:rPr>
        <w:t>Tipo Manifestação</w:t>
      </w:r>
      <w:r w:rsidR="009E07A7" w:rsidRPr="00DC5E03">
        <w:rPr>
          <w:rFonts w:ascii="Calibri" w:hAnsi="Calibri" w:cstheme="minorHAnsi"/>
          <w:sz w:val="20"/>
          <w:szCs w:val="20"/>
          <w:lang w:val="pt-PT"/>
        </w:rPr>
        <w:t>.</w:t>
      </w:r>
    </w:p>
    <w:p w:rsidR="002B5829" w:rsidRPr="00DC5E03" w:rsidRDefault="002B5829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DC5E03">
        <w:rPr>
          <w:rFonts w:ascii="Calibri" w:hAnsi="Calibri" w:cstheme="minorHAnsi"/>
          <w:sz w:val="20"/>
          <w:szCs w:val="20"/>
          <w:lang w:val="pt-PT"/>
        </w:rPr>
        <w:t>RN08</w:t>
      </w:r>
      <w:r w:rsidRPr="00DC5E03">
        <w:rPr>
          <w:rFonts w:ascii="Calibri" w:hAnsi="Calibri" w:cstheme="minorHAnsi"/>
          <w:sz w:val="20"/>
          <w:szCs w:val="20"/>
          <w:lang w:val="pt-PT"/>
        </w:rPr>
        <w:tab/>
      </w:r>
      <w:r w:rsidR="00290A4F" w:rsidRPr="00DC5E03">
        <w:rPr>
          <w:rFonts w:ascii="Calibri" w:hAnsi="Calibri" w:cstheme="minorHAnsi"/>
          <w:sz w:val="20"/>
          <w:szCs w:val="20"/>
          <w:lang w:val="pt-PT"/>
        </w:rPr>
        <w:t>Tipo Manifestação</w:t>
      </w:r>
    </w:p>
    <w:p w:rsidR="00FB7ED9" w:rsidRPr="00DC5E03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5745"/>
      <w:r w:rsidRPr="00DC5E03">
        <w:rPr>
          <w:rFonts w:ascii="Calibri" w:hAnsi="Calibri" w:cstheme="minorHAnsi"/>
          <w:sz w:val="20"/>
          <w:szCs w:val="20"/>
        </w:rPr>
        <w:t>Atores</w:t>
      </w:r>
      <w:bookmarkEnd w:id="5"/>
    </w:p>
    <w:p w:rsidR="00B21E71" w:rsidRPr="00DC5E03" w:rsidRDefault="00C072DF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DC5E03">
        <w:rPr>
          <w:rFonts w:ascii="Calibri" w:hAnsi="Calibri" w:cstheme="minorHAnsi"/>
          <w:sz w:val="20"/>
          <w:szCs w:val="20"/>
          <w:lang w:val="pt-PT"/>
        </w:rPr>
        <w:t>Analista Ouvidor</w:t>
      </w:r>
      <w:r w:rsidR="00B21E71" w:rsidRPr="00DC5E03">
        <w:rPr>
          <w:rFonts w:ascii="Calibri" w:hAnsi="Calibri" w:cstheme="minorHAnsi"/>
          <w:sz w:val="20"/>
          <w:szCs w:val="20"/>
          <w:lang w:val="pt-PT"/>
        </w:rPr>
        <w:t xml:space="preserve"> – </w:t>
      </w:r>
      <w:r w:rsidR="005629E5" w:rsidRPr="00DC5E03">
        <w:rPr>
          <w:rFonts w:ascii="Calibri" w:hAnsi="Calibri" w:cstheme="minorHAnsi"/>
          <w:sz w:val="20"/>
          <w:szCs w:val="20"/>
          <w:lang w:val="pt-PT"/>
        </w:rPr>
        <w:t>Servidor</w:t>
      </w:r>
      <w:r w:rsidR="00B21E71" w:rsidRPr="00DC5E03">
        <w:rPr>
          <w:rFonts w:ascii="Calibri" w:hAnsi="Calibri" w:cstheme="minorHAnsi"/>
          <w:sz w:val="20"/>
          <w:szCs w:val="20"/>
          <w:lang w:val="pt-PT"/>
        </w:rPr>
        <w:t xml:space="preserve"> responsável pela adminstração do </w:t>
      </w:r>
      <w:r w:rsidRPr="00DC5E03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="00B21E71" w:rsidRPr="00DC5E03">
        <w:rPr>
          <w:rFonts w:ascii="Calibri" w:hAnsi="Calibri" w:cstheme="minorHAnsi"/>
          <w:sz w:val="20"/>
          <w:szCs w:val="20"/>
          <w:lang w:val="pt-PT"/>
        </w:rPr>
        <w:t>.</w:t>
      </w:r>
    </w:p>
    <w:p w:rsidR="004E6B6A" w:rsidRPr="00DC5E03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1215746"/>
      <w:r w:rsidRPr="00DC5E03">
        <w:rPr>
          <w:rFonts w:ascii="Calibri" w:hAnsi="Calibri" w:cstheme="minorHAns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B21E71" w:rsidRPr="00DC5E03" w:rsidRDefault="00C072DF" w:rsidP="00C072DF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</w:p>
    <w:p w:rsidR="004E6B6A" w:rsidRPr="00DC5E03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1215747"/>
      <w:r w:rsidRPr="00DC5E03">
        <w:rPr>
          <w:rFonts w:ascii="Calibri" w:hAnsi="Calibri" w:cstheme="minorHAns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4E6B6A" w:rsidRPr="00DC5E03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Ref361150636"/>
      <w:bookmarkStart w:id="29" w:name="_Ref361150659"/>
      <w:bookmarkStart w:id="30" w:name="_Ref361150973"/>
      <w:bookmarkStart w:id="31" w:name="_Toc361215748"/>
      <w:r w:rsidRPr="00DC5E03">
        <w:rPr>
          <w:rFonts w:ascii="Calibri" w:hAnsi="Calibri" w:cstheme="minorHAns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DC5E03">
        <w:rPr>
          <w:rFonts w:ascii="Calibri" w:hAnsi="Calibri" w:cstheme="minorHAns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1D17EC" w:rsidRPr="00DC5E03" w:rsidRDefault="001D17EC" w:rsidP="001D17EC">
      <w:pPr>
        <w:spacing w:after="0" w:line="360" w:lineRule="auto"/>
        <w:ind w:firstLine="360"/>
        <w:jc w:val="both"/>
        <w:rPr>
          <w:rFonts w:ascii="Calibri" w:hAnsi="Calibri" w:cstheme="minorHAnsi"/>
          <w:b/>
          <w:sz w:val="20"/>
          <w:szCs w:val="20"/>
        </w:rPr>
      </w:pPr>
      <w:r w:rsidRPr="00DC5E03">
        <w:rPr>
          <w:rFonts w:ascii="Calibri" w:hAnsi="Calibri" w:cstheme="minorHAnsi"/>
          <w:b/>
          <w:sz w:val="20"/>
          <w:szCs w:val="20"/>
        </w:rPr>
        <w:t>Novo Tipo de Manifestação</w:t>
      </w:r>
    </w:p>
    <w:p w:rsidR="001D17EC" w:rsidRPr="00DC5E03" w:rsidRDefault="001D17EC" w:rsidP="001D17EC">
      <w:p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6A2D76" w:rsidRPr="00DC5E03" w:rsidRDefault="006A2D76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</w:t>
      </w:r>
      <w:r w:rsidR="00C072DF" w:rsidRPr="00DC5E03">
        <w:rPr>
          <w:rFonts w:ascii="Calibri" w:hAnsi="Calibri" w:cstheme="minorHAnsi"/>
          <w:sz w:val="20"/>
          <w:szCs w:val="20"/>
        </w:rPr>
        <w:t>Ator</w:t>
      </w:r>
      <w:r w:rsidRPr="00DC5E03">
        <w:rPr>
          <w:rFonts w:ascii="Calibri" w:hAnsi="Calibri" w:cstheme="minorHAnsi"/>
          <w:sz w:val="20"/>
          <w:szCs w:val="20"/>
        </w:rPr>
        <w:t xml:space="preserve"> </w:t>
      </w:r>
      <w:r w:rsidR="00D057A3" w:rsidRPr="00DC5E03">
        <w:rPr>
          <w:rFonts w:ascii="Calibri" w:hAnsi="Calibri" w:cstheme="minorHAnsi"/>
          <w:sz w:val="20"/>
          <w:szCs w:val="20"/>
        </w:rPr>
        <w:t xml:space="preserve">seleciona a opção </w:t>
      </w:r>
      <w:r w:rsidR="00D057A3" w:rsidRPr="00DC5E03">
        <w:rPr>
          <w:rFonts w:ascii="Calibri" w:hAnsi="Calibri" w:cstheme="minorHAnsi"/>
          <w:b/>
          <w:sz w:val="20"/>
          <w:szCs w:val="20"/>
        </w:rPr>
        <w:t>Administração</w:t>
      </w:r>
      <w:r w:rsidR="00D057A3" w:rsidRPr="00DC5E03">
        <w:rPr>
          <w:rFonts w:ascii="Calibri" w:hAnsi="Calibri" w:cstheme="minorHAnsi"/>
          <w:sz w:val="20"/>
          <w:szCs w:val="20"/>
        </w:rPr>
        <w:t xml:space="preserve">, </w:t>
      </w:r>
      <w:r w:rsidR="00E51CC4" w:rsidRPr="00DC5E03">
        <w:rPr>
          <w:rFonts w:ascii="Calibri" w:hAnsi="Calibri" w:cstheme="minorHAnsi"/>
          <w:sz w:val="20"/>
          <w:szCs w:val="20"/>
        </w:rPr>
        <w:t>e então seleciona a opção</w:t>
      </w:r>
      <w:r w:rsidR="00D057A3" w:rsidRPr="00DC5E03">
        <w:rPr>
          <w:rFonts w:ascii="Calibri" w:hAnsi="Calibri" w:cstheme="minorHAnsi"/>
          <w:sz w:val="20"/>
          <w:szCs w:val="20"/>
        </w:rPr>
        <w:t xml:space="preserve"> </w:t>
      </w:r>
      <w:r w:rsidR="00AD6F1A" w:rsidRPr="00DC5E03">
        <w:rPr>
          <w:rFonts w:ascii="Calibri" w:hAnsi="Calibri" w:cstheme="minorHAnsi"/>
          <w:b/>
          <w:sz w:val="20"/>
          <w:szCs w:val="20"/>
        </w:rPr>
        <w:t>Tipo de Manifestação</w:t>
      </w:r>
      <w:r w:rsidR="00957558" w:rsidRPr="00DC5E03">
        <w:rPr>
          <w:rFonts w:ascii="Calibri" w:hAnsi="Calibri" w:cstheme="minorHAnsi"/>
          <w:b/>
          <w:sz w:val="20"/>
          <w:szCs w:val="20"/>
        </w:rPr>
        <w:t xml:space="preserve"> [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_Ref361156248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="00957558" w:rsidRPr="00DC5E03">
        <w:rPr>
          <w:rFonts w:ascii="Calibri" w:hAnsi="Calibri" w:cstheme="minorHAnsi"/>
          <w:b/>
          <w:sz w:val="20"/>
          <w:szCs w:val="20"/>
        </w:rPr>
        <w:t>9.8</w:t>
      </w:r>
      <w:r w:rsidR="009C478E" w:rsidRPr="00DC5E03">
        <w:rPr>
          <w:rFonts w:ascii="Calibri" w:hAnsi="Calibri"/>
        </w:rPr>
        <w:fldChar w:fldCharType="end"/>
      </w:r>
      <w:proofErr w:type="gramStart"/>
      <w:r w:rsidR="00957558" w:rsidRPr="00DC5E03">
        <w:rPr>
          <w:rFonts w:ascii="Calibri" w:hAnsi="Calibri" w:cstheme="minorHAnsi"/>
          <w:b/>
          <w:sz w:val="20"/>
          <w:szCs w:val="20"/>
        </w:rPr>
        <w:t>]</w:t>
      </w:r>
      <w:proofErr w:type="gramEnd"/>
    </w:p>
    <w:p w:rsidR="00261A43" w:rsidRPr="00DC5E03" w:rsidRDefault="006A2D76" w:rsidP="00BD04E5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 </w:t>
      </w:r>
      <w:bookmarkStart w:id="32" w:name="_Ref361214683"/>
      <w:bookmarkStart w:id="33" w:name="_Ref273339932"/>
      <w:r w:rsidRPr="00DC5E03">
        <w:rPr>
          <w:rFonts w:ascii="Calibri" w:hAnsi="Calibri" w:cstheme="minorHAnsi"/>
          <w:sz w:val="20"/>
          <w:szCs w:val="20"/>
        </w:rPr>
        <w:t xml:space="preserve">O sistema apresenta </w:t>
      </w:r>
      <w:r w:rsidR="00261A43" w:rsidRPr="00DC5E03">
        <w:rPr>
          <w:rFonts w:ascii="Calibri" w:hAnsi="Calibri" w:cstheme="minorHAnsi"/>
          <w:sz w:val="20"/>
          <w:szCs w:val="20"/>
        </w:rPr>
        <w:t>os seguintes itens:</w:t>
      </w:r>
      <w:bookmarkEnd w:id="32"/>
    </w:p>
    <w:p w:rsidR="007F771A" w:rsidRPr="00DC5E03" w:rsidRDefault="007F771A" w:rsidP="007F771A">
      <w:pPr>
        <w:spacing w:after="0" w:line="360" w:lineRule="auto"/>
        <w:ind w:left="714"/>
        <w:jc w:val="both"/>
        <w:rPr>
          <w:rFonts w:ascii="Calibri" w:hAnsi="Calibri" w:cstheme="minorHAnsi"/>
          <w:sz w:val="20"/>
          <w:szCs w:val="20"/>
        </w:rPr>
      </w:pPr>
    </w:p>
    <w:p w:rsidR="007F771A" w:rsidRPr="00DC5E03" w:rsidRDefault="007F771A" w:rsidP="007F771A">
      <w:pPr>
        <w:pStyle w:val="PargrafodaLista"/>
        <w:numPr>
          <w:ilvl w:val="1"/>
          <w:numId w:val="37"/>
        </w:numPr>
        <w:spacing w:after="0" w:line="360" w:lineRule="auto"/>
        <w:jc w:val="both"/>
        <w:rPr>
          <w:rFonts w:ascii="Calibri" w:eastAsia="Times New Roman" w:hAnsi="Calibri" w:cstheme="minorHAnsi"/>
          <w:color w:val="B94A48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 O Botão Novo botão acionado para adicionar um novo </w:t>
      </w:r>
      <w:r w:rsidR="008C7A80" w:rsidRPr="00DC5E03">
        <w:rPr>
          <w:rFonts w:ascii="Calibri" w:hAnsi="Calibri" w:cstheme="minorHAnsi"/>
          <w:sz w:val="20"/>
          <w:szCs w:val="20"/>
        </w:rPr>
        <w:t>registro. [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_Ref361213141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="008C7A80" w:rsidRPr="00DC5E03">
        <w:rPr>
          <w:rFonts w:ascii="Calibri" w:hAnsi="Calibri" w:cstheme="minorHAnsi"/>
          <w:sz w:val="20"/>
          <w:szCs w:val="20"/>
        </w:rPr>
        <w:t>9.2</w:t>
      </w:r>
      <w:r w:rsidR="009C478E" w:rsidRPr="00DC5E03">
        <w:rPr>
          <w:rFonts w:ascii="Calibri" w:hAnsi="Calibri"/>
        </w:rPr>
        <w:fldChar w:fldCharType="end"/>
      </w:r>
      <w:r w:rsidRPr="00DC5E03">
        <w:rPr>
          <w:rFonts w:ascii="Calibri" w:hAnsi="Calibri" w:cstheme="minorHAnsi"/>
          <w:sz w:val="20"/>
          <w:szCs w:val="20"/>
        </w:rPr>
        <w:t>]</w:t>
      </w:r>
      <w:r w:rsidR="0088623D" w:rsidRPr="00DC5E03">
        <w:rPr>
          <w:rFonts w:ascii="Calibri" w:hAnsi="Calibri" w:cstheme="minorHAnsi"/>
          <w:sz w:val="20"/>
          <w:szCs w:val="20"/>
        </w:rPr>
        <w:t xml:space="preserve"> [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_Ref361165876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="0088623D" w:rsidRPr="00DC5E03">
        <w:rPr>
          <w:rFonts w:ascii="Calibri" w:hAnsi="Calibri" w:cstheme="minorHAnsi"/>
          <w:sz w:val="20"/>
          <w:szCs w:val="20"/>
        </w:rPr>
        <w:t>FE04</w:t>
      </w:r>
      <w:r w:rsidR="009C478E" w:rsidRPr="00DC5E03">
        <w:rPr>
          <w:rFonts w:ascii="Calibri" w:hAnsi="Calibri"/>
        </w:rPr>
        <w:fldChar w:fldCharType="end"/>
      </w:r>
      <w:proofErr w:type="gramStart"/>
      <w:r w:rsidR="0088623D" w:rsidRPr="00DC5E03">
        <w:rPr>
          <w:rFonts w:ascii="Calibri" w:hAnsi="Calibri" w:cstheme="minorHAnsi"/>
          <w:sz w:val="20"/>
          <w:szCs w:val="20"/>
        </w:rPr>
        <w:t>][</w:t>
      </w:r>
      <w:proofErr w:type="gramEnd"/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_Ref361212822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="0088623D" w:rsidRPr="00DC5E03">
        <w:rPr>
          <w:rFonts w:ascii="Calibri" w:hAnsi="Calibri" w:cstheme="minorHAnsi"/>
          <w:sz w:val="20"/>
          <w:szCs w:val="20"/>
        </w:rPr>
        <w:t>FE05</w:t>
      </w:r>
      <w:r w:rsidR="009C478E" w:rsidRPr="00DC5E03">
        <w:rPr>
          <w:rFonts w:ascii="Calibri" w:hAnsi="Calibri"/>
        </w:rPr>
        <w:fldChar w:fldCharType="end"/>
      </w:r>
      <w:r w:rsidR="0088623D" w:rsidRPr="00DC5E03">
        <w:rPr>
          <w:rFonts w:ascii="Calibri" w:hAnsi="Calibri" w:cstheme="minorHAnsi"/>
          <w:sz w:val="20"/>
          <w:szCs w:val="20"/>
        </w:rPr>
        <w:t>]</w:t>
      </w:r>
    </w:p>
    <w:p w:rsidR="008C7A80" w:rsidRPr="00DC5E03" w:rsidRDefault="008C7A80" w:rsidP="008C7A80">
      <w:pPr>
        <w:pStyle w:val="PargrafodaLista"/>
        <w:spacing w:after="0" w:line="360" w:lineRule="auto"/>
        <w:ind w:left="1440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ator </w:t>
      </w:r>
      <w:r w:rsidR="0031716D" w:rsidRPr="00DC5E03">
        <w:rPr>
          <w:rFonts w:ascii="Calibri" w:hAnsi="Calibri" w:cstheme="minorHAnsi"/>
          <w:sz w:val="20"/>
          <w:szCs w:val="20"/>
        </w:rPr>
        <w:t>d</w:t>
      </w:r>
      <w:r w:rsidRPr="00DC5E03">
        <w:rPr>
          <w:rFonts w:ascii="Calibri" w:hAnsi="Calibri" w:cstheme="minorHAnsi"/>
          <w:sz w:val="20"/>
          <w:szCs w:val="20"/>
        </w:rPr>
        <w:t xml:space="preserve">efine o nome do Tipo Manifestação para </w:t>
      </w:r>
      <w:r w:rsidR="0031716D" w:rsidRPr="00DC5E03">
        <w:rPr>
          <w:rFonts w:ascii="Calibri" w:hAnsi="Calibri" w:cstheme="minorHAnsi"/>
          <w:sz w:val="20"/>
          <w:szCs w:val="20"/>
        </w:rPr>
        <w:t xml:space="preserve">pesquisa, </w:t>
      </w:r>
      <w:r w:rsidRPr="00DC5E03">
        <w:rPr>
          <w:rFonts w:ascii="Calibri" w:hAnsi="Calibri" w:cstheme="minorHAnsi"/>
          <w:sz w:val="20"/>
          <w:szCs w:val="20"/>
        </w:rPr>
        <w:t>descrição do tipo e pesquisa.</w:t>
      </w:r>
    </w:p>
    <w:p w:rsidR="008C7A80" w:rsidRPr="00DC5E03" w:rsidRDefault="008C7A80" w:rsidP="008C7A80">
      <w:pPr>
        <w:pStyle w:val="PargrafodaLista"/>
        <w:spacing w:after="0" w:line="360" w:lineRule="auto"/>
        <w:ind w:left="1440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Define o prazo da área solucionadora do Tipo Manifestação para pesquisa.</w:t>
      </w:r>
    </w:p>
    <w:p w:rsidR="008C7A80" w:rsidRPr="00DC5E03" w:rsidRDefault="008C7A80" w:rsidP="008C7A80">
      <w:pPr>
        <w:pStyle w:val="PargrafodaLista"/>
        <w:spacing w:after="0" w:line="360" w:lineRule="auto"/>
        <w:ind w:left="1440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Define o prazo entrada do Tipo Manifestação para pesquisa.</w:t>
      </w:r>
      <w:proofErr w:type="gramStart"/>
      <w:r w:rsidRPr="00DC5E03">
        <w:rPr>
          <w:rFonts w:ascii="Calibri" w:hAnsi="Calibri" w:cstheme="minorHAnsi"/>
          <w:sz w:val="20"/>
          <w:szCs w:val="20"/>
        </w:rPr>
        <w:tab/>
      </w:r>
      <w:proofErr w:type="gramEnd"/>
    </w:p>
    <w:p w:rsidR="008C7A80" w:rsidRPr="00DC5E03" w:rsidRDefault="008C7A80" w:rsidP="008C7A80">
      <w:pPr>
        <w:pStyle w:val="PargrafodaLista"/>
        <w:spacing w:after="0" w:line="360" w:lineRule="auto"/>
        <w:ind w:left="1440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Define o prazo de resposta ao cidadão do Tipo Manifestação para pesquisa.</w:t>
      </w:r>
    </w:p>
    <w:p w:rsidR="008C7A80" w:rsidRPr="00DC5E03" w:rsidRDefault="008C7A80" w:rsidP="008C7A80">
      <w:pPr>
        <w:pStyle w:val="PargrafodaLista"/>
        <w:spacing w:after="0" w:line="360" w:lineRule="auto"/>
        <w:ind w:left="1440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ab/>
      </w:r>
    </w:p>
    <w:p w:rsidR="008C7A80" w:rsidRPr="00DC5E03" w:rsidRDefault="008C7A80" w:rsidP="008C7A80">
      <w:pPr>
        <w:pStyle w:val="PargrafodaLista"/>
        <w:spacing w:after="0" w:line="360" w:lineRule="auto"/>
        <w:ind w:left="1440"/>
        <w:jc w:val="both"/>
        <w:rPr>
          <w:rFonts w:ascii="Calibri" w:eastAsia="Times New Roman" w:hAnsi="Calibri" w:cstheme="minorHAnsi"/>
          <w:color w:val="B94A48"/>
          <w:sz w:val="20"/>
          <w:szCs w:val="20"/>
        </w:rPr>
      </w:pPr>
    </w:p>
    <w:bookmarkEnd w:id="33"/>
    <w:p w:rsidR="006378C9" w:rsidRPr="00DC5E03" w:rsidRDefault="006378C9" w:rsidP="007F771A">
      <w:pPr>
        <w:pStyle w:val="PargrafodaLista"/>
        <w:numPr>
          <w:ilvl w:val="1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Tipo de Manifestação </w:t>
      </w:r>
      <w:r w:rsidR="004057DE" w:rsidRPr="00DC5E03">
        <w:rPr>
          <w:rFonts w:ascii="Calibri" w:hAnsi="Calibri" w:cstheme="minorHAnsi"/>
          <w:sz w:val="20"/>
          <w:szCs w:val="20"/>
        </w:rPr>
        <w:t>d</w:t>
      </w:r>
      <w:r w:rsidRPr="00DC5E03">
        <w:rPr>
          <w:rFonts w:ascii="Calibri" w:hAnsi="Calibri" w:cstheme="minorHAnsi"/>
          <w:sz w:val="20"/>
          <w:szCs w:val="20"/>
        </w:rPr>
        <w:t>efine o nome do Tipo Manifestação para pesquisa.</w:t>
      </w:r>
      <w:r w:rsidR="008C7A80" w:rsidRPr="00DC5E03">
        <w:rPr>
          <w:rFonts w:ascii="Calibri" w:hAnsi="Calibri" w:cstheme="minorHAnsi"/>
          <w:sz w:val="20"/>
          <w:szCs w:val="20"/>
        </w:rPr>
        <w:t>·.</w:t>
      </w:r>
    </w:p>
    <w:p w:rsidR="004057DE" w:rsidRPr="00DC5E03" w:rsidRDefault="004057DE" w:rsidP="004057DE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ator digita o item a ser filtrado</w:t>
      </w:r>
    </w:p>
    <w:p w:rsidR="004057DE" w:rsidRPr="00DC5E03" w:rsidRDefault="004057DE" w:rsidP="004057DE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filtra pesquisa por coluna [não localizado]</w:t>
      </w:r>
    </w:p>
    <w:p w:rsidR="006378C9" w:rsidRPr="00DC5E03" w:rsidRDefault="006378C9" w:rsidP="007F771A">
      <w:pPr>
        <w:pStyle w:val="PargrafodaLista"/>
        <w:numPr>
          <w:ilvl w:val="1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Descrição</w:t>
      </w:r>
      <w:r w:rsidR="00173F19">
        <w:rPr>
          <w:rFonts w:ascii="Calibri" w:hAnsi="Calibri" w:cstheme="minorHAnsi"/>
          <w:sz w:val="20"/>
          <w:szCs w:val="20"/>
        </w:rPr>
        <w:t xml:space="preserve"> </w:t>
      </w:r>
      <w:r w:rsidR="004057DE" w:rsidRPr="00DC5E03">
        <w:rPr>
          <w:rFonts w:ascii="Calibri" w:hAnsi="Calibri" w:cstheme="minorHAnsi"/>
          <w:sz w:val="20"/>
          <w:szCs w:val="20"/>
        </w:rPr>
        <w:t>d</w:t>
      </w:r>
      <w:r w:rsidRPr="00DC5E03">
        <w:rPr>
          <w:rFonts w:ascii="Calibri" w:hAnsi="Calibri" w:cstheme="minorHAnsi"/>
          <w:sz w:val="20"/>
          <w:szCs w:val="20"/>
        </w:rPr>
        <w:t>efine a descrição do Tipo Manifestação para pesquisa.</w:t>
      </w:r>
      <w:proofErr w:type="gramStart"/>
      <w:r w:rsidRPr="00DC5E03">
        <w:rPr>
          <w:rFonts w:ascii="Calibri" w:hAnsi="Calibri" w:cstheme="minorHAnsi"/>
          <w:sz w:val="20"/>
          <w:szCs w:val="20"/>
        </w:rPr>
        <w:tab/>
      </w:r>
      <w:proofErr w:type="gramEnd"/>
    </w:p>
    <w:p w:rsidR="004057DE" w:rsidRPr="00DC5E03" w:rsidRDefault="004057DE" w:rsidP="004057DE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 O ator digita o item a ser filtrado</w:t>
      </w:r>
    </w:p>
    <w:p w:rsidR="004057DE" w:rsidRPr="00DC5E03" w:rsidRDefault="004057DE" w:rsidP="004057DE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filtra pesquisa por coluna [não localizado]</w:t>
      </w:r>
    </w:p>
    <w:p w:rsidR="006378C9" w:rsidRPr="00DC5E03" w:rsidRDefault="004057DE" w:rsidP="007F771A">
      <w:pPr>
        <w:pStyle w:val="PargrafodaLista"/>
        <w:numPr>
          <w:ilvl w:val="1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Prazo Área Solucionadora d</w:t>
      </w:r>
      <w:r w:rsidR="006378C9" w:rsidRPr="00DC5E03">
        <w:rPr>
          <w:rFonts w:ascii="Calibri" w:hAnsi="Calibri" w:cstheme="minorHAnsi"/>
          <w:sz w:val="20"/>
          <w:szCs w:val="20"/>
        </w:rPr>
        <w:t>efine o prazo da área solucionadora do Tipo Manifestação para pesquisa.</w:t>
      </w:r>
    </w:p>
    <w:p w:rsidR="004057DE" w:rsidRPr="00DC5E03" w:rsidRDefault="004057DE" w:rsidP="007F771A">
      <w:pPr>
        <w:pStyle w:val="PargrafodaLista"/>
        <w:numPr>
          <w:ilvl w:val="2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ator digita o item a ser filtrado</w:t>
      </w:r>
      <w:r w:rsidR="007F771A" w:rsidRPr="00DC5E03">
        <w:rPr>
          <w:rFonts w:ascii="Calibri" w:hAnsi="Calibri" w:cstheme="minorHAnsi"/>
          <w:sz w:val="20"/>
          <w:szCs w:val="20"/>
        </w:rPr>
        <w:t>,</w:t>
      </w:r>
      <w:r w:rsidRPr="00DC5E03">
        <w:rPr>
          <w:rFonts w:ascii="Calibri" w:hAnsi="Calibri" w:cstheme="minorHAnsi"/>
          <w:sz w:val="20"/>
          <w:szCs w:val="20"/>
        </w:rPr>
        <w:t xml:space="preserve"> dia</w:t>
      </w:r>
      <w:r w:rsidR="007F771A" w:rsidRPr="00DC5E03">
        <w:rPr>
          <w:rFonts w:ascii="Calibri" w:hAnsi="Calibri" w:cstheme="minorHAnsi"/>
          <w:sz w:val="20"/>
          <w:szCs w:val="20"/>
        </w:rPr>
        <w:t>.</w:t>
      </w:r>
      <w:r w:rsidRPr="00DC5E03">
        <w:rPr>
          <w:rFonts w:ascii="Calibri" w:hAnsi="Calibri" w:cstheme="minorHAnsi"/>
          <w:sz w:val="20"/>
          <w:szCs w:val="20"/>
        </w:rPr>
        <w:t xml:space="preserve"> </w:t>
      </w:r>
    </w:p>
    <w:p w:rsidR="004057DE" w:rsidRPr="00DC5E03" w:rsidRDefault="004057DE" w:rsidP="007F771A">
      <w:pPr>
        <w:pStyle w:val="PargrafodaLista"/>
        <w:numPr>
          <w:ilvl w:val="2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filtra pesquisa por coluna</w:t>
      </w:r>
    </w:p>
    <w:p w:rsidR="004057DE" w:rsidRPr="00DC5E03" w:rsidRDefault="004057DE" w:rsidP="004057DE">
      <w:pPr>
        <w:pStyle w:val="PargrafodaLista"/>
        <w:spacing w:after="0" w:line="360" w:lineRule="auto"/>
        <w:ind w:left="1440"/>
        <w:jc w:val="both"/>
        <w:rPr>
          <w:rFonts w:ascii="Calibri" w:hAnsi="Calibri" w:cstheme="minorHAnsi"/>
          <w:sz w:val="20"/>
          <w:szCs w:val="20"/>
        </w:rPr>
      </w:pPr>
    </w:p>
    <w:p w:rsidR="004057DE" w:rsidRPr="00DC5E03" w:rsidRDefault="006378C9" w:rsidP="007F771A">
      <w:pPr>
        <w:pStyle w:val="PargrafodaLista"/>
        <w:numPr>
          <w:ilvl w:val="1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Prazo Entrada </w:t>
      </w:r>
      <w:r w:rsidR="004057DE" w:rsidRPr="00DC5E03">
        <w:rPr>
          <w:rFonts w:ascii="Calibri" w:hAnsi="Calibri" w:cstheme="minorHAnsi"/>
          <w:sz w:val="20"/>
          <w:szCs w:val="20"/>
        </w:rPr>
        <w:t>d</w:t>
      </w:r>
      <w:r w:rsidRPr="00DC5E03">
        <w:rPr>
          <w:rFonts w:ascii="Calibri" w:hAnsi="Calibri" w:cstheme="minorHAnsi"/>
          <w:sz w:val="20"/>
          <w:szCs w:val="20"/>
        </w:rPr>
        <w:t>efine o prazo entrada do Tipo Manifestação para pesquisa.</w:t>
      </w:r>
    </w:p>
    <w:p w:rsidR="007F771A" w:rsidRPr="00DC5E03" w:rsidRDefault="007F771A" w:rsidP="007F771A">
      <w:pPr>
        <w:pStyle w:val="PargrafodaLista"/>
        <w:numPr>
          <w:ilvl w:val="2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ator digita o item a ser filtrado, dia.  </w:t>
      </w:r>
    </w:p>
    <w:p w:rsidR="006378C9" w:rsidRPr="00DC5E03" w:rsidRDefault="004057DE" w:rsidP="007F771A">
      <w:pPr>
        <w:pStyle w:val="PargrafodaLista"/>
        <w:numPr>
          <w:ilvl w:val="2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filtra pesquisa por coluna</w:t>
      </w:r>
      <w:r w:rsidR="006378C9" w:rsidRPr="00DC5E03">
        <w:rPr>
          <w:rFonts w:ascii="Calibri" w:hAnsi="Calibri" w:cstheme="minorHAnsi"/>
          <w:sz w:val="20"/>
          <w:szCs w:val="20"/>
        </w:rPr>
        <w:tab/>
      </w:r>
    </w:p>
    <w:p w:rsidR="006378C9" w:rsidRPr="00DC5E03" w:rsidRDefault="006378C9" w:rsidP="007F771A">
      <w:pPr>
        <w:pStyle w:val="PargrafodaLista"/>
        <w:numPr>
          <w:ilvl w:val="1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Prazo Resposta ao </w:t>
      </w:r>
      <w:r w:rsidR="004057DE" w:rsidRPr="00DC5E03">
        <w:rPr>
          <w:rFonts w:ascii="Calibri" w:hAnsi="Calibri" w:cstheme="minorHAnsi"/>
          <w:sz w:val="20"/>
          <w:szCs w:val="20"/>
        </w:rPr>
        <w:t>cidadão</w:t>
      </w:r>
      <w:r w:rsidR="00957EB7" w:rsidRPr="00DC5E03">
        <w:rPr>
          <w:rFonts w:ascii="Calibri" w:hAnsi="Calibri" w:cstheme="minorHAnsi"/>
          <w:sz w:val="20"/>
          <w:szCs w:val="20"/>
        </w:rPr>
        <w:t xml:space="preserve"> </w:t>
      </w:r>
      <w:r w:rsidR="004057DE" w:rsidRPr="00DC5E03">
        <w:rPr>
          <w:rFonts w:ascii="Calibri" w:hAnsi="Calibri" w:cstheme="minorHAnsi"/>
          <w:sz w:val="20"/>
          <w:szCs w:val="20"/>
        </w:rPr>
        <w:t>d</w:t>
      </w:r>
      <w:r w:rsidRPr="00DC5E03">
        <w:rPr>
          <w:rFonts w:ascii="Calibri" w:hAnsi="Calibri" w:cstheme="minorHAnsi"/>
          <w:sz w:val="20"/>
          <w:szCs w:val="20"/>
        </w:rPr>
        <w:t>efine o prazo de resposta ao cidadão do Tipo Manifestação para pesquisa.</w:t>
      </w:r>
    </w:p>
    <w:p w:rsidR="007F771A" w:rsidRPr="00DC5E03" w:rsidRDefault="007F771A" w:rsidP="007F771A">
      <w:pPr>
        <w:pStyle w:val="PargrafodaLista"/>
        <w:numPr>
          <w:ilvl w:val="2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ator digita o item a ser filtrado, dia.  </w:t>
      </w:r>
    </w:p>
    <w:p w:rsidR="004057DE" w:rsidRPr="00DC5E03" w:rsidRDefault="004057DE" w:rsidP="007F771A">
      <w:pPr>
        <w:pStyle w:val="PargrafodaLista"/>
        <w:numPr>
          <w:ilvl w:val="2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filtra pesquisa por coluna</w:t>
      </w:r>
    </w:p>
    <w:p w:rsidR="006378C9" w:rsidRPr="00DC5E03" w:rsidRDefault="006378C9" w:rsidP="007F771A">
      <w:pPr>
        <w:pStyle w:val="PargrafodaLista"/>
        <w:numPr>
          <w:ilvl w:val="1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Botão Editar acionado para editar um </w:t>
      </w:r>
      <w:r w:rsidR="00F80F57" w:rsidRPr="00DC5E03">
        <w:rPr>
          <w:rFonts w:ascii="Calibri" w:hAnsi="Calibri" w:cstheme="minorHAnsi"/>
          <w:sz w:val="20"/>
          <w:szCs w:val="20"/>
        </w:rPr>
        <w:t xml:space="preserve">registro. </w:t>
      </w:r>
      <w:r w:rsidR="00957EB7" w:rsidRPr="00DC5E03">
        <w:rPr>
          <w:rFonts w:ascii="Calibri" w:hAnsi="Calibri" w:cstheme="minorHAnsi"/>
          <w:sz w:val="20"/>
          <w:szCs w:val="20"/>
        </w:rPr>
        <w:t>[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_Ref361212866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="00957EB7" w:rsidRPr="00DC5E03">
        <w:rPr>
          <w:rFonts w:ascii="Calibri" w:hAnsi="Calibri" w:cstheme="minorHAnsi"/>
          <w:sz w:val="20"/>
          <w:szCs w:val="20"/>
        </w:rPr>
        <w:t>9.</w:t>
      </w:r>
      <w:r w:rsidR="00173F19">
        <w:rPr>
          <w:rFonts w:ascii="Calibri" w:hAnsi="Calibri" w:cstheme="minorHAnsi"/>
          <w:sz w:val="20"/>
          <w:szCs w:val="20"/>
        </w:rPr>
        <w:t>3</w:t>
      </w:r>
      <w:r w:rsidR="009C478E" w:rsidRPr="00DC5E03">
        <w:rPr>
          <w:rFonts w:ascii="Calibri" w:hAnsi="Calibri"/>
        </w:rPr>
        <w:fldChar w:fldCharType="end"/>
      </w:r>
      <w:r w:rsidR="00957EB7" w:rsidRPr="00DC5E03">
        <w:rPr>
          <w:rFonts w:ascii="Calibri" w:hAnsi="Calibri" w:cstheme="minorHAnsi"/>
          <w:sz w:val="20"/>
          <w:szCs w:val="20"/>
        </w:rPr>
        <w:t>]</w:t>
      </w:r>
    </w:p>
    <w:p w:rsidR="00957EB7" w:rsidRPr="00DC5E03" w:rsidRDefault="00957EB7" w:rsidP="00957EB7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</w:t>
      </w:r>
      <w:r w:rsidR="0088623D" w:rsidRPr="00DC5E03">
        <w:rPr>
          <w:rFonts w:ascii="Calibri" w:hAnsi="Calibri" w:cstheme="minorHAnsi"/>
          <w:sz w:val="20"/>
          <w:szCs w:val="20"/>
        </w:rPr>
        <w:t>s</w:t>
      </w:r>
      <w:r w:rsidRPr="00DC5E03">
        <w:rPr>
          <w:rFonts w:ascii="Calibri" w:hAnsi="Calibri" w:cstheme="minorHAnsi"/>
          <w:sz w:val="20"/>
          <w:szCs w:val="20"/>
        </w:rPr>
        <w:t>istema traz a aplicação com o</w:t>
      </w:r>
      <w:r w:rsidR="0088623D" w:rsidRPr="00DC5E03">
        <w:rPr>
          <w:rFonts w:ascii="Calibri" w:hAnsi="Calibri" w:cstheme="minorHAnsi"/>
          <w:sz w:val="20"/>
          <w:szCs w:val="20"/>
        </w:rPr>
        <w:t>s</w:t>
      </w:r>
      <w:r w:rsidRPr="00DC5E03">
        <w:rPr>
          <w:rFonts w:ascii="Calibri" w:hAnsi="Calibri" w:cstheme="minorHAnsi"/>
          <w:sz w:val="20"/>
          <w:szCs w:val="20"/>
        </w:rPr>
        <w:t xml:space="preserve"> ite</w:t>
      </w:r>
      <w:r w:rsidR="0088623D" w:rsidRPr="00DC5E03">
        <w:rPr>
          <w:rFonts w:ascii="Calibri" w:hAnsi="Calibri" w:cstheme="minorHAnsi"/>
          <w:sz w:val="20"/>
          <w:szCs w:val="20"/>
        </w:rPr>
        <w:t>ns</w:t>
      </w:r>
      <w:r w:rsidRPr="00DC5E03">
        <w:rPr>
          <w:rFonts w:ascii="Calibri" w:hAnsi="Calibri" w:cstheme="minorHAnsi"/>
          <w:sz w:val="20"/>
          <w:szCs w:val="20"/>
        </w:rPr>
        <w:t xml:space="preserve"> a modifica</w:t>
      </w:r>
      <w:r w:rsidR="0088623D" w:rsidRPr="00DC5E03">
        <w:rPr>
          <w:rFonts w:ascii="Calibri" w:hAnsi="Calibri" w:cstheme="minorHAnsi"/>
          <w:sz w:val="20"/>
          <w:szCs w:val="20"/>
        </w:rPr>
        <w:t>r</w:t>
      </w:r>
      <w:r w:rsidRPr="00DC5E03">
        <w:rPr>
          <w:rFonts w:ascii="Calibri" w:hAnsi="Calibri" w:cstheme="minorHAnsi"/>
          <w:sz w:val="20"/>
          <w:szCs w:val="20"/>
        </w:rPr>
        <w:t xml:space="preserve"> </w:t>
      </w:r>
    </w:p>
    <w:p w:rsidR="0088623D" w:rsidRPr="00DC5E03" w:rsidRDefault="0088623D" w:rsidP="00957EB7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ator faz a modificações [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_Ref361165876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Pr="00DC5E03">
        <w:rPr>
          <w:rFonts w:ascii="Calibri" w:hAnsi="Calibri" w:cstheme="minorHAnsi"/>
          <w:sz w:val="20"/>
          <w:szCs w:val="20"/>
        </w:rPr>
        <w:t>FE04</w:t>
      </w:r>
      <w:r w:rsidR="009C478E" w:rsidRPr="00DC5E03">
        <w:rPr>
          <w:rFonts w:ascii="Calibri" w:hAnsi="Calibri"/>
        </w:rPr>
        <w:fldChar w:fldCharType="end"/>
      </w:r>
      <w:proofErr w:type="gramStart"/>
      <w:r w:rsidRPr="00DC5E03">
        <w:rPr>
          <w:rFonts w:ascii="Calibri" w:hAnsi="Calibri" w:cstheme="minorHAnsi"/>
          <w:sz w:val="20"/>
          <w:szCs w:val="20"/>
        </w:rPr>
        <w:t>][</w:t>
      </w:r>
      <w:proofErr w:type="gramEnd"/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_Ref361212822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Pr="00DC5E03">
        <w:rPr>
          <w:rFonts w:ascii="Calibri" w:hAnsi="Calibri" w:cstheme="minorHAnsi"/>
          <w:sz w:val="20"/>
          <w:szCs w:val="20"/>
        </w:rPr>
        <w:t>FE05</w:t>
      </w:r>
      <w:r w:rsidR="009C478E" w:rsidRPr="00DC5E03">
        <w:rPr>
          <w:rFonts w:ascii="Calibri" w:hAnsi="Calibri"/>
        </w:rPr>
        <w:fldChar w:fldCharType="end"/>
      </w:r>
      <w:r w:rsidRPr="00DC5E03">
        <w:rPr>
          <w:rFonts w:ascii="Calibri" w:hAnsi="Calibri" w:cstheme="minorHAnsi"/>
          <w:sz w:val="20"/>
          <w:szCs w:val="20"/>
        </w:rPr>
        <w:t>]</w:t>
      </w:r>
    </w:p>
    <w:p w:rsidR="00261A43" w:rsidRPr="00DC5E03" w:rsidRDefault="006378C9" w:rsidP="007F771A">
      <w:pPr>
        <w:pStyle w:val="PargrafodaLista"/>
        <w:numPr>
          <w:ilvl w:val="1"/>
          <w:numId w:val="3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Botão Excluir botão acionado para excluir um registro.</w:t>
      </w:r>
      <w:r w:rsidR="007F771A" w:rsidRPr="00DC5E03">
        <w:rPr>
          <w:rFonts w:ascii="Calibri" w:hAnsi="Calibri" w:cstheme="minorHAnsi"/>
          <w:sz w:val="20"/>
          <w:szCs w:val="20"/>
        </w:rPr>
        <w:t xml:space="preserve"> 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_Ref345601386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="007F771A" w:rsidRPr="00DC5E03">
        <w:rPr>
          <w:rFonts w:ascii="Calibri" w:hAnsi="Calibri" w:cstheme="minorHAnsi"/>
          <w:sz w:val="20"/>
          <w:szCs w:val="20"/>
        </w:rPr>
        <w:t>FA03</w:t>
      </w:r>
      <w:proofErr w:type="gramStart"/>
      <w:r w:rsidR="009C478E" w:rsidRPr="00DC5E03">
        <w:rPr>
          <w:rFonts w:ascii="Calibri" w:hAnsi="Calibri"/>
        </w:rPr>
        <w:fldChar w:fldCharType="end"/>
      </w:r>
      <w:r w:rsidR="007F771A" w:rsidRPr="00DC5E03">
        <w:rPr>
          <w:rFonts w:ascii="Calibri" w:hAnsi="Calibri" w:cstheme="minorHAnsi"/>
          <w:sz w:val="20"/>
          <w:szCs w:val="20"/>
        </w:rPr>
        <w:t>]</w:t>
      </w:r>
      <w:proofErr w:type="gramEnd"/>
    </w:p>
    <w:p w:rsidR="0066790A" w:rsidRPr="00DC5E03" w:rsidRDefault="0066790A" w:rsidP="006378C9">
      <w:pPr>
        <w:spacing w:after="0" w:line="360" w:lineRule="auto"/>
        <w:ind w:left="714"/>
        <w:jc w:val="both"/>
        <w:rPr>
          <w:rFonts w:ascii="Calibri" w:hAnsi="Calibri" w:cstheme="minorHAnsi"/>
          <w:sz w:val="20"/>
          <w:szCs w:val="20"/>
        </w:rPr>
      </w:pPr>
      <w:bookmarkStart w:id="34" w:name="_Ref308683919"/>
    </w:p>
    <w:p w:rsidR="00337424" w:rsidRPr="00DC5E03" w:rsidRDefault="009C478E" w:rsidP="00337424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DC5E03">
        <w:rPr>
          <w:rFonts w:ascii="Calibri" w:hAnsi="Calibri"/>
        </w:rPr>
        <w:fldChar w:fldCharType="begin"/>
      </w:r>
      <w:r w:rsidRPr="00DC5E03">
        <w:rPr>
          <w:rFonts w:ascii="Calibri" w:hAnsi="Calibri"/>
        </w:rPr>
        <w:instrText xml:space="preserve"> REF _Ref308697947 \r \h  \* MERGEFORMAT </w:instrText>
      </w:r>
      <w:r w:rsidRPr="00DC5E03">
        <w:rPr>
          <w:rFonts w:ascii="Calibri" w:hAnsi="Calibri"/>
        </w:rPr>
      </w:r>
      <w:r w:rsidRPr="00DC5E03">
        <w:rPr>
          <w:rFonts w:ascii="Calibri" w:hAnsi="Calibri"/>
        </w:rPr>
        <w:fldChar w:fldCharType="separate"/>
      </w:r>
      <w:r w:rsidR="00337424" w:rsidRPr="00DC5E03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DC5E03">
        <w:rPr>
          <w:rFonts w:ascii="Calibri" w:hAnsi="Calibri"/>
        </w:rPr>
        <w:fldChar w:fldCharType="end"/>
      </w:r>
      <w:r w:rsidR="00337424" w:rsidRPr="00DC5E03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DC5E03">
        <w:rPr>
          <w:rFonts w:ascii="Calibri" w:hAnsi="Calibri"/>
        </w:rPr>
        <w:fldChar w:fldCharType="begin"/>
      </w:r>
      <w:r w:rsidRPr="00DC5E03">
        <w:rPr>
          <w:rFonts w:ascii="Calibri" w:hAnsi="Calibri"/>
        </w:rPr>
        <w:instrText xml:space="preserve"> REF _Ref308697997 \h  \* MERGEFORMAT </w:instrText>
      </w:r>
      <w:r w:rsidRPr="00DC5E03">
        <w:rPr>
          <w:rFonts w:ascii="Calibri" w:hAnsi="Calibri"/>
        </w:rPr>
      </w:r>
      <w:r w:rsidRPr="00DC5E03">
        <w:rPr>
          <w:rFonts w:ascii="Calibri" w:hAnsi="Calibri"/>
        </w:rPr>
        <w:fldChar w:fldCharType="separate"/>
      </w:r>
      <w:r w:rsidR="00337424" w:rsidRPr="00DC5E03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DC5E03">
        <w:rPr>
          <w:rFonts w:ascii="Calibri" w:hAnsi="Calibri"/>
        </w:rPr>
        <w:fldChar w:fldCharType="end"/>
      </w:r>
      <w:r w:rsidR="00337424" w:rsidRPr="00DC5E03">
        <w:rPr>
          <w:rFonts w:ascii="Calibri" w:hAnsi="Calibri" w:cstheme="minorHAnsi"/>
          <w:b/>
          <w:sz w:val="20"/>
          <w:szCs w:val="20"/>
          <w:u w:val="single"/>
        </w:rPr>
        <w:t>;</w:t>
      </w:r>
    </w:p>
    <w:bookmarkEnd w:id="34"/>
    <w:p w:rsidR="00BF73D7" w:rsidRPr="00DC5E03" w:rsidRDefault="006A2D76" w:rsidP="00BD04E5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caso de uso é encerrado.</w:t>
      </w:r>
    </w:p>
    <w:p w:rsidR="004E6B6A" w:rsidRPr="00DC5E03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35" w:name="_Toc257717380"/>
      <w:bookmarkStart w:id="36" w:name="_Toc257717640"/>
      <w:bookmarkStart w:id="37" w:name="_Toc257718641"/>
      <w:bookmarkStart w:id="38" w:name="_Toc297738007"/>
      <w:bookmarkStart w:id="39" w:name="_Toc361215749"/>
      <w:r w:rsidRPr="00DC5E03">
        <w:rPr>
          <w:rFonts w:ascii="Calibri" w:hAnsi="Calibri" w:cstheme="minorHAnsi"/>
          <w:sz w:val="20"/>
          <w:szCs w:val="20"/>
        </w:rPr>
        <w:t>Fluxos alternativos</w:t>
      </w:r>
      <w:bookmarkEnd w:id="35"/>
      <w:bookmarkEnd w:id="36"/>
      <w:bookmarkEnd w:id="37"/>
      <w:bookmarkEnd w:id="38"/>
      <w:bookmarkEnd w:id="39"/>
    </w:p>
    <w:p w:rsidR="00462CCF" w:rsidRPr="00DC5E03" w:rsidRDefault="00C072DF" w:rsidP="00462CCF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0" w:name="_Ref345600989"/>
      <w:bookmarkStart w:id="41" w:name="_Toc361215750"/>
      <w:r w:rsidRPr="00DC5E03">
        <w:rPr>
          <w:rFonts w:ascii="Calibri" w:hAnsi="Calibri" w:cstheme="minorHAnsi"/>
        </w:rPr>
        <w:t>Realizar Pesquisa</w:t>
      </w:r>
      <w:bookmarkEnd w:id="40"/>
      <w:bookmarkEnd w:id="41"/>
    </w:p>
    <w:p w:rsidR="00C71FCC" w:rsidRPr="00DC5E03" w:rsidRDefault="00C71FCC" w:rsidP="00C5624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</w:t>
      </w:r>
      <w:r w:rsidR="0095232C" w:rsidRPr="00DC5E03">
        <w:rPr>
          <w:rFonts w:ascii="Calibri" w:hAnsi="Calibri" w:cstheme="minorHAnsi"/>
          <w:sz w:val="20"/>
          <w:szCs w:val="20"/>
        </w:rPr>
        <w:t xml:space="preserve">Ator </w:t>
      </w:r>
      <w:r w:rsidR="001A57EC" w:rsidRPr="00DC5E03">
        <w:rPr>
          <w:rFonts w:ascii="Calibri" w:hAnsi="Calibri" w:cstheme="minorHAnsi"/>
          <w:sz w:val="20"/>
          <w:szCs w:val="20"/>
        </w:rPr>
        <w:t>clica no campo</w:t>
      </w:r>
      <w:r w:rsidR="00781566" w:rsidRPr="00DC5E03">
        <w:rPr>
          <w:rFonts w:ascii="Calibri" w:hAnsi="Calibri" w:cstheme="minorHAnsi"/>
          <w:sz w:val="20"/>
          <w:szCs w:val="20"/>
        </w:rPr>
        <w:t xml:space="preserve"> </w:t>
      </w:r>
      <w:r w:rsidR="001A57EC" w:rsidRPr="00DC5E03">
        <w:rPr>
          <w:rFonts w:ascii="Calibri" w:hAnsi="Calibri" w:cstheme="minorHAnsi"/>
          <w:sz w:val="20"/>
          <w:szCs w:val="20"/>
        </w:rPr>
        <w:t xml:space="preserve">filtro de pesquisa “Tipo de Manifestação” – “Descrição” – “Prazo Área </w:t>
      </w:r>
      <w:r w:rsidR="00781566" w:rsidRPr="00DC5E03">
        <w:rPr>
          <w:rFonts w:ascii="Calibri" w:hAnsi="Calibri" w:cstheme="minorHAnsi"/>
          <w:sz w:val="20"/>
          <w:szCs w:val="20"/>
        </w:rPr>
        <w:t>Solucionador”</w:t>
      </w:r>
      <w:r w:rsidR="001A57EC" w:rsidRPr="00DC5E03">
        <w:rPr>
          <w:rFonts w:ascii="Calibri" w:hAnsi="Calibri" w:cstheme="minorHAnsi"/>
          <w:sz w:val="20"/>
          <w:szCs w:val="20"/>
        </w:rPr>
        <w:t xml:space="preserve"> – “Prazo Entrada” “Prazo Resposta ao Cidadão” </w:t>
      </w:r>
      <w:r w:rsidR="00C56243" w:rsidRPr="00DC5E03">
        <w:rPr>
          <w:rFonts w:ascii="Calibri" w:hAnsi="Calibri" w:cstheme="minorHAnsi"/>
          <w:sz w:val="20"/>
          <w:szCs w:val="20"/>
        </w:rPr>
        <w:t>para confirmar a pesquisa</w:t>
      </w:r>
      <w:r w:rsidR="00173F19">
        <w:rPr>
          <w:rFonts w:ascii="Calibri" w:hAnsi="Calibri" w:cstheme="minorHAnsi"/>
          <w:sz w:val="20"/>
          <w:szCs w:val="20"/>
        </w:rPr>
        <w:t xml:space="preserve"> [</w:t>
      </w:r>
      <w:r w:rsidR="00173F19">
        <w:rPr>
          <w:rFonts w:ascii="Calibri" w:hAnsi="Calibri" w:cstheme="minorHAnsi"/>
          <w:sz w:val="20"/>
          <w:szCs w:val="20"/>
        </w:rPr>
        <w:fldChar w:fldCharType="begin"/>
      </w:r>
      <w:r w:rsidR="00173F19">
        <w:rPr>
          <w:rFonts w:ascii="Calibri" w:hAnsi="Calibri" w:cstheme="minorHAnsi"/>
          <w:sz w:val="20"/>
          <w:szCs w:val="20"/>
        </w:rPr>
        <w:instrText xml:space="preserve"> REF _Ref369078634 \r \h </w:instrText>
      </w:r>
      <w:r w:rsidR="00173F19">
        <w:rPr>
          <w:rFonts w:ascii="Calibri" w:hAnsi="Calibri" w:cstheme="minorHAnsi"/>
          <w:sz w:val="20"/>
          <w:szCs w:val="20"/>
        </w:rPr>
      </w:r>
      <w:r w:rsidR="00173F19">
        <w:rPr>
          <w:rFonts w:ascii="Calibri" w:hAnsi="Calibri" w:cstheme="minorHAnsi"/>
          <w:sz w:val="20"/>
          <w:szCs w:val="20"/>
        </w:rPr>
        <w:fldChar w:fldCharType="separate"/>
      </w:r>
      <w:r w:rsidR="00173F19">
        <w:rPr>
          <w:rFonts w:ascii="Calibri" w:hAnsi="Calibri" w:cstheme="minorHAnsi"/>
          <w:sz w:val="20"/>
          <w:szCs w:val="20"/>
        </w:rPr>
        <w:t>9.</w:t>
      </w:r>
      <w:r w:rsidR="00173F19">
        <w:rPr>
          <w:rFonts w:ascii="Calibri" w:hAnsi="Calibri" w:cstheme="minorHAnsi"/>
          <w:sz w:val="20"/>
          <w:szCs w:val="20"/>
        </w:rPr>
        <w:t>4</w:t>
      </w:r>
      <w:r w:rsidR="00173F19">
        <w:rPr>
          <w:rFonts w:ascii="Calibri" w:hAnsi="Calibri" w:cstheme="minorHAnsi"/>
          <w:sz w:val="20"/>
          <w:szCs w:val="20"/>
        </w:rPr>
        <w:fldChar w:fldCharType="end"/>
      </w:r>
      <w:r w:rsidR="00173F19">
        <w:rPr>
          <w:rFonts w:ascii="Calibri" w:hAnsi="Calibri" w:cstheme="minorHAnsi"/>
          <w:sz w:val="20"/>
          <w:szCs w:val="20"/>
        </w:rPr>
        <w:t>]</w:t>
      </w:r>
      <w:r w:rsidR="00550816" w:rsidRPr="00DC5E03">
        <w:rPr>
          <w:rFonts w:ascii="Calibri" w:hAnsi="Calibri" w:cstheme="minorHAnsi"/>
          <w:sz w:val="20"/>
          <w:szCs w:val="20"/>
        </w:rPr>
        <w:t>;</w:t>
      </w:r>
    </w:p>
    <w:p w:rsidR="001A57EC" w:rsidRPr="00DC5E03" w:rsidRDefault="001A57EC" w:rsidP="00C5624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Ator clica no campo desejado e faz a pesquisa</w:t>
      </w:r>
    </w:p>
    <w:p w:rsidR="00510971" w:rsidRPr="00DC5E03" w:rsidRDefault="00C71FCC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sistema </w:t>
      </w:r>
      <w:r w:rsidR="00550816" w:rsidRPr="00DC5E03">
        <w:rPr>
          <w:rFonts w:ascii="Calibri" w:hAnsi="Calibri" w:cstheme="minorHAnsi"/>
          <w:sz w:val="20"/>
          <w:szCs w:val="20"/>
        </w:rPr>
        <w:t>recupera a informação de acordo com o par</w:t>
      </w:r>
      <w:r w:rsidR="00510971" w:rsidRPr="00DC5E03">
        <w:rPr>
          <w:rFonts w:ascii="Calibri" w:hAnsi="Calibri" w:cstheme="minorHAnsi"/>
          <w:sz w:val="20"/>
          <w:szCs w:val="20"/>
        </w:rPr>
        <w:t>âmetro informado;</w:t>
      </w:r>
    </w:p>
    <w:p w:rsidR="00C71FCC" w:rsidRPr="00DC5E03" w:rsidRDefault="00D27332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caso de uso é encerrado.</w:t>
      </w:r>
    </w:p>
    <w:p w:rsidR="005214CC" w:rsidRPr="00DC5E03" w:rsidRDefault="00145E98" w:rsidP="00BD04E5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2" w:name="_Ref308697160"/>
      <w:bookmarkStart w:id="43" w:name="_Ref345601354"/>
      <w:bookmarkStart w:id="44" w:name="_Toc361215751"/>
      <w:r w:rsidRPr="00DC5E03">
        <w:rPr>
          <w:rFonts w:ascii="Calibri" w:hAnsi="Calibri" w:cstheme="minorHAnsi"/>
        </w:rPr>
        <w:lastRenderedPageBreak/>
        <w:t>Edita</w:t>
      </w:r>
      <w:r w:rsidR="005214CC" w:rsidRPr="00DC5E03">
        <w:rPr>
          <w:rFonts w:ascii="Calibri" w:hAnsi="Calibri" w:cstheme="minorHAnsi"/>
        </w:rPr>
        <w:t xml:space="preserve"> </w:t>
      </w:r>
      <w:bookmarkEnd w:id="42"/>
      <w:r w:rsidR="005B1483" w:rsidRPr="00DC5E03">
        <w:rPr>
          <w:rFonts w:ascii="Calibri" w:hAnsi="Calibri" w:cstheme="minorHAnsi"/>
        </w:rPr>
        <w:t>Tipo Manifestação</w:t>
      </w:r>
      <w:bookmarkEnd w:id="43"/>
      <w:bookmarkEnd w:id="44"/>
    </w:p>
    <w:p w:rsidR="005214CC" w:rsidRPr="00DC5E03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</w:t>
      </w:r>
      <w:r w:rsidR="00E65E19" w:rsidRPr="00DC5E03">
        <w:rPr>
          <w:rFonts w:ascii="Calibri" w:hAnsi="Calibri" w:cstheme="minorHAnsi"/>
          <w:sz w:val="20"/>
          <w:szCs w:val="20"/>
        </w:rPr>
        <w:t>Ator do sistema</w:t>
      </w:r>
      <w:r w:rsidRPr="00DC5E03">
        <w:rPr>
          <w:rFonts w:ascii="Calibri" w:hAnsi="Calibri" w:cstheme="minorHAnsi"/>
          <w:sz w:val="20"/>
          <w:szCs w:val="20"/>
        </w:rPr>
        <w:t xml:space="preserve"> </w:t>
      </w:r>
      <w:r w:rsidR="00354BB0" w:rsidRPr="00DC5E03">
        <w:rPr>
          <w:rFonts w:ascii="Calibri" w:hAnsi="Calibri" w:cstheme="minorHAnsi"/>
          <w:sz w:val="20"/>
          <w:szCs w:val="20"/>
        </w:rPr>
        <w:t xml:space="preserve">aciona a opção para </w:t>
      </w:r>
      <w:r w:rsidR="00145E98" w:rsidRPr="00DC5E03">
        <w:rPr>
          <w:rFonts w:ascii="Calibri" w:hAnsi="Calibri" w:cstheme="minorHAnsi"/>
          <w:sz w:val="20"/>
          <w:szCs w:val="20"/>
        </w:rPr>
        <w:t>edita o</w:t>
      </w:r>
      <w:r w:rsidR="00E65E19" w:rsidRPr="00DC5E03">
        <w:rPr>
          <w:rFonts w:ascii="Calibri" w:hAnsi="Calibri" w:cstheme="minorHAnsi"/>
          <w:sz w:val="20"/>
          <w:szCs w:val="20"/>
        </w:rPr>
        <w:t xml:space="preserve"> </w:t>
      </w:r>
      <w:r w:rsidR="005B1483" w:rsidRPr="00DC5E03">
        <w:rPr>
          <w:rFonts w:ascii="Calibri" w:hAnsi="Calibri" w:cstheme="minorHAnsi"/>
          <w:sz w:val="20"/>
          <w:szCs w:val="20"/>
        </w:rPr>
        <w:t xml:space="preserve">Tipo </w:t>
      </w:r>
      <w:r w:rsidR="00145E98" w:rsidRPr="00DC5E03">
        <w:rPr>
          <w:rFonts w:ascii="Calibri" w:hAnsi="Calibri" w:cstheme="minorHAnsi"/>
          <w:sz w:val="20"/>
          <w:szCs w:val="20"/>
        </w:rPr>
        <w:t>Manifestação [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_Ref361157610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="00C77240" w:rsidRPr="00DC5E03">
        <w:rPr>
          <w:rFonts w:ascii="Calibri" w:hAnsi="Calibri" w:cstheme="minorHAnsi"/>
          <w:sz w:val="20"/>
          <w:szCs w:val="20"/>
        </w:rPr>
        <w:t>9.3</w:t>
      </w:r>
      <w:r w:rsidR="009C478E" w:rsidRPr="00DC5E03">
        <w:rPr>
          <w:rFonts w:ascii="Calibri" w:hAnsi="Calibri"/>
        </w:rPr>
        <w:fldChar w:fldCharType="end"/>
      </w:r>
      <w:r w:rsidR="00C77240" w:rsidRPr="00DC5E03">
        <w:rPr>
          <w:rFonts w:ascii="Calibri" w:hAnsi="Calibri" w:cstheme="minorHAnsi"/>
          <w:sz w:val="20"/>
          <w:szCs w:val="20"/>
        </w:rPr>
        <w:t>]</w:t>
      </w:r>
      <w:r w:rsidR="00533238" w:rsidRPr="00DC5E03">
        <w:rPr>
          <w:rFonts w:ascii="Calibri" w:hAnsi="Calibri" w:cstheme="minorHAnsi"/>
          <w:sz w:val="20"/>
          <w:szCs w:val="20"/>
        </w:rPr>
        <w:t>;</w:t>
      </w:r>
    </w:p>
    <w:p w:rsidR="005214CC" w:rsidRPr="00DC5E03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recupera e apresenta o detalhe do registro selecionado com a</w:t>
      </w:r>
      <w:r w:rsidR="00A80D73" w:rsidRPr="00DC5E03">
        <w:rPr>
          <w:rFonts w:ascii="Calibri" w:hAnsi="Calibri" w:cstheme="minorHAnsi"/>
          <w:sz w:val="20"/>
          <w:szCs w:val="20"/>
        </w:rPr>
        <w:t xml:space="preserve"> seguinte informação</w:t>
      </w:r>
      <w:r w:rsidRPr="00DC5E03">
        <w:rPr>
          <w:rFonts w:ascii="Calibri" w:hAnsi="Calibri" w:cstheme="minorHAnsi"/>
          <w:sz w:val="20"/>
          <w:szCs w:val="20"/>
        </w:rPr>
        <w:t xml:space="preserve"> para alteração:</w:t>
      </w:r>
    </w:p>
    <w:p w:rsidR="00B66495" w:rsidRPr="00DC5E03" w:rsidRDefault="005B1483" w:rsidP="00A80D73">
      <w:pPr>
        <w:numPr>
          <w:ilvl w:val="0"/>
          <w:numId w:val="1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Tipo Manifestação</w:t>
      </w:r>
      <w:r w:rsidR="005214CC" w:rsidRPr="00DC5E03">
        <w:rPr>
          <w:rFonts w:ascii="Calibri" w:hAnsi="Calibri" w:cstheme="minorHAnsi"/>
          <w:sz w:val="20"/>
          <w:szCs w:val="20"/>
        </w:rPr>
        <w:t>;</w:t>
      </w:r>
    </w:p>
    <w:p w:rsidR="000B0FDD" w:rsidRPr="00DC5E03" w:rsidRDefault="000B0FDD" w:rsidP="00A80D73">
      <w:pPr>
        <w:numPr>
          <w:ilvl w:val="0"/>
          <w:numId w:val="1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Descrição.</w:t>
      </w:r>
    </w:p>
    <w:p w:rsidR="000B0FDD" w:rsidRPr="00DC5E03" w:rsidRDefault="000B0FDD" w:rsidP="00A80D73">
      <w:pPr>
        <w:numPr>
          <w:ilvl w:val="0"/>
          <w:numId w:val="1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Prazos de Resposta.</w:t>
      </w:r>
    </w:p>
    <w:p w:rsidR="000B0FDD" w:rsidRPr="00DC5E03" w:rsidRDefault="000B0FDD" w:rsidP="001A57EC">
      <w:pPr>
        <w:pStyle w:val="PargrafodaLista"/>
        <w:numPr>
          <w:ilvl w:val="2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Prazo Entrada.</w:t>
      </w:r>
    </w:p>
    <w:p w:rsidR="000B0FDD" w:rsidRPr="00DC5E03" w:rsidRDefault="000B0FDD" w:rsidP="001A57EC">
      <w:pPr>
        <w:pStyle w:val="PargrafodaLista"/>
        <w:numPr>
          <w:ilvl w:val="2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Prazo Área Solucionadora.</w:t>
      </w:r>
    </w:p>
    <w:p w:rsidR="000B0FDD" w:rsidRPr="00DC5E03" w:rsidRDefault="000B0FDD" w:rsidP="001A57EC">
      <w:pPr>
        <w:pStyle w:val="PargrafodaLista"/>
        <w:numPr>
          <w:ilvl w:val="2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Prazo Resposta Cidadão.</w:t>
      </w:r>
    </w:p>
    <w:p w:rsidR="005214CC" w:rsidRPr="00DC5E03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45" w:name="_Ref273340214"/>
      <w:bookmarkStart w:id="46" w:name="_Ref282092655"/>
      <w:r w:rsidRPr="00DC5E03">
        <w:rPr>
          <w:rFonts w:ascii="Calibri" w:hAnsi="Calibri" w:cstheme="minorHAnsi"/>
          <w:sz w:val="20"/>
          <w:szCs w:val="20"/>
        </w:rPr>
        <w:t xml:space="preserve">O </w:t>
      </w:r>
      <w:r w:rsidR="00A80D73" w:rsidRPr="00DC5E03">
        <w:rPr>
          <w:rFonts w:ascii="Calibri" w:hAnsi="Calibri" w:cstheme="minorHAnsi"/>
          <w:sz w:val="20"/>
          <w:szCs w:val="20"/>
        </w:rPr>
        <w:t xml:space="preserve">Ator informa </w:t>
      </w:r>
      <w:r w:rsidRPr="00DC5E03">
        <w:rPr>
          <w:rFonts w:ascii="Calibri" w:hAnsi="Calibri" w:cstheme="minorHAnsi"/>
          <w:sz w:val="20"/>
          <w:szCs w:val="20"/>
        </w:rPr>
        <w:t>o conteúdo da informação que deseja alterar</w:t>
      </w:r>
      <w:bookmarkEnd w:id="45"/>
      <w:r w:rsidR="00533238" w:rsidRPr="00DC5E03">
        <w:rPr>
          <w:rFonts w:ascii="Calibri" w:hAnsi="Calibri" w:cstheme="minorHAnsi"/>
          <w:sz w:val="20"/>
          <w:szCs w:val="20"/>
        </w:rPr>
        <w:t>;</w:t>
      </w:r>
      <w:bookmarkEnd w:id="46"/>
    </w:p>
    <w:p w:rsidR="005214CC" w:rsidRPr="00DC5E03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</w:t>
      </w:r>
      <w:r w:rsidR="00A80D73" w:rsidRPr="00DC5E03">
        <w:rPr>
          <w:rFonts w:ascii="Calibri" w:hAnsi="Calibri" w:cstheme="minorHAnsi"/>
          <w:sz w:val="20"/>
          <w:szCs w:val="20"/>
        </w:rPr>
        <w:t xml:space="preserve">ator </w:t>
      </w:r>
      <w:r w:rsidR="00761251" w:rsidRPr="00DC5E03">
        <w:rPr>
          <w:rFonts w:ascii="Calibri" w:hAnsi="Calibri" w:cstheme="minorHAnsi"/>
          <w:sz w:val="20"/>
          <w:szCs w:val="20"/>
        </w:rPr>
        <w:t xml:space="preserve">confirma a alteração </w:t>
      </w:r>
      <w:r w:rsidR="00F15168" w:rsidRPr="00DC5E03">
        <w:rPr>
          <w:rFonts w:ascii="Calibri" w:hAnsi="Calibri" w:cstheme="minorHAnsi"/>
          <w:sz w:val="20"/>
          <w:szCs w:val="20"/>
        </w:rPr>
        <w:t>d</w:t>
      </w:r>
      <w:r w:rsidR="005B1483" w:rsidRPr="00DC5E03">
        <w:rPr>
          <w:rFonts w:ascii="Calibri" w:hAnsi="Calibri" w:cstheme="minorHAnsi"/>
          <w:sz w:val="20"/>
          <w:szCs w:val="20"/>
        </w:rPr>
        <w:t>o</w:t>
      </w:r>
      <w:r w:rsidR="00F15168" w:rsidRPr="00DC5E03">
        <w:rPr>
          <w:rFonts w:ascii="Calibri" w:hAnsi="Calibri" w:cstheme="minorHAnsi"/>
          <w:sz w:val="20"/>
          <w:szCs w:val="20"/>
        </w:rPr>
        <w:t xml:space="preserve"> </w:t>
      </w:r>
      <w:r w:rsidR="005B1483" w:rsidRPr="00DC5E03">
        <w:rPr>
          <w:rFonts w:ascii="Calibri" w:hAnsi="Calibri" w:cstheme="minorHAnsi"/>
          <w:sz w:val="20"/>
          <w:szCs w:val="20"/>
        </w:rPr>
        <w:t>Tipo Manifestação</w:t>
      </w:r>
      <w:r w:rsidR="00533238" w:rsidRPr="00DC5E03">
        <w:rPr>
          <w:rFonts w:ascii="Calibri" w:hAnsi="Calibri" w:cstheme="minorHAnsi"/>
          <w:sz w:val="20"/>
          <w:szCs w:val="20"/>
        </w:rPr>
        <w:t>;</w:t>
      </w:r>
    </w:p>
    <w:p w:rsidR="005214CC" w:rsidRPr="00DC5E03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valida o preenchimento das informações</w:t>
      </w:r>
      <w:r w:rsidR="00533238" w:rsidRPr="00DC5E03">
        <w:rPr>
          <w:rFonts w:ascii="Calibri" w:hAnsi="Calibri" w:cstheme="minorHAnsi"/>
          <w:sz w:val="20"/>
          <w:szCs w:val="20"/>
        </w:rPr>
        <w:t>;</w:t>
      </w:r>
    </w:p>
    <w:p w:rsidR="00F01F8B" w:rsidRPr="00DC5E03" w:rsidRDefault="009C478E" w:rsidP="00F01F8B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DC5E03">
        <w:rPr>
          <w:rFonts w:ascii="Calibri" w:hAnsi="Calibri"/>
        </w:rPr>
        <w:fldChar w:fldCharType="begin"/>
      </w:r>
      <w:r w:rsidRPr="00DC5E03">
        <w:rPr>
          <w:rFonts w:ascii="Calibri" w:hAnsi="Calibri"/>
        </w:rPr>
        <w:instrText xml:space="preserve"> REF _Ref308697997 \r \h  \* MERGEFORMAT </w:instrText>
      </w:r>
      <w:r w:rsidRPr="00DC5E03">
        <w:rPr>
          <w:rFonts w:ascii="Calibri" w:hAnsi="Calibri"/>
        </w:rPr>
      </w:r>
      <w:r w:rsidRPr="00DC5E03">
        <w:rPr>
          <w:rFonts w:ascii="Calibri" w:hAnsi="Calibri"/>
        </w:rPr>
        <w:fldChar w:fldCharType="separate"/>
      </w:r>
      <w:r w:rsidR="00F00BB0" w:rsidRPr="00DC5E03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DC5E03">
        <w:rPr>
          <w:rFonts w:ascii="Calibri" w:hAnsi="Calibri"/>
        </w:rPr>
        <w:fldChar w:fldCharType="end"/>
      </w:r>
      <w:r w:rsidR="00F01F8B" w:rsidRPr="00DC5E03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DC5E03">
        <w:rPr>
          <w:rFonts w:ascii="Calibri" w:hAnsi="Calibri"/>
        </w:rPr>
        <w:fldChar w:fldCharType="begin"/>
      </w:r>
      <w:r w:rsidRPr="00DC5E03">
        <w:rPr>
          <w:rFonts w:ascii="Calibri" w:hAnsi="Calibri"/>
        </w:rPr>
        <w:instrText xml:space="preserve"> REF _Ref308697997 \h  \* MERGEFORMAT </w:instrText>
      </w:r>
      <w:r w:rsidRPr="00DC5E03">
        <w:rPr>
          <w:rFonts w:ascii="Calibri" w:hAnsi="Calibri"/>
        </w:rPr>
      </w:r>
      <w:r w:rsidRPr="00DC5E03">
        <w:rPr>
          <w:rFonts w:ascii="Calibri" w:hAnsi="Calibri"/>
        </w:rPr>
        <w:fldChar w:fldCharType="separate"/>
      </w:r>
      <w:r w:rsidR="00F00BB0" w:rsidRPr="00DC5E03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DC5E03">
        <w:rPr>
          <w:rFonts w:ascii="Calibri" w:hAnsi="Calibri"/>
        </w:rPr>
        <w:fldChar w:fldCharType="end"/>
      </w:r>
      <w:r w:rsidR="00F01F8B" w:rsidRPr="00DC5E03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5214CC" w:rsidRPr="00DC5E03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altera o registro na base de dados</w:t>
      </w:r>
      <w:r w:rsidR="00533238" w:rsidRPr="00DC5E03">
        <w:rPr>
          <w:rFonts w:ascii="Calibri" w:hAnsi="Calibri" w:cstheme="minorHAnsi"/>
          <w:sz w:val="20"/>
          <w:szCs w:val="20"/>
        </w:rPr>
        <w:t>;</w:t>
      </w:r>
      <w:r w:rsidRPr="00DC5E03">
        <w:rPr>
          <w:rFonts w:ascii="Calibri" w:hAnsi="Calibri" w:cstheme="minorHAnsi"/>
          <w:bCs/>
          <w:iCs/>
          <w:color w:val="000000"/>
          <w:sz w:val="20"/>
          <w:szCs w:val="20"/>
        </w:rPr>
        <w:t xml:space="preserve"> </w:t>
      </w:r>
    </w:p>
    <w:p w:rsidR="005214CC" w:rsidRPr="00DC5E03" w:rsidRDefault="00AC4105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apresenta</w:t>
      </w:r>
      <w:r w:rsidR="001A57EC" w:rsidRPr="00DC5E03">
        <w:rPr>
          <w:rFonts w:ascii="Calibri" w:hAnsi="Calibri" w:cstheme="minorHAnsi"/>
          <w:sz w:val="20"/>
          <w:szCs w:val="20"/>
        </w:rPr>
        <w:t xml:space="preserve"> mensagem</w:t>
      </w:r>
      <w:r w:rsidR="00533238" w:rsidRPr="00DC5E03">
        <w:rPr>
          <w:rFonts w:ascii="Calibri" w:hAnsi="Calibri" w:cstheme="minorHAnsi"/>
          <w:sz w:val="20"/>
          <w:szCs w:val="20"/>
        </w:rPr>
        <w:t>;</w:t>
      </w:r>
    </w:p>
    <w:p w:rsidR="005214CC" w:rsidRPr="00DC5E03" w:rsidRDefault="00CB0ABD" w:rsidP="00BD04E5">
      <w:pPr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caso de uso retorna ao passo [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_Ref361150636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="00AC4105" w:rsidRPr="00DC5E03">
        <w:rPr>
          <w:rFonts w:ascii="Calibri" w:hAnsi="Calibri" w:cstheme="minorHAnsi"/>
          <w:sz w:val="20"/>
          <w:szCs w:val="20"/>
        </w:rPr>
        <w:t>6.1</w:t>
      </w:r>
      <w:r w:rsidR="009C478E" w:rsidRPr="00DC5E03">
        <w:rPr>
          <w:rFonts w:ascii="Calibri" w:hAnsi="Calibri"/>
        </w:rPr>
        <w:fldChar w:fldCharType="end"/>
      </w:r>
      <w:r w:rsidRPr="00DC5E03">
        <w:rPr>
          <w:rFonts w:ascii="Calibri" w:hAnsi="Calibri" w:cstheme="minorHAnsi"/>
          <w:sz w:val="20"/>
          <w:szCs w:val="20"/>
        </w:rPr>
        <w:t>] do fluxo básico.</w:t>
      </w:r>
    </w:p>
    <w:p w:rsidR="00CB0ABD" w:rsidRPr="00DC5E03" w:rsidRDefault="00CA37F2" w:rsidP="00BD04E5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7" w:name="_Ref308697309"/>
      <w:bookmarkStart w:id="48" w:name="_Ref345601386"/>
      <w:bookmarkStart w:id="49" w:name="_Toc361215752"/>
      <w:r w:rsidRPr="00DC5E03">
        <w:rPr>
          <w:rFonts w:ascii="Calibri" w:hAnsi="Calibri" w:cstheme="minorHAnsi"/>
        </w:rPr>
        <w:t>Excluir</w:t>
      </w:r>
      <w:r w:rsidR="00CB0ABD" w:rsidRPr="00DC5E03">
        <w:rPr>
          <w:rFonts w:ascii="Calibri" w:hAnsi="Calibri" w:cstheme="minorHAnsi"/>
        </w:rPr>
        <w:t xml:space="preserve"> </w:t>
      </w:r>
      <w:bookmarkEnd w:id="47"/>
      <w:r w:rsidR="005B1483" w:rsidRPr="00DC5E03">
        <w:rPr>
          <w:rFonts w:ascii="Calibri" w:hAnsi="Calibri" w:cstheme="minorHAnsi"/>
        </w:rPr>
        <w:t>Tipo Manifestação</w:t>
      </w:r>
      <w:bookmarkEnd w:id="48"/>
      <w:bookmarkEnd w:id="49"/>
    </w:p>
    <w:p w:rsidR="00CA37F2" w:rsidRPr="00DC5E03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</w:t>
      </w:r>
      <w:r w:rsidR="008B4BDF" w:rsidRPr="00DC5E03">
        <w:rPr>
          <w:rFonts w:ascii="Calibri" w:hAnsi="Calibri" w:cstheme="minorHAnsi"/>
          <w:sz w:val="20"/>
          <w:szCs w:val="20"/>
        </w:rPr>
        <w:t>Ator</w:t>
      </w:r>
      <w:r w:rsidRPr="00DC5E03">
        <w:rPr>
          <w:rFonts w:ascii="Calibri" w:hAnsi="Calibri" w:cstheme="minorHAnsi"/>
          <w:sz w:val="20"/>
          <w:szCs w:val="20"/>
        </w:rPr>
        <w:t xml:space="preserve"> aciona a opção para excluir </w:t>
      </w:r>
      <w:r w:rsidR="005B1483" w:rsidRPr="00DC5E03">
        <w:rPr>
          <w:rFonts w:ascii="Calibri" w:hAnsi="Calibri" w:cstheme="minorHAnsi"/>
          <w:sz w:val="20"/>
          <w:szCs w:val="20"/>
        </w:rPr>
        <w:t>Tipo Manifestação</w:t>
      </w:r>
      <w:r w:rsidR="00533238" w:rsidRPr="00DC5E03">
        <w:rPr>
          <w:rFonts w:ascii="Calibri" w:hAnsi="Calibri" w:cstheme="minorHAnsi"/>
          <w:sz w:val="20"/>
          <w:szCs w:val="20"/>
        </w:rPr>
        <w:t>;</w:t>
      </w:r>
    </w:p>
    <w:p w:rsidR="00CA37F2" w:rsidRPr="00DC5E03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AC4105" w:rsidRPr="00DC5E03">
        <w:rPr>
          <w:rFonts w:ascii="Calibri" w:hAnsi="Calibri" w:cstheme="minorHAnsi"/>
          <w:sz w:val="20"/>
          <w:szCs w:val="20"/>
        </w:rPr>
        <w:t>[</w:t>
      </w:r>
      <w:r w:rsidR="00717A22" w:rsidRPr="00DC5E03">
        <w:rPr>
          <w:rFonts w:ascii="Calibri" w:hAnsi="Calibri" w:cstheme="minorHAnsi"/>
          <w:sz w:val="20"/>
          <w:szCs w:val="20"/>
        </w:rPr>
        <w:t>MSG04</w:t>
      </w:r>
      <w:proofErr w:type="gramStart"/>
      <w:r w:rsidR="00AC4105" w:rsidRPr="00DC5E03">
        <w:rPr>
          <w:rFonts w:ascii="Calibri" w:hAnsi="Calibri" w:cstheme="minorHAnsi"/>
          <w:sz w:val="20"/>
          <w:szCs w:val="20"/>
        </w:rPr>
        <w:t>][</w:t>
      </w:r>
      <w:proofErr w:type="gramEnd"/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_Ref361150858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="00AC4105" w:rsidRPr="00DC5E03">
        <w:rPr>
          <w:rFonts w:ascii="Calibri" w:hAnsi="Calibri" w:cstheme="minorHAnsi"/>
          <w:sz w:val="20"/>
          <w:szCs w:val="20"/>
        </w:rPr>
        <w:t>9</w:t>
      </w:r>
      <w:bookmarkStart w:id="50" w:name="_GoBack"/>
      <w:r w:rsidR="00AC4105" w:rsidRPr="00DC5E03">
        <w:rPr>
          <w:rFonts w:ascii="Calibri" w:hAnsi="Calibri" w:cstheme="minorHAnsi"/>
          <w:sz w:val="20"/>
          <w:szCs w:val="20"/>
        </w:rPr>
        <w:t>.</w:t>
      </w:r>
      <w:bookmarkEnd w:id="50"/>
      <w:r w:rsidR="00AC4105" w:rsidRPr="00DC5E03">
        <w:rPr>
          <w:rFonts w:ascii="Calibri" w:hAnsi="Calibri" w:cstheme="minorHAnsi"/>
          <w:sz w:val="20"/>
          <w:szCs w:val="20"/>
        </w:rPr>
        <w:t>6</w:t>
      </w:r>
      <w:r w:rsidR="009C478E" w:rsidRPr="00DC5E03">
        <w:rPr>
          <w:rFonts w:ascii="Calibri" w:hAnsi="Calibri"/>
        </w:rPr>
        <w:fldChar w:fldCharType="end"/>
      </w:r>
      <w:r w:rsidR="00AC4105" w:rsidRPr="00DC5E03">
        <w:rPr>
          <w:rFonts w:ascii="Calibri" w:hAnsi="Calibri" w:cstheme="minorHAnsi"/>
          <w:sz w:val="20"/>
          <w:szCs w:val="20"/>
        </w:rPr>
        <w:t>]</w:t>
      </w:r>
      <w:r w:rsidR="00533238" w:rsidRPr="00DC5E03">
        <w:rPr>
          <w:rFonts w:ascii="Calibri" w:hAnsi="Calibri" w:cstheme="minorHAnsi"/>
          <w:sz w:val="20"/>
          <w:szCs w:val="20"/>
        </w:rPr>
        <w:t>;</w:t>
      </w:r>
    </w:p>
    <w:p w:rsidR="00CA37F2" w:rsidRPr="00DC5E03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</w:t>
      </w:r>
      <w:r w:rsidR="008B4BDF" w:rsidRPr="00DC5E03">
        <w:rPr>
          <w:rFonts w:ascii="Calibri" w:hAnsi="Calibri" w:cstheme="minorHAnsi"/>
          <w:sz w:val="20"/>
          <w:szCs w:val="20"/>
        </w:rPr>
        <w:t>ator</w:t>
      </w:r>
      <w:r w:rsidRPr="00DC5E03">
        <w:rPr>
          <w:rFonts w:ascii="Calibri" w:hAnsi="Calibri" w:cstheme="minorHAnsi"/>
          <w:sz w:val="20"/>
          <w:szCs w:val="20"/>
        </w:rPr>
        <w:t xml:space="preserve"> confirma a exclusão </w:t>
      </w:r>
      <w:r w:rsidR="005B1483" w:rsidRPr="00DC5E03">
        <w:rPr>
          <w:rFonts w:ascii="Calibri" w:hAnsi="Calibri" w:cstheme="minorHAnsi"/>
          <w:sz w:val="20"/>
          <w:szCs w:val="20"/>
        </w:rPr>
        <w:t>do</w:t>
      </w:r>
      <w:r w:rsidR="00F15168" w:rsidRPr="00DC5E03">
        <w:rPr>
          <w:rFonts w:ascii="Calibri" w:hAnsi="Calibri" w:cstheme="minorHAnsi"/>
          <w:sz w:val="20"/>
          <w:szCs w:val="20"/>
        </w:rPr>
        <w:t xml:space="preserve"> </w:t>
      </w:r>
      <w:r w:rsidR="005B1483" w:rsidRPr="00DC5E03">
        <w:rPr>
          <w:rFonts w:ascii="Calibri" w:hAnsi="Calibri" w:cstheme="minorHAnsi"/>
          <w:sz w:val="20"/>
          <w:szCs w:val="20"/>
        </w:rPr>
        <w:t>Tipo Manifestação</w:t>
      </w:r>
      <w:r w:rsidR="00533238" w:rsidRPr="00DC5E03">
        <w:rPr>
          <w:rFonts w:ascii="Calibri" w:hAnsi="Calibri" w:cstheme="minorHAnsi"/>
          <w:sz w:val="20"/>
          <w:szCs w:val="20"/>
        </w:rPr>
        <w:t>;</w:t>
      </w:r>
    </w:p>
    <w:p w:rsidR="00462CCF" w:rsidRPr="00DC5E03" w:rsidRDefault="009C478E" w:rsidP="00462CC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DC5E03">
        <w:rPr>
          <w:rFonts w:ascii="Calibri" w:hAnsi="Calibri"/>
        </w:rPr>
        <w:fldChar w:fldCharType="begin"/>
      </w:r>
      <w:r w:rsidRPr="00DC5E03">
        <w:rPr>
          <w:rFonts w:ascii="Calibri" w:hAnsi="Calibri"/>
        </w:rPr>
        <w:instrText xml:space="preserve"> REF _Ref345603460 \w \h \d " -"  \* MERGEFORMAT </w:instrText>
      </w:r>
      <w:r w:rsidRPr="00DC5E03">
        <w:rPr>
          <w:rFonts w:ascii="Calibri" w:hAnsi="Calibri"/>
        </w:rPr>
      </w:r>
      <w:r w:rsidRPr="00DC5E03">
        <w:rPr>
          <w:rFonts w:ascii="Calibri" w:hAnsi="Calibri"/>
        </w:rPr>
        <w:fldChar w:fldCharType="separate"/>
      </w:r>
      <w:r w:rsidR="00462CCF" w:rsidRPr="00DC5E03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DC5E03">
        <w:rPr>
          <w:rFonts w:ascii="Calibri" w:hAnsi="Calibri"/>
        </w:rPr>
        <w:fldChar w:fldCharType="end"/>
      </w:r>
      <w:r w:rsidR="00462CCF" w:rsidRPr="00DC5E03">
        <w:rPr>
          <w:rFonts w:ascii="Calibri" w:hAnsi="Calibri" w:cstheme="minorHAnsi"/>
          <w:b/>
          <w:sz w:val="20"/>
          <w:szCs w:val="20"/>
          <w:u w:val="single"/>
        </w:rPr>
        <w:t>-</w:t>
      </w:r>
      <w:r w:rsidRPr="00DC5E03">
        <w:rPr>
          <w:rFonts w:ascii="Calibri" w:hAnsi="Calibri"/>
        </w:rPr>
        <w:fldChar w:fldCharType="begin"/>
      </w:r>
      <w:r w:rsidRPr="00DC5E03">
        <w:rPr>
          <w:rFonts w:ascii="Calibri" w:hAnsi="Calibri"/>
        </w:rPr>
        <w:instrText xml:space="preserve"> REF _Ref345603460 \h  \* MERGEFORMAT </w:instrText>
      </w:r>
      <w:r w:rsidRPr="00DC5E03">
        <w:rPr>
          <w:rFonts w:ascii="Calibri" w:hAnsi="Calibri"/>
        </w:rPr>
      </w:r>
      <w:r w:rsidRPr="00DC5E03">
        <w:rPr>
          <w:rFonts w:ascii="Calibri" w:hAnsi="Calibri"/>
        </w:rPr>
        <w:fldChar w:fldCharType="separate"/>
      </w:r>
      <w:r w:rsidR="00462CCF" w:rsidRPr="00DC5E03">
        <w:rPr>
          <w:rFonts w:ascii="Calibri" w:hAnsi="Calibri" w:cstheme="minorHAnsi"/>
          <w:b/>
          <w:sz w:val="20"/>
          <w:szCs w:val="20"/>
          <w:u w:val="single"/>
        </w:rPr>
        <w:t>Violação de Integridade Referencial</w:t>
      </w:r>
      <w:r w:rsidRPr="00DC5E03">
        <w:rPr>
          <w:rFonts w:ascii="Calibri" w:hAnsi="Calibri"/>
        </w:rPr>
        <w:fldChar w:fldCharType="end"/>
      </w:r>
    </w:p>
    <w:p w:rsidR="00CA37F2" w:rsidRPr="00DC5E03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sistema exclui </w:t>
      </w:r>
      <w:r w:rsidR="008B4BDF" w:rsidRPr="00DC5E03">
        <w:rPr>
          <w:rFonts w:ascii="Calibri" w:hAnsi="Calibri" w:cstheme="minorHAnsi"/>
          <w:sz w:val="20"/>
          <w:szCs w:val="20"/>
        </w:rPr>
        <w:t xml:space="preserve">a </w:t>
      </w:r>
      <w:r w:rsidR="005B1483" w:rsidRPr="00DC5E03">
        <w:rPr>
          <w:rFonts w:ascii="Calibri" w:hAnsi="Calibri" w:cstheme="minorHAnsi"/>
          <w:sz w:val="20"/>
          <w:szCs w:val="20"/>
        </w:rPr>
        <w:t>Tipo Manifestação</w:t>
      </w:r>
      <w:r w:rsidR="008B4BDF" w:rsidRPr="00DC5E03">
        <w:rPr>
          <w:rFonts w:ascii="Calibri" w:hAnsi="Calibri" w:cstheme="minorHAnsi"/>
          <w:sz w:val="20"/>
          <w:szCs w:val="20"/>
        </w:rPr>
        <w:t xml:space="preserve"> </w:t>
      </w:r>
      <w:r w:rsidRPr="00DC5E03">
        <w:rPr>
          <w:rFonts w:ascii="Calibri" w:hAnsi="Calibri" w:cstheme="minorHAnsi"/>
          <w:sz w:val="20"/>
          <w:szCs w:val="20"/>
        </w:rPr>
        <w:t>na base de dados</w:t>
      </w:r>
      <w:r w:rsidR="00533238" w:rsidRPr="00DC5E03">
        <w:rPr>
          <w:rFonts w:ascii="Calibri" w:hAnsi="Calibri" w:cstheme="minorHAnsi"/>
          <w:sz w:val="20"/>
          <w:szCs w:val="20"/>
        </w:rPr>
        <w:t>;</w:t>
      </w:r>
    </w:p>
    <w:p w:rsidR="00CA37F2" w:rsidRPr="00DC5E03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717A22" w:rsidRPr="00DC5E03">
        <w:rPr>
          <w:rFonts w:ascii="Calibri" w:hAnsi="Calibri" w:cstheme="minorHAnsi"/>
          <w:sz w:val="20"/>
          <w:szCs w:val="20"/>
        </w:rPr>
        <w:t>MSG03</w:t>
      </w:r>
      <w:r w:rsidR="00533238" w:rsidRPr="00DC5E03">
        <w:rPr>
          <w:rFonts w:ascii="Calibri" w:hAnsi="Calibri" w:cstheme="minorHAnsi"/>
          <w:sz w:val="20"/>
          <w:szCs w:val="20"/>
        </w:rPr>
        <w:t>;</w:t>
      </w:r>
    </w:p>
    <w:p w:rsidR="005214CC" w:rsidRPr="00DC5E03" w:rsidRDefault="00CB0ABD" w:rsidP="00BD04E5">
      <w:pPr>
        <w:widowControl w:val="0"/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caso de uso retorna ao passo </w:t>
      </w:r>
      <w:r w:rsidR="00AC4105" w:rsidRPr="00DC5E03">
        <w:rPr>
          <w:rFonts w:ascii="Calibri" w:hAnsi="Calibri" w:cstheme="minorHAnsi"/>
          <w:sz w:val="20"/>
          <w:szCs w:val="20"/>
        </w:rPr>
        <w:t>[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_Ref361214683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proofErr w:type="gramStart"/>
      <w:r w:rsidR="0088623D" w:rsidRPr="00DC5E03">
        <w:rPr>
          <w:rFonts w:ascii="Calibri" w:hAnsi="Calibri"/>
        </w:rPr>
        <w:t>2</w:t>
      </w:r>
      <w:proofErr w:type="gramEnd"/>
      <w:r w:rsidR="009C478E" w:rsidRPr="00DC5E03">
        <w:rPr>
          <w:rFonts w:ascii="Calibri" w:hAnsi="Calibri"/>
        </w:rPr>
        <w:fldChar w:fldCharType="end"/>
      </w:r>
      <w:r w:rsidRPr="00DC5E03">
        <w:rPr>
          <w:rFonts w:ascii="Calibri" w:hAnsi="Calibri" w:cstheme="minorHAnsi"/>
          <w:sz w:val="20"/>
          <w:szCs w:val="20"/>
        </w:rPr>
        <w:t>] do fluxo básico.</w:t>
      </w:r>
    </w:p>
    <w:p w:rsidR="00261A43" w:rsidRPr="00DC5E03" w:rsidRDefault="00261A43" w:rsidP="00261A43">
      <w:pPr>
        <w:widowControl w:val="0"/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  <w:highlight w:val="yellow"/>
        </w:rPr>
      </w:pPr>
    </w:p>
    <w:p w:rsidR="00261A43" w:rsidRPr="00DC5E03" w:rsidRDefault="00261A43" w:rsidP="00261A43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51" w:name="_Toc361215753"/>
      <w:r w:rsidRPr="00DC5E03">
        <w:rPr>
          <w:rFonts w:ascii="Calibri" w:hAnsi="Calibri" w:cstheme="minorHAnsi"/>
        </w:rPr>
        <w:t>Paginação</w:t>
      </w:r>
      <w:bookmarkEnd w:id="51"/>
    </w:p>
    <w:p w:rsidR="00261A43" w:rsidRPr="00DC5E03" w:rsidRDefault="00261A43" w:rsidP="002F727C">
      <w:pPr>
        <w:pStyle w:val="PargrafodaLista"/>
        <w:numPr>
          <w:ilvl w:val="0"/>
          <w:numId w:val="31"/>
        </w:numPr>
        <w:rPr>
          <w:rFonts w:ascii="Calibri" w:hAnsi="Calibri" w:cstheme="minorHAnsi"/>
          <w:sz w:val="20"/>
          <w:szCs w:val="20"/>
          <w:lang w:eastAsia="en-US"/>
        </w:rPr>
      </w:pPr>
      <w:r w:rsidRPr="00DC5E03">
        <w:rPr>
          <w:rFonts w:ascii="Calibri" w:hAnsi="Calibri" w:cstheme="minorHAnsi"/>
          <w:sz w:val="20"/>
          <w:szCs w:val="20"/>
          <w:lang w:eastAsia="en-US"/>
        </w:rPr>
        <w:t>O Ator deve definir a quantidade de itens que ele deseja visualizar</w:t>
      </w:r>
    </w:p>
    <w:p w:rsidR="00261A43" w:rsidRPr="00DC5E03" w:rsidRDefault="002F727C" w:rsidP="00261A43">
      <w:pPr>
        <w:pStyle w:val="PargrafodaLista"/>
        <w:numPr>
          <w:ilvl w:val="0"/>
          <w:numId w:val="31"/>
        </w:numPr>
        <w:rPr>
          <w:rFonts w:ascii="Calibri" w:hAnsi="Calibri" w:cstheme="minorHAnsi"/>
          <w:sz w:val="20"/>
          <w:szCs w:val="20"/>
          <w:lang w:eastAsia="en-US"/>
        </w:rPr>
      </w:pPr>
      <w:r w:rsidRPr="00DC5E03">
        <w:rPr>
          <w:rFonts w:ascii="Calibri" w:hAnsi="Calibri" w:cstheme="minorHAnsi"/>
          <w:sz w:val="20"/>
          <w:szCs w:val="20"/>
          <w:lang w:eastAsia="en-US"/>
        </w:rPr>
        <w:t xml:space="preserve">O Sistema apresenta uma lista com a quantidade definida entre </w:t>
      </w:r>
      <w:proofErr w:type="gramStart"/>
      <w:r w:rsidRPr="00DC5E03">
        <w:rPr>
          <w:rFonts w:ascii="Calibri" w:hAnsi="Calibri" w:cstheme="minorHAnsi"/>
          <w:sz w:val="20"/>
          <w:szCs w:val="20"/>
          <w:lang w:eastAsia="en-US"/>
        </w:rPr>
        <w:t>5</w:t>
      </w:r>
      <w:proofErr w:type="gramEnd"/>
      <w:r w:rsidRPr="00DC5E03">
        <w:rPr>
          <w:rFonts w:ascii="Calibri" w:hAnsi="Calibri" w:cstheme="minorHAnsi"/>
          <w:sz w:val="20"/>
          <w:szCs w:val="20"/>
          <w:lang w:eastAsia="en-US"/>
        </w:rPr>
        <w:t xml:space="preserve"> e 15 – Tipos de Manifestações</w:t>
      </w:r>
    </w:p>
    <w:p w:rsidR="004E6B6A" w:rsidRPr="00DC5E03" w:rsidRDefault="004E6B6A" w:rsidP="001D65AC">
      <w:pPr>
        <w:pStyle w:val="Ttulo2"/>
        <w:rPr>
          <w:rFonts w:ascii="Calibri" w:hAnsi="Calibri" w:cstheme="minorHAnsi"/>
          <w:sz w:val="20"/>
          <w:szCs w:val="20"/>
        </w:rPr>
      </w:pPr>
      <w:bookmarkStart w:id="52" w:name="_Toc231978376"/>
      <w:bookmarkStart w:id="53" w:name="_Toc231978422"/>
      <w:bookmarkStart w:id="54" w:name="_Toc232222139"/>
      <w:bookmarkStart w:id="55" w:name="_Toc232390018"/>
      <w:bookmarkStart w:id="56" w:name="_Toc257717382"/>
      <w:bookmarkStart w:id="57" w:name="_Toc257717641"/>
      <w:bookmarkStart w:id="58" w:name="_Toc257718643"/>
      <w:bookmarkStart w:id="59" w:name="_Toc297738009"/>
      <w:bookmarkStart w:id="60" w:name="_Toc361215754"/>
      <w:r w:rsidRPr="00DC5E03">
        <w:rPr>
          <w:rFonts w:ascii="Calibri" w:hAnsi="Calibri" w:cstheme="minorHAnsi"/>
          <w:sz w:val="20"/>
          <w:szCs w:val="20"/>
        </w:rPr>
        <w:lastRenderedPageBreak/>
        <w:t>Fluxo de Exceções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B90AE8" w:rsidRPr="00DC5E03" w:rsidRDefault="00B90AE8" w:rsidP="00BD04E5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61" w:name="_Ref308697997"/>
      <w:bookmarkStart w:id="62" w:name="_Toc361215755"/>
      <w:r w:rsidRPr="00DC5E03">
        <w:rPr>
          <w:rFonts w:ascii="Calibri" w:hAnsi="Calibri" w:cstheme="minorHAnsi"/>
        </w:rPr>
        <w:t>Informação Obrigatória Não Preenchida</w:t>
      </w:r>
      <w:bookmarkEnd w:id="61"/>
      <w:bookmarkEnd w:id="62"/>
    </w:p>
    <w:p w:rsidR="00057839" w:rsidRPr="00DC5E03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057839" w:rsidRPr="00DC5E03" w:rsidRDefault="002F727C" w:rsidP="002F727C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inform</w:t>
      </w:r>
      <w:r w:rsidR="00057839" w:rsidRPr="00DC5E03">
        <w:rPr>
          <w:rFonts w:ascii="Calibri" w:hAnsi="Calibri" w:cstheme="minorHAnsi"/>
          <w:sz w:val="20"/>
          <w:szCs w:val="20"/>
        </w:rPr>
        <w:t xml:space="preserve">a a mensagem </w:t>
      </w:r>
      <w:r w:rsidRPr="00DC5E03">
        <w:rPr>
          <w:rFonts w:ascii="Calibri" w:hAnsi="Calibri" w:cstheme="minorHAnsi"/>
          <w:sz w:val="20"/>
          <w:szCs w:val="20"/>
        </w:rPr>
        <w:t>“Campo [Nome do Campo] é Obrigatório”</w:t>
      </w:r>
      <w:r w:rsidR="00057839" w:rsidRPr="00DC5E03">
        <w:rPr>
          <w:rFonts w:ascii="Calibri" w:hAnsi="Calibri" w:cstheme="minorHAnsi"/>
          <w:sz w:val="20"/>
          <w:szCs w:val="20"/>
        </w:rPr>
        <w:t>.</w:t>
      </w:r>
    </w:p>
    <w:p w:rsidR="00B90AE8" w:rsidRPr="00DC5E03" w:rsidRDefault="00CD1CA8" w:rsidP="00236006">
      <w:pPr>
        <w:pStyle w:val="PargrafodaLista"/>
        <w:widowControl w:val="0"/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Na modal o campo obrigatório fica em destaque</w:t>
      </w:r>
    </w:p>
    <w:p w:rsidR="00CD1CA8" w:rsidRPr="00DC5E03" w:rsidRDefault="00CD1CA8" w:rsidP="00CD1CA8">
      <w:pPr>
        <w:pStyle w:val="PargrafodaLista"/>
        <w:widowControl w:val="0"/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proofErr w:type="gramStart"/>
      <w:r w:rsidRPr="00DC5E03">
        <w:rPr>
          <w:rFonts w:ascii="Calibri" w:hAnsi="Calibri" w:cstheme="minorHAnsi"/>
          <w:sz w:val="20"/>
          <w:szCs w:val="20"/>
        </w:rPr>
        <w:t>O Sistema válida</w:t>
      </w:r>
      <w:proofErr w:type="gramEnd"/>
      <w:r w:rsidRPr="00DC5E03">
        <w:rPr>
          <w:rFonts w:ascii="Calibri" w:hAnsi="Calibri" w:cstheme="minorHAnsi"/>
          <w:sz w:val="20"/>
          <w:szCs w:val="20"/>
        </w:rPr>
        <w:t xml:space="preserve"> a informação, após o preenchimento dos campos obrigatórios</w:t>
      </w:r>
    </w:p>
    <w:p w:rsidR="005D5101" w:rsidRPr="00DC5E03" w:rsidRDefault="005D5101" w:rsidP="005D5101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63" w:name="_Ref308697947"/>
      <w:bookmarkStart w:id="64" w:name="_Toc361215756"/>
      <w:r w:rsidRPr="00DC5E03">
        <w:rPr>
          <w:rFonts w:ascii="Calibri" w:hAnsi="Calibri" w:cstheme="minorHAnsi"/>
        </w:rPr>
        <w:t>Registros Não Retornados na Consulta</w:t>
      </w:r>
      <w:bookmarkEnd w:id="63"/>
      <w:bookmarkEnd w:id="64"/>
    </w:p>
    <w:p w:rsidR="005D5101" w:rsidRPr="00DC5E03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sistema verifica que não existe </w:t>
      </w:r>
      <w:r w:rsidR="005B1483" w:rsidRPr="00DC5E03">
        <w:rPr>
          <w:rFonts w:ascii="Calibri" w:hAnsi="Calibri" w:cstheme="minorHAnsi"/>
          <w:sz w:val="20"/>
          <w:szCs w:val="20"/>
        </w:rPr>
        <w:t>Tipo Manifestação</w:t>
      </w:r>
      <w:r w:rsidRPr="00DC5E03">
        <w:rPr>
          <w:rFonts w:ascii="Calibri" w:hAnsi="Calibri" w:cstheme="minorHAnsi"/>
          <w:sz w:val="20"/>
          <w:szCs w:val="20"/>
        </w:rPr>
        <w:t xml:space="preserve"> cadastrad</w:t>
      </w:r>
      <w:r w:rsidR="005B1483" w:rsidRPr="00DC5E03">
        <w:rPr>
          <w:rFonts w:ascii="Calibri" w:hAnsi="Calibri" w:cstheme="minorHAnsi"/>
          <w:sz w:val="20"/>
          <w:szCs w:val="20"/>
        </w:rPr>
        <w:t>o</w:t>
      </w:r>
      <w:r w:rsidRPr="00DC5E03">
        <w:rPr>
          <w:rFonts w:ascii="Calibri" w:hAnsi="Calibri" w:cstheme="minorHAnsi"/>
          <w:sz w:val="20"/>
          <w:szCs w:val="20"/>
        </w:rPr>
        <w:t xml:space="preserve"> na base de dados para </w:t>
      </w:r>
      <w:r w:rsidR="00462CCF" w:rsidRPr="00DC5E03">
        <w:rPr>
          <w:rFonts w:ascii="Calibri" w:hAnsi="Calibri" w:cstheme="minorHAnsi"/>
          <w:sz w:val="20"/>
          <w:szCs w:val="20"/>
        </w:rPr>
        <w:t>o parâmetro informado</w:t>
      </w:r>
      <w:r w:rsidRPr="00DC5E03">
        <w:rPr>
          <w:rFonts w:ascii="Calibri" w:hAnsi="Calibri" w:cstheme="minorHAnsi"/>
          <w:sz w:val="20"/>
          <w:szCs w:val="20"/>
        </w:rPr>
        <w:t>;</w:t>
      </w:r>
    </w:p>
    <w:p w:rsidR="005D5101" w:rsidRPr="00DC5E03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CD1CA8" w:rsidRPr="00DC5E03">
        <w:rPr>
          <w:rFonts w:ascii="Calibri" w:hAnsi="Calibri" w:cstheme="minorHAnsi"/>
          <w:sz w:val="20"/>
          <w:szCs w:val="20"/>
        </w:rPr>
        <w:t>“Nenhum registro foi encontrado para os filtros informados.”</w:t>
      </w:r>
      <w:r w:rsidRPr="00DC5E03">
        <w:rPr>
          <w:rFonts w:ascii="Calibri" w:hAnsi="Calibri" w:cstheme="minorHAnsi"/>
          <w:sz w:val="20"/>
          <w:szCs w:val="20"/>
        </w:rPr>
        <w:t>;</w:t>
      </w:r>
    </w:p>
    <w:p w:rsidR="005D5101" w:rsidRPr="00DC5E03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</w:t>
      </w:r>
      <w:r w:rsidR="00462CCF" w:rsidRPr="00DC5E03">
        <w:rPr>
          <w:rFonts w:ascii="Calibri" w:hAnsi="Calibri" w:cstheme="minorHAnsi"/>
          <w:sz w:val="20"/>
          <w:szCs w:val="20"/>
        </w:rPr>
        <w:t>ator</w:t>
      </w:r>
      <w:r w:rsidRPr="00DC5E03">
        <w:rPr>
          <w:rFonts w:ascii="Calibri" w:hAnsi="Calibri" w:cstheme="minorHAnsi"/>
          <w:sz w:val="20"/>
          <w:szCs w:val="20"/>
        </w:rPr>
        <w:t xml:space="preserve"> confirma a mensagem;</w:t>
      </w:r>
    </w:p>
    <w:p w:rsidR="005D5101" w:rsidRPr="00DC5E03" w:rsidRDefault="005D5101" w:rsidP="005D5101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caso de uso retorna ao passo</w:t>
      </w:r>
      <w:r w:rsidR="00CD1CA8" w:rsidRPr="00DC5E03">
        <w:rPr>
          <w:rFonts w:ascii="Calibri" w:hAnsi="Calibri" w:cstheme="minorHAnsi"/>
          <w:sz w:val="20"/>
          <w:szCs w:val="20"/>
        </w:rPr>
        <w:t xml:space="preserve"> [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_Ref361150973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="00AC4105" w:rsidRPr="00DC5E03">
        <w:rPr>
          <w:rFonts w:ascii="Calibri" w:hAnsi="Calibri" w:cstheme="minorHAnsi"/>
          <w:sz w:val="20"/>
          <w:szCs w:val="20"/>
        </w:rPr>
        <w:t>6.1</w:t>
      </w:r>
      <w:r w:rsidR="009C478E" w:rsidRPr="00DC5E03">
        <w:rPr>
          <w:rFonts w:ascii="Calibri" w:hAnsi="Calibri"/>
        </w:rPr>
        <w:fldChar w:fldCharType="end"/>
      </w:r>
      <w:r w:rsidRPr="00DC5E03">
        <w:rPr>
          <w:rFonts w:ascii="Calibri" w:hAnsi="Calibri" w:cstheme="minorHAnsi"/>
          <w:sz w:val="20"/>
          <w:szCs w:val="20"/>
        </w:rPr>
        <w:t>] do fluxo básico.</w:t>
      </w:r>
    </w:p>
    <w:p w:rsidR="00462CCF" w:rsidRPr="00DC5E03" w:rsidRDefault="00462CCF" w:rsidP="00462CCF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65" w:name="_Ref345603460"/>
      <w:bookmarkStart w:id="66" w:name="_Toc361215757"/>
      <w:r w:rsidRPr="00DC5E03">
        <w:rPr>
          <w:rFonts w:ascii="Calibri" w:hAnsi="Calibri" w:cstheme="minorHAnsi"/>
        </w:rPr>
        <w:t>Violação de Integridade Referencial</w:t>
      </w:r>
      <w:bookmarkEnd w:id="65"/>
      <w:bookmarkEnd w:id="66"/>
    </w:p>
    <w:p w:rsidR="00E66F21" w:rsidRPr="00DC5E03" w:rsidRDefault="00E66F21" w:rsidP="00E66F21">
      <w:pPr>
        <w:pStyle w:val="PargrafodaLista"/>
        <w:rPr>
          <w:rFonts w:ascii="Calibri" w:hAnsi="Calibri" w:cstheme="minorHAnsi"/>
          <w:sz w:val="20"/>
          <w:szCs w:val="20"/>
          <w:highlight w:val="yellow"/>
          <w:lang w:eastAsia="en-US"/>
        </w:rPr>
      </w:pPr>
    </w:p>
    <w:p w:rsidR="00462CCF" w:rsidRPr="00DC5E03" w:rsidRDefault="00462CCF" w:rsidP="00E66F21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sistema verifica que o registro faz relacionamento com vários registros de outra tabela relacionada;</w:t>
      </w:r>
    </w:p>
    <w:p w:rsidR="00462CCF" w:rsidRPr="00DC5E03" w:rsidRDefault="00462CCF" w:rsidP="00E66F21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CD1CA8" w:rsidRPr="00DC5E03">
        <w:rPr>
          <w:rFonts w:ascii="Calibri" w:hAnsi="Calibri" w:cstheme="minorHAnsi"/>
          <w:sz w:val="20"/>
          <w:szCs w:val="20"/>
        </w:rPr>
        <w:t>“O registro não pode ser excluído</w:t>
      </w:r>
      <w:proofErr w:type="gramStart"/>
      <w:r w:rsidR="00CD1CA8" w:rsidRPr="00DC5E03">
        <w:rPr>
          <w:rFonts w:ascii="Calibri" w:hAnsi="Calibri" w:cstheme="minorHAnsi"/>
          <w:sz w:val="20"/>
          <w:szCs w:val="20"/>
        </w:rPr>
        <w:t xml:space="preserve"> pois</w:t>
      </w:r>
      <w:proofErr w:type="gramEnd"/>
      <w:r w:rsidR="00CD1CA8" w:rsidRPr="00DC5E03">
        <w:rPr>
          <w:rFonts w:ascii="Calibri" w:hAnsi="Calibri" w:cstheme="minorHAnsi"/>
          <w:sz w:val="20"/>
          <w:szCs w:val="20"/>
        </w:rPr>
        <w:t xml:space="preserve"> possui vínculo com registros de outras tabelas.”</w:t>
      </w:r>
      <w:r w:rsidRPr="00DC5E03">
        <w:rPr>
          <w:rFonts w:ascii="Calibri" w:hAnsi="Calibri" w:cstheme="minorHAnsi"/>
          <w:sz w:val="20"/>
          <w:szCs w:val="20"/>
        </w:rPr>
        <w:t>;</w:t>
      </w:r>
    </w:p>
    <w:p w:rsidR="00462CCF" w:rsidRPr="00DC5E03" w:rsidRDefault="00462CCF" w:rsidP="00E66F21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ator confirma a mensagem;</w:t>
      </w:r>
    </w:p>
    <w:p w:rsidR="00462CCF" w:rsidRPr="00DC5E03" w:rsidRDefault="00462CCF" w:rsidP="00E66F21">
      <w:pPr>
        <w:pStyle w:val="PargrafodaLista"/>
        <w:widowControl w:val="0"/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t>O caso de uso retorna ao passo [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_Ref361214683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proofErr w:type="gramStart"/>
      <w:r w:rsidR="00145E98" w:rsidRPr="00DC5E03">
        <w:rPr>
          <w:rFonts w:ascii="Calibri" w:hAnsi="Calibri"/>
        </w:rPr>
        <w:t>2</w:t>
      </w:r>
      <w:proofErr w:type="gramEnd"/>
      <w:r w:rsidR="009C478E" w:rsidRPr="00DC5E03">
        <w:rPr>
          <w:rFonts w:ascii="Calibri" w:hAnsi="Calibri"/>
        </w:rPr>
        <w:fldChar w:fldCharType="end"/>
      </w:r>
      <w:r w:rsidRPr="00DC5E03">
        <w:rPr>
          <w:rFonts w:ascii="Calibri" w:hAnsi="Calibri" w:cstheme="minorHAnsi"/>
          <w:sz w:val="20"/>
          <w:szCs w:val="20"/>
        </w:rPr>
        <w:t>] do fluxo básico.</w:t>
      </w:r>
    </w:p>
    <w:p w:rsidR="00462CCF" w:rsidRPr="00DC5E03" w:rsidRDefault="00E66F21" w:rsidP="00E66F21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67" w:name="_Ref361165876"/>
      <w:bookmarkStart w:id="68" w:name="_Toc361215758"/>
      <w:r w:rsidRPr="00DC5E03">
        <w:rPr>
          <w:rFonts w:ascii="Calibri" w:hAnsi="Calibri" w:cstheme="minorHAnsi"/>
        </w:rPr>
        <w:t>Salvar</w:t>
      </w:r>
      <w:bookmarkEnd w:id="67"/>
      <w:bookmarkEnd w:id="68"/>
    </w:p>
    <w:p w:rsidR="00E66F21" w:rsidRPr="00DC5E03" w:rsidRDefault="00E66F21" w:rsidP="00E66F21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DC5E03">
        <w:rPr>
          <w:rFonts w:ascii="Calibri" w:hAnsi="Calibri" w:cstheme="minorHAnsi"/>
          <w:sz w:val="20"/>
          <w:szCs w:val="20"/>
          <w:lang w:eastAsia="en-US"/>
        </w:rPr>
        <w:t>O Ator aciona o botão “Salvar”</w:t>
      </w:r>
    </w:p>
    <w:p w:rsidR="00E66F21" w:rsidRPr="00DC5E03" w:rsidRDefault="00E66F21" w:rsidP="00E66F21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DC5E03">
        <w:rPr>
          <w:rFonts w:ascii="Calibri" w:hAnsi="Calibri" w:cstheme="minorHAnsi"/>
          <w:sz w:val="20"/>
          <w:szCs w:val="20"/>
          <w:lang w:eastAsia="en-US"/>
        </w:rPr>
        <w:t>O sistema salva o documento editado ou criado</w:t>
      </w:r>
    </w:p>
    <w:p w:rsidR="00957EB7" w:rsidRPr="00DC5E03" w:rsidRDefault="00957EB7" w:rsidP="00957EB7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69" w:name="_Ref361209458"/>
      <w:bookmarkStart w:id="70" w:name="_Ref361212822"/>
      <w:bookmarkStart w:id="71" w:name="_Toc361215759"/>
      <w:r w:rsidRPr="00DC5E03">
        <w:rPr>
          <w:rFonts w:ascii="Calibri" w:hAnsi="Calibri" w:cstheme="minorHAnsi"/>
        </w:rPr>
        <w:t>Fecha</w:t>
      </w:r>
      <w:bookmarkEnd w:id="69"/>
      <w:r w:rsidRPr="00DC5E03">
        <w:rPr>
          <w:rFonts w:ascii="Calibri" w:hAnsi="Calibri" w:cstheme="minorHAnsi"/>
        </w:rPr>
        <w:t>r</w:t>
      </w:r>
      <w:bookmarkEnd w:id="70"/>
      <w:bookmarkEnd w:id="71"/>
    </w:p>
    <w:p w:rsidR="00957EB7" w:rsidRPr="00DC5E03" w:rsidRDefault="00957EB7" w:rsidP="00957EB7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DC5E03">
        <w:rPr>
          <w:rFonts w:ascii="Calibri" w:hAnsi="Calibri" w:cstheme="minorHAnsi"/>
          <w:sz w:val="20"/>
          <w:szCs w:val="20"/>
          <w:lang w:eastAsia="en-US"/>
        </w:rPr>
        <w:t>O Ator aciona o botão “Fecha”</w:t>
      </w:r>
    </w:p>
    <w:p w:rsidR="00957EB7" w:rsidRPr="00DC5E03" w:rsidRDefault="00957EB7" w:rsidP="00957EB7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DC5E03">
        <w:rPr>
          <w:rFonts w:ascii="Calibri" w:hAnsi="Calibri" w:cstheme="minorHAnsi"/>
          <w:sz w:val="20"/>
          <w:szCs w:val="20"/>
          <w:lang w:eastAsia="en-US"/>
        </w:rPr>
        <w:t xml:space="preserve">O sistema </w:t>
      </w:r>
      <w:r w:rsidRPr="00DC5E03">
        <w:rPr>
          <w:rFonts w:ascii="Calibri" w:hAnsi="Calibri" w:cstheme="minorHAnsi"/>
          <w:snapToGrid w:val="0"/>
          <w:color w:val="000000" w:themeColor="text1"/>
          <w:sz w:val="20"/>
          <w:szCs w:val="20"/>
        </w:rPr>
        <w:t xml:space="preserve">cancelar o cadastro de um meio de </w:t>
      </w:r>
      <w:proofErr w:type="gramStart"/>
      <w:r w:rsidRPr="00DC5E03">
        <w:rPr>
          <w:rFonts w:ascii="Calibri" w:hAnsi="Calibri" w:cstheme="minorHAnsi"/>
          <w:snapToGrid w:val="0"/>
          <w:color w:val="000000" w:themeColor="text1"/>
          <w:sz w:val="20"/>
          <w:szCs w:val="20"/>
        </w:rPr>
        <w:t>resposta[</w:t>
      </w:r>
      <w:proofErr w:type="gramEnd"/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_Ref361173051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Pr="00DC5E03">
        <w:rPr>
          <w:rFonts w:ascii="Calibri" w:hAnsi="Calibri"/>
        </w:rPr>
        <w:t>2</w:t>
      </w:r>
      <w:r w:rsidR="009C478E" w:rsidRPr="00DC5E03">
        <w:rPr>
          <w:rFonts w:ascii="Calibri" w:hAnsi="Calibri"/>
        </w:rPr>
        <w:fldChar w:fldCharType="end"/>
      </w:r>
      <w:r w:rsidRPr="00DC5E03">
        <w:rPr>
          <w:rFonts w:ascii="Calibri" w:hAnsi="Calibri" w:cstheme="minorHAnsi"/>
          <w:snapToGrid w:val="0"/>
          <w:color w:val="000000" w:themeColor="text1"/>
          <w:sz w:val="20"/>
          <w:szCs w:val="20"/>
        </w:rPr>
        <w:t>]</w:t>
      </w:r>
    </w:p>
    <w:p w:rsidR="00957EB7" w:rsidRPr="00DC5E03" w:rsidRDefault="00957EB7" w:rsidP="00957EB7">
      <w:pPr>
        <w:rPr>
          <w:rFonts w:ascii="Calibri" w:hAnsi="Calibri" w:cstheme="minorHAnsi"/>
          <w:sz w:val="20"/>
          <w:szCs w:val="20"/>
          <w:lang w:eastAsia="en-US"/>
        </w:rPr>
      </w:pPr>
    </w:p>
    <w:p w:rsidR="005D5101" w:rsidRPr="00DC5E03" w:rsidRDefault="00E66F21" w:rsidP="00E66F21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r w:rsidRPr="00DC5E03">
        <w:rPr>
          <w:rFonts w:ascii="Calibri" w:hAnsi="Calibri" w:cstheme="minorHAnsi"/>
        </w:rPr>
        <w:lastRenderedPageBreak/>
        <w:t xml:space="preserve"> </w:t>
      </w:r>
      <w:bookmarkStart w:id="72" w:name="_Toc361215760"/>
      <w:r w:rsidRPr="00DC5E03">
        <w:rPr>
          <w:rFonts w:ascii="Calibri" w:hAnsi="Calibri" w:cstheme="minorHAnsi"/>
        </w:rPr>
        <w:t>Excluir</w:t>
      </w:r>
      <w:bookmarkEnd w:id="72"/>
    </w:p>
    <w:p w:rsidR="00E66F21" w:rsidRPr="00DC5E03" w:rsidRDefault="00E66F21" w:rsidP="00E66F21">
      <w:pPr>
        <w:pStyle w:val="PargrafodaLista"/>
        <w:numPr>
          <w:ilvl w:val="0"/>
          <w:numId w:val="26"/>
        </w:numPr>
        <w:rPr>
          <w:rFonts w:ascii="Calibri" w:hAnsi="Calibri" w:cstheme="minorHAnsi"/>
          <w:sz w:val="20"/>
          <w:szCs w:val="20"/>
          <w:lang w:eastAsia="en-US"/>
        </w:rPr>
      </w:pPr>
      <w:r w:rsidRPr="00DC5E03">
        <w:rPr>
          <w:rFonts w:ascii="Calibri" w:hAnsi="Calibri" w:cstheme="minorHAnsi"/>
          <w:sz w:val="20"/>
          <w:szCs w:val="20"/>
          <w:lang w:eastAsia="en-US"/>
        </w:rPr>
        <w:t>O Ator aciona o botão “Excluir”</w:t>
      </w:r>
    </w:p>
    <w:p w:rsidR="00E66F21" w:rsidRPr="00DC5E03" w:rsidRDefault="00E66F21" w:rsidP="00E66F21">
      <w:pPr>
        <w:pStyle w:val="PargrafodaLista"/>
        <w:numPr>
          <w:ilvl w:val="0"/>
          <w:numId w:val="26"/>
        </w:numPr>
        <w:rPr>
          <w:rFonts w:ascii="Calibri" w:hAnsi="Calibri" w:cstheme="minorHAnsi"/>
          <w:sz w:val="20"/>
          <w:szCs w:val="20"/>
          <w:lang w:eastAsia="en-US"/>
        </w:rPr>
      </w:pPr>
      <w:r w:rsidRPr="00DC5E03">
        <w:rPr>
          <w:rFonts w:ascii="Calibri" w:hAnsi="Calibri" w:cstheme="minorHAnsi"/>
          <w:sz w:val="20"/>
          <w:szCs w:val="20"/>
          <w:lang w:eastAsia="en-US"/>
        </w:rPr>
        <w:t xml:space="preserve">O sistema solicita a confirmação </w:t>
      </w:r>
      <w:r w:rsidR="00937E55" w:rsidRPr="00DC5E03">
        <w:rPr>
          <w:rFonts w:ascii="Calibri" w:hAnsi="Calibri" w:cstheme="minorHAnsi"/>
          <w:sz w:val="20"/>
          <w:szCs w:val="20"/>
          <w:lang w:eastAsia="en-US"/>
        </w:rPr>
        <w:t>para a exclusão</w:t>
      </w:r>
    </w:p>
    <w:p w:rsidR="00937E55" w:rsidRPr="00DC5E03" w:rsidRDefault="00937E55" w:rsidP="00E66F21">
      <w:pPr>
        <w:pStyle w:val="PargrafodaLista"/>
        <w:numPr>
          <w:ilvl w:val="0"/>
          <w:numId w:val="26"/>
        </w:numPr>
        <w:rPr>
          <w:rFonts w:ascii="Calibri" w:hAnsi="Calibri" w:cstheme="minorHAnsi"/>
          <w:sz w:val="20"/>
          <w:szCs w:val="20"/>
          <w:lang w:eastAsia="en-US"/>
        </w:rPr>
      </w:pPr>
      <w:r w:rsidRPr="00DC5E03">
        <w:rPr>
          <w:rFonts w:ascii="Calibri" w:hAnsi="Calibri" w:cstheme="minorHAnsi"/>
          <w:sz w:val="20"/>
          <w:szCs w:val="20"/>
          <w:lang w:eastAsia="en-US"/>
        </w:rPr>
        <w:t>Se o Ator acionar “sim” o sistema então exclui</w:t>
      </w:r>
    </w:p>
    <w:p w:rsidR="00E66F21" w:rsidRPr="00DC5E03" w:rsidRDefault="00937E55" w:rsidP="00E66F21">
      <w:pPr>
        <w:pStyle w:val="PargrafodaLista"/>
        <w:numPr>
          <w:ilvl w:val="0"/>
          <w:numId w:val="26"/>
        </w:numPr>
        <w:rPr>
          <w:rFonts w:ascii="Calibri" w:hAnsi="Calibri" w:cstheme="minorHAnsi"/>
          <w:sz w:val="20"/>
          <w:szCs w:val="20"/>
          <w:lang w:eastAsia="en-US"/>
        </w:rPr>
      </w:pPr>
      <w:r w:rsidRPr="00DC5E03">
        <w:rPr>
          <w:rFonts w:ascii="Calibri" w:hAnsi="Calibri" w:cstheme="minorHAnsi"/>
          <w:sz w:val="20"/>
          <w:szCs w:val="20"/>
          <w:lang w:eastAsia="en-US"/>
        </w:rPr>
        <w:t>Se o Ator acionar “não” - o</w:t>
      </w:r>
      <w:r w:rsidRPr="00DC5E03">
        <w:rPr>
          <w:rFonts w:ascii="Calibri" w:hAnsi="Calibri" w:cstheme="minorHAnsi"/>
          <w:sz w:val="20"/>
          <w:szCs w:val="20"/>
        </w:rPr>
        <w:t xml:space="preserve"> caso de uso retorna ao passo [</w:t>
      </w:r>
      <w:r w:rsidR="009C478E" w:rsidRPr="00DC5E03">
        <w:rPr>
          <w:rFonts w:ascii="Calibri" w:hAnsi="Calibri"/>
        </w:rPr>
        <w:fldChar w:fldCharType="begin"/>
      </w:r>
      <w:r w:rsidR="009C478E" w:rsidRPr="00DC5E03">
        <w:rPr>
          <w:rFonts w:ascii="Calibri" w:hAnsi="Calibri"/>
        </w:rPr>
        <w:instrText xml:space="preserve"> REF _Ref361150973 \r \h  \* MERGEFORMAT </w:instrText>
      </w:r>
      <w:r w:rsidR="009C478E" w:rsidRPr="00DC5E03">
        <w:rPr>
          <w:rFonts w:ascii="Calibri" w:hAnsi="Calibri"/>
        </w:rPr>
      </w:r>
      <w:r w:rsidR="009C478E" w:rsidRPr="00DC5E03">
        <w:rPr>
          <w:rFonts w:ascii="Calibri" w:hAnsi="Calibri"/>
        </w:rPr>
        <w:fldChar w:fldCharType="separate"/>
      </w:r>
      <w:r w:rsidRPr="00DC5E03">
        <w:rPr>
          <w:rFonts w:ascii="Calibri" w:hAnsi="Calibri" w:cstheme="minorHAnsi"/>
          <w:sz w:val="20"/>
          <w:szCs w:val="20"/>
        </w:rPr>
        <w:t>6.1</w:t>
      </w:r>
      <w:r w:rsidR="009C478E" w:rsidRPr="00DC5E03">
        <w:rPr>
          <w:rFonts w:ascii="Calibri" w:hAnsi="Calibri"/>
        </w:rPr>
        <w:fldChar w:fldCharType="end"/>
      </w:r>
      <w:r w:rsidRPr="00DC5E03">
        <w:rPr>
          <w:rFonts w:ascii="Calibri" w:hAnsi="Calibri" w:cstheme="minorHAnsi"/>
          <w:sz w:val="20"/>
          <w:szCs w:val="20"/>
        </w:rPr>
        <w:t>] do fluxo básico</w:t>
      </w:r>
    </w:p>
    <w:p w:rsidR="004E6B6A" w:rsidRPr="00DC5E03" w:rsidRDefault="004E6B6A" w:rsidP="00B21E71">
      <w:pPr>
        <w:pStyle w:val="Ttulo1"/>
        <w:rPr>
          <w:rFonts w:ascii="Calibri" w:hAnsi="Calibri" w:cstheme="minorHAnsi"/>
          <w:sz w:val="20"/>
          <w:szCs w:val="20"/>
        </w:rPr>
      </w:pPr>
      <w:bookmarkStart w:id="73" w:name="_Toc257717384"/>
      <w:bookmarkStart w:id="74" w:name="_Toc257717642"/>
      <w:bookmarkStart w:id="75" w:name="_Toc257718645"/>
      <w:bookmarkStart w:id="76" w:name="_Toc297738011"/>
      <w:bookmarkStart w:id="77" w:name="_Toc361215761"/>
      <w:bookmarkStart w:id="78" w:name="_Toc232222144"/>
      <w:bookmarkStart w:id="79" w:name="_Toc232390023"/>
      <w:bookmarkStart w:id="80" w:name="_Toc231978378"/>
      <w:bookmarkStart w:id="81" w:name="_Toc231978424"/>
      <w:r w:rsidRPr="00DC5E03">
        <w:rPr>
          <w:rFonts w:ascii="Calibri" w:hAnsi="Calibri" w:cstheme="minorHAnsi"/>
          <w:sz w:val="20"/>
          <w:szCs w:val="20"/>
        </w:rPr>
        <w:t>Ponto de Extensão</w:t>
      </w:r>
      <w:bookmarkEnd w:id="73"/>
      <w:bookmarkEnd w:id="74"/>
      <w:bookmarkEnd w:id="75"/>
      <w:bookmarkEnd w:id="76"/>
      <w:bookmarkEnd w:id="77"/>
    </w:p>
    <w:p w:rsidR="00B21E71" w:rsidRPr="00DC5E03" w:rsidRDefault="00B21E71" w:rsidP="00B21E71">
      <w:pPr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1E4129" w:rsidRPr="00DC5E03" w:rsidRDefault="004E6B6A" w:rsidP="001E4129">
      <w:pPr>
        <w:pStyle w:val="Ttulo1"/>
        <w:rPr>
          <w:rFonts w:ascii="Calibri" w:hAnsi="Calibri" w:cstheme="minorHAnsi"/>
          <w:sz w:val="20"/>
          <w:szCs w:val="20"/>
        </w:rPr>
      </w:pPr>
      <w:bookmarkStart w:id="82" w:name="_Toc257717386"/>
      <w:bookmarkStart w:id="83" w:name="_Toc257717643"/>
      <w:bookmarkStart w:id="84" w:name="_Toc257718647"/>
      <w:bookmarkStart w:id="85" w:name="_Toc297738013"/>
      <w:bookmarkStart w:id="86" w:name="_Toc361215762"/>
      <w:r w:rsidRPr="00DC5E03">
        <w:rPr>
          <w:rFonts w:ascii="Calibri" w:hAnsi="Calibri" w:cstheme="minorHAnsi"/>
          <w:sz w:val="20"/>
          <w:szCs w:val="20"/>
        </w:rPr>
        <w:t>Pós-condições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48608F" w:rsidRPr="00DC5E03" w:rsidRDefault="00B21E71" w:rsidP="0048608F">
      <w:pPr>
        <w:rPr>
          <w:rFonts w:ascii="Calibri" w:hAnsi="Calibri" w:cstheme="minorHAnsi"/>
          <w:sz w:val="20"/>
          <w:szCs w:val="20"/>
          <w:lang w:val="pt-PT"/>
        </w:rPr>
      </w:pPr>
      <w:r w:rsidRPr="00DC5E03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1D17EC" w:rsidRPr="00DC5E03" w:rsidRDefault="001D17EC" w:rsidP="00932AF8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87" w:name="_Toc361215763"/>
      <w:r w:rsidRPr="00DC5E03">
        <w:rPr>
          <w:rFonts w:ascii="Calibri" w:hAnsi="Calibri" w:cstheme="minorHAnsi"/>
          <w:sz w:val="20"/>
          <w:szCs w:val="20"/>
        </w:rPr>
        <w:t>Interface</w:t>
      </w:r>
      <w:bookmarkEnd w:id="87"/>
    </w:p>
    <w:p w:rsidR="001D17EC" w:rsidRPr="00DC5E03" w:rsidRDefault="001D17EC" w:rsidP="001D17E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8" w:name="_Toc361040952"/>
      <w:bookmarkStart w:id="89" w:name="_Ref361213141"/>
      <w:bookmarkStart w:id="90" w:name="_Toc361215765"/>
      <w:r w:rsidRPr="00DC5E03">
        <w:rPr>
          <w:rFonts w:ascii="Calibri" w:hAnsi="Calibri" w:cstheme="minorHAnsi"/>
          <w:sz w:val="20"/>
          <w:szCs w:val="20"/>
        </w:rPr>
        <w:t>NOVO TIPO DE MANIFESTAÇÃO</w:t>
      </w:r>
      <w:bookmarkEnd w:id="88"/>
      <w:bookmarkEnd w:id="89"/>
      <w:bookmarkEnd w:id="90"/>
    </w:p>
    <w:p w:rsidR="001D17EC" w:rsidRPr="00DC5E03" w:rsidRDefault="001D17EC" w:rsidP="001D17EC">
      <w:pPr>
        <w:jc w:val="center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658A20F" wp14:editId="414E1994">
            <wp:extent cx="5400040" cy="3066051"/>
            <wp:effectExtent l="19050" t="0" r="0" b="0"/>
            <wp:docPr id="2" name="Imagem 1" descr="C:\Projetos\Ouvidoria\OS0001\01-Planejamento\03-Métricas\Eficácia\img\61 - Novo tipo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61 - Novo tipo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7EC" w:rsidRPr="00DC5E03" w:rsidRDefault="001D17EC" w:rsidP="001D17EC">
      <w:pPr>
        <w:rPr>
          <w:rFonts w:ascii="Calibri" w:hAnsi="Calibri" w:cstheme="minorHAnsi"/>
          <w:sz w:val="20"/>
          <w:szCs w:val="20"/>
        </w:rPr>
      </w:pPr>
    </w:p>
    <w:p w:rsidR="001D17EC" w:rsidRPr="00DC5E03" w:rsidRDefault="001D17EC" w:rsidP="001D17E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1" w:name="_Toc361040954"/>
      <w:bookmarkStart w:id="92" w:name="_Ref361157610"/>
      <w:bookmarkStart w:id="93" w:name="_Toc361215767"/>
      <w:r w:rsidRPr="00DC5E03">
        <w:rPr>
          <w:rFonts w:ascii="Calibri" w:hAnsi="Calibri" w:cstheme="minorHAnsi"/>
          <w:sz w:val="20"/>
          <w:szCs w:val="20"/>
        </w:rPr>
        <w:t>EDITAR TIPO DE MANIFESTAÇÃO</w:t>
      </w:r>
      <w:bookmarkEnd w:id="91"/>
      <w:bookmarkEnd w:id="92"/>
      <w:bookmarkEnd w:id="93"/>
    </w:p>
    <w:p w:rsidR="001D17EC" w:rsidRPr="00DC5E03" w:rsidRDefault="001D17EC" w:rsidP="001D17EC">
      <w:pPr>
        <w:jc w:val="center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 wp14:anchorId="6C380D9E" wp14:editId="3D6F51D9">
            <wp:extent cx="5400040" cy="3062590"/>
            <wp:effectExtent l="19050" t="0" r="0" b="0"/>
            <wp:docPr id="4" name="Imagem 2" descr="C:\Projetos\Ouvidoria\OS0001\01-Planejamento\03-Métricas\Eficácia\img\62 - Editar tipo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Ouvidoria\OS0001\01-Planejamento\03-Métricas\Eficácia\img\62 - Editar tipo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7EC" w:rsidRPr="00DC5E03" w:rsidRDefault="001D17EC" w:rsidP="001D17EC">
      <w:pPr>
        <w:rPr>
          <w:rFonts w:ascii="Calibri" w:hAnsi="Calibri" w:cstheme="minorHAnsi"/>
          <w:sz w:val="20"/>
          <w:szCs w:val="20"/>
        </w:rPr>
      </w:pPr>
    </w:p>
    <w:p w:rsidR="001D17EC" w:rsidRPr="00DC5E03" w:rsidRDefault="001D17EC" w:rsidP="001D17EC">
      <w:pPr>
        <w:pStyle w:val="Ttulo2"/>
        <w:rPr>
          <w:rFonts w:ascii="Calibri" w:hAnsi="Calibri" w:cstheme="minorHAnsi"/>
          <w:sz w:val="20"/>
          <w:szCs w:val="20"/>
        </w:rPr>
      </w:pPr>
      <w:bookmarkStart w:id="94" w:name="_Toc361040956"/>
      <w:bookmarkStart w:id="95" w:name="_Ref361212866"/>
      <w:bookmarkStart w:id="96" w:name="_Toc361215769"/>
      <w:r w:rsidRPr="00DC5E03">
        <w:rPr>
          <w:rFonts w:ascii="Calibri" w:hAnsi="Calibri" w:cstheme="minorHAnsi"/>
          <w:sz w:val="20"/>
          <w:szCs w:val="20"/>
        </w:rPr>
        <w:t>EDITAR TIPO DE MANIFESTAÇÃO (CONSULTA IMPLÍCITA)</w:t>
      </w:r>
      <w:bookmarkEnd w:id="94"/>
      <w:bookmarkEnd w:id="95"/>
      <w:bookmarkEnd w:id="96"/>
    </w:p>
    <w:p w:rsidR="001D17EC" w:rsidRPr="00DC5E03" w:rsidRDefault="001D17EC" w:rsidP="001D17EC">
      <w:pPr>
        <w:jc w:val="center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2A3B796" wp14:editId="0DC6F9D2">
            <wp:extent cx="5400040" cy="3062590"/>
            <wp:effectExtent l="19050" t="0" r="0" b="0"/>
            <wp:docPr id="5" name="Imagem 3" descr="C:\Projetos\Ouvidoria\OS0001\01-Planejamento\03-Métricas\Eficácia\img\63 - Editar tipo de manifestação (consulta implícit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tos\Ouvidoria\OS0001\01-Planejamento\03-Métricas\Eficácia\img\63 - Editar tipo de manifestação (consulta implícita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7EC" w:rsidRPr="00DC5E03" w:rsidRDefault="001D17EC" w:rsidP="001D17EC">
      <w:pPr>
        <w:jc w:val="center"/>
        <w:rPr>
          <w:rFonts w:ascii="Calibri" w:hAnsi="Calibri" w:cstheme="minorHAnsi"/>
          <w:sz w:val="20"/>
          <w:szCs w:val="20"/>
        </w:rPr>
      </w:pPr>
    </w:p>
    <w:p w:rsidR="001D17EC" w:rsidRPr="00DC5E03" w:rsidRDefault="001D17EC" w:rsidP="001D17EC">
      <w:pPr>
        <w:rPr>
          <w:rFonts w:ascii="Calibri" w:hAnsi="Calibri" w:cstheme="minorHAnsi"/>
          <w:sz w:val="20"/>
          <w:szCs w:val="20"/>
        </w:rPr>
      </w:pPr>
    </w:p>
    <w:p w:rsidR="001D17EC" w:rsidRPr="00DC5E03" w:rsidRDefault="001D17EC" w:rsidP="001D17EC">
      <w:pPr>
        <w:pStyle w:val="Ttulo2"/>
        <w:rPr>
          <w:rFonts w:ascii="Calibri" w:hAnsi="Calibri" w:cstheme="minorHAnsi"/>
          <w:sz w:val="20"/>
          <w:szCs w:val="20"/>
        </w:rPr>
      </w:pPr>
      <w:bookmarkStart w:id="97" w:name="_Toc361040958"/>
      <w:bookmarkStart w:id="98" w:name="_Ref361148032"/>
      <w:bookmarkStart w:id="99" w:name="_Ref361154176"/>
      <w:bookmarkStart w:id="100" w:name="_Toc361215771"/>
      <w:bookmarkStart w:id="101" w:name="_Ref369078634"/>
      <w:r w:rsidRPr="00DC5E03">
        <w:rPr>
          <w:rFonts w:ascii="Calibri" w:hAnsi="Calibri" w:cstheme="minorHAnsi"/>
          <w:sz w:val="20"/>
          <w:szCs w:val="20"/>
        </w:rPr>
        <w:lastRenderedPageBreak/>
        <w:t>LISTAR TIPOS DE MANIFESTAÇÃO</w:t>
      </w:r>
      <w:bookmarkEnd w:id="97"/>
      <w:bookmarkEnd w:id="98"/>
      <w:bookmarkEnd w:id="99"/>
      <w:bookmarkEnd w:id="100"/>
      <w:bookmarkEnd w:id="101"/>
    </w:p>
    <w:p w:rsidR="001D17EC" w:rsidRPr="00DC5E03" w:rsidRDefault="001D17EC" w:rsidP="001D17EC">
      <w:pPr>
        <w:jc w:val="center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0576280" wp14:editId="736AA050">
            <wp:extent cx="5400040" cy="1302522"/>
            <wp:effectExtent l="19050" t="0" r="0" b="0"/>
            <wp:docPr id="6" name="Imagem 4" descr="C:\Projetos\Ouvidoria\OS0001\01-Planejamento\03-Métricas\Eficácia\img\64 - Listar tipos de manifesta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64 - Listar tipos de manifestaçõe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7EC" w:rsidRPr="00DC5E03" w:rsidRDefault="001D17EC" w:rsidP="001D17EC">
      <w:pPr>
        <w:rPr>
          <w:rFonts w:ascii="Calibri" w:hAnsi="Calibri" w:cstheme="minorHAnsi"/>
          <w:sz w:val="20"/>
          <w:szCs w:val="20"/>
        </w:rPr>
      </w:pPr>
    </w:p>
    <w:p w:rsidR="001D17EC" w:rsidRPr="00DC5E03" w:rsidRDefault="001D17EC" w:rsidP="001D17EC">
      <w:pPr>
        <w:pStyle w:val="Ttulo2"/>
        <w:rPr>
          <w:rFonts w:ascii="Calibri" w:hAnsi="Calibri" w:cstheme="minorHAnsi"/>
          <w:sz w:val="20"/>
          <w:szCs w:val="20"/>
        </w:rPr>
      </w:pPr>
      <w:bookmarkStart w:id="102" w:name="_Toc361040960"/>
      <w:bookmarkStart w:id="103" w:name="_Ref361150858"/>
      <w:bookmarkStart w:id="104" w:name="_Toc361215773"/>
      <w:r w:rsidRPr="00DC5E03">
        <w:rPr>
          <w:rFonts w:ascii="Calibri" w:hAnsi="Calibri" w:cstheme="minorHAnsi"/>
          <w:sz w:val="20"/>
          <w:szCs w:val="20"/>
        </w:rPr>
        <w:t>EXCLUIR TIPO DE MANIFESTAÇÃO</w:t>
      </w:r>
      <w:bookmarkEnd w:id="102"/>
      <w:bookmarkEnd w:id="103"/>
      <w:bookmarkEnd w:id="104"/>
    </w:p>
    <w:p w:rsidR="001D17EC" w:rsidRPr="00DC5E03" w:rsidRDefault="00BB407B" w:rsidP="001D17EC">
      <w:pPr>
        <w:jc w:val="center"/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C9518C5" wp14:editId="5EE41335">
            <wp:extent cx="1913890" cy="14566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AF8" w:rsidRPr="00DC5E03" w:rsidRDefault="00932AF8" w:rsidP="006B4550">
      <w:pPr>
        <w:pStyle w:val="Ttulo2"/>
        <w:numPr>
          <w:ilvl w:val="0"/>
          <w:numId w:val="0"/>
        </w:numPr>
        <w:ind w:left="792"/>
        <w:rPr>
          <w:rFonts w:ascii="Calibri" w:hAnsi="Calibri" w:cstheme="minorHAnsi"/>
          <w:sz w:val="20"/>
          <w:szCs w:val="20"/>
        </w:rPr>
      </w:pPr>
      <w:bookmarkStart w:id="105" w:name="_Toc361215775"/>
      <w:bookmarkEnd w:id="105"/>
    </w:p>
    <w:p w:rsidR="00654AFF" w:rsidRPr="00DC5E03" w:rsidRDefault="00957558" w:rsidP="00957558">
      <w:pPr>
        <w:pStyle w:val="Ttulo2"/>
        <w:ind w:left="426"/>
        <w:rPr>
          <w:rFonts w:ascii="Calibri" w:hAnsi="Calibri" w:cstheme="minorHAnsi"/>
          <w:sz w:val="20"/>
          <w:szCs w:val="20"/>
        </w:rPr>
      </w:pPr>
      <w:bookmarkStart w:id="106" w:name="_Ref361156248"/>
      <w:bookmarkStart w:id="107" w:name="_Toc361215776"/>
      <w:r w:rsidRPr="00DC5E03">
        <w:rPr>
          <w:rFonts w:ascii="Calibri" w:hAnsi="Calibri" w:cstheme="minorHAnsi"/>
          <w:sz w:val="20"/>
          <w:szCs w:val="20"/>
        </w:rPr>
        <w:t xml:space="preserve">Adminstração sub </w:t>
      </w:r>
      <w:proofErr w:type="gramStart"/>
      <w:r w:rsidRPr="00DC5E03">
        <w:rPr>
          <w:rFonts w:ascii="Calibri" w:hAnsi="Calibri" w:cstheme="minorHAnsi"/>
          <w:sz w:val="20"/>
          <w:szCs w:val="20"/>
        </w:rPr>
        <w:t>menu</w:t>
      </w:r>
      <w:proofErr w:type="gramEnd"/>
      <w:r w:rsidRPr="00DC5E03">
        <w:rPr>
          <w:rFonts w:ascii="Calibri" w:hAnsi="Calibri" w:cstheme="minorHAnsi"/>
          <w:sz w:val="20"/>
          <w:szCs w:val="20"/>
        </w:rPr>
        <w:t xml:space="preserve"> tipo de manifestação</w:t>
      </w:r>
      <w:bookmarkEnd w:id="106"/>
      <w:bookmarkEnd w:id="107"/>
    </w:p>
    <w:p w:rsidR="006B4550" w:rsidRPr="00DC5E03" w:rsidRDefault="00052A03" w:rsidP="00654AFF">
      <w:pPr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EC1C9B1" wp14:editId="1B638BA8">
            <wp:extent cx="5400040" cy="4130082"/>
            <wp:effectExtent l="0" t="0" r="0" b="0"/>
            <wp:docPr id="8" name="Imagem 8" descr="C:\Users\Public\Pictures\Sample Pictures\tipomanifes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tipomanifestaca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50" w:rsidRPr="00DC5E03" w:rsidRDefault="006B4550">
      <w:pPr>
        <w:rPr>
          <w:rFonts w:ascii="Calibri" w:hAnsi="Calibri" w:cstheme="minorHAnsi"/>
          <w:sz w:val="20"/>
          <w:szCs w:val="20"/>
        </w:rPr>
      </w:pPr>
      <w:r w:rsidRPr="00DC5E03">
        <w:rPr>
          <w:rFonts w:ascii="Calibri" w:hAnsi="Calibri" w:cstheme="minorHAnsi"/>
          <w:sz w:val="20"/>
          <w:szCs w:val="20"/>
        </w:rPr>
        <w:br w:type="page"/>
      </w:r>
    </w:p>
    <w:p w:rsidR="00957558" w:rsidRPr="00DC5E03" w:rsidRDefault="006B4550" w:rsidP="006B4550">
      <w:pPr>
        <w:pStyle w:val="Ttulo1"/>
        <w:rPr>
          <w:rFonts w:ascii="Calibri" w:hAnsi="Calibri"/>
          <w:sz w:val="20"/>
          <w:szCs w:val="20"/>
        </w:rPr>
      </w:pPr>
      <w:r w:rsidRPr="00DC5E03">
        <w:rPr>
          <w:rFonts w:ascii="Calibri" w:hAnsi="Calibri"/>
          <w:sz w:val="20"/>
          <w:szCs w:val="20"/>
        </w:rPr>
        <w:lastRenderedPageBreak/>
        <w:t>APROVAÇÕES</w:t>
      </w:r>
    </w:p>
    <w:p w:rsidR="006B4550" w:rsidRPr="00DC5E03" w:rsidRDefault="006B4550" w:rsidP="006B4550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DC5E03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52A03" w:rsidRPr="00DC5E03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DC5E03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052A03" w:rsidRPr="00DC5E03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DC5E03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DC5E03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052A03" w:rsidRPr="00DC5E03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52A03" w:rsidRPr="00DC5E03" w:rsidRDefault="00052A03" w:rsidP="00052A03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52A03" w:rsidRPr="00DC5E03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DC5E03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DC5E03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052A03" w:rsidRPr="00DC5E03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Área:</w:t>
            </w:r>
            <w:r w:rsidRPr="00DC5E03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DC5E03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DC5E03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DC5E03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DC5E03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052A03" w:rsidRPr="00DC5E03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52A03" w:rsidRPr="00DC5E03" w:rsidRDefault="00052A03" w:rsidP="00052A03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52A03" w:rsidRPr="00DC5E03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DC5E03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DC5E03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052A03" w:rsidRPr="00DC5E03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DC5E03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DC5E03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052A03" w:rsidRPr="00DC5E03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2A03" w:rsidRPr="00DC5E03" w:rsidRDefault="00052A03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DC5E03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6B4550" w:rsidRPr="00DC5E03" w:rsidRDefault="006B4550" w:rsidP="006B4550">
      <w:pPr>
        <w:rPr>
          <w:rFonts w:ascii="Calibri" w:hAnsi="Calibri"/>
        </w:rPr>
      </w:pPr>
    </w:p>
    <w:sectPr w:rsidR="006B4550" w:rsidRPr="00DC5E03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1E4" w:rsidRDefault="00B061E4" w:rsidP="005C6F22">
      <w:pPr>
        <w:spacing w:after="0" w:line="240" w:lineRule="auto"/>
      </w:pPr>
      <w:r>
        <w:separator/>
      </w:r>
    </w:p>
  </w:endnote>
  <w:endnote w:type="continuationSeparator" w:id="0">
    <w:p w:rsidR="00B061E4" w:rsidRDefault="00B061E4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F80F57" w:rsidRPr="00406465" w:rsidTr="00C072DF">
      <w:trPr>
        <w:cantSplit/>
      </w:trPr>
      <w:tc>
        <w:tcPr>
          <w:tcW w:w="1321" w:type="pct"/>
        </w:tcPr>
        <w:p w:rsidR="00F80F57" w:rsidRPr="00023CDC" w:rsidRDefault="00F80F57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F80F57" w:rsidRPr="004A1D21" w:rsidRDefault="00F80F57" w:rsidP="001D17EC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F80F57" w:rsidRPr="004A1D21" w:rsidRDefault="00F80F57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F80F57" w:rsidRPr="004A1D21" w:rsidRDefault="00F80F57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7E7A10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7E7A10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173F19">
            <w:rPr>
              <w:rFonts w:ascii="Arial" w:hAnsi="Arial" w:cs="Arial"/>
              <w:noProof/>
              <w:sz w:val="20"/>
              <w:szCs w:val="20"/>
            </w:rPr>
            <w:t>6</w:t>
          </w:r>
          <w:r w:rsidR="007E7A10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7E7A10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7E7A10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173F19">
            <w:rPr>
              <w:rFonts w:ascii="Arial" w:hAnsi="Arial" w:cs="Arial"/>
              <w:noProof/>
              <w:sz w:val="20"/>
              <w:szCs w:val="20"/>
            </w:rPr>
            <w:t>12</w:t>
          </w:r>
          <w:r w:rsidR="007E7A10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F80F57" w:rsidRDefault="00F80F57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1E4" w:rsidRDefault="00B061E4" w:rsidP="005C6F22">
      <w:pPr>
        <w:spacing w:after="0" w:line="240" w:lineRule="auto"/>
      </w:pPr>
      <w:r>
        <w:separator/>
      </w:r>
    </w:p>
  </w:footnote>
  <w:footnote w:type="continuationSeparator" w:id="0">
    <w:p w:rsidR="00B061E4" w:rsidRDefault="00B061E4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F80F57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F80F57" w:rsidRPr="009816C9" w:rsidRDefault="00F80F57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F80F57" w:rsidRPr="00333E0B" w:rsidRDefault="00F80F57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F80F57" w:rsidRPr="00333E0B" w:rsidRDefault="007E7A10" w:rsidP="002A4EE0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F80F57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F80F57">
            <w:rPr>
              <w:rFonts w:ascii="Arial" w:hAnsi="Arial" w:cs="Arial"/>
              <w:b/>
              <w:sz w:val="18"/>
            </w:rPr>
            <w:t>CSU08 - Manter Tipo Manifestação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F80F57" w:rsidRPr="00831911" w:rsidRDefault="00F80F57" w:rsidP="00831911">
          <w:pPr>
            <w:pStyle w:val="Cabealho"/>
            <w:jc w:val="right"/>
          </w:pPr>
        </w:p>
      </w:tc>
    </w:tr>
  </w:tbl>
  <w:p w:rsidR="00F80F57" w:rsidRDefault="00F80F5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F80F57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F80F57" w:rsidRPr="007748CD" w:rsidTr="001D17EC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F80F57" w:rsidRPr="00985A77" w:rsidRDefault="00F80F57" w:rsidP="001D17EC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591F318E" wp14:editId="1CBCE77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F80F57" w:rsidRPr="007748CD" w:rsidRDefault="00F80F57" w:rsidP="001D17EC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F80F57" w:rsidRPr="007748CD" w:rsidRDefault="00F80F57" w:rsidP="001D17EC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F80F57" w:rsidRPr="007748CD" w:rsidRDefault="00F80F57" w:rsidP="001D17EC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F80F57" w:rsidRPr="007748CD" w:rsidRDefault="00F80F57" w:rsidP="001D17EC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F80F57" w:rsidRPr="007748CD" w:rsidRDefault="00F80F57" w:rsidP="001D17EC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F80F57" w:rsidRPr="00985A77" w:rsidRDefault="00F80F57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F80F57" w:rsidRPr="00FA3362" w:rsidRDefault="00F80F57" w:rsidP="00717A22">
          <w:pPr>
            <w:spacing w:after="0" w:line="240" w:lineRule="auto"/>
            <w:rPr>
              <w:i/>
            </w:rPr>
          </w:pPr>
        </w:p>
      </w:tc>
    </w:tr>
  </w:tbl>
  <w:p w:rsidR="00F80F57" w:rsidRDefault="00F80F57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824"/>
    <w:multiLevelType w:val="hybridMultilevel"/>
    <w:tmpl w:val="92CAB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D61F4"/>
    <w:multiLevelType w:val="hybridMultilevel"/>
    <w:tmpl w:val="C006276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tulo4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3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531E2"/>
    <w:multiLevelType w:val="hybridMultilevel"/>
    <w:tmpl w:val="DA56CB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A805180"/>
    <w:multiLevelType w:val="hybridMultilevel"/>
    <w:tmpl w:val="D3365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12">
    <w:nsid w:val="45EF189C"/>
    <w:multiLevelType w:val="multilevel"/>
    <w:tmpl w:val="2B360E9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sz w:val="20"/>
        <w:szCs w:val="2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4">
    <w:nsid w:val="4A2114B7"/>
    <w:multiLevelType w:val="hybridMultilevel"/>
    <w:tmpl w:val="957E773C"/>
    <w:lvl w:ilvl="0" w:tplc="EB8E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5C52E6"/>
    <w:multiLevelType w:val="hybridMultilevel"/>
    <w:tmpl w:val="8FEA873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DE17C87"/>
    <w:multiLevelType w:val="hybridMultilevel"/>
    <w:tmpl w:val="12CA0D3E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>
    <w:nsid w:val="579B21B3"/>
    <w:multiLevelType w:val="hybridMultilevel"/>
    <w:tmpl w:val="EDEC058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880344B"/>
    <w:multiLevelType w:val="hybridMultilevel"/>
    <w:tmpl w:val="37040590"/>
    <w:lvl w:ilvl="0" w:tplc="0416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8AF4F2E"/>
    <w:multiLevelType w:val="hybridMultilevel"/>
    <w:tmpl w:val="8FEA873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0DE5748"/>
    <w:multiLevelType w:val="hybridMultilevel"/>
    <w:tmpl w:val="4510095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0FB129B"/>
    <w:multiLevelType w:val="hybridMultilevel"/>
    <w:tmpl w:val="B2247A9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sz w:val="24"/>
        <w:szCs w:val="24"/>
      </w:rPr>
    </w:lvl>
    <w:lvl w:ilvl="2" w:tplc="0416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34391F"/>
    <w:multiLevelType w:val="hybridMultilevel"/>
    <w:tmpl w:val="22A09B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F726CB0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  <w:b/>
        <w:i w:val="0"/>
        <w:color w:val="auto"/>
        <w:sz w:val="20"/>
        <w:szCs w:val="20"/>
      </w:rPr>
    </w:lvl>
    <w:lvl w:ilvl="2" w:tplc="0416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E47801"/>
    <w:multiLevelType w:val="multilevel"/>
    <w:tmpl w:val="2C4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EF695D"/>
    <w:multiLevelType w:val="multilevel"/>
    <w:tmpl w:val="B164FB06"/>
    <w:numStyleLink w:val="FA"/>
  </w:abstractNum>
  <w:abstractNum w:abstractNumId="29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28"/>
  </w:num>
  <w:num w:numId="5">
    <w:abstractNumId w:val="13"/>
  </w:num>
  <w:num w:numId="6">
    <w:abstractNumId w:val="11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9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25"/>
  </w:num>
  <w:num w:numId="11">
    <w:abstractNumId w:val="5"/>
  </w:num>
  <w:num w:numId="12">
    <w:abstractNumId w:val="30"/>
  </w:num>
  <w:num w:numId="13">
    <w:abstractNumId w:val="3"/>
  </w:num>
  <w:num w:numId="14">
    <w:abstractNumId w:val="29"/>
  </w:num>
  <w:num w:numId="15">
    <w:abstractNumId w:val="26"/>
  </w:num>
  <w:num w:numId="16">
    <w:abstractNumId w:val="23"/>
  </w:num>
  <w:num w:numId="17">
    <w:abstractNumId w:val="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8"/>
  </w:num>
  <w:num w:numId="21">
    <w:abstractNumId w:val="8"/>
  </w:num>
  <w:num w:numId="22">
    <w:abstractNumId w:val="10"/>
  </w:num>
  <w:num w:numId="23">
    <w:abstractNumId w:val="16"/>
  </w:num>
  <w:num w:numId="24">
    <w:abstractNumId w:val="14"/>
  </w:num>
  <w:num w:numId="25">
    <w:abstractNumId w:val="10"/>
  </w:num>
  <w:num w:numId="26">
    <w:abstractNumId w:val="7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0"/>
  </w:num>
  <w:num w:numId="32">
    <w:abstractNumId w:val="12"/>
  </w:num>
  <w:num w:numId="33">
    <w:abstractNumId w:val="17"/>
  </w:num>
  <w:num w:numId="34">
    <w:abstractNumId w:val="20"/>
  </w:num>
  <w:num w:numId="35">
    <w:abstractNumId w:val="15"/>
  </w:num>
  <w:num w:numId="36">
    <w:abstractNumId w:val="27"/>
  </w:num>
  <w:num w:numId="37">
    <w:abstractNumId w:val="24"/>
  </w:num>
  <w:num w:numId="38">
    <w:abstractNumId w:val="19"/>
  </w:num>
  <w:num w:numId="39">
    <w:abstractNumId w:val="1"/>
  </w:num>
  <w:num w:numId="40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16092"/>
    <w:rsid w:val="00023CDC"/>
    <w:rsid w:val="00042ED2"/>
    <w:rsid w:val="00052A03"/>
    <w:rsid w:val="00054B06"/>
    <w:rsid w:val="00057839"/>
    <w:rsid w:val="0006232F"/>
    <w:rsid w:val="0006603C"/>
    <w:rsid w:val="00066F5D"/>
    <w:rsid w:val="00067128"/>
    <w:rsid w:val="000716AE"/>
    <w:rsid w:val="00076132"/>
    <w:rsid w:val="000856F0"/>
    <w:rsid w:val="00085CA9"/>
    <w:rsid w:val="00091067"/>
    <w:rsid w:val="000B0FDD"/>
    <w:rsid w:val="000B2B91"/>
    <w:rsid w:val="000B2F6A"/>
    <w:rsid w:val="000D7842"/>
    <w:rsid w:val="000F453A"/>
    <w:rsid w:val="00112232"/>
    <w:rsid w:val="00141209"/>
    <w:rsid w:val="001450E0"/>
    <w:rsid w:val="00145E98"/>
    <w:rsid w:val="00160045"/>
    <w:rsid w:val="00173F19"/>
    <w:rsid w:val="001817B1"/>
    <w:rsid w:val="001846F4"/>
    <w:rsid w:val="001855BF"/>
    <w:rsid w:val="00186C07"/>
    <w:rsid w:val="00194473"/>
    <w:rsid w:val="00195D28"/>
    <w:rsid w:val="001A3884"/>
    <w:rsid w:val="001A4C16"/>
    <w:rsid w:val="001A57EC"/>
    <w:rsid w:val="001C2728"/>
    <w:rsid w:val="001D0140"/>
    <w:rsid w:val="001D0C60"/>
    <w:rsid w:val="001D17EC"/>
    <w:rsid w:val="001D65AC"/>
    <w:rsid w:val="001E4129"/>
    <w:rsid w:val="001F0AB0"/>
    <w:rsid w:val="001F2B99"/>
    <w:rsid w:val="001F2ED5"/>
    <w:rsid w:val="00210D0D"/>
    <w:rsid w:val="00236006"/>
    <w:rsid w:val="00246B52"/>
    <w:rsid w:val="00261A43"/>
    <w:rsid w:val="00267E04"/>
    <w:rsid w:val="00270835"/>
    <w:rsid w:val="00290A4F"/>
    <w:rsid w:val="002A4EE0"/>
    <w:rsid w:val="002A7D35"/>
    <w:rsid w:val="002B5829"/>
    <w:rsid w:val="002F2433"/>
    <w:rsid w:val="002F2606"/>
    <w:rsid w:val="002F727C"/>
    <w:rsid w:val="00311D26"/>
    <w:rsid w:val="0031716D"/>
    <w:rsid w:val="0032470E"/>
    <w:rsid w:val="003352A0"/>
    <w:rsid w:val="00337424"/>
    <w:rsid w:val="0034479A"/>
    <w:rsid w:val="00354BB0"/>
    <w:rsid w:val="00356479"/>
    <w:rsid w:val="0036270B"/>
    <w:rsid w:val="00364CD0"/>
    <w:rsid w:val="0038775F"/>
    <w:rsid w:val="00391E39"/>
    <w:rsid w:val="003A1D92"/>
    <w:rsid w:val="003B0C2E"/>
    <w:rsid w:val="003D1CB6"/>
    <w:rsid w:val="00400699"/>
    <w:rsid w:val="0040428F"/>
    <w:rsid w:val="004057DE"/>
    <w:rsid w:val="00450D4C"/>
    <w:rsid w:val="00452E45"/>
    <w:rsid w:val="00462CCF"/>
    <w:rsid w:val="00467040"/>
    <w:rsid w:val="00476F65"/>
    <w:rsid w:val="00483ADD"/>
    <w:rsid w:val="0048608F"/>
    <w:rsid w:val="00486BEB"/>
    <w:rsid w:val="00495D61"/>
    <w:rsid w:val="00496525"/>
    <w:rsid w:val="004A6936"/>
    <w:rsid w:val="004C5BA8"/>
    <w:rsid w:val="004E6B6A"/>
    <w:rsid w:val="004F37EE"/>
    <w:rsid w:val="00510971"/>
    <w:rsid w:val="00510B1D"/>
    <w:rsid w:val="005214CC"/>
    <w:rsid w:val="00521727"/>
    <w:rsid w:val="00533238"/>
    <w:rsid w:val="00550816"/>
    <w:rsid w:val="005629E5"/>
    <w:rsid w:val="00571A09"/>
    <w:rsid w:val="005A54CB"/>
    <w:rsid w:val="005B1483"/>
    <w:rsid w:val="005B3249"/>
    <w:rsid w:val="005C062C"/>
    <w:rsid w:val="005C6D6D"/>
    <w:rsid w:val="005C6F22"/>
    <w:rsid w:val="005D03B7"/>
    <w:rsid w:val="005D22F5"/>
    <w:rsid w:val="005D5101"/>
    <w:rsid w:val="005D6431"/>
    <w:rsid w:val="00610699"/>
    <w:rsid w:val="00615FCA"/>
    <w:rsid w:val="006160D5"/>
    <w:rsid w:val="00624984"/>
    <w:rsid w:val="006307BC"/>
    <w:rsid w:val="006369B8"/>
    <w:rsid w:val="006378C9"/>
    <w:rsid w:val="00644BD5"/>
    <w:rsid w:val="00654AFF"/>
    <w:rsid w:val="006565EE"/>
    <w:rsid w:val="006601E2"/>
    <w:rsid w:val="0066790A"/>
    <w:rsid w:val="00687D73"/>
    <w:rsid w:val="006A0E6B"/>
    <w:rsid w:val="006A2D76"/>
    <w:rsid w:val="006A3631"/>
    <w:rsid w:val="006A76F1"/>
    <w:rsid w:val="006B4550"/>
    <w:rsid w:val="006C37D3"/>
    <w:rsid w:val="006F3213"/>
    <w:rsid w:val="007113DD"/>
    <w:rsid w:val="00717A22"/>
    <w:rsid w:val="0072422D"/>
    <w:rsid w:val="00731F4D"/>
    <w:rsid w:val="00757AE3"/>
    <w:rsid w:val="00761251"/>
    <w:rsid w:val="00761506"/>
    <w:rsid w:val="00770135"/>
    <w:rsid w:val="00781566"/>
    <w:rsid w:val="00790023"/>
    <w:rsid w:val="007C4A72"/>
    <w:rsid w:val="007E7A10"/>
    <w:rsid w:val="007F771A"/>
    <w:rsid w:val="00806B4D"/>
    <w:rsid w:val="00831911"/>
    <w:rsid w:val="00832A8E"/>
    <w:rsid w:val="008448D5"/>
    <w:rsid w:val="00866497"/>
    <w:rsid w:val="00877222"/>
    <w:rsid w:val="0088623D"/>
    <w:rsid w:val="00897784"/>
    <w:rsid w:val="008B4BDF"/>
    <w:rsid w:val="008C2493"/>
    <w:rsid w:val="008C7A80"/>
    <w:rsid w:val="008D2B8C"/>
    <w:rsid w:val="008D5C42"/>
    <w:rsid w:val="008E40EF"/>
    <w:rsid w:val="008F5057"/>
    <w:rsid w:val="008F58A7"/>
    <w:rsid w:val="009001AB"/>
    <w:rsid w:val="00912431"/>
    <w:rsid w:val="0091462A"/>
    <w:rsid w:val="00924805"/>
    <w:rsid w:val="00932AF8"/>
    <w:rsid w:val="00937E55"/>
    <w:rsid w:val="0094379A"/>
    <w:rsid w:val="009460F4"/>
    <w:rsid w:val="0095232C"/>
    <w:rsid w:val="0095239A"/>
    <w:rsid w:val="00955DA8"/>
    <w:rsid w:val="00957558"/>
    <w:rsid w:val="00957EB7"/>
    <w:rsid w:val="00972C2F"/>
    <w:rsid w:val="00976DA4"/>
    <w:rsid w:val="00983DD8"/>
    <w:rsid w:val="009A1264"/>
    <w:rsid w:val="009A47E9"/>
    <w:rsid w:val="009C478E"/>
    <w:rsid w:val="009E07A7"/>
    <w:rsid w:val="009E1CC7"/>
    <w:rsid w:val="00A14A9C"/>
    <w:rsid w:val="00A21217"/>
    <w:rsid w:val="00A563AC"/>
    <w:rsid w:val="00A642E3"/>
    <w:rsid w:val="00A80D73"/>
    <w:rsid w:val="00A86BD8"/>
    <w:rsid w:val="00AA3035"/>
    <w:rsid w:val="00AA38D3"/>
    <w:rsid w:val="00AC4105"/>
    <w:rsid w:val="00AD3585"/>
    <w:rsid w:val="00AD6F1A"/>
    <w:rsid w:val="00AE4967"/>
    <w:rsid w:val="00AE77CD"/>
    <w:rsid w:val="00AF46BA"/>
    <w:rsid w:val="00B061E4"/>
    <w:rsid w:val="00B21E71"/>
    <w:rsid w:val="00B25205"/>
    <w:rsid w:val="00B44691"/>
    <w:rsid w:val="00B512AC"/>
    <w:rsid w:val="00B535B1"/>
    <w:rsid w:val="00B63B7D"/>
    <w:rsid w:val="00B643F5"/>
    <w:rsid w:val="00B66328"/>
    <w:rsid w:val="00B66495"/>
    <w:rsid w:val="00B679AA"/>
    <w:rsid w:val="00B730FD"/>
    <w:rsid w:val="00B73CE2"/>
    <w:rsid w:val="00B90AE8"/>
    <w:rsid w:val="00B9608A"/>
    <w:rsid w:val="00B96893"/>
    <w:rsid w:val="00BB407B"/>
    <w:rsid w:val="00BB7EA9"/>
    <w:rsid w:val="00BD0279"/>
    <w:rsid w:val="00BD04E5"/>
    <w:rsid w:val="00BE3A59"/>
    <w:rsid w:val="00BE5E6F"/>
    <w:rsid w:val="00BF73D7"/>
    <w:rsid w:val="00C072DF"/>
    <w:rsid w:val="00C103AC"/>
    <w:rsid w:val="00C153A4"/>
    <w:rsid w:val="00C163FC"/>
    <w:rsid w:val="00C25FA3"/>
    <w:rsid w:val="00C30D0D"/>
    <w:rsid w:val="00C32228"/>
    <w:rsid w:val="00C42C01"/>
    <w:rsid w:val="00C54BE6"/>
    <w:rsid w:val="00C55913"/>
    <w:rsid w:val="00C56243"/>
    <w:rsid w:val="00C60B66"/>
    <w:rsid w:val="00C615A6"/>
    <w:rsid w:val="00C71FCC"/>
    <w:rsid w:val="00C77240"/>
    <w:rsid w:val="00C849FE"/>
    <w:rsid w:val="00CA2652"/>
    <w:rsid w:val="00CA37F2"/>
    <w:rsid w:val="00CB0ABD"/>
    <w:rsid w:val="00CD1CA8"/>
    <w:rsid w:val="00CE6350"/>
    <w:rsid w:val="00D02EC5"/>
    <w:rsid w:val="00D0302E"/>
    <w:rsid w:val="00D057A3"/>
    <w:rsid w:val="00D23A4D"/>
    <w:rsid w:val="00D27332"/>
    <w:rsid w:val="00D32E15"/>
    <w:rsid w:val="00D41650"/>
    <w:rsid w:val="00D4168F"/>
    <w:rsid w:val="00D51C36"/>
    <w:rsid w:val="00D64E22"/>
    <w:rsid w:val="00D736B0"/>
    <w:rsid w:val="00D81701"/>
    <w:rsid w:val="00D863BD"/>
    <w:rsid w:val="00D87F5B"/>
    <w:rsid w:val="00DA1722"/>
    <w:rsid w:val="00DC5E03"/>
    <w:rsid w:val="00DC7AEC"/>
    <w:rsid w:val="00DF4CA5"/>
    <w:rsid w:val="00DF5799"/>
    <w:rsid w:val="00DF74ED"/>
    <w:rsid w:val="00E369AA"/>
    <w:rsid w:val="00E51CC4"/>
    <w:rsid w:val="00E5761A"/>
    <w:rsid w:val="00E65E19"/>
    <w:rsid w:val="00E66F21"/>
    <w:rsid w:val="00E762BD"/>
    <w:rsid w:val="00E9283F"/>
    <w:rsid w:val="00EA0A41"/>
    <w:rsid w:val="00EB0837"/>
    <w:rsid w:val="00EF07D6"/>
    <w:rsid w:val="00F00BB0"/>
    <w:rsid w:val="00F012DD"/>
    <w:rsid w:val="00F01F8B"/>
    <w:rsid w:val="00F03338"/>
    <w:rsid w:val="00F10A8D"/>
    <w:rsid w:val="00F15168"/>
    <w:rsid w:val="00F557EC"/>
    <w:rsid w:val="00F5650B"/>
    <w:rsid w:val="00F5672E"/>
    <w:rsid w:val="00F6064A"/>
    <w:rsid w:val="00F65AE1"/>
    <w:rsid w:val="00F772F1"/>
    <w:rsid w:val="00F80F57"/>
    <w:rsid w:val="00F963C4"/>
    <w:rsid w:val="00FA52A9"/>
    <w:rsid w:val="00FB0DFC"/>
    <w:rsid w:val="00FB7ED9"/>
    <w:rsid w:val="00FC1294"/>
    <w:rsid w:val="00FC1D00"/>
    <w:rsid w:val="00FE5E1F"/>
    <w:rsid w:val="00FF19B0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7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  <w:style w:type="character" w:customStyle="1" w:styleId="ui-messages-error-summary">
    <w:name w:val="ui-messages-error-summary"/>
    <w:basedOn w:val="Fontepargpadro"/>
    <w:rsid w:val="007F77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4515F"/>
    <w:rsid w:val="00071416"/>
    <w:rsid w:val="000A6622"/>
    <w:rsid w:val="00252768"/>
    <w:rsid w:val="00277931"/>
    <w:rsid w:val="00280EA2"/>
    <w:rsid w:val="00336FDF"/>
    <w:rsid w:val="003768E5"/>
    <w:rsid w:val="003801F5"/>
    <w:rsid w:val="00390EEE"/>
    <w:rsid w:val="00406E31"/>
    <w:rsid w:val="004A3077"/>
    <w:rsid w:val="0053319E"/>
    <w:rsid w:val="00534822"/>
    <w:rsid w:val="005B6CA7"/>
    <w:rsid w:val="00635FAA"/>
    <w:rsid w:val="006556A9"/>
    <w:rsid w:val="006B4123"/>
    <w:rsid w:val="0070072D"/>
    <w:rsid w:val="00713B99"/>
    <w:rsid w:val="007678AB"/>
    <w:rsid w:val="007B3685"/>
    <w:rsid w:val="007B7701"/>
    <w:rsid w:val="00801FF2"/>
    <w:rsid w:val="00844498"/>
    <w:rsid w:val="00926962"/>
    <w:rsid w:val="00990FBA"/>
    <w:rsid w:val="00A13B11"/>
    <w:rsid w:val="00A26768"/>
    <w:rsid w:val="00A7679E"/>
    <w:rsid w:val="00AD26B4"/>
    <w:rsid w:val="00B24C97"/>
    <w:rsid w:val="00B40466"/>
    <w:rsid w:val="00B51A6B"/>
    <w:rsid w:val="00C654AF"/>
    <w:rsid w:val="00C93FB9"/>
    <w:rsid w:val="00CD0F63"/>
    <w:rsid w:val="00D16383"/>
    <w:rsid w:val="00EB26CC"/>
    <w:rsid w:val="00F545A1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DC1D6-F06A-4AFC-B4FD-66BEA0A7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555</TotalTime>
  <Pages>12</Pages>
  <Words>1732</Words>
  <Characters>9357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CSU06 - Manter Tipo Manifestação</vt:lpstr>
    </vt:vector>
  </TitlesOfParts>
  <Company/>
  <LinksUpToDate>false</LinksUpToDate>
  <CharactersWithSpaces>11067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CSU06 - Manter Tipo Manifestação</dc:title>
  <dc:subject>Versão 1.0</dc:subject>
  <dc:creator>Felipe Leandro Almeida</dc:creator>
  <cp:lastModifiedBy>infra</cp:lastModifiedBy>
  <cp:revision>25</cp:revision>
  <cp:lastPrinted>2011-11-25T14:14:00Z</cp:lastPrinted>
  <dcterms:created xsi:type="dcterms:W3CDTF">2013-01-14T17:59:00Z</dcterms:created>
  <dcterms:modified xsi:type="dcterms:W3CDTF">2013-10-09T13:44:00Z</dcterms:modified>
  <cp:category>SISTEMA DE OUVIDORIA</cp:category>
</cp:coreProperties>
</file>
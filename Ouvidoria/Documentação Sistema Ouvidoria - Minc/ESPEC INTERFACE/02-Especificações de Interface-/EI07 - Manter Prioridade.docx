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p w:rsidR="005C6F22" w:rsidRPr="00B84B10" w:rsidRDefault="005C6F22" w:rsidP="00687D7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580675" w:rsidRPr="00B84B10" w:rsidRDefault="005024FA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B84B10">
        <w:rPr>
          <w:rFonts w:ascii="Calibri" w:hAnsi="Calibri"/>
          <w:sz w:val="36"/>
          <w:szCs w:val="36"/>
        </w:rPr>
        <w:fldChar w:fldCharType="begin"/>
      </w:r>
      <w:r w:rsidR="00580675" w:rsidRPr="00B84B10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B84B10">
        <w:rPr>
          <w:rFonts w:ascii="Calibri" w:hAnsi="Calibri"/>
          <w:sz w:val="36"/>
          <w:szCs w:val="36"/>
        </w:rPr>
        <w:fldChar w:fldCharType="separate"/>
      </w:r>
      <w:r w:rsidR="007748CD" w:rsidRPr="00B84B10">
        <w:rPr>
          <w:rFonts w:ascii="Calibri" w:hAnsi="Calibri" w:cs="Arial"/>
          <w:sz w:val="36"/>
          <w:szCs w:val="36"/>
        </w:rPr>
        <w:t>SISTEMA DE OUVIDORIA</w:t>
      </w:r>
      <w:r w:rsidRPr="00B84B10">
        <w:rPr>
          <w:rFonts w:ascii="Calibri" w:hAnsi="Calibri"/>
          <w:sz w:val="36"/>
          <w:szCs w:val="36"/>
        </w:rPr>
        <w:fldChar w:fldCharType="end"/>
      </w:r>
    </w:p>
    <w:p w:rsidR="003A2C23" w:rsidRPr="00B84B10" w:rsidRDefault="00A768D2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B84B10">
        <w:rPr>
          <w:rFonts w:ascii="Calibri" w:hAnsi="Calibri"/>
        </w:rPr>
        <w:fldChar w:fldCharType="begin"/>
      </w:r>
      <w:r w:rsidRPr="00B84B10">
        <w:rPr>
          <w:rFonts w:ascii="Calibri" w:hAnsi="Calibri"/>
        </w:rPr>
        <w:instrText xml:space="preserve"> DOCPROPERTY  Title  \* MERGEFORMAT </w:instrText>
      </w:r>
      <w:r w:rsidRPr="00B84B10">
        <w:rPr>
          <w:rFonts w:ascii="Calibri" w:hAnsi="Calibri"/>
        </w:rPr>
        <w:fldChar w:fldCharType="separate"/>
      </w:r>
      <w:r w:rsidR="00E41E12" w:rsidRPr="00B84B10">
        <w:rPr>
          <w:rFonts w:ascii="Calibri" w:hAnsi="Calibri" w:cs="Arial"/>
          <w:sz w:val="36"/>
          <w:szCs w:val="36"/>
        </w:rPr>
        <w:t>EI07 - MANTER</w:t>
      </w:r>
      <w:r w:rsidR="00E41E12" w:rsidRPr="00B84B10">
        <w:rPr>
          <w:rFonts w:ascii="Calibri" w:hAnsi="Calibri"/>
          <w:sz w:val="36"/>
          <w:szCs w:val="36"/>
        </w:rPr>
        <w:t xml:space="preserve"> PRIORIDADE</w:t>
      </w:r>
      <w:r w:rsidRPr="00B84B10">
        <w:rPr>
          <w:rFonts w:ascii="Calibri" w:hAnsi="Calibri"/>
          <w:sz w:val="36"/>
          <w:szCs w:val="36"/>
        </w:rPr>
        <w:fldChar w:fldCharType="end"/>
      </w:r>
    </w:p>
    <w:bookmarkEnd w:id="0"/>
    <w:bookmarkEnd w:id="1"/>
    <w:bookmarkEnd w:id="2"/>
    <w:p w:rsidR="00687D73" w:rsidRPr="00B84B10" w:rsidRDefault="005024FA" w:rsidP="00596B95">
      <w:pPr>
        <w:spacing w:line="240" w:lineRule="auto"/>
        <w:jc w:val="right"/>
        <w:rPr>
          <w:rFonts w:ascii="Calibri" w:hAnsi="Calibri" w:cs="Arial"/>
        </w:rPr>
      </w:pPr>
      <w:r w:rsidRPr="00B84B10">
        <w:rPr>
          <w:rFonts w:ascii="Calibri" w:hAnsi="Calibri"/>
        </w:rPr>
        <w:fldChar w:fldCharType="begin"/>
      </w:r>
      <w:r w:rsidR="00F46E52" w:rsidRPr="00B84B10">
        <w:rPr>
          <w:rFonts w:ascii="Calibri" w:hAnsi="Calibri"/>
        </w:rPr>
        <w:instrText xml:space="preserve"> DOCPROPERTY  Subject  \* MERGEFORMAT </w:instrText>
      </w:r>
      <w:r w:rsidRPr="00B84B10">
        <w:rPr>
          <w:rFonts w:ascii="Calibri" w:hAnsi="Calibri"/>
        </w:rPr>
        <w:fldChar w:fldCharType="separate"/>
      </w:r>
      <w:r w:rsidR="00A010FA" w:rsidRPr="00B84B10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76078D" w:rsidRPr="00B84B10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B84B10">
        <w:rPr>
          <w:rFonts w:ascii="Calibri" w:hAnsi="Calibri"/>
        </w:rPr>
        <w:fldChar w:fldCharType="end"/>
      </w:r>
    </w:p>
    <w:p w:rsidR="00831911" w:rsidRPr="00B84B10" w:rsidRDefault="00831911" w:rsidP="00831911">
      <w:pPr>
        <w:rPr>
          <w:rFonts w:ascii="Calibri" w:hAnsi="Calibri"/>
          <w:lang w:val="pt-PT"/>
        </w:rPr>
      </w:pPr>
    </w:p>
    <w:p w:rsidR="00831911" w:rsidRPr="00B84B10" w:rsidRDefault="00831911" w:rsidP="00831911">
      <w:pPr>
        <w:rPr>
          <w:rFonts w:ascii="Calibri" w:hAnsi="Calibri"/>
          <w:lang w:val="pt-PT"/>
        </w:rPr>
      </w:pPr>
    </w:p>
    <w:p w:rsidR="00831911" w:rsidRPr="00B84B10" w:rsidRDefault="00831911" w:rsidP="00831911">
      <w:pPr>
        <w:rPr>
          <w:rFonts w:ascii="Calibri" w:hAnsi="Calibri"/>
          <w:lang w:val="pt-PT"/>
        </w:rPr>
      </w:pPr>
    </w:p>
    <w:p w:rsidR="00687D73" w:rsidRPr="00B84B10" w:rsidRDefault="00687D73" w:rsidP="00687D73">
      <w:pPr>
        <w:rPr>
          <w:rFonts w:ascii="Calibri" w:hAnsi="Calibri"/>
          <w:lang w:val="pt-PT"/>
        </w:rPr>
      </w:pPr>
    </w:p>
    <w:p w:rsidR="00496525" w:rsidRPr="00B84B10" w:rsidRDefault="00496525">
      <w:pPr>
        <w:rPr>
          <w:rFonts w:ascii="Calibri" w:hAnsi="Calibri"/>
          <w:lang w:val="pt-PT"/>
        </w:rPr>
        <w:sectPr w:rsidR="00496525" w:rsidRPr="00B84B10" w:rsidSect="0063077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5C6F22" w:rsidRPr="00B84B10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B84B10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B84B10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B84B10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B84B10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B84B10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B84B10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B84B10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5C6F22" w:rsidRPr="00B84B10" w:rsidTr="006601E2">
        <w:trPr>
          <w:trHeight w:val="284"/>
        </w:trPr>
        <w:tc>
          <w:tcPr>
            <w:tcW w:w="797" w:type="pct"/>
          </w:tcPr>
          <w:p w:rsidR="005C6F22" w:rsidRPr="00B84B10" w:rsidRDefault="00A010FA" w:rsidP="00251720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B84B10">
              <w:rPr>
                <w:rFonts w:ascii="Calibri" w:hAnsi="Calibri" w:cstheme="minorHAnsi"/>
                <w:i w:val="0"/>
                <w:color w:val="auto"/>
                <w:lang w:val="es-ES_tradnl"/>
              </w:rPr>
              <w:t>16</w:t>
            </w:r>
            <w:r w:rsidR="00103CDE" w:rsidRPr="00B84B10">
              <w:rPr>
                <w:rFonts w:ascii="Calibri" w:hAnsi="Calibri" w:cstheme="minorHAnsi"/>
                <w:i w:val="0"/>
                <w:color w:val="auto"/>
                <w:lang w:val="es-ES_tradnl"/>
              </w:rPr>
              <w:t>/</w:t>
            </w:r>
            <w:r w:rsidR="007748CD" w:rsidRPr="00B84B10">
              <w:rPr>
                <w:rFonts w:ascii="Calibri" w:hAnsi="Calibri" w:cstheme="minorHAnsi"/>
                <w:i w:val="0"/>
                <w:color w:val="auto"/>
                <w:lang w:val="es-ES_tradnl"/>
              </w:rPr>
              <w:t>01</w:t>
            </w:r>
            <w:r w:rsidR="00103CDE" w:rsidRPr="00B84B10">
              <w:rPr>
                <w:rFonts w:ascii="Calibri" w:hAnsi="Calibri" w:cstheme="minorHAnsi"/>
                <w:i w:val="0"/>
                <w:color w:val="auto"/>
                <w:lang w:val="es-ES_tradnl"/>
              </w:rPr>
              <w:t>/201</w:t>
            </w:r>
            <w:r w:rsidR="007748CD" w:rsidRPr="00B84B10">
              <w:rPr>
                <w:rFonts w:ascii="Calibri" w:hAnsi="Calibri" w:cstheme="minorHAnsi"/>
                <w:i w:val="0"/>
                <w:color w:val="auto"/>
                <w:lang w:val="es-ES_tradnl"/>
              </w:rPr>
              <w:t>3</w:t>
            </w:r>
          </w:p>
        </w:tc>
        <w:tc>
          <w:tcPr>
            <w:tcW w:w="556" w:type="pct"/>
          </w:tcPr>
          <w:p w:rsidR="005C6F22" w:rsidRPr="00B84B10" w:rsidRDefault="00103CDE" w:rsidP="005860CD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B84B10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5C6F22" w:rsidRPr="00B84B10" w:rsidRDefault="00103CDE" w:rsidP="00496525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B84B10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5C6F22" w:rsidRPr="00B84B10" w:rsidRDefault="00B26BE1" w:rsidP="00B26BE1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B84B10">
              <w:rPr>
                <w:rFonts w:ascii="Calibri" w:hAnsi="Calibri" w:cstheme="minorHAnsi"/>
                <w:i w:val="0"/>
                <w:color w:val="auto"/>
              </w:rPr>
              <w:t>Felipe Almeida</w:t>
            </w:r>
          </w:p>
        </w:tc>
      </w:tr>
      <w:tr w:rsidR="005C6F22" w:rsidRPr="00B84B10" w:rsidTr="006601E2">
        <w:trPr>
          <w:trHeight w:val="284"/>
        </w:trPr>
        <w:tc>
          <w:tcPr>
            <w:tcW w:w="797" w:type="pct"/>
          </w:tcPr>
          <w:p w:rsidR="005C6F22" w:rsidRPr="00B84B10" w:rsidRDefault="008B08B4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02/07</w:t>
            </w:r>
            <w:r w:rsidR="00251720" w:rsidRPr="00B84B10">
              <w:rPr>
                <w:rFonts w:ascii="Calibri" w:hAnsi="Calibri"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5C6F22" w:rsidRPr="00B84B10" w:rsidRDefault="008B08B4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5C6F22" w:rsidRPr="00B84B10" w:rsidRDefault="00251720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5C6F22" w:rsidRPr="00B84B10" w:rsidRDefault="00251720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5C6F22" w:rsidRPr="00B84B10" w:rsidTr="006601E2">
        <w:trPr>
          <w:trHeight w:val="284"/>
        </w:trPr>
        <w:tc>
          <w:tcPr>
            <w:tcW w:w="797" w:type="pct"/>
          </w:tcPr>
          <w:p w:rsidR="005C6F22" w:rsidRPr="00B84B10" w:rsidRDefault="0076078D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05/07/2013</w:t>
            </w:r>
          </w:p>
        </w:tc>
        <w:tc>
          <w:tcPr>
            <w:tcW w:w="556" w:type="pct"/>
          </w:tcPr>
          <w:p w:rsidR="005C6F22" w:rsidRPr="00B84B10" w:rsidRDefault="0076078D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5C6F22" w:rsidRPr="00B84B10" w:rsidRDefault="0076078D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5C6F22" w:rsidRPr="00B84B10" w:rsidRDefault="0076078D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 xml:space="preserve">Welington </w:t>
            </w:r>
            <w:proofErr w:type="spellStart"/>
            <w:r w:rsidRPr="00B84B10">
              <w:rPr>
                <w:rFonts w:ascii="Calibri" w:hAnsi="Calibri" w:cstheme="minorHAnsi"/>
                <w:sz w:val="20"/>
                <w:szCs w:val="20"/>
              </w:rPr>
              <w:t>Leles</w:t>
            </w:r>
            <w:proofErr w:type="spellEnd"/>
          </w:p>
        </w:tc>
      </w:tr>
    </w:tbl>
    <w:p w:rsidR="005C6F22" w:rsidRPr="00B84B10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3646B1" w:rsidRPr="00B84B10" w:rsidRDefault="003646B1">
      <w:pPr>
        <w:rPr>
          <w:rFonts w:ascii="Calibri" w:hAnsi="Calibri" w:cstheme="minorHAnsi"/>
          <w:sz w:val="20"/>
          <w:szCs w:val="20"/>
          <w:lang w:val="pt-PT"/>
        </w:rPr>
      </w:pPr>
    </w:p>
    <w:p w:rsidR="006601E2" w:rsidRPr="00B84B10" w:rsidRDefault="006601E2" w:rsidP="003646B1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DD7419" w:rsidRPr="00B84B10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B84B10">
        <w:rPr>
          <w:rFonts w:ascii="Calibri" w:hAnsi="Calibri" w:cstheme="minorHAnsi"/>
          <w:sz w:val="20"/>
        </w:rPr>
        <w:lastRenderedPageBreak/>
        <w:t xml:space="preserve">Sumário </w:t>
      </w:r>
      <w:r w:rsidR="005024FA" w:rsidRPr="00B84B10">
        <w:rPr>
          <w:rFonts w:ascii="Calibri" w:hAnsi="Calibri" w:cstheme="minorHAnsi"/>
          <w:sz w:val="20"/>
        </w:rPr>
        <w:fldChar w:fldCharType="begin"/>
      </w:r>
      <w:r w:rsidR="005C6F22" w:rsidRPr="00B84B10">
        <w:rPr>
          <w:rFonts w:ascii="Calibri" w:hAnsi="Calibri" w:cstheme="minorHAnsi"/>
          <w:sz w:val="20"/>
        </w:rPr>
        <w:instrText xml:space="preserve"> TOC \o "1-3" \h \z \u </w:instrText>
      </w:r>
      <w:r w:rsidR="005024FA" w:rsidRPr="00B84B10">
        <w:rPr>
          <w:rFonts w:ascii="Calibri" w:hAnsi="Calibri" w:cstheme="minorHAnsi"/>
          <w:sz w:val="20"/>
        </w:rPr>
        <w:fldChar w:fldCharType="separate"/>
      </w:r>
    </w:p>
    <w:p w:rsidR="00DD7419" w:rsidRPr="00B84B10" w:rsidRDefault="0061183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657" w:history="1">
        <w:r w:rsidR="00DD7419" w:rsidRPr="00B84B10">
          <w:rPr>
            <w:rStyle w:val="Hyperlink"/>
            <w:rFonts w:ascii="Calibri" w:hAnsi="Calibri"/>
            <w:noProof/>
          </w:rPr>
          <w:t>1</w:t>
        </w:r>
        <w:r w:rsidR="00DD7419" w:rsidRPr="00B84B1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INTRODUÇÃO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_Toc361230657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4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658" w:history="1">
        <w:r w:rsidR="00DD7419" w:rsidRPr="00B84B10">
          <w:rPr>
            <w:rStyle w:val="Hyperlink"/>
            <w:rFonts w:ascii="Calibri" w:hAnsi="Calibri"/>
            <w:noProof/>
          </w:rPr>
          <w:t>2</w:t>
        </w:r>
        <w:r w:rsidR="00DD7419" w:rsidRPr="00B84B1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Definições, Acrônimos e Abreviações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_Toc361230658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4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659" w:history="1">
        <w:r w:rsidR="00DD7419" w:rsidRPr="00B84B10">
          <w:rPr>
            <w:rStyle w:val="Hyperlink"/>
            <w:rFonts w:ascii="Calibri" w:hAnsi="Calibri"/>
            <w:noProof/>
          </w:rPr>
          <w:t>3</w:t>
        </w:r>
        <w:r w:rsidR="00DD7419" w:rsidRPr="00B84B1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Referências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_Toc361230659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4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660" w:history="1">
        <w:r w:rsidR="00DD7419" w:rsidRPr="00B84B10">
          <w:rPr>
            <w:rStyle w:val="Hyperlink"/>
            <w:rFonts w:ascii="Calibri" w:hAnsi="Calibri"/>
            <w:noProof/>
          </w:rPr>
          <w:t>4</w:t>
        </w:r>
        <w:r w:rsidR="00DD7419" w:rsidRPr="00B84B1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Detalhamento da Apresentação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_Toc361230660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5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661" w:history="1">
        <w:r w:rsidR="00DD7419" w:rsidRPr="00B84B10">
          <w:rPr>
            <w:rStyle w:val="Hyperlink"/>
            <w:rFonts w:ascii="Calibri" w:hAnsi="Calibri"/>
            <w:noProof/>
          </w:rPr>
          <w:t>4.1.</w:t>
        </w:r>
        <w:r w:rsidR="00DD7419" w:rsidRPr="00B84B10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Prioridade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_Toc361230661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5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662" w:history="1">
        <w:r w:rsidR="00DD7419" w:rsidRPr="00B84B10">
          <w:rPr>
            <w:rStyle w:val="Hyperlink"/>
            <w:rFonts w:ascii="Calibri" w:hAnsi="Calibri"/>
            <w:noProof/>
          </w:rPr>
          <w:t>4.2.</w:t>
        </w:r>
        <w:r w:rsidR="00DD7419" w:rsidRPr="00B84B10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Nova Prioridade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_Toc361230662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5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663" w:history="1">
        <w:r w:rsidR="00DD7419" w:rsidRPr="00B84B10">
          <w:rPr>
            <w:rStyle w:val="Hyperlink"/>
            <w:rFonts w:ascii="Calibri" w:hAnsi="Calibri"/>
            <w:noProof/>
          </w:rPr>
          <w:t>4.2.1.</w:t>
        </w:r>
        <w:r w:rsidR="00DD7419" w:rsidRPr="00B84B10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Itens de Controle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_Toc361230663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5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664" w:history="1">
        <w:r w:rsidR="00DD7419" w:rsidRPr="00B84B10">
          <w:rPr>
            <w:rStyle w:val="Hyperlink"/>
            <w:rFonts w:ascii="Calibri" w:hAnsi="Calibri"/>
            <w:noProof/>
          </w:rPr>
          <w:t>4.3.</w:t>
        </w:r>
        <w:r w:rsidR="00DD7419" w:rsidRPr="00B84B10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Editar Prioridade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_Toc361230664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5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665" w:history="1">
        <w:r w:rsidR="00DD7419" w:rsidRPr="00B84B10">
          <w:rPr>
            <w:rStyle w:val="Hyperlink"/>
            <w:rFonts w:ascii="Calibri" w:hAnsi="Calibri"/>
            <w:noProof/>
          </w:rPr>
          <w:t>4.3.1.</w:t>
        </w:r>
        <w:r w:rsidR="00DD7419" w:rsidRPr="00B84B10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Itens de Controle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_Toc361230665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6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666" w:history="1">
        <w:r w:rsidR="00DD7419" w:rsidRPr="00B84B10">
          <w:rPr>
            <w:rStyle w:val="Hyperlink"/>
            <w:rFonts w:ascii="Calibri" w:hAnsi="Calibri"/>
            <w:noProof/>
          </w:rPr>
          <w:t>4.4.</w:t>
        </w:r>
        <w:r w:rsidR="00DD7419" w:rsidRPr="00B84B10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Excluir Prioridade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_Toc361230666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6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667" w:history="1">
        <w:r w:rsidR="00DD7419" w:rsidRPr="00B84B10">
          <w:rPr>
            <w:rStyle w:val="Hyperlink"/>
            <w:rFonts w:ascii="Calibri" w:hAnsi="Calibri"/>
            <w:noProof/>
          </w:rPr>
          <w:t>4.4.1.</w:t>
        </w:r>
        <w:r w:rsidR="00DD7419" w:rsidRPr="00B84B10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Itens de Controle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_Toc361230667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6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668" w:history="1">
        <w:r w:rsidR="00DD7419" w:rsidRPr="00B84B10">
          <w:rPr>
            <w:rStyle w:val="Hyperlink"/>
            <w:rFonts w:ascii="Calibri" w:hAnsi="Calibri"/>
            <w:noProof/>
          </w:rPr>
          <w:t>4.5.</w:t>
        </w:r>
        <w:r w:rsidR="00DD7419" w:rsidRPr="00B84B10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Listar Prioridades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_Toc361230668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6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669" w:history="1">
        <w:r w:rsidR="00DD7419" w:rsidRPr="00B84B10">
          <w:rPr>
            <w:rStyle w:val="Hyperlink"/>
            <w:rFonts w:ascii="Calibri" w:hAnsi="Calibri"/>
            <w:noProof/>
          </w:rPr>
          <w:t>4.5.1.</w:t>
        </w:r>
        <w:r w:rsidR="00DD7419" w:rsidRPr="00B84B10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Itens de Controle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_Toc361230669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7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670" w:history="1">
        <w:r w:rsidR="00DD7419" w:rsidRPr="00B84B10">
          <w:rPr>
            <w:rStyle w:val="Hyperlink"/>
            <w:rFonts w:ascii="Calibri" w:hAnsi="Calibri"/>
            <w:noProof/>
          </w:rPr>
          <w:t>4.6.</w:t>
        </w:r>
        <w:r w:rsidR="00DD7419" w:rsidRPr="00B84B10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Detalhar Prioridade (consulta implícita)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_Toc361230670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7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671" w:history="1">
        <w:r w:rsidR="00DD7419" w:rsidRPr="00B84B10">
          <w:rPr>
            <w:rStyle w:val="Hyperlink"/>
            <w:rFonts w:ascii="Calibri" w:hAnsi="Calibri"/>
            <w:noProof/>
          </w:rPr>
          <w:t>4.6.1.</w:t>
        </w:r>
        <w:r w:rsidR="00DD7419" w:rsidRPr="00B84B10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Itens de Controle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_Toc361230671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7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DD7419" w:rsidRPr="00B84B10" w:rsidRDefault="0061183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672" w:history="1">
        <w:r w:rsidR="00DD7419" w:rsidRPr="00B84B10">
          <w:rPr>
            <w:rStyle w:val="Hyperlink"/>
            <w:rFonts w:ascii="Calibri" w:hAnsi="Calibri"/>
            <w:noProof/>
          </w:rPr>
          <w:t>5</w:t>
        </w:r>
        <w:r w:rsidR="00DD7419" w:rsidRPr="00B84B1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7419" w:rsidRPr="00B84B10">
          <w:rPr>
            <w:rStyle w:val="Hyperlink"/>
            <w:rFonts w:ascii="Calibri" w:hAnsi="Calibri"/>
            <w:noProof/>
          </w:rPr>
          <w:t>Aprovações</w:t>
        </w:r>
        <w:r w:rsidR="00DD7419" w:rsidRPr="00B84B10">
          <w:rPr>
            <w:rFonts w:ascii="Calibri" w:hAnsi="Calibri"/>
            <w:noProof/>
            <w:webHidden/>
          </w:rPr>
          <w:tab/>
        </w:r>
        <w:r w:rsidR="00DD7419" w:rsidRPr="00B84B10">
          <w:rPr>
            <w:rFonts w:ascii="Calibri" w:hAnsi="Calibri"/>
            <w:noProof/>
            <w:webHidden/>
          </w:rPr>
          <w:fldChar w:fldCharType="begin"/>
        </w:r>
        <w:r w:rsidR="00DD7419" w:rsidRPr="00B84B10">
          <w:rPr>
            <w:rFonts w:ascii="Calibri" w:hAnsi="Calibri"/>
            <w:noProof/>
            <w:webHidden/>
          </w:rPr>
          <w:instrText xml:space="preserve"> PAGEREF _Toc361230672 \h </w:instrText>
        </w:r>
        <w:r w:rsidR="00DD7419" w:rsidRPr="00B84B10">
          <w:rPr>
            <w:rFonts w:ascii="Calibri" w:hAnsi="Calibri"/>
            <w:noProof/>
            <w:webHidden/>
          </w:rPr>
        </w:r>
        <w:r w:rsidR="00DD7419" w:rsidRPr="00B84B10">
          <w:rPr>
            <w:rFonts w:ascii="Calibri" w:hAnsi="Calibri"/>
            <w:noProof/>
            <w:webHidden/>
          </w:rPr>
          <w:fldChar w:fldCharType="separate"/>
        </w:r>
        <w:r w:rsidR="00DD7419" w:rsidRPr="00B84B10">
          <w:rPr>
            <w:rFonts w:ascii="Calibri" w:hAnsi="Calibri"/>
            <w:noProof/>
            <w:webHidden/>
          </w:rPr>
          <w:t>8</w:t>
        </w:r>
        <w:r w:rsidR="00DD7419" w:rsidRPr="00B84B10">
          <w:rPr>
            <w:rFonts w:ascii="Calibri" w:hAnsi="Calibri"/>
            <w:noProof/>
            <w:webHidden/>
          </w:rPr>
          <w:fldChar w:fldCharType="end"/>
        </w:r>
      </w:hyperlink>
    </w:p>
    <w:p w:rsidR="005C6F22" w:rsidRPr="00B84B10" w:rsidRDefault="005024FA" w:rsidP="005C6F22">
      <w:pPr>
        <w:rPr>
          <w:rFonts w:ascii="Calibri" w:hAnsi="Calibri" w:cstheme="minorHAnsi"/>
          <w:sz w:val="20"/>
          <w:szCs w:val="20"/>
        </w:rPr>
      </w:pPr>
      <w:r w:rsidRPr="00B84B10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B84B10" w:rsidRDefault="005C6F22">
      <w:pPr>
        <w:rPr>
          <w:rFonts w:ascii="Calibri" w:hAnsi="Calibri" w:cstheme="minorHAnsi"/>
          <w:sz w:val="20"/>
          <w:szCs w:val="20"/>
        </w:rPr>
      </w:pPr>
    </w:p>
    <w:p w:rsidR="00877222" w:rsidRPr="00B84B10" w:rsidRDefault="005C6F22" w:rsidP="00195D28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0657"/>
      <w:r w:rsidRPr="00B84B10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61A6" w:rsidRPr="00B84B10" w:rsidRDefault="006C61A6" w:rsidP="00E15187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auto"/>
        </w:rPr>
      </w:pPr>
      <w:r w:rsidRPr="00B84B10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3646B1" w:rsidRPr="00B84B10">
        <w:rPr>
          <w:rFonts w:ascii="Calibri" w:hAnsi="Calibri" w:cstheme="minorHAnsi"/>
          <w:i w:val="0"/>
          <w:color w:val="auto"/>
        </w:rPr>
        <w:t>CSU0</w:t>
      </w:r>
      <w:r w:rsidR="00C13165" w:rsidRPr="00B84B10">
        <w:rPr>
          <w:rFonts w:ascii="Calibri" w:hAnsi="Calibri" w:cstheme="minorHAnsi"/>
          <w:i w:val="0"/>
          <w:color w:val="auto"/>
        </w:rPr>
        <w:t>7</w:t>
      </w:r>
      <w:r w:rsidR="003646B1" w:rsidRPr="00B84B10">
        <w:rPr>
          <w:rFonts w:ascii="Calibri" w:hAnsi="Calibri" w:cstheme="minorHAnsi"/>
          <w:i w:val="0"/>
          <w:color w:val="auto"/>
        </w:rPr>
        <w:t xml:space="preserve"> - Manter </w:t>
      </w:r>
      <w:r w:rsidR="00C13165" w:rsidRPr="00B84B10">
        <w:rPr>
          <w:rFonts w:ascii="Calibri" w:hAnsi="Calibri" w:cstheme="minorHAnsi"/>
          <w:i w:val="0"/>
          <w:color w:val="auto"/>
        </w:rPr>
        <w:t>Prioridade</w:t>
      </w:r>
      <w:r w:rsidRPr="00B84B10">
        <w:rPr>
          <w:rFonts w:ascii="Calibri" w:hAnsi="Calibri" w:cstheme="minorHAnsi"/>
          <w:i w:val="0"/>
          <w:color w:val="auto"/>
        </w:rPr>
        <w:t>, dando uma visão global e subsídios de como será sua interface definitiva.</w:t>
      </w:r>
    </w:p>
    <w:p w:rsidR="005C6F22" w:rsidRPr="00B84B10" w:rsidRDefault="005C6F22" w:rsidP="00195D28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0658"/>
      <w:r w:rsidRPr="00B84B10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B84B10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5C6F22" w:rsidRPr="00B84B10" w:rsidRDefault="00E15187" w:rsidP="008076A6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B84B10">
        <w:rPr>
          <w:rFonts w:ascii="Calibri" w:hAnsi="Calibri" w:cstheme="minorHAnsi"/>
          <w:i w:val="0"/>
          <w:color w:val="000000" w:themeColor="text1"/>
          <w:lang w:val="pt-PT"/>
        </w:rPr>
        <w:t xml:space="preserve">Quaisquer definições, acronimos ou abreviações estão especificadas no Glossário do </w:t>
      </w:r>
      <w:r w:rsidR="00F817FD" w:rsidRPr="00B84B10">
        <w:rPr>
          <w:rFonts w:ascii="Calibri" w:hAnsi="Calibri" w:cstheme="minorHAnsi"/>
          <w:i w:val="0"/>
          <w:color w:val="000000" w:themeColor="text1"/>
          <w:lang w:val="pt-PT"/>
        </w:rPr>
        <w:t>Sistema de Ouvidoria</w:t>
      </w:r>
      <w:r w:rsidRPr="00B84B10">
        <w:rPr>
          <w:rFonts w:ascii="Calibri" w:hAnsi="Calibri" w:cstheme="minorHAnsi"/>
          <w:i w:val="0"/>
          <w:color w:val="000000" w:themeColor="text1"/>
          <w:lang w:val="pt-PT"/>
        </w:rPr>
        <w:t>.</w:t>
      </w:r>
    </w:p>
    <w:p w:rsidR="00FB7ED9" w:rsidRPr="00B84B10" w:rsidRDefault="00FB7ED9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0659"/>
      <w:r w:rsidRPr="00B84B10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1A1201" w:rsidRPr="00B84B10" w:rsidRDefault="001A120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B84B10">
        <w:rPr>
          <w:rFonts w:ascii="Calibri" w:hAnsi="Calibri" w:cstheme="minorHAnsi"/>
          <w:i w:val="0"/>
          <w:color w:val="auto"/>
        </w:rPr>
        <w:t>Documento de Requisitos</w:t>
      </w:r>
    </w:p>
    <w:p w:rsidR="00E15187" w:rsidRPr="00B84B10" w:rsidRDefault="00C13165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B84B10">
        <w:rPr>
          <w:rFonts w:ascii="Calibri" w:hAnsi="Calibri" w:cstheme="minorHAnsi"/>
          <w:i w:val="0"/>
          <w:color w:val="auto"/>
        </w:rPr>
        <w:t>CSU07</w:t>
      </w:r>
      <w:r w:rsidR="001A1201" w:rsidRPr="00B84B10">
        <w:rPr>
          <w:rFonts w:ascii="Calibri" w:hAnsi="Calibri" w:cstheme="minorHAnsi"/>
          <w:i w:val="0"/>
          <w:color w:val="auto"/>
        </w:rPr>
        <w:t xml:space="preserve"> - </w:t>
      </w:r>
      <w:r w:rsidR="003646B1" w:rsidRPr="00B84B10">
        <w:rPr>
          <w:rFonts w:ascii="Calibri" w:hAnsi="Calibri" w:cstheme="minorHAnsi"/>
          <w:i w:val="0"/>
          <w:color w:val="auto"/>
        </w:rPr>
        <w:t xml:space="preserve">Manter </w:t>
      </w:r>
      <w:r w:rsidRPr="00B84B10">
        <w:rPr>
          <w:rFonts w:ascii="Calibri" w:hAnsi="Calibri" w:cstheme="minorHAnsi"/>
          <w:i w:val="0"/>
          <w:color w:val="auto"/>
        </w:rPr>
        <w:t>Prioridade</w:t>
      </w:r>
    </w:p>
    <w:p w:rsidR="00D628E2" w:rsidRPr="00B84B10" w:rsidRDefault="00D628E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B84B10">
        <w:rPr>
          <w:rFonts w:ascii="Calibri" w:hAnsi="Calibri" w:cstheme="minorHAnsi"/>
          <w:sz w:val="20"/>
          <w:szCs w:val="20"/>
        </w:rPr>
        <w:br w:type="page"/>
      </w:r>
    </w:p>
    <w:p w:rsidR="0089474B" w:rsidRPr="00B84B10" w:rsidRDefault="006C61A6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0660"/>
      <w:r w:rsidRPr="00B84B10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683179" w:rsidRPr="00B84B10" w:rsidRDefault="00683179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230661"/>
      <w:r w:rsidRPr="00B84B10">
        <w:rPr>
          <w:rFonts w:ascii="Calibri" w:hAnsi="Calibri" w:cstheme="minorHAnsi"/>
          <w:sz w:val="20"/>
          <w:szCs w:val="20"/>
        </w:rPr>
        <w:t>PRIORIDADE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2"/>
        <w:gridCol w:w="397"/>
        <w:gridCol w:w="464"/>
        <w:gridCol w:w="397"/>
        <w:gridCol w:w="397"/>
        <w:gridCol w:w="2854"/>
        <w:gridCol w:w="1634"/>
      </w:tblGrid>
      <w:tr w:rsidR="00683179" w:rsidRPr="00B84B10" w:rsidTr="00683179">
        <w:trPr>
          <w:cantSplit/>
          <w:trHeight w:val="959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7" w:type="pct"/>
            <w:shd w:val="pct25" w:color="auto" w:fill="auto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8" w:type="pct"/>
            <w:shd w:val="pct25" w:color="auto" w:fill="auto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83179" w:rsidRPr="00B84B10" w:rsidTr="00683179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Idprioridade</w:t>
            </w:r>
            <w:proofErr w:type="spellEnd"/>
          </w:p>
        </w:tc>
        <w:tc>
          <w:tcPr>
            <w:tcW w:w="228" w:type="pct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7" w:type="pct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Código da prioridade </w:t>
            </w:r>
          </w:p>
        </w:tc>
        <w:tc>
          <w:tcPr>
            <w:tcW w:w="938" w:type="pct"/>
            <w:vAlign w:val="center"/>
          </w:tcPr>
          <w:p w:rsidR="00683179" w:rsidRPr="00B84B10" w:rsidRDefault="005725B6" w:rsidP="009712A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683179" w:rsidRPr="00B84B10" w:rsidTr="00683179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8" w:type="pct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7" w:type="pct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prioridade para pesquisa.</w:t>
            </w:r>
          </w:p>
        </w:tc>
        <w:tc>
          <w:tcPr>
            <w:tcW w:w="938" w:type="pct"/>
            <w:vAlign w:val="center"/>
          </w:tcPr>
          <w:p w:rsidR="00683179" w:rsidRPr="00B84B10" w:rsidRDefault="005725B6" w:rsidP="009712A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683179" w:rsidRPr="00B84B10" w:rsidTr="00683179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83179" w:rsidRPr="00B84B10" w:rsidRDefault="00683179" w:rsidP="009712A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683179" w:rsidRPr="00B84B10" w:rsidRDefault="00683179" w:rsidP="00683179">
      <w:pPr>
        <w:rPr>
          <w:rFonts w:ascii="Calibri" w:hAnsi="Calibri" w:cstheme="minorHAnsi"/>
          <w:sz w:val="20"/>
          <w:szCs w:val="20"/>
        </w:rPr>
      </w:pPr>
    </w:p>
    <w:p w:rsidR="006C61A6" w:rsidRPr="00B84B10" w:rsidRDefault="0076078D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" w:name="_Toc361230662"/>
      <w:r w:rsidRPr="00B84B10">
        <w:rPr>
          <w:rFonts w:ascii="Calibri" w:hAnsi="Calibri" w:cstheme="minorHAnsi"/>
          <w:sz w:val="20"/>
          <w:szCs w:val="20"/>
        </w:rPr>
        <w:t>Nova prioridade</w:t>
      </w:r>
      <w:bookmarkEnd w:id="10"/>
    </w:p>
    <w:p w:rsidR="006C61A6" w:rsidRPr="00B84B10" w:rsidRDefault="0076078D" w:rsidP="009E5EB0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B84B10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D38892E" wp14:editId="6CF379E2">
            <wp:extent cx="4580890" cy="1043940"/>
            <wp:effectExtent l="19050" t="0" r="0" b="0"/>
            <wp:docPr id="1" name="Imagem 1" descr="C:\Users\welington.leles\Desktop\prj\minc-ouvidoria\01-Planejamento\03-Métricas\Eficácia\img\46 - Nova prior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ington.leles\Desktop\prj\minc-ouvidoria\01-Planejamento\03-Métricas\Eficácia\img\46 - Nova prioridad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A6" w:rsidRPr="00B84B10" w:rsidRDefault="006C61A6" w:rsidP="005C007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bookmarkStart w:id="12" w:name="_Toc361230663"/>
      <w:r w:rsidRPr="00B84B10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2"/>
        <w:gridCol w:w="397"/>
        <w:gridCol w:w="464"/>
        <w:gridCol w:w="397"/>
        <w:gridCol w:w="397"/>
        <w:gridCol w:w="2854"/>
        <w:gridCol w:w="1634"/>
      </w:tblGrid>
      <w:tr w:rsidR="006C61A6" w:rsidRPr="00B84B10" w:rsidTr="001503B8">
        <w:trPr>
          <w:cantSplit/>
          <w:trHeight w:val="959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6C61A6" w:rsidRPr="00B84B10" w:rsidRDefault="00B542BC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C61A6" w:rsidRPr="00B84B10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C61A6" w:rsidRPr="00B84B10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C61A6" w:rsidRPr="00B84B10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C61A6" w:rsidRPr="00B84B10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7" w:type="pct"/>
            <w:shd w:val="pct25" w:color="auto" w:fill="auto"/>
            <w:vAlign w:val="center"/>
          </w:tcPr>
          <w:p w:rsidR="006C61A6" w:rsidRPr="00B84B10" w:rsidRDefault="00B542BC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8" w:type="pct"/>
            <w:shd w:val="pct25" w:color="auto" w:fill="auto"/>
            <w:vAlign w:val="center"/>
          </w:tcPr>
          <w:p w:rsidR="006C61A6" w:rsidRPr="00B84B10" w:rsidRDefault="006C61A6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C61A6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6C61A6" w:rsidRPr="00B84B10" w:rsidRDefault="00C13165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6C61A6" w:rsidRPr="00B84B10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C61A6" w:rsidRPr="00B84B10" w:rsidRDefault="00D067D1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8" w:type="pct"/>
            <w:vAlign w:val="center"/>
          </w:tcPr>
          <w:p w:rsidR="006C61A6" w:rsidRPr="00B84B10" w:rsidRDefault="006C61A6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C61A6" w:rsidRPr="00B84B10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7" w:type="pct"/>
            <w:vAlign w:val="center"/>
          </w:tcPr>
          <w:p w:rsidR="006C61A6" w:rsidRPr="00B84B10" w:rsidRDefault="009211D9" w:rsidP="007E5B4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</w:t>
            </w:r>
            <w:r w:rsidR="00251720"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da prioridade </w:t>
            </w:r>
            <w:r w:rsidR="007E5B4F"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para inclusão</w:t>
            </w:r>
            <w:r w:rsidR="00465F6A"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8" w:type="pct"/>
            <w:vAlign w:val="center"/>
          </w:tcPr>
          <w:p w:rsidR="006C61A6" w:rsidRPr="00B84B10" w:rsidRDefault="005725B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Salvar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salvar um registro</w:t>
            </w:r>
          </w:p>
        </w:tc>
        <w:tc>
          <w:tcPr>
            <w:tcW w:w="938" w:type="pct"/>
          </w:tcPr>
          <w:p w:rsidR="001503B8" w:rsidRDefault="001503B8">
            <w:r w:rsidRPr="00A7281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Fechar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de um registro</w:t>
            </w:r>
          </w:p>
        </w:tc>
        <w:tc>
          <w:tcPr>
            <w:tcW w:w="938" w:type="pct"/>
          </w:tcPr>
          <w:p w:rsidR="001503B8" w:rsidRDefault="001503B8">
            <w:r w:rsidRPr="00A7281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251720" w:rsidRPr="00B84B10" w:rsidTr="001503B8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251720" w:rsidRPr="00B84B10" w:rsidRDefault="00251720" w:rsidP="005C007F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251720" w:rsidRPr="00B84B10" w:rsidRDefault="00251720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</w:t>
            </w:r>
            <w:r w:rsidR="00B542BC"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–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Não</w:t>
            </w:r>
            <w:r w:rsidR="00B542BC"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</w:t>
            </w:r>
            <w:r w:rsidR="00B542BC"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="00B542BC"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7E5B4F" w:rsidRPr="00B84B10" w:rsidRDefault="007E5B4F" w:rsidP="007E5B4F">
      <w:pPr>
        <w:rPr>
          <w:rFonts w:ascii="Calibri" w:hAnsi="Calibri" w:cstheme="minorHAnsi"/>
          <w:sz w:val="20"/>
          <w:szCs w:val="20"/>
        </w:rPr>
      </w:pPr>
      <w:bookmarkStart w:id="13" w:name="_Toc297823923"/>
    </w:p>
    <w:p w:rsidR="00B542BC" w:rsidRPr="00B84B10" w:rsidRDefault="007E5B4F" w:rsidP="00B542B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4" w:name="_Toc361230664"/>
      <w:r w:rsidRPr="00B84B10">
        <w:rPr>
          <w:rFonts w:ascii="Calibri" w:hAnsi="Calibri" w:cstheme="minorHAnsi"/>
          <w:sz w:val="20"/>
          <w:szCs w:val="20"/>
        </w:rPr>
        <w:t>Editar Prioridade</w:t>
      </w:r>
      <w:bookmarkEnd w:id="14"/>
    </w:p>
    <w:p w:rsidR="00B542BC" w:rsidRPr="00B84B10" w:rsidRDefault="0076078D" w:rsidP="00B542B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B84B10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39DD7E4B" wp14:editId="0142DEBD">
            <wp:extent cx="4580890" cy="1061085"/>
            <wp:effectExtent l="19050" t="0" r="0" b="0"/>
            <wp:docPr id="2" name="Imagem 2" descr="C:\Users\welington.leles\Desktop\prj\minc-ouvidoria\01-Planejamento\03-Métricas\Eficácia\img\47 - Editar prior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ington.leles\Desktop\prj\minc-ouvidoria\01-Planejamento\03-Métricas\Eficácia\img\47 - Editar prioridad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2BC" w:rsidRPr="00B84B10" w:rsidRDefault="00B542BC" w:rsidP="00B542BC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1230665"/>
      <w:r w:rsidRPr="00B84B10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2"/>
        <w:gridCol w:w="397"/>
        <w:gridCol w:w="464"/>
        <w:gridCol w:w="397"/>
        <w:gridCol w:w="397"/>
        <w:gridCol w:w="2854"/>
        <w:gridCol w:w="1634"/>
      </w:tblGrid>
      <w:tr w:rsidR="00B542BC" w:rsidRPr="00B84B10" w:rsidTr="001503B8">
        <w:trPr>
          <w:cantSplit/>
          <w:trHeight w:val="959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7" w:type="pct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8" w:type="pct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E5B4F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7E5B4F" w:rsidRPr="00B84B10" w:rsidRDefault="007E5B4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7E5B4F" w:rsidRPr="00B84B10" w:rsidRDefault="007E5B4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7E5B4F" w:rsidRPr="00B84B10" w:rsidRDefault="007E5B4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8" w:type="pct"/>
            <w:vAlign w:val="center"/>
          </w:tcPr>
          <w:p w:rsidR="007E5B4F" w:rsidRPr="00B84B10" w:rsidRDefault="007E5B4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7E5B4F" w:rsidRPr="00B84B10" w:rsidRDefault="007E5B4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7" w:type="pct"/>
            <w:vAlign w:val="center"/>
          </w:tcPr>
          <w:p w:rsidR="007E5B4F" w:rsidRPr="00B84B10" w:rsidRDefault="007E5B4F" w:rsidP="007E5B4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prioridade para edição.</w:t>
            </w:r>
          </w:p>
        </w:tc>
        <w:tc>
          <w:tcPr>
            <w:tcW w:w="938" w:type="pct"/>
            <w:vAlign w:val="center"/>
          </w:tcPr>
          <w:p w:rsidR="007E5B4F" w:rsidRPr="00B84B10" w:rsidRDefault="005725B6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Salvar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salvar um registro</w:t>
            </w:r>
          </w:p>
        </w:tc>
        <w:tc>
          <w:tcPr>
            <w:tcW w:w="938" w:type="pct"/>
          </w:tcPr>
          <w:p w:rsidR="001503B8" w:rsidRDefault="001503B8">
            <w:r w:rsidRPr="00182FB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Fechar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de um registro</w:t>
            </w:r>
          </w:p>
        </w:tc>
        <w:tc>
          <w:tcPr>
            <w:tcW w:w="938" w:type="pct"/>
          </w:tcPr>
          <w:p w:rsidR="001503B8" w:rsidRDefault="001503B8">
            <w:r w:rsidRPr="00182FB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B542BC" w:rsidRPr="00B84B10" w:rsidTr="001503B8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7E5B4F" w:rsidRPr="00B84B10" w:rsidRDefault="007E5B4F" w:rsidP="007E5B4F">
      <w:pPr>
        <w:rPr>
          <w:rFonts w:ascii="Calibri" w:hAnsi="Calibri" w:cstheme="minorHAnsi"/>
          <w:sz w:val="20"/>
          <w:szCs w:val="20"/>
        </w:rPr>
      </w:pPr>
    </w:p>
    <w:p w:rsidR="00B542BC" w:rsidRPr="00B84B10" w:rsidRDefault="007E5B4F" w:rsidP="00B542B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6" w:name="_Toc361230666"/>
      <w:r w:rsidRPr="00B84B10">
        <w:rPr>
          <w:rFonts w:ascii="Calibri" w:hAnsi="Calibri" w:cstheme="minorHAnsi"/>
          <w:sz w:val="20"/>
          <w:szCs w:val="20"/>
        </w:rPr>
        <w:t>Excluir Prioridade</w:t>
      </w:r>
      <w:bookmarkEnd w:id="16"/>
    </w:p>
    <w:p w:rsidR="00B542BC" w:rsidRPr="00B84B10" w:rsidRDefault="00EF117F" w:rsidP="00B542B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B84B10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7D67A3D1" wp14:editId="0C047ABF">
            <wp:extent cx="1664970" cy="14751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2BC" w:rsidRPr="00B84B10" w:rsidRDefault="00B542BC" w:rsidP="00B542BC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7" w:name="_Toc361230667"/>
      <w:r w:rsidRPr="00B84B10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2"/>
        <w:gridCol w:w="397"/>
        <w:gridCol w:w="464"/>
        <w:gridCol w:w="397"/>
        <w:gridCol w:w="397"/>
        <w:gridCol w:w="2854"/>
        <w:gridCol w:w="1634"/>
      </w:tblGrid>
      <w:tr w:rsidR="00B542BC" w:rsidRPr="00B84B10" w:rsidTr="001503B8">
        <w:trPr>
          <w:cantSplit/>
          <w:trHeight w:val="959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7" w:type="pct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8" w:type="pct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Sim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confirmar uma ação.</w:t>
            </w:r>
          </w:p>
        </w:tc>
        <w:tc>
          <w:tcPr>
            <w:tcW w:w="938" w:type="pct"/>
          </w:tcPr>
          <w:p w:rsidR="001503B8" w:rsidRDefault="001503B8">
            <w:r w:rsidRPr="0071296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 exibida.</w:t>
            </w:r>
          </w:p>
        </w:tc>
        <w:tc>
          <w:tcPr>
            <w:tcW w:w="938" w:type="pct"/>
          </w:tcPr>
          <w:p w:rsidR="001503B8" w:rsidRDefault="001503B8">
            <w:r w:rsidRPr="0071296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Não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uma ação.</w:t>
            </w:r>
          </w:p>
        </w:tc>
        <w:tc>
          <w:tcPr>
            <w:tcW w:w="938" w:type="pct"/>
          </w:tcPr>
          <w:p w:rsidR="001503B8" w:rsidRDefault="001503B8">
            <w:r w:rsidRPr="0071296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B542BC" w:rsidRPr="00B84B10" w:rsidTr="001503B8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7E5B4F" w:rsidRPr="00B84B10" w:rsidRDefault="007E5B4F" w:rsidP="007E5B4F">
      <w:pPr>
        <w:rPr>
          <w:rFonts w:ascii="Calibri" w:hAnsi="Calibri" w:cstheme="minorHAnsi"/>
          <w:sz w:val="20"/>
          <w:szCs w:val="20"/>
        </w:rPr>
      </w:pPr>
    </w:p>
    <w:p w:rsidR="00B542BC" w:rsidRPr="00B84B10" w:rsidRDefault="007E5B4F" w:rsidP="00B542B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8" w:name="_Toc361230668"/>
      <w:r w:rsidRPr="00B84B10">
        <w:rPr>
          <w:rFonts w:ascii="Calibri" w:hAnsi="Calibri" w:cstheme="minorHAnsi"/>
          <w:sz w:val="20"/>
          <w:szCs w:val="20"/>
        </w:rPr>
        <w:t>Listar Prioridade</w:t>
      </w:r>
      <w:r w:rsidR="003272B0" w:rsidRPr="00B84B10">
        <w:rPr>
          <w:rFonts w:ascii="Calibri" w:hAnsi="Calibri" w:cstheme="minorHAnsi"/>
          <w:sz w:val="20"/>
          <w:szCs w:val="20"/>
        </w:rPr>
        <w:t>s</w:t>
      </w:r>
      <w:bookmarkEnd w:id="18"/>
    </w:p>
    <w:p w:rsidR="003272B0" w:rsidRPr="00B84B10" w:rsidRDefault="003272B0" w:rsidP="003272B0">
      <w:pPr>
        <w:rPr>
          <w:rFonts w:ascii="Calibri" w:hAnsi="Calibri" w:cstheme="minorHAnsi"/>
          <w:sz w:val="20"/>
          <w:szCs w:val="20"/>
        </w:rPr>
      </w:pPr>
      <w:r w:rsidRPr="00B84B10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22E5AD1B" wp14:editId="602EB5BB">
            <wp:extent cx="5400040" cy="1064969"/>
            <wp:effectExtent l="19050" t="0" r="0" b="0"/>
            <wp:docPr id="5" name="Imagem 4" descr="C:\Users\welington.leles\Desktop\prj\minc-ouvidoria\01-Planejamento\03-Métricas\Eficácia\img\49 - Listar prior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ington.leles\Desktop\prj\minc-ouvidoria\01-Planejamento\03-Métricas\Eficácia\img\49 - Listar prioridad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2BC" w:rsidRPr="00B84B10" w:rsidRDefault="00B542BC" w:rsidP="00B542B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</w:p>
    <w:p w:rsidR="00B542BC" w:rsidRPr="00B84B10" w:rsidRDefault="00B542BC" w:rsidP="00B542BC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9" w:name="_Toc361230669"/>
      <w:r w:rsidRPr="00B84B10">
        <w:rPr>
          <w:rFonts w:ascii="Calibri" w:hAnsi="Calibri" w:cstheme="minorHAnsi"/>
          <w:sz w:val="20"/>
          <w:szCs w:val="20"/>
        </w:rPr>
        <w:t>Itens de Controle</w:t>
      </w:r>
      <w:bookmarkEnd w:id="1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2"/>
        <w:gridCol w:w="397"/>
        <w:gridCol w:w="464"/>
        <w:gridCol w:w="397"/>
        <w:gridCol w:w="397"/>
        <w:gridCol w:w="2854"/>
        <w:gridCol w:w="1634"/>
      </w:tblGrid>
      <w:tr w:rsidR="00B542BC" w:rsidRPr="00B84B10" w:rsidTr="001503B8">
        <w:trPr>
          <w:cantSplit/>
          <w:trHeight w:val="959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7" w:type="pct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8" w:type="pct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542BC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8" w:type="pct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7" w:type="pct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prioridade para pesquisa.</w:t>
            </w:r>
          </w:p>
        </w:tc>
        <w:tc>
          <w:tcPr>
            <w:tcW w:w="938" w:type="pct"/>
            <w:vAlign w:val="center"/>
          </w:tcPr>
          <w:p w:rsidR="00B542BC" w:rsidRPr="00B84B10" w:rsidRDefault="005725B6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Novo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adicionar um novo registro.</w:t>
            </w:r>
          </w:p>
        </w:tc>
        <w:tc>
          <w:tcPr>
            <w:tcW w:w="938" w:type="pct"/>
          </w:tcPr>
          <w:p w:rsidR="001503B8" w:rsidRDefault="001503B8">
            <w:r w:rsidRPr="00A641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Editar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38" w:type="pct"/>
          </w:tcPr>
          <w:p w:rsidR="001503B8" w:rsidRDefault="001503B8">
            <w:r w:rsidRPr="00A641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Excluir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38" w:type="pct"/>
          </w:tcPr>
          <w:p w:rsidR="001503B8" w:rsidRDefault="001503B8">
            <w:r w:rsidRPr="00A641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B542BC" w:rsidRPr="00B84B10" w:rsidTr="001503B8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7E5B4F" w:rsidRPr="00B84B10" w:rsidRDefault="007E5B4F" w:rsidP="007E5B4F">
      <w:pPr>
        <w:rPr>
          <w:rFonts w:ascii="Calibri" w:hAnsi="Calibri" w:cstheme="minorHAnsi"/>
          <w:sz w:val="20"/>
          <w:szCs w:val="20"/>
        </w:rPr>
      </w:pPr>
    </w:p>
    <w:p w:rsidR="00B542BC" w:rsidRPr="00B84B10" w:rsidRDefault="007E5B4F" w:rsidP="00B542B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0" w:name="_Toc361230670"/>
      <w:r w:rsidRPr="00B84B10">
        <w:rPr>
          <w:rFonts w:ascii="Calibri" w:hAnsi="Calibri" w:cstheme="minorHAnsi"/>
          <w:sz w:val="20"/>
          <w:szCs w:val="20"/>
        </w:rPr>
        <w:t>Detalhar Prioridade</w:t>
      </w:r>
      <w:r w:rsidR="003272B0" w:rsidRPr="00B84B10">
        <w:rPr>
          <w:rFonts w:ascii="Calibri" w:hAnsi="Calibri" w:cstheme="minorHAnsi"/>
          <w:sz w:val="20"/>
          <w:szCs w:val="20"/>
        </w:rPr>
        <w:t xml:space="preserve"> (consulta implícita)</w:t>
      </w:r>
      <w:bookmarkEnd w:id="20"/>
    </w:p>
    <w:p w:rsidR="00B542BC" w:rsidRPr="00B84B10" w:rsidRDefault="003272B0" w:rsidP="00B542B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B84B10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7AFEA75D" wp14:editId="16679239">
            <wp:extent cx="4580890" cy="1061085"/>
            <wp:effectExtent l="19050" t="0" r="0" b="0"/>
            <wp:docPr id="6" name="Imagem 5" descr="C:\Users\welington.leles\Desktop\prj\minc-ouvidoria\01-Planejamento\03-Métricas\Eficácia\img\48 - Editar prioridade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ington.leles\Desktop\prj\minc-ouvidoria\01-Planejamento\03-Métricas\Eficácia\img\48 - Editar prioridade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2BC" w:rsidRPr="00B84B10" w:rsidRDefault="00B542BC" w:rsidP="00B542BC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1" w:name="_Toc361230671"/>
      <w:r w:rsidRPr="00B84B10">
        <w:rPr>
          <w:rFonts w:ascii="Calibri" w:hAnsi="Calibri" w:cstheme="minorHAnsi"/>
          <w:sz w:val="20"/>
          <w:szCs w:val="20"/>
        </w:rPr>
        <w:t>Itens de Controle</w:t>
      </w:r>
      <w:bookmarkEnd w:id="2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2"/>
        <w:gridCol w:w="397"/>
        <w:gridCol w:w="464"/>
        <w:gridCol w:w="397"/>
        <w:gridCol w:w="397"/>
        <w:gridCol w:w="2854"/>
        <w:gridCol w:w="1634"/>
      </w:tblGrid>
      <w:tr w:rsidR="00B542BC" w:rsidRPr="00B84B10" w:rsidTr="001503B8">
        <w:trPr>
          <w:cantSplit/>
          <w:trHeight w:val="959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7" w:type="pct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8" w:type="pct"/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97E06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697E06" w:rsidRPr="00B84B10" w:rsidRDefault="00697E06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697E06" w:rsidRPr="00B84B10" w:rsidRDefault="00697E06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97E06" w:rsidRPr="00B84B10" w:rsidRDefault="00697E06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8" w:type="pct"/>
            <w:vAlign w:val="center"/>
          </w:tcPr>
          <w:p w:rsidR="00697E06" w:rsidRPr="00B84B10" w:rsidRDefault="00697E06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97E06" w:rsidRPr="00B84B10" w:rsidRDefault="00697E06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7" w:type="pct"/>
            <w:vAlign w:val="center"/>
          </w:tcPr>
          <w:p w:rsidR="00697E06" w:rsidRPr="00B84B10" w:rsidRDefault="00697E06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prioridade para edição.</w:t>
            </w:r>
          </w:p>
        </w:tc>
        <w:tc>
          <w:tcPr>
            <w:tcW w:w="938" w:type="pct"/>
            <w:vAlign w:val="center"/>
          </w:tcPr>
          <w:p w:rsidR="00697E06" w:rsidRPr="00B84B10" w:rsidRDefault="005725B6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bookmarkStart w:id="22" w:name="_GoBack" w:colFirst="6" w:colLast="6"/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Salvar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salvar um registro</w:t>
            </w:r>
          </w:p>
        </w:tc>
        <w:tc>
          <w:tcPr>
            <w:tcW w:w="938" w:type="pct"/>
          </w:tcPr>
          <w:p w:rsidR="001503B8" w:rsidRDefault="001503B8">
            <w:r w:rsidRPr="0045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tr w:rsidR="001503B8" w:rsidRPr="00B84B10" w:rsidTr="001503B8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Fechar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1503B8" w:rsidRPr="00B84B10" w:rsidRDefault="001503B8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de um registro</w:t>
            </w:r>
          </w:p>
        </w:tc>
        <w:tc>
          <w:tcPr>
            <w:tcW w:w="938" w:type="pct"/>
          </w:tcPr>
          <w:p w:rsidR="001503B8" w:rsidRDefault="001503B8">
            <w:r w:rsidRPr="0045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</w:tr>
      <w:bookmarkEnd w:id="22"/>
      <w:tr w:rsidR="00B542BC" w:rsidRPr="00B84B10" w:rsidTr="001503B8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542BC" w:rsidRPr="00B84B10" w:rsidRDefault="00B542B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  <w:bookmarkEnd w:id="13"/>
    </w:tbl>
    <w:p w:rsidR="00730594" w:rsidRPr="00B84B10" w:rsidRDefault="00730594" w:rsidP="00730594">
      <w:pPr>
        <w:rPr>
          <w:rFonts w:ascii="Calibri" w:hAnsi="Calibri" w:cstheme="minorHAnsi"/>
          <w:sz w:val="20"/>
          <w:szCs w:val="20"/>
        </w:rPr>
      </w:pPr>
    </w:p>
    <w:p w:rsidR="00D26091" w:rsidRPr="00B84B10" w:rsidRDefault="00D26091" w:rsidP="00730594">
      <w:pPr>
        <w:rPr>
          <w:rFonts w:ascii="Calibri" w:hAnsi="Calibri" w:cstheme="minorHAnsi"/>
          <w:sz w:val="20"/>
          <w:szCs w:val="20"/>
        </w:rPr>
      </w:pPr>
    </w:p>
    <w:p w:rsidR="00DD7419" w:rsidRPr="00B84B10" w:rsidRDefault="00DD7419" w:rsidP="00730594">
      <w:pPr>
        <w:rPr>
          <w:rFonts w:ascii="Calibri" w:hAnsi="Calibri" w:cstheme="minorHAnsi"/>
          <w:sz w:val="20"/>
          <w:szCs w:val="20"/>
        </w:rPr>
      </w:pPr>
    </w:p>
    <w:p w:rsidR="00DD7419" w:rsidRPr="00B84B10" w:rsidRDefault="00DD7419" w:rsidP="00730594">
      <w:pPr>
        <w:rPr>
          <w:rFonts w:ascii="Calibri" w:hAnsi="Calibri" w:cstheme="minorHAnsi"/>
          <w:sz w:val="20"/>
          <w:szCs w:val="20"/>
        </w:rPr>
      </w:pPr>
    </w:p>
    <w:p w:rsidR="00DD7419" w:rsidRPr="00B84B10" w:rsidRDefault="00DD7419" w:rsidP="00730594">
      <w:pPr>
        <w:rPr>
          <w:rFonts w:ascii="Calibri" w:hAnsi="Calibri" w:cstheme="minorHAnsi"/>
          <w:sz w:val="20"/>
          <w:szCs w:val="20"/>
        </w:rPr>
      </w:pPr>
    </w:p>
    <w:p w:rsidR="00FB7ED9" w:rsidRPr="00B84B10" w:rsidRDefault="00FB7ED9" w:rsidP="00102C0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3" w:name="_Toc361230672"/>
      <w:r w:rsidRPr="00B84B10">
        <w:rPr>
          <w:rFonts w:ascii="Calibri" w:hAnsi="Calibri" w:cstheme="minorHAnsi"/>
          <w:sz w:val="20"/>
          <w:szCs w:val="20"/>
        </w:rPr>
        <w:lastRenderedPageBreak/>
        <w:t>Aprovações</w:t>
      </w:r>
      <w:bookmarkEnd w:id="23"/>
    </w:p>
    <w:p w:rsidR="006601E2" w:rsidRPr="00B84B10" w:rsidRDefault="006601E2" w:rsidP="006601E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B84B10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97E06" w:rsidRPr="00B84B10" w:rsidTr="00152D3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84B10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697E06" w:rsidRPr="00B84B10" w:rsidTr="00152D3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B84B10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B84B10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697E06" w:rsidRPr="00B84B10" w:rsidTr="00152D3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697E06" w:rsidRPr="00B84B10" w:rsidRDefault="00697E06" w:rsidP="00697E06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97E06" w:rsidRPr="00B84B10" w:rsidTr="00152D3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B84B10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B84B10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697E06" w:rsidRPr="00B84B10" w:rsidTr="00152D3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B84B10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B84B10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B84B10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697E06" w:rsidRPr="00B84B10" w:rsidTr="00152D3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697E06" w:rsidRPr="00B84B10" w:rsidRDefault="00697E06" w:rsidP="00697E06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97E06" w:rsidRPr="00B84B10" w:rsidTr="00152D3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84B10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B84B10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697E06" w:rsidRPr="00B84B10" w:rsidTr="00152D3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B84B10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B84B10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697E06" w:rsidRPr="00B84B10" w:rsidTr="00152D3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97E06" w:rsidRPr="00B84B10" w:rsidRDefault="00697E06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84B10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C6F22" w:rsidRPr="00B84B10" w:rsidRDefault="005C6F22" w:rsidP="005C6F22">
      <w:pPr>
        <w:rPr>
          <w:rFonts w:ascii="Calibri" w:hAnsi="Calibri" w:cstheme="minorHAnsi"/>
          <w:sz w:val="20"/>
          <w:szCs w:val="20"/>
        </w:rPr>
      </w:pPr>
    </w:p>
    <w:sectPr w:rsidR="005C6F22" w:rsidRPr="00B84B10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834" w:rsidRDefault="00611834" w:rsidP="005C6F22">
      <w:pPr>
        <w:spacing w:after="0" w:line="240" w:lineRule="auto"/>
      </w:pPr>
      <w:r>
        <w:separator/>
      </w:r>
    </w:p>
  </w:endnote>
  <w:endnote w:type="continuationSeparator" w:id="0">
    <w:p w:rsidR="00611834" w:rsidRDefault="00611834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7748CD" w:rsidRPr="00406465" w:rsidTr="007748CD">
      <w:trPr>
        <w:cantSplit/>
      </w:trPr>
      <w:tc>
        <w:tcPr>
          <w:tcW w:w="1520" w:type="pct"/>
        </w:tcPr>
        <w:p w:rsidR="005C6F22" w:rsidRPr="004A1D21" w:rsidRDefault="007748CD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7748CD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5024F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5024F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1503B8">
            <w:rPr>
              <w:rFonts w:ascii="Arial" w:hAnsi="Arial" w:cs="Arial"/>
              <w:noProof/>
              <w:sz w:val="20"/>
              <w:szCs w:val="20"/>
            </w:rPr>
            <w:t>8</w:t>
          </w:r>
          <w:r w:rsidR="005024FA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5024F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5024F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1503B8">
            <w:rPr>
              <w:rFonts w:ascii="Arial" w:hAnsi="Arial" w:cs="Arial"/>
              <w:noProof/>
              <w:sz w:val="20"/>
              <w:szCs w:val="20"/>
            </w:rPr>
            <w:t>8</w:t>
          </w:r>
          <w:r w:rsidR="005024FA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5C6F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834" w:rsidRDefault="00611834" w:rsidP="005C6F22">
      <w:pPr>
        <w:spacing w:after="0" w:line="240" w:lineRule="auto"/>
      </w:pPr>
      <w:r>
        <w:separator/>
      </w:r>
    </w:p>
  </w:footnote>
  <w:footnote w:type="continuationSeparator" w:id="0">
    <w:p w:rsidR="00611834" w:rsidRDefault="00611834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FE9417866C1343F7955766CFD47F0D7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7748CD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5024FA" w:rsidP="00D067D1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748CD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3646B1">
            <w:rPr>
              <w:rFonts w:ascii="Arial" w:hAnsi="Arial" w:cs="Arial"/>
              <w:b/>
              <w:sz w:val="18"/>
            </w:rPr>
            <w:t>EI0</w:t>
          </w:r>
          <w:r w:rsidR="00D067D1">
            <w:rPr>
              <w:rFonts w:ascii="Arial" w:hAnsi="Arial" w:cs="Arial"/>
              <w:b/>
              <w:sz w:val="18"/>
            </w:rPr>
            <w:t>7</w:t>
          </w:r>
          <w:r w:rsidR="00DE3D46">
            <w:rPr>
              <w:rFonts w:ascii="Arial" w:hAnsi="Arial" w:cs="Arial"/>
              <w:b/>
              <w:sz w:val="18"/>
            </w:rPr>
            <w:t xml:space="preserve"> - MANTER </w:t>
          </w:r>
          <w:r w:rsidR="00D067D1">
            <w:rPr>
              <w:rFonts w:ascii="Arial" w:hAnsi="Arial" w:cs="Arial"/>
              <w:b/>
              <w:sz w:val="18"/>
            </w:rPr>
            <w:t>PRIORIDADE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5C6F22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58067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5111D35A" wp14:editId="33E61284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58067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 xml:space="preserve">Ministério da </w:t>
          </w:r>
          <w:r w:rsidR="007748CD" w:rsidRPr="007748CD">
            <w:rPr>
              <w:b/>
              <w:sz w:val="20"/>
              <w:szCs w:val="28"/>
            </w:rPr>
            <w:t>Cultura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</w:t>
          </w:r>
          <w:r w:rsidR="007748CD" w:rsidRPr="007748CD">
            <w:rPr>
              <w:i/>
              <w:sz w:val="20"/>
            </w:rPr>
            <w:t>-</w:t>
          </w:r>
          <w:r w:rsidRPr="007748CD">
            <w:rPr>
              <w:i/>
              <w:sz w:val="20"/>
            </w:rPr>
            <w:t>Geral de Tecnologia da Informação</w:t>
          </w:r>
        </w:p>
        <w:p w:rsidR="007748CD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5C6F22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C7D"/>
    <w:multiLevelType w:val="hybridMultilevel"/>
    <w:tmpl w:val="B670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23DB"/>
    <w:multiLevelType w:val="hybridMultilevel"/>
    <w:tmpl w:val="74B814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8D259E"/>
    <w:multiLevelType w:val="hybridMultilevel"/>
    <w:tmpl w:val="ADBA51C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8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243EE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1690ABE"/>
    <w:multiLevelType w:val="multilevel"/>
    <w:tmpl w:val="7A28B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7F5B18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513AF"/>
    <w:multiLevelType w:val="hybridMultilevel"/>
    <w:tmpl w:val="AD04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133A1"/>
    <w:multiLevelType w:val="multilevel"/>
    <w:tmpl w:val="B1DE493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CR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5">
    <w:nsid w:val="787E579E"/>
    <w:multiLevelType w:val="hybridMultilevel"/>
    <w:tmpl w:val="1EE45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4"/>
  </w:num>
  <w:num w:numId="5">
    <w:abstractNumId w:val="6"/>
  </w:num>
  <w:num w:numId="6">
    <w:abstractNumId w:val="13"/>
  </w:num>
  <w:num w:numId="7">
    <w:abstractNumId w:val="15"/>
  </w:num>
  <w:num w:numId="8">
    <w:abstractNumId w:val="5"/>
  </w:num>
  <w:num w:numId="9">
    <w:abstractNumId w:val="8"/>
  </w:num>
  <w:num w:numId="10">
    <w:abstractNumId w:val="12"/>
  </w:num>
  <w:num w:numId="11">
    <w:abstractNumId w:val="9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2A9"/>
    <w:rsid w:val="00006C32"/>
    <w:rsid w:val="0002577A"/>
    <w:rsid w:val="00061E8A"/>
    <w:rsid w:val="00077AA9"/>
    <w:rsid w:val="00080F6A"/>
    <w:rsid w:val="00096086"/>
    <w:rsid w:val="000E10AC"/>
    <w:rsid w:val="000E6BE1"/>
    <w:rsid w:val="000F453A"/>
    <w:rsid w:val="000F47E2"/>
    <w:rsid w:val="00102C06"/>
    <w:rsid w:val="00103CDE"/>
    <w:rsid w:val="00113FFF"/>
    <w:rsid w:val="00131012"/>
    <w:rsid w:val="00146963"/>
    <w:rsid w:val="001503B8"/>
    <w:rsid w:val="00194473"/>
    <w:rsid w:val="00195D28"/>
    <w:rsid w:val="001A1201"/>
    <w:rsid w:val="001A54FE"/>
    <w:rsid w:val="001E4129"/>
    <w:rsid w:val="001F2ED5"/>
    <w:rsid w:val="00214D8B"/>
    <w:rsid w:val="002400B7"/>
    <w:rsid w:val="00251720"/>
    <w:rsid w:val="002522B7"/>
    <w:rsid w:val="00272173"/>
    <w:rsid w:val="00295FD2"/>
    <w:rsid w:val="002A3C2B"/>
    <w:rsid w:val="002F3914"/>
    <w:rsid w:val="002F4BB4"/>
    <w:rsid w:val="00314812"/>
    <w:rsid w:val="003272B0"/>
    <w:rsid w:val="0033744E"/>
    <w:rsid w:val="003646B1"/>
    <w:rsid w:val="00376AD1"/>
    <w:rsid w:val="00386A22"/>
    <w:rsid w:val="00391E39"/>
    <w:rsid w:val="003A1D92"/>
    <w:rsid w:val="003A2C23"/>
    <w:rsid w:val="003C110D"/>
    <w:rsid w:val="003F3E4C"/>
    <w:rsid w:val="0040041A"/>
    <w:rsid w:val="00415E3E"/>
    <w:rsid w:val="0046011C"/>
    <w:rsid w:val="00462C8F"/>
    <w:rsid w:val="00465F6A"/>
    <w:rsid w:val="00476748"/>
    <w:rsid w:val="0048183B"/>
    <w:rsid w:val="004841AE"/>
    <w:rsid w:val="00496525"/>
    <w:rsid w:val="004A6BF5"/>
    <w:rsid w:val="004A6DDF"/>
    <w:rsid w:val="004E1744"/>
    <w:rsid w:val="004E666E"/>
    <w:rsid w:val="004F71EC"/>
    <w:rsid w:val="005024FA"/>
    <w:rsid w:val="00507297"/>
    <w:rsid w:val="00513E04"/>
    <w:rsid w:val="00514CAC"/>
    <w:rsid w:val="00550DF1"/>
    <w:rsid w:val="005725B6"/>
    <w:rsid w:val="00580675"/>
    <w:rsid w:val="0058497E"/>
    <w:rsid w:val="00590E0E"/>
    <w:rsid w:val="00596B95"/>
    <w:rsid w:val="005A6070"/>
    <w:rsid w:val="005A6F08"/>
    <w:rsid w:val="005C007F"/>
    <w:rsid w:val="005C6F22"/>
    <w:rsid w:val="005D2867"/>
    <w:rsid w:val="005E67F7"/>
    <w:rsid w:val="006054D0"/>
    <w:rsid w:val="00611834"/>
    <w:rsid w:val="0061784A"/>
    <w:rsid w:val="006231B1"/>
    <w:rsid w:val="00630775"/>
    <w:rsid w:val="00633B35"/>
    <w:rsid w:val="00642136"/>
    <w:rsid w:val="00644BD5"/>
    <w:rsid w:val="00644DA1"/>
    <w:rsid w:val="006601E2"/>
    <w:rsid w:val="00676BCA"/>
    <w:rsid w:val="00683179"/>
    <w:rsid w:val="00683B7B"/>
    <w:rsid w:val="006855F5"/>
    <w:rsid w:val="00687D73"/>
    <w:rsid w:val="006910DB"/>
    <w:rsid w:val="00692F15"/>
    <w:rsid w:val="00694309"/>
    <w:rsid w:val="00697E06"/>
    <w:rsid w:val="006B660B"/>
    <w:rsid w:val="006C61A6"/>
    <w:rsid w:val="006E1579"/>
    <w:rsid w:val="006E72A9"/>
    <w:rsid w:val="007156EF"/>
    <w:rsid w:val="00730594"/>
    <w:rsid w:val="00733077"/>
    <w:rsid w:val="007519F4"/>
    <w:rsid w:val="007561CE"/>
    <w:rsid w:val="0076078D"/>
    <w:rsid w:val="00761CA4"/>
    <w:rsid w:val="00772392"/>
    <w:rsid w:val="007748CD"/>
    <w:rsid w:val="00792F1F"/>
    <w:rsid w:val="00797D66"/>
    <w:rsid w:val="007C7CCB"/>
    <w:rsid w:val="007D002C"/>
    <w:rsid w:val="007D007F"/>
    <w:rsid w:val="007D303D"/>
    <w:rsid w:val="007E5B4F"/>
    <w:rsid w:val="007F3E7B"/>
    <w:rsid w:val="008050D2"/>
    <w:rsid w:val="008076A6"/>
    <w:rsid w:val="00811661"/>
    <w:rsid w:val="00817BB6"/>
    <w:rsid w:val="00817D42"/>
    <w:rsid w:val="00831911"/>
    <w:rsid w:val="00834273"/>
    <w:rsid w:val="008531F2"/>
    <w:rsid w:val="00863ACE"/>
    <w:rsid w:val="00877222"/>
    <w:rsid w:val="00880122"/>
    <w:rsid w:val="0089474B"/>
    <w:rsid w:val="008969D3"/>
    <w:rsid w:val="00896C78"/>
    <w:rsid w:val="00897784"/>
    <w:rsid w:val="00897BA1"/>
    <w:rsid w:val="008B08B4"/>
    <w:rsid w:val="008C6F40"/>
    <w:rsid w:val="009001AB"/>
    <w:rsid w:val="009142BE"/>
    <w:rsid w:val="009211D9"/>
    <w:rsid w:val="00922C8A"/>
    <w:rsid w:val="00924BC7"/>
    <w:rsid w:val="00961D2B"/>
    <w:rsid w:val="0097067D"/>
    <w:rsid w:val="00995DBB"/>
    <w:rsid w:val="00997F85"/>
    <w:rsid w:val="009D4D7B"/>
    <w:rsid w:val="009E5EB0"/>
    <w:rsid w:val="00A010FA"/>
    <w:rsid w:val="00A07CF6"/>
    <w:rsid w:val="00A47CA6"/>
    <w:rsid w:val="00A5033B"/>
    <w:rsid w:val="00A768D2"/>
    <w:rsid w:val="00A964EE"/>
    <w:rsid w:val="00AD5E75"/>
    <w:rsid w:val="00B26BE1"/>
    <w:rsid w:val="00B402BC"/>
    <w:rsid w:val="00B43B7C"/>
    <w:rsid w:val="00B535B1"/>
    <w:rsid w:val="00B542BC"/>
    <w:rsid w:val="00B6780F"/>
    <w:rsid w:val="00B84B10"/>
    <w:rsid w:val="00BD68DE"/>
    <w:rsid w:val="00BE6F74"/>
    <w:rsid w:val="00C10E57"/>
    <w:rsid w:val="00C13165"/>
    <w:rsid w:val="00C50031"/>
    <w:rsid w:val="00C54BE6"/>
    <w:rsid w:val="00C60B66"/>
    <w:rsid w:val="00C67BFC"/>
    <w:rsid w:val="00C9097E"/>
    <w:rsid w:val="00C97472"/>
    <w:rsid w:val="00CA4D44"/>
    <w:rsid w:val="00CC659A"/>
    <w:rsid w:val="00CD4479"/>
    <w:rsid w:val="00CE27C6"/>
    <w:rsid w:val="00CF1EB7"/>
    <w:rsid w:val="00CF342A"/>
    <w:rsid w:val="00D067D1"/>
    <w:rsid w:val="00D1306A"/>
    <w:rsid w:val="00D24953"/>
    <w:rsid w:val="00D26091"/>
    <w:rsid w:val="00D300EA"/>
    <w:rsid w:val="00D40052"/>
    <w:rsid w:val="00D51C36"/>
    <w:rsid w:val="00D628E2"/>
    <w:rsid w:val="00D87F5B"/>
    <w:rsid w:val="00DB1304"/>
    <w:rsid w:val="00DB1C41"/>
    <w:rsid w:val="00DB4D2A"/>
    <w:rsid w:val="00DD7419"/>
    <w:rsid w:val="00DE3D46"/>
    <w:rsid w:val="00DF0858"/>
    <w:rsid w:val="00DF3615"/>
    <w:rsid w:val="00DF6DF9"/>
    <w:rsid w:val="00DF74ED"/>
    <w:rsid w:val="00E15187"/>
    <w:rsid w:val="00E20F0F"/>
    <w:rsid w:val="00E263A5"/>
    <w:rsid w:val="00E35D14"/>
    <w:rsid w:val="00E403DF"/>
    <w:rsid w:val="00E41E12"/>
    <w:rsid w:val="00E42741"/>
    <w:rsid w:val="00E762BD"/>
    <w:rsid w:val="00E85877"/>
    <w:rsid w:val="00E9283F"/>
    <w:rsid w:val="00E96644"/>
    <w:rsid w:val="00EA5723"/>
    <w:rsid w:val="00EB4B7F"/>
    <w:rsid w:val="00EB4D33"/>
    <w:rsid w:val="00ED1992"/>
    <w:rsid w:val="00ED77DD"/>
    <w:rsid w:val="00EF117F"/>
    <w:rsid w:val="00EF1FDD"/>
    <w:rsid w:val="00EF7605"/>
    <w:rsid w:val="00EF7FA0"/>
    <w:rsid w:val="00F41D2C"/>
    <w:rsid w:val="00F436B3"/>
    <w:rsid w:val="00F46E52"/>
    <w:rsid w:val="00F652BD"/>
    <w:rsid w:val="00F74803"/>
    <w:rsid w:val="00F750D3"/>
    <w:rsid w:val="00F817FD"/>
    <w:rsid w:val="00F8733C"/>
    <w:rsid w:val="00F94B97"/>
    <w:rsid w:val="00FB432E"/>
    <w:rsid w:val="00FB5733"/>
    <w:rsid w:val="00FB7ED9"/>
    <w:rsid w:val="00FD7635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5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paragraph" w:customStyle="1" w:styleId="ESPComentario">
    <w:name w:val="ESP Comentario"/>
    <w:basedOn w:val="Normal"/>
    <w:rsid w:val="006C61A6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D26091"/>
    <w:pPr>
      <w:keepLines w:val="0"/>
      <w:widowControl w:val="0"/>
      <w:numPr>
        <w:ilvl w:val="0"/>
        <w:numId w:val="18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Lista">
    <w:name w:val="List"/>
    <w:basedOn w:val="Normal"/>
    <w:uiPriority w:val="99"/>
    <w:semiHidden/>
    <w:unhideWhenUsed/>
    <w:rsid w:val="00D26091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Interfa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417866C1343F7955766CFD47F0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DC1F5-3BDE-4C46-B1AF-DDE2537CEEF8}"/>
      </w:docPartPr>
      <w:docPartBody>
        <w:p w:rsidR="00670A97" w:rsidRDefault="001C588D" w:rsidP="001C588D">
          <w:pPr>
            <w:pStyle w:val="FE9417866C1343F7955766CFD47F0D7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52D"/>
    <w:rsid w:val="0005194F"/>
    <w:rsid w:val="000C2201"/>
    <w:rsid w:val="000D0FF8"/>
    <w:rsid w:val="000D2AAD"/>
    <w:rsid w:val="0016052D"/>
    <w:rsid w:val="00194678"/>
    <w:rsid w:val="001C588D"/>
    <w:rsid w:val="002015A5"/>
    <w:rsid w:val="002278B2"/>
    <w:rsid w:val="00240A52"/>
    <w:rsid w:val="002576DA"/>
    <w:rsid w:val="00321C1B"/>
    <w:rsid w:val="003269B9"/>
    <w:rsid w:val="00334341"/>
    <w:rsid w:val="00403E10"/>
    <w:rsid w:val="0041634A"/>
    <w:rsid w:val="004A4A37"/>
    <w:rsid w:val="005050E1"/>
    <w:rsid w:val="005077BF"/>
    <w:rsid w:val="00514B5D"/>
    <w:rsid w:val="005A6579"/>
    <w:rsid w:val="0061299F"/>
    <w:rsid w:val="00626661"/>
    <w:rsid w:val="00670A97"/>
    <w:rsid w:val="00676F3A"/>
    <w:rsid w:val="006F69CC"/>
    <w:rsid w:val="007B2F7B"/>
    <w:rsid w:val="007C4CEF"/>
    <w:rsid w:val="00813620"/>
    <w:rsid w:val="00860C78"/>
    <w:rsid w:val="00A3228C"/>
    <w:rsid w:val="00A6411D"/>
    <w:rsid w:val="00BC630A"/>
    <w:rsid w:val="00C33F7B"/>
    <w:rsid w:val="00C6509C"/>
    <w:rsid w:val="00D44C36"/>
    <w:rsid w:val="00DA40EA"/>
    <w:rsid w:val="00DB12FD"/>
    <w:rsid w:val="00DB6B80"/>
    <w:rsid w:val="00ED2A6B"/>
    <w:rsid w:val="00F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C588D"/>
    <w:rPr>
      <w:color w:val="808080"/>
    </w:rPr>
  </w:style>
  <w:style w:type="paragraph" w:customStyle="1" w:styleId="E4B04EAC5BEE4C498A564475A3366100">
    <w:name w:val="E4B04EAC5BEE4C498A564475A3366100"/>
    <w:rsid w:val="0041634A"/>
  </w:style>
  <w:style w:type="paragraph" w:customStyle="1" w:styleId="E09447D67E9F4C5197684DCE1F949259">
    <w:name w:val="E09447D67E9F4C5197684DCE1F949259"/>
    <w:rsid w:val="000D2AAD"/>
  </w:style>
  <w:style w:type="paragraph" w:customStyle="1" w:styleId="0DA8E1C376A94B14B725B60C046ACA24">
    <w:name w:val="0DA8E1C376A94B14B725B60C046ACA24"/>
    <w:rsid w:val="000D2AAD"/>
  </w:style>
  <w:style w:type="paragraph" w:customStyle="1" w:styleId="FE9417866C1343F7955766CFD47F0D7F">
    <w:name w:val="FE9417866C1343F7955766CFD47F0D7F"/>
    <w:rsid w:val="001C58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F2072-7C3F-4C04-AF48-7914B160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FRM-GRE-EspecificacaoInterface</Template>
  <TotalTime>338</TotalTime>
  <Pages>8</Pages>
  <Words>894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EI07 - MANTER PRIORIDADE</vt:lpstr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EI07 - MANTER PRIORIDADE</dc:title>
  <dc:subject>Versão 1.0</dc:subject>
  <dc:creator>felipe.almeida</dc:creator>
  <cp:lastModifiedBy>João</cp:lastModifiedBy>
  <cp:revision>29</cp:revision>
  <dcterms:created xsi:type="dcterms:W3CDTF">2013-01-15T16:19:00Z</dcterms:created>
  <dcterms:modified xsi:type="dcterms:W3CDTF">2013-10-07T13:32:00Z</dcterms:modified>
  <cp:category>SISTEMA DE OUVIDORIA</cp:category>
</cp:coreProperties>
</file>
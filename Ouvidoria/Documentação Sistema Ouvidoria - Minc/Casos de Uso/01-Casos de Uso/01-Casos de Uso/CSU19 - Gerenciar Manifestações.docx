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AA4D5C" w:rsidRDefault="005C6F22" w:rsidP="00687D7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2D4550" w:rsidP="00C072DF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DOCPROPERTY  Category  \* MERGEFORMAT </w:instrText>
      </w:r>
      <w:r w:rsidRPr="00AA4D5C">
        <w:rPr>
          <w:rFonts w:ascii="Calibri" w:hAnsi="Calibri"/>
        </w:rPr>
        <w:fldChar w:fldCharType="separate"/>
      </w:r>
      <w:r w:rsidR="00C072DF" w:rsidRPr="00AA4D5C">
        <w:rPr>
          <w:rFonts w:ascii="Calibri" w:hAnsi="Calibri" w:cstheme="minorHAnsi"/>
          <w:sz w:val="36"/>
          <w:szCs w:val="36"/>
        </w:rPr>
        <w:t>SISTEMA DE OUVIDORIA</w:t>
      </w:r>
      <w:r w:rsidRPr="00AA4D5C">
        <w:rPr>
          <w:rFonts w:ascii="Calibri" w:hAnsi="Calibri" w:cstheme="minorHAnsi"/>
          <w:sz w:val="36"/>
          <w:szCs w:val="36"/>
        </w:rPr>
        <w:fldChar w:fldCharType="end"/>
      </w:r>
    </w:p>
    <w:p w:rsidR="00C072DF" w:rsidRPr="00AA4D5C" w:rsidRDefault="002D4550" w:rsidP="006307BC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TITLE   \* MERGEFORMAT </w:instrText>
      </w:r>
      <w:r w:rsidRPr="00AA4D5C">
        <w:rPr>
          <w:rFonts w:ascii="Calibri" w:hAnsi="Calibri"/>
        </w:rPr>
        <w:fldChar w:fldCharType="separate"/>
      </w:r>
      <w:r w:rsidR="009A4B66"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CSU19</w:t>
      </w:r>
      <w:r w:rsidR="0055536C"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Gerenciar ManifestaçÕES</w:t>
      </w:r>
      <w:r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6307BC" w:rsidRPr="00AA4D5C">
        <w:rPr>
          <w:rFonts w:ascii="Calibri" w:hAnsi="Calibri" w:cstheme="minorHAnsi"/>
          <w:sz w:val="36"/>
          <w:szCs w:val="36"/>
        </w:rPr>
        <w:t xml:space="preserve">        </w:t>
      </w:r>
    </w:p>
    <w:p w:rsidR="005C6F22" w:rsidRPr="00AA4D5C" w:rsidRDefault="002D4550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DOCPROPERTY  Subject  \* MERGEFORMAT </w:instrText>
      </w:r>
      <w:r w:rsidRPr="00AA4D5C">
        <w:rPr>
          <w:rFonts w:ascii="Calibri" w:hAnsi="Calibri"/>
        </w:rPr>
        <w:fldChar w:fldCharType="separate"/>
      </w:r>
      <w:r w:rsidR="00C072DF" w:rsidRPr="00AA4D5C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122E97" w:rsidRPr="00AA4D5C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AA4D5C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496525" w:rsidRPr="00AA4D5C" w:rsidRDefault="00496525">
      <w:pPr>
        <w:rPr>
          <w:rFonts w:ascii="Calibri" w:hAnsi="Calibri" w:cstheme="minorHAnsi"/>
          <w:sz w:val="20"/>
          <w:szCs w:val="20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687D73" w:rsidRPr="00AA4D5C" w:rsidRDefault="00687D73" w:rsidP="00687D73">
      <w:pPr>
        <w:rPr>
          <w:rFonts w:ascii="Calibri" w:hAnsi="Calibri" w:cstheme="minorHAnsi"/>
          <w:sz w:val="20"/>
          <w:szCs w:val="20"/>
          <w:lang w:val="pt-PT"/>
        </w:rPr>
      </w:pPr>
    </w:p>
    <w:p w:rsidR="00496525" w:rsidRPr="00AA4D5C" w:rsidRDefault="00496525">
      <w:pPr>
        <w:rPr>
          <w:rFonts w:ascii="Calibri" w:hAnsi="Calibri" w:cstheme="minorHAnsi"/>
          <w:sz w:val="20"/>
          <w:szCs w:val="20"/>
          <w:lang w:val="pt-PT"/>
        </w:rPr>
        <w:sectPr w:rsidR="00496525" w:rsidRPr="00AA4D5C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AA4D5C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A4D5C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AA4D5C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AA4D5C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AA4D5C" w:rsidTr="006601E2">
        <w:trPr>
          <w:trHeight w:val="284"/>
        </w:trPr>
        <w:tc>
          <w:tcPr>
            <w:tcW w:w="797" w:type="pct"/>
          </w:tcPr>
          <w:p w:rsidR="00D736B0" w:rsidRPr="00AA4D5C" w:rsidRDefault="00717A22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1</w:t>
            </w:r>
            <w:r w:rsidR="00A33B54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7</w:t>
            </w:r>
            <w:r w:rsidR="00D736B0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/</w:t>
            </w:r>
            <w:r w:rsidR="00C072DF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01</w:t>
            </w:r>
            <w:r w:rsidR="00D736B0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/201</w:t>
            </w:r>
            <w:r w:rsidR="00C072DF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3</w:t>
            </w:r>
          </w:p>
          <w:p w:rsidR="00D736B0" w:rsidRPr="00AA4D5C" w:rsidRDefault="00D736B0" w:rsidP="00717A22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736B0" w:rsidRPr="00AA4D5C" w:rsidRDefault="00D736B0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AA4D5C" w:rsidRDefault="00D736B0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A4D5C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AA4D5C" w:rsidRDefault="00C072DF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</w:rPr>
              <w:t>Roberto Mendes</w:t>
            </w:r>
          </w:p>
        </w:tc>
      </w:tr>
      <w:tr w:rsidR="0052042C" w:rsidRPr="00AA4D5C" w:rsidTr="006601E2">
        <w:trPr>
          <w:trHeight w:val="284"/>
        </w:trPr>
        <w:tc>
          <w:tcPr>
            <w:tcW w:w="797" w:type="pct"/>
          </w:tcPr>
          <w:p w:rsidR="0052042C" w:rsidRPr="00AA4D5C" w:rsidRDefault="0052042C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52042C" w:rsidRPr="00AA4D5C" w:rsidRDefault="0052042C" w:rsidP="00D2777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D27776" w:rsidRPr="00AA4D5C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52042C" w:rsidRPr="00AA4D5C" w:rsidRDefault="0052042C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A4D5C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52042C" w:rsidRPr="00AA4D5C" w:rsidRDefault="0052042C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22E97" w:rsidRPr="00AA4D5C">
              <w:rPr>
                <w:rFonts w:ascii="Calibri" w:hAnsi="Calibri" w:cstheme="minorHAnsi"/>
                <w:sz w:val="20"/>
                <w:szCs w:val="20"/>
              </w:rPr>
              <w:t xml:space="preserve"> R. de Sousa</w:t>
            </w:r>
          </w:p>
        </w:tc>
      </w:tr>
      <w:tr w:rsidR="00FF5FB4" w:rsidRPr="00AA4D5C" w:rsidTr="006601E2">
        <w:trPr>
          <w:trHeight w:val="284"/>
        </w:trPr>
        <w:tc>
          <w:tcPr>
            <w:tcW w:w="797" w:type="pct"/>
          </w:tcPr>
          <w:p w:rsidR="00FF5FB4" w:rsidRPr="00AA4D5C" w:rsidRDefault="00FF5FB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FF5FB4" w:rsidRPr="00AA4D5C" w:rsidRDefault="00FF5FB4" w:rsidP="00D2777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D27776"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FF5FB4" w:rsidRPr="00AA4D5C" w:rsidRDefault="00FF5FB4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AA4D5C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FF5FB4" w:rsidRPr="00AA4D5C" w:rsidRDefault="00FF5FB4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122E97"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122E97"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122E97"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523178" w:rsidRPr="00AA4D5C" w:rsidTr="006601E2">
        <w:trPr>
          <w:trHeight w:val="284"/>
        </w:trPr>
        <w:tc>
          <w:tcPr>
            <w:tcW w:w="797" w:type="pct"/>
          </w:tcPr>
          <w:p w:rsidR="00523178" w:rsidRPr="00AA4D5C" w:rsidRDefault="00523178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04/07/2013</w:t>
            </w:r>
          </w:p>
        </w:tc>
        <w:tc>
          <w:tcPr>
            <w:tcW w:w="556" w:type="pct"/>
          </w:tcPr>
          <w:p w:rsidR="00523178" w:rsidRPr="00AA4D5C" w:rsidRDefault="00523178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D27776"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293" w:type="pct"/>
          </w:tcPr>
          <w:p w:rsidR="00523178" w:rsidRPr="00AA4D5C" w:rsidRDefault="00523178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AA4D5C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de documento</w:t>
            </w:r>
          </w:p>
        </w:tc>
        <w:tc>
          <w:tcPr>
            <w:tcW w:w="1354" w:type="pct"/>
          </w:tcPr>
          <w:p w:rsidR="00523178" w:rsidRPr="00AA4D5C" w:rsidRDefault="00523178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  <w:lang w:eastAsia="en-US"/>
              </w:rPr>
              <w:t>Felipe Leandro Almeida</w:t>
            </w:r>
          </w:p>
        </w:tc>
      </w:tr>
      <w:tr w:rsidR="00122E97" w:rsidRPr="00AA4D5C" w:rsidTr="006601E2">
        <w:trPr>
          <w:trHeight w:val="284"/>
        </w:trPr>
        <w:tc>
          <w:tcPr>
            <w:tcW w:w="797" w:type="pct"/>
          </w:tcPr>
          <w:p w:rsidR="00122E97" w:rsidRPr="00AA4D5C" w:rsidRDefault="00122E97" w:rsidP="00B14671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AA4D5C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122E97" w:rsidRPr="00AA4D5C" w:rsidRDefault="00122E97" w:rsidP="00B1467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122E97" w:rsidRPr="00AA4D5C" w:rsidRDefault="00122E97" w:rsidP="00B14671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AA4D5C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122E97" w:rsidRPr="00AA4D5C" w:rsidRDefault="00122E97" w:rsidP="00B1467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AA4D5C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AA4D5C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AA4D5C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AA4D5C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7F2384" w:rsidRDefault="006601E2" w:rsidP="00195D28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AA4D5C">
        <w:rPr>
          <w:rFonts w:ascii="Calibri" w:hAnsi="Calibri" w:cstheme="minorHAnsi"/>
          <w:sz w:val="20"/>
        </w:rPr>
        <w:lastRenderedPageBreak/>
        <w:t xml:space="preserve">Sumário </w:t>
      </w:r>
      <w:r w:rsidR="007509B8" w:rsidRPr="00AA4D5C">
        <w:rPr>
          <w:rFonts w:ascii="Calibri" w:hAnsi="Calibri" w:cstheme="minorHAnsi"/>
          <w:sz w:val="20"/>
        </w:rPr>
        <w:fldChar w:fldCharType="begin"/>
      </w:r>
      <w:r w:rsidR="005C6F22" w:rsidRPr="00AA4D5C">
        <w:rPr>
          <w:rFonts w:ascii="Calibri" w:hAnsi="Calibri" w:cstheme="minorHAnsi"/>
          <w:sz w:val="20"/>
        </w:rPr>
        <w:instrText xml:space="preserve"> TOC \o "1-3" \h \z \u </w:instrText>
      </w:r>
      <w:r w:rsidR="007509B8" w:rsidRPr="00AA4D5C">
        <w:rPr>
          <w:rFonts w:ascii="Calibri" w:hAnsi="Calibri" w:cstheme="minorHAnsi"/>
          <w:sz w:val="20"/>
        </w:rPr>
        <w:fldChar w:fldCharType="separate"/>
      </w:r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76" w:history="1">
        <w:r w:rsidR="007F2384" w:rsidRPr="00576A84">
          <w:rPr>
            <w:rStyle w:val="Hyperlink"/>
            <w:rFonts w:ascii="Calibri" w:hAnsi="Calibri"/>
            <w:noProof/>
          </w:rPr>
          <w:t>1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INTRODUÇÃO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_Toc368577276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77" w:history="1">
        <w:r w:rsidR="007F2384" w:rsidRPr="00576A84">
          <w:rPr>
            <w:rStyle w:val="Hyperlink"/>
            <w:rFonts w:ascii="Calibri" w:hAnsi="Calibri"/>
            <w:noProof/>
          </w:rPr>
          <w:t>2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Definições, Acrônimos e Abreviações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_Toc368577277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78" w:history="1">
        <w:r w:rsidR="007F2384" w:rsidRPr="00576A84">
          <w:rPr>
            <w:rStyle w:val="Hyperlink"/>
            <w:rFonts w:ascii="Calibri" w:hAnsi="Calibri"/>
            <w:noProof/>
          </w:rPr>
          <w:t>3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Referências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_Toc368577278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79" w:history="1">
        <w:r w:rsidR="007F2384" w:rsidRPr="00576A84">
          <w:rPr>
            <w:rStyle w:val="Hyperlink"/>
            <w:rFonts w:ascii="Calibri" w:hAnsi="Calibri"/>
            <w:noProof/>
          </w:rPr>
          <w:t>4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Atores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_Toc368577279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80" w:history="1">
        <w:r w:rsidR="007F2384" w:rsidRPr="00576A84">
          <w:rPr>
            <w:rStyle w:val="Hyperlink"/>
            <w:rFonts w:ascii="Calibri" w:hAnsi="Calibri"/>
            <w:noProof/>
          </w:rPr>
          <w:t>5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Pré-condições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_Toc368577280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281" w:history="1">
        <w:r w:rsidR="007F2384" w:rsidRPr="00576A84">
          <w:rPr>
            <w:rStyle w:val="Hyperlink"/>
            <w:rFonts w:ascii="Calibri" w:hAnsi="Calibri"/>
            <w:noProof/>
          </w:rPr>
          <w:t>6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Fluxo de Eventos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_Toc368577281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282" w:history="1">
        <w:r w:rsidR="007F2384" w:rsidRPr="00576A84">
          <w:rPr>
            <w:rStyle w:val="Hyperlink"/>
            <w:rFonts w:ascii="Calibri" w:hAnsi="Calibri"/>
            <w:noProof/>
          </w:rPr>
          <w:t>6.1.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Fluxo Básico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_Toc368577282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283" w:history="1">
        <w:r w:rsidR="007F2384" w:rsidRPr="00576A84">
          <w:rPr>
            <w:rStyle w:val="Hyperlink"/>
            <w:rFonts w:ascii="Calibri" w:hAnsi="Calibri"/>
            <w:noProof/>
          </w:rPr>
          <w:t>6.2.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Fluxos alternativos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_Toc368577283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4" w:history="1">
        <w:r w:rsidR="007F2384" w:rsidRPr="00576A84">
          <w:rPr>
            <w:rStyle w:val="Hyperlink"/>
            <w:rFonts w:ascii="Calibri" w:hAnsi="Calibri"/>
            <w:noProof/>
          </w:rPr>
          <w:t>FA01-PESQUISAR/LISTAR MANIFESTAÇÕES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_Toc368577284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5" w:history="1">
        <w:r w:rsidR="007F2384" w:rsidRPr="00576A84">
          <w:rPr>
            <w:rStyle w:val="Hyperlink"/>
            <w:rFonts w:ascii="Calibri" w:hAnsi="Calibri"/>
            <w:noProof/>
          </w:rPr>
          <w:t>FA02-OCULTAR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_Toc368577285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6" w:history="1">
        <w:r w:rsidR="007F2384" w:rsidRPr="00576A84">
          <w:rPr>
            <w:rStyle w:val="Hyperlink"/>
            <w:rFonts w:ascii="Calibri" w:hAnsi="Calibri"/>
            <w:noProof/>
          </w:rPr>
          <w:t>FA03-LISTAR MANIFESTAÇÕES ATRASO PARA ENCAMINHAMENTO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_Toc368577286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7" w:history="1">
        <w:r w:rsidR="007F2384" w:rsidRPr="00576A84">
          <w:rPr>
            <w:rStyle w:val="Hyperlink"/>
            <w:rFonts w:ascii="Calibri" w:hAnsi="Calibri"/>
            <w:noProof/>
          </w:rPr>
          <w:t>FA04- LISTAR MANIFESTAÇÕES COM ATRASO DA RESPOSTA A OUVIDORIA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_Toc368577287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8" w:history="1">
        <w:r w:rsidR="007F2384" w:rsidRPr="00576A84">
          <w:rPr>
            <w:rStyle w:val="Hyperlink"/>
            <w:rFonts w:ascii="Calibri" w:hAnsi="Calibri"/>
            <w:noProof/>
          </w:rPr>
          <w:t>FA05- LISTAR MANIFESTAÇÕES COM ATRASO PARA RESPOSTA AO CIDADÃO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_Toc368577288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7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89" w:history="1">
        <w:r w:rsidR="007F2384" w:rsidRPr="00576A84">
          <w:rPr>
            <w:rStyle w:val="Hyperlink"/>
            <w:rFonts w:ascii="Calibri" w:hAnsi="Calibri"/>
            <w:noProof/>
          </w:rPr>
          <w:t>FA06-VISUALIZAR MANIFESTAÇÕES SEM ATRASO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_Toc368577289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7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0" w:history="1">
        <w:r w:rsidR="007F2384" w:rsidRPr="00576A84">
          <w:rPr>
            <w:rStyle w:val="Hyperlink"/>
            <w:rFonts w:ascii="Calibri" w:hAnsi="Calibri"/>
            <w:noProof/>
          </w:rPr>
          <w:t>FA07-VISUALIZAR MANIFESTAÇÕES OCULTAS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_Toc368577290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7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1" w:history="1">
        <w:r w:rsidR="007F2384" w:rsidRPr="00576A84">
          <w:rPr>
            <w:rStyle w:val="Hyperlink"/>
            <w:rFonts w:ascii="Calibri" w:hAnsi="Calibri"/>
            <w:noProof/>
          </w:rPr>
          <w:t>FA08-PESQUISAR/LISTAR NOS ENCAMINHAMENTOS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_Toc368577291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7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2" w:history="1">
        <w:r w:rsidR="007F2384" w:rsidRPr="00576A84">
          <w:rPr>
            <w:rStyle w:val="Hyperlink"/>
            <w:rFonts w:ascii="Calibri" w:hAnsi="Calibri"/>
            <w:noProof/>
          </w:rPr>
          <w:t>FA09-ENCAMINHAR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_Toc368577292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3" w:history="1">
        <w:r w:rsidR="007F2384" w:rsidRPr="00576A84">
          <w:rPr>
            <w:rStyle w:val="Hyperlink"/>
            <w:rFonts w:ascii="Calibri" w:hAnsi="Calibri"/>
            <w:noProof/>
          </w:rPr>
          <w:t>FA10-ENVIAR MENSAGEM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_Toc368577293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4" w:history="1">
        <w:r w:rsidR="007F2384" w:rsidRPr="00576A84">
          <w:rPr>
            <w:rStyle w:val="Hyperlink"/>
            <w:rFonts w:ascii="Calibri" w:hAnsi="Calibri"/>
            <w:noProof/>
          </w:rPr>
          <w:t>FA11-LISTAR MENSAGEMS ENVIADAS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_Toc368577294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5" w:history="1">
        <w:r w:rsidR="007F2384" w:rsidRPr="00576A84">
          <w:rPr>
            <w:rStyle w:val="Hyperlink"/>
            <w:rFonts w:ascii="Calibri" w:hAnsi="Calibri"/>
            <w:noProof/>
          </w:rPr>
          <w:t>FA12-LISTAR OUVIDORIAXUNIDADE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_Toc368577295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296" w:history="1">
        <w:r w:rsidR="007F2384" w:rsidRPr="00576A84">
          <w:rPr>
            <w:rStyle w:val="Hyperlink"/>
            <w:rFonts w:ascii="Calibri" w:hAnsi="Calibri"/>
            <w:noProof/>
          </w:rPr>
          <w:t>6.3.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Fluxo de Exceções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_Toc368577296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7" w:history="1">
        <w:r w:rsidR="007F2384" w:rsidRPr="00576A84">
          <w:rPr>
            <w:rStyle w:val="Hyperlink"/>
            <w:noProof/>
          </w:rPr>
          <w:t>FE01.</w:t>
        </w:r>
        <w:r w:rsidR="007F2384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Informação Obrigatória Não Preenchida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_Toc368577297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8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8" w:history="1">
        <w:r w:rsidR="007F2384" w:rsidRPr="00576A84">
          <w:rPr>
            <w:rStyle w:val="Hyperlink"/>
            <w:noProof/>
          </w:rPr>
          <w:t>FE02.</w:t>
        </w:r>
        <w:r w:rsidR="007F2384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Campo não preenchido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_Toc368577298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9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7299" w:history="1">
        <w:r w:rsidR="007F2384" w:rsidRPr="00576A84">
          <w:rPr>
            <w:rStyle w:val="Hyperlink"/>
            <w:noProof/>
          </w:rPr>
          <w:t>FE03.</w:t>
        </w:r>
        <w:r w:rsidR="007F2384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E-mail não Enviado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_Toc368577299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9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300" w:history="1">
        <w:r w:rsidR="007F2384" w:rsidRPr="00576A84">
          <w:rPr>
            <w:rStyle w:val="Hyperlink"/>
            <w:rFonts w:ascii="Calibri" w:hAnsi="Calibri"/>
            <w:noProof/>
          </w:rPr>
          <w:t>7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Ponto de Extensão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_Toc368577300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9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301" w:history="1">
        <w:r w:rsidR="007F2384" w:rsidRPr="00576A84">
          <w:rPr>
            <w:rStyle w:val="Hyperlink"/>
            <w:rFonts w:ascii="Calibri" w:hAnsi="Calibri"/>
            <w:noProof/>
          </w:rPr>
          <w:t>8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Pós-condições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_Toc368577301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9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302" w:history="1">
        <w:r w:rsidR="007F2384" w:rsidRPr="00576A84">
          <w:rPr>
            <w:rStyle w:val="Hyperlink"/>
            <w:rFonts w:ascii="Calibri" w:hAnsi="Calibri"/>
            <w:noProof/>
          </w:rPr>
          <w:t>9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Interface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_Toc368577302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10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3" w:history="1">
        <w:r w:rsidR="007F2384" w:rsidRPr="00576A84">
          <w:rPr>
            <w:rStyle w:val="Hyperlink"/>
            <w:rFonts w:ascii="Calibri" w:hAnsi="Calibri"/>
            <w:noProof/>
          </w:rPr>
          <w:t>9.1.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Pesquisar/listar manifestações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_Toc368577303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10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4" w:history="1">
        <w:r w:rsidR="007F2384" w:rsidRPr="00576A84">
          <w:rPr>
            <w:rStyle w:val="Hyperlink"/>
            <w:rFonts w:ascii="Calibri" w:hAnsi="Calibri"/>
            <w:noProof/>
          </w:rPr>
          <w:t>9.2.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Ocultar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_Toc368577304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10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5" w:history="1">
        <w:r w:rsidR="007F2384" w:rsidRPr="00576A84">
          <w:rPr>
            <w:rStyle w:val="Hyperlink"/>
            <w:rFonts w:ascii="Calibri" w:hAnsi="Calibri"/>
            <w:noProof/>
          </w:rPr>
          <w:t>9.1.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Voltar a mostrar a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_Toc368577305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10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6" w:history="1">
        <w:r w:rsidR="007F2384" w:rsidRPr="00576A84">
          <w:rPr>
            <w:rStyle w:val="Hyperlink"/>
            <w:rFonts w:ascii="Calibri" w:hAnsi="Calibri"/>
            <w:noProof/>
          </w:rPr>
          <w:t>9.5.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manifestações com atraso para Encaminhamento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_Toc368577306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11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7" w:history="1">
        <w:r w:rsidR="007F2384" w:rsidRPr="00576A84">
          <w:rPr>
            <w:rStyle w:val="Hyperlink"/>
            <w:rFonts w:ascii="Calibri" w:hAnsi="Calibri"/>
            <w:noProof/>
          </w:rPr>
          <w:t>9.6.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manifestações Atrasadas - Atraso de Resposta à Ouvidoria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_Toc368577307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11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8" w:history="1">
        <w:r w:rsidR="007F2384" w:rsidRPr="00576A84">
          <w:rPr>
            <w:rStyle w:val="Hyperlink"/>
            <w:rFonts w:ascii="Calibri" w:hAnsi="Calibri"/>
            <w:noProof/>
          </w:rPr>
          <w:t>9.7.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manifestações – Atraso para Resposta ao Cidadão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_Toc368577308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12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09" w:history="1">
        <w:r w:rsidR="007F2384" w:rsidRPr="00576A84">
          <w:rPr>
            <w:rStyle w:val="Hyperlink"/>
            <w:rFonts w:ascii="Calibri" w:hAnsi="Calibri"/>
            <w:noProof/>
          </w:rPr>
          <w:t>9.8.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manifestações sem Atraso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_Toc368577309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12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0" w:history="1">
        <w:r w:rsidR="007F2384" w:rsidRPr="00576A84">
          <w:rPr>
            <w:rStyle w:val="Hyperlink"/>
            <w:rFonts w:ascii="Calibri" w:hAnsi="Calibri"/>
            <w:noProof/>
          </w:rPr>
          <w:t>9.9.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manifestaçãos ocultas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_Toc368577310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13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1" w:history="1">
        <w:r w:rsidR="007F2384" w:rsidRPr="00576A84">
          <w:rPr>
            <w:rStyle w:val="Hyperlink"/>
            <w:rFonts w:ascii="Calibri" w:hAnsi="Calibri"/>
            <w:noProof/>
          </w:rPr>
          <w:t>9.10.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detalhar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_Toc368577311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13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2" w:history="1">
        <w:r w:rsidR="007F2384" w:rsidRPr="00576A84">
          <w:rPr>
            <w:rStyle w:val="Hyperlink"/>
            <w:rFonts w:ascii="Calibri" w:hAnsi="Calibri"/>
            <w:noProof/>
          </w:rPr>
          <w:t>9.11.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Encaminhar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_Toc368577312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14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3" w:history="1">
        <w:r w:rsidR="007F2384" w:rsidRPr="00576A84">
          <w:rPr>
            <w:rStyle w:val="Hyperlink"/>
            <w:rFonts w:ascii="Calibri" w:hAnsi="Calibri"/>
            <w:noProof/>
          </w:rPr>
          <w:t>9.12.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Enviar mensagem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_Toc368577313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15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4" w:history="1">
        <w:r w:rsidR="007F2384" w:rsidRPr="00576A84">
          <w:rPr>
            <w:rStyle w:val="Hyperlink"/>
            <w:rFonts w:ascii="Calibri" w:hAnsi="Calibri"/>
            <w:noProof/>
          </w:rPr>
          <w:t>9.13.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mensagens enviadas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_Toc368577314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5" w:history="1">
        <w:r w:rsidR="007F2384" w:rsidRPr="00576A84">
          <w:rPr>
            <w:rStyle w:val="Hyperlink"/>
            <w:rFonts w:ascii="Calibri" w:hAnsi="Calibri"/>
            <w:noProof/>
          </w:rPr>
          <w:t>9.14.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Listar ouvidoria x unidades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_Toc368577315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6" w:history="1">
        <w:r w:rsidR="007F2384" w:rsidRPr="00576A84">
          <w:rPr>
            <w:rStyle w:val="Hyperlink"/>
            <w:rFonts w:ascii="Calibri" w:hAnsi="Calibri"/>
            <w:noProof/>
          </w:rPr>
          <w:t>9.15.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Pesquisar/listar encaminhamentos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_Toc368577316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7" w:history="1">
        <w:r w:rsidR="007F2384" w:rsidRPr="00576A84">
          <w:rPr>
            <w:rStyle w:val="Hyperlink"/>
            <w:rFonts w:ascii="Calibri" w:hAnsi="Calibri"/>
            <w:noProof/>
          </w:rPr>
          <w:t>9.16.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Assumir Análise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_Toc368577317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16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7318" w:history="1">
        <w:r w:rsidR="007F2384" w:rsidRPr="00576A84">
          <w:rPr>
            <w:rStyle w:val="Hyperlink"/>
            <w:rFonts w:ascii="Calibri" w:hAnsi="Calibri"/>
            <w:noProof/>
          </w:rPr>
          <w:t>9.17.</w:t>
        </w:r>
        <w:r w:rsidR="007F2384">
          <w:rPr>
            <w:rFonts w:cstheme="minorBidi"/>
            <w:small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oCULTAR DADOS DA MANIFESTAÇÃO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_Toc368577318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17</w:t>
        </w:r>
        <w:r w:rsidR="007F2384">
          <w:rPr>
            <w:noProof/>
            <w:webHidden/>
          </w:rPr>
          <w:fldChar w:fldCharType="end"/>
        </w:r>
      </w:hyperlink>
    </w:p>
    <w:p w:rsidR="007F2384" w:rsidRDefault="00B261C0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7320" w:history="1">
        <w:r w:rsidR="007F2384" w:rsidRPr="00576A84">
          <w:rPr>
            <w:rStyle w:val="Hyperlink"/>
            <w:rFonts w:ascii="Calibri" w:hAnsi="Calibri"/>
            <w:noProof/>
          </w:rPr>
          <w:t>10</w:t>
        </w:r>
        <w:r w:rsidR="007F2384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2384" w:rsidRPr="00576A84">
          <w:rPr>
            <w:rStyle w:val="Hyperlink"/>
            <w:rFonts w:ascii="Calibri" w:hAnsi="Calibri"/>
            <w:noProof/>
          </w:rPr>
          <w:t>Aprovações</w:t>
        </w:r>
        <w:r w:rsidR="007F2384">
          <w:rPr>
            <w:noProof/>
            <w:webHidden/>
          </w:rPr>
          <w:tab/>
        </w:r>
        <w:r w:rsidR="007F2384">
          <w:rPr>
            <w:noProof/>
            <w:webHidden/>
          </w:rPr>
          <w:fldChar w:fldCharType="begin"/>
        </w:r>
        <w:r w:rsidR="007F2384">
          <w:rPr>
            <w:noProof/>
            <w:webHidden/>
          </w:rPr>
          <w:instrText xml:space="preserve"> PAGEREF _Toc368577320 \h </w:instrText>
        </w:r>
        <w:r w:rsidR="007F2384">
          <w:rPr>
            <w:noProof/>
            <w:webHidden/>
          </w:rPr>
        </w:r>
        <w:r w:rsidR="007F2384">
          <w:rPr>
            <w:noProof/>
            <w:webHidden/>
          </w:rPr>
          <w:fldChar w:fldCharType="separate"/>
        </w:r>
        <w:r w:rsidR="007F2384">
          <w:rPr>
            <w:noProof/>
            <w:webHidden/>
          </w:rPr>
          <w:t>17</w:t>
        </w:r>
        <w:r w:rsidR="007F2384">
          <w:rPr>
            <w:noProof/>
            <w:webHidden/>
          </w:rPr>
          <w:fldChar w:fldCharType="end"/>
        </w:r>
      </w:hyperlink>
    </w:p>
    <w:p w:rsidR="006601E2" w:rsidRPr="00AA4D5C" w:rsidRDefault="007509B8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AA4D5C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AA4D5C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</w:p>
    <w:p w:rsidR="00877222" w:rsidRPr="00AA4D5C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8577276"/>
      <w:r w:rsidRPr="00AA4D5C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F6323E" w:rsidRPr="00AA4D5C" w:rsidRDefault="00F6323E" w:rsidP="00F6323E">
      <w:pPr>
        <w:jc w:val="both"/>
        <w:rPr>
          <w:rFonts w:ascii="Calibri" w:hAnsi="Calibri" w:cstheme="minorHAnsi"/>
          <w:sz w:val="20"/>
          <w:szCs w:val="20"/>
        </w:rPr>
      </w:pPr>
      <w:bookmarkStart w:id="2" w:name="_Toc298141702"/>
      <w:r w:rsidRPr="00AA4D5C">
        <w:rPr>
          <w:rFonts w:ascii="Calibri" w:hAnsi="Calibri" w:cstheme="minorHAnsi"/>
          <w:sz w:val="20"/>
          <w:szCs w:val="20"/>
        </w:rPr>
        <w:t>Este caso de uso tem como objetivo permitir</w:t>
      </w:r>
      <w:r w:rsidR="00523178" w:rsidRPr="00AA4D5C">
        <w:rPr>
          <w:rFonts w:ascii="Calibri" w:hAnsi="Calibri" w:cstheme="minorHAnsi"/>
          <w:sz w:val="20"/>
          <w:szCs w:val="20"/>
        </w:rPr>
        <w:t xml:space="preserve"> o gerenciamento das manifestações cadastradas no sistema</w:t>
      </w:r>
      <w:r w:rsidRPr="00AA4D5C">
        <w:rPr>
          <w:rFonts w:ascii="Calibri" w:hAnsi="Calibri" w:cstheme="minorHAnsi"/>
          <w:sz w:val="20"/>
          <w:szCs w:val="20"/>
        </w:rPr>
        <w:t>.</w:t>
      </w:r>
    </w:p>
    <w:p w:rsidR="005C6F22" w:rsidRPr="00AA4D5C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368577277"/>
      <w:r w:rsidRPr="00AA4D5C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B21E71" w:rsidRPr="00AA4D5C" w:rsidRDefault="00C163FC" w:rsidP="00B21E71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FF5FB4" w:rsidRPr="00AA4D5C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52042C" w:rsidRPr="00AA4D5C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AA4D5C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8577278"/>
      <w:r w:rsidRPr="00AA4D5C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21E71" w:rsidRPr="00AA4D5C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54BB0" w:rsidRPr="00AA4D5C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AA4D5C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EI</w:t>
      </w:r>
      <w:r w:rsidR="009A4B66" w:rsidRPr="00AA4D5C">
        <w:rPr>
          <w:rFonts w:ascii="Calibri" w:hAnsi="Calibri" w:cstheme="minorHAnsi"/>
          <w:sz w:val="20"/>
          <w:szCs w:val="20"/>
          <w:lang w:val="pt-PT"/>
        </w:rPr>
        <w:t>19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EB6223" w:rsidRPr="00AA4D5C">
        <w:rPr>
          <w:rFonts w:ascii="Calibri" w:hAnsi="Calibri" w:cstheme="minorHAnsi"/>
          <w:sz w:val="20"/>
          <w:szCs w:val="20"/>
          <w:lang w:val="pt-PT"/>
        </w:rPr>
        <w:t>–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397C0B" w:rsidRPr="00AA4D5C">
        <w:rPr>
          <w:rFonts w:ascii="Calibri" w:hAnsi="Calibri" w:cstheme="minorHAnsi"/>
          <w:sz w:val="20"/>
          <w:szCs w:val="20"/>
          <w:lang w:val="pt-PT"/>
        </w:rPr>
        <w:t>Gerenciar Manifestação</w:t>
      </w:r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D27776" w:rsidRPr="00AA4D5C" w:rsidRDefault="00D27776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RN</w:t>
      </w:r>
      <w:r w:rsidR="00DF5762" w:rsidRPr="00AA4D5C">
        <w:rPr>
          <w:rFonts w:ascii="Calibri" w:hAnsi="Calibri" w:cstheme="minorHAnsi"/>
          <w:sz w:val="20"/>
          <w:szCs w:val="20"/>
          <w:lang w:val="pt-PT"/>
        </w:rPr>
        <w:t>0</w:t>
      </w:r>
      <w:r w:rsidRPr="00AA4D5C">
        <w:rPr>
          <w:rFonts w:ascii="Calibri" w:hAnsi="Calibri" w:cstheme="minorHAnsi"/>
          <w:sz w:val="20"/>
          <w:szCs w:val="20"/>
          <w:lang w:val="pt-PT"/>
        </w:rPr>
        <w:t>1</w:t>
      </w:r>
      <w:r w:rsidRPr="00AA4D5C">
        <w:rPr>
          <w:rFonts w:ascii="Calibri" w:hAnsi="Calibri" w:cstheme="minorHAnsi"/>
          <w:sz w:val="20"/>
          <w:szCs w:val="20"/>
          <w:lang w:val="pt-PT"/>
        </w:rPr>
        <w:tab/>
      </w:r>
      <w:r w:rsidR="00DF5762" w:rsidRPr="00AA4D5C">
        <w:rPr>
          <w:rFonts w:ascii="Calibri" w:hAnsi="Calibri" w:cstheme="minorHAnsi"/>
          <w:sz w:val="20"/>
          <w:szCs w:val="20"/>
          <w:lang w:val="pt-PT"/>
        </w:rPr>
        <w:t xml:space="preserve">Gerenciar Manifestação </w:t>
      </w:r>
    </w:p>
    <w:p w:rsidR="00FB7ED9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8577279"/>
      <w:r w:rsidRPr="00AA4D5C">
        <w:rPr>
          <w:rFonts w:ascii="Calibri" w:hAnsi="Calibri" w:cstheme="minorHAnsi"/>
          <w:sz w:val="20"/>
          <w:szCs w:val="20"/>
        </w:rPr>
        <w:t>Atores</w:t>
      </w:r>
      <w:bookmarkEnd w:id="5"/>
    </w:p>
    <w:p w:rsidR="000F163D" w:rsidRPr="00AA4D5C" w:rsidRDefault="000F163D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Administrador – Analista esponsável por parametrizar o sistema.</w:t>
      </w:r>
    </w:p>
    <w:p w:rsidR="00B21E71" w:rsidRPr="00AA4D5C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AA4D5C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5629E5" w:rsidRPr="00AA4D5C">
        <w:rPr>
          <w:rFonts w:ascii="Calibri" w:hAnsi="Calibri" w:cstheme="minorHAnsi"/>
          <w:sz w:val="20"/>
          <w:szCs w:val="20"/>
          <w:lang w:val="pt-PT"/>
        </w:rPr>
        <w:t>Servidor</w:t>
      </w:r>
      <w:r w:rsidR="00B21E71" w:rsidRPr="00AA4D5C">
        <w:rPr>
          <w:rFonts w:ascii="Calibri" w:hAnsi="Calibri" w:cstheme="minorHAnsi"/>
          <w:sz w:val="20"/>
          <w:szCs w:val="20"/>
          <w:lang w:val="pt-PT"/>
        </w:rPr>
        <w:t xml:space="preserve"> responsável pela adminstração do </w:t>
      </w:r>
      <w:r w:rsidRPr="00AA4D5C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="00B21E71"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8577280"/>
      <w:r w:rsidRPr="00AA4D5C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AA4D5C" w:rsidRDefault="00066DC5" w:rsidP="009F3B77">
      <w:pPr>
        <w:pStyle w:val="PargrafodaLista"/>
        <w:numPr>
          <w:ilvl w:val="0"/>
          <w:numId w:val="10"/>
        </w:num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O Ator precisa</w:t>
      </w:r>
      <w:r w:rsidR="005C5F44" w:rsidRPr="00AA4D5C">
        <w:rPr>
          <w:rFonts w:ascii="Calibri" w:hAnsi="Calibri" w:cstheme="minorHAnsi"/>
          <w:sz w:val="20"/>
          <w:szCs w:val="20"/>
          <w:lang w:val="pt-PT"/>
        </w:rPr>
        <w:t xml:space="preserve"> estar logado no</w:t>
      </w:r>
      <w:r w:rsidR="00CC709A" w:rsidRPr="00AA4D5C">
        <w:rPr>
          <w:rFonts w:ascii="Calibri" w:hAnsi="Calibri" w:cstheme="minorHAnsi"/>
          <w:sz w:val="20"/>
          <w:szCs w:val="20"/>
          <w:lang w:val="pt-PT"/>
        </w:rPr>
        <w:t xml:space="preserve"> sistema de ouvidoria</w:t>
      </w:r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8577281"/>
      <w:r w:rsidRPr="00AA4D5C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AA4D5C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8577282"/>
      <w:r w:rsidRPr="00AA4D5C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AA4D5C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BE2F89" w:rsidRPr="00AA4D5C" w:rsidRDefault="00BE2F89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29" w:name="_Ref281223070"/>
      <w:r w:rsidRPr="00AA4D5C">
        <w:rPr>
          <w:rFonts w:ascii="Calibri" w:hAnsi="Calibri" w:cstheme="minorHAnsi"/>
          <w:sz w:val="20"/>
          <w:szCs w:val="20"/>
        </w:rPr>
        <w:t xml:space="preserve">O ator seleciona a opção </w:t>
      </w:r>
      <w:r w:rsidR="00397C0B" w:rsidRPr="00AA4D5C">
        <w:rPr>
          <w:rFonts w:ascii="Calibri" w:hAnsi="Calibri" w:cstheme="minorHAnsi"/>
          <w:sz w:val="20"/>
          <w:szCs w:val="20"/>
        </w:rPr>
        <w:t>Gerenciar Manifestação</w:t>
      </w:r>
      <w:r w:rsidRPr="00AA4D5C">
        <w:rPr>
          <w:rFonts w:ascii="Calibri" w:hAnsi="Calibri" w:cstheme="minorHAnsi"/>
          <w:sz w:val="20"/>
          <w:szCs w:val="20"/>
        </w:rPr>
        <w:t xml:space="preserve"> no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menu</w:t>
      </w:r>
      <w:proofErr w:type="gramEnd"/>
      <w:r w:rsidRPr="00AA4D5C">
        <w:rPr>
          <w:rFonts w:ascii="Calibri" w:hAnsi="Calibri" w:cstheme="minorHAnsi"/>
          <w:sz w:val="20"/>
          <w:szCs w:val="20"/>
        </w:rPr>
        <w:t xml:space="preserve"> do Sistema; </w:t>
      </w:r>
    </w:p>
    <w:p w:rsidR="005C15B4" w:rsidRPr="00AA4D5C" w:rsidRDefault="0080323A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exibe a lista de </w:t>
      </w:r>
      <w:r w:rsidR="008200FB" w:rsidRPr="00AA4D5C">
        <w:rPr>
          <w:rFonts w:ascii="Calibri" w:hAnsi="Calibri" w:cstheme="minorHAnsi"/>
          <w:sz w:val="20"/>
          <w:szCs w:val="20"/>
        </w:rPr>
        <w:t>Manifestações</w:t>
      </w:r>
      <w:r w:rsidR="00D36624" w:rsidRPr="00AA4D5C">
        <w:rPr>
          <w:rFonts w:ascii="Calibri" w:hAnsi="Calibri" w:cstheme="minorHAnsi"/>
          <w:sz w:val="20"/>
          <w:szCs w:val="20"/>
        </w:rPr>
        <w:t xml:space="preserve"> disponíveis para o operador;</w:t>
      </w:r>
      <w:r w:rsidR="008200FB" w:rsidRPr="00AA4D5C">
        <w:rPr>
          <w:rFonts w:ascii="Calibri" w:hAnsi="Calibri" w:cstheme="minorHAnsi"/>
          <w:sz w:val="20"/>
          <w:szCs w:val="20"/>
        </w:rPr>
        <w:t xml:space="preserve"> </w:t>
      </w:r>
      <w:r w:rsidR="00FE29BA" w:rsidRPr="00AA4D5C">
        <w:rPr>
          <w:rFonts w:ascii="Calibri" w:hAnsi="Calibri" w:cstheme="minorHAnsi"/>
          <w:sz w:val="20"/>
          <w:szCs w:val="20"/>
        </w:rPr>
        <w:t xml:space="preserve">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_Ref361146367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="00FE29BA" w:rsidRPr="00AA4D5C">
        <w:rPr>
          <w:rFonts w:ascii="Calibri" w:hAnsi="Calibri" w:cstheme="minorHAnsi"/>
          <w:b/>
          <w:sz w:val="20"/>
          <w:szCs w:val="20"/>
        </w:rPr>
        <w:t>9.1</w:t>
      </w:r>
      <w:proofErr w:type="gramStart"/>
      <w:r w:rsidR="00597701" w:rsidRPr="00AA4D5C">
        <w:rPr>
          <w:rFonts w:ascii="Calibri" w:hAnsi="Calibri"/>
        </w:rPr>
        <w:fldChar w:fldCharType="end"/>
      </w:r>
      <w:proofErr w:type="gramEnd"/>
    </w:p>
    <w:p w:rsidR="00D36624" w:rsidRPr="00AA4D5C" w:rsidRDefault="00D36624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ator seleciona uma Manifestação para gerenciamento;</w:t>
      </w:r>
    </w:p>
    <w:p w:rsidR="00814763" w:rsidRPr="00814763" w:rsidRDefault="00814763" w:rsidP="00E502C8">
      <w:pPr>
        <w:pStyle w:val="PargrafodaLista"/>
        <w:spacing w:after="0" w:line="360" w:lineRule="auto"/>
        <w:jc w:val="both"/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</w:pP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  <w:fldChar w:fldCharType="begin"/>
      </w: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  <w:instrText xml:space="preserve"> REF _Ref369509048 \w \h  \* MERGEFORMAT </w:instrText>
      </w: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</w: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  <w:fldChar w:fldCharType="separate"/>
      </w: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  <w:t>6.2.1</w:t>
      </w:r>
      <w:r w:rsidRPr="00814763">
        <w:rPr>
          <w:rFonts w:ascii="Calibri" w:eastAsiaTheme="majorEastAsia" w:hAnsi="Calibri" w:cstheme="minorHAnsi"/>
          <w:b/>
          <w:bCs/>
          <w:caps/>
          <w:sz w:val="20"/>
          <w:szCs w:val="20"/>
          <w:u w:val="single"/>
        </w:rPr>
        <w:fldChar w:fldCharType="end"/>
      </w:r>
      <w:r w:rsidRPr="00814763">
        <w:rPr>
          <w:b/>
          <w:sz w:val="20"/>
          <w:szCs w:val="20"/>
          <w:u w:val="single"/>
        </w:rPr>
        <w:t>PESQUISAR/LISTAR MANIFESTAÇÕE</w:t>
      </w:r>
    </w:p>
    <w:p w:rsidR="00814763" w:rsidRPr="00AA4D5C" w:rsidRDefault="00814763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_Ref369509123 \w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6.2.2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AA4D5C">
        <w:rPr>
          <w:rFonts w:ascii="Calibri" w:hAnsi="Calibri" w:cstheme="minorHAnsi"/>
          <w:b/>
          <w:sz w:val="20"/>
          <w:szCs w:val="20"/>
          <w:u w:val="single"/>
        </w:rPr>
        <w:t>OCULTAR MANIFESTAÇÃO</w:t>
      </w:r>
    </w:p>
    <w:p w:rsidR="00814763" w:rsidRPr="00AA4D5C" w:rsidRDefault="00814763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_Ref369509145 \w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CF4CAB">
        <w:rPr>
          <w:rFonts w:ascii="Calibri" w:hAnsi="Calibri" w:cstheme="minorHAnsi"/>
          <w:b/>
          <w:sz w:val="20"/>
          <w:szCs w:val="20"/>
          <w:u w:val="single"/>
        </w:rPr>
        <w:t>6.2.14</w:t>
      </w:r>
      <w:r>
        <w:rPr>
          <w:rFonts w:ascii="Calibri" w:hAnsi="Calibri"/>
        </w:rPr>
        <w:fldChar w:fldCharType="end"/>
      </w:r>
      <w:r w:rsidRPr="00AA4D5C">
        <w:rPr>
          <w:rFonts w:ascii="Calibri" w:hAnsi="Calibri" w:cstheme="minorHAnsi"/>
          <w:b/>
          <w:sz w:val="20"/>
          <w:szCs w:val="20"/>
          <w:u w:val="single"/>
        </w:rPr>
        <w:t>LISTA MANIFESTAÇÕES COM ATRASO PARA ENCAMINHAMENTO</w:t>
      </w:r>
    </w:p>
    <w:p w:rsidR="009623D3" w:rsidRPr="00AA4D5C" w:rsidRDefault="009623D3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_Ref369509179 \w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CF4CAB">
        <w:rPr>
          <w:rFonts w:ascii="Calibri" w:hAnsi="Calibri" w:cstheme="minorHAnsi"/>
          <w:b/>
          <w:sz w:val="20"/>
          <w:szCs w:val="20"/>
          <w:u w:val="single"/>
        </w:rPr>
        <w:t>6.2.15</w:t>
      </w:r>
      <w:r>
        <w:rPr>
          <w:rFonts w:ascii="Calibri" w:hAnsi="Calibri"/>
        </w:rPr>
        <w:fldChar w:fldCharType="end"/>
      </w:r>
      <w:r w:rsidRPr="00AA4D5C">
        <w:rPr>
          <w:rFonts w:ascii="Calibri" w:hAnsi="Calibri" w:cstheme="minorHAnsi"/>
          <w:b/>
          <w:sz w:val="20"/>
          <w:szCs w:val="20"/>
          <w:u w:val="single"/>
        </w:rPr>
        <w:t>LISTA MANIFESTAÇÕES COM ATRASO DE RESPOSTA À OUVIDORIA</w:t>
      </w:r>
    </w:p>
    <w:p w:rsidR="009623D3" w:rsidRPr="00AA4D5C" w:rsidRDefault="009623D3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_Ref369509201 \w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CF4CAB">
        <w:rPr>
          <w:rFonts w:ascii="Calibri" w:hAnsi="Calibri" w:cstheme="minorHAnsi"/>
          <w:b/>
          <w:sz w:val="20"/>
          <w:szCs w:val="20"/>
          <w:u w:val="single"/>
        </w:rPr>
        <w:t>6.2.16</w:t>
      </w:r>
      <w:r>
        <w:rPr>
          <w:rFonts w:ascii="Calibri" w:hAnsi="Calibri"/>
        </w:rPr>
        <w:fldChar w:fldCharType="end"/>
      </w:r>
      <w:r w:rsidRPr="00AA4D5C">
        <w:rPr>
          <w:rFonts w:ascii="Calibri" w:hAnsi="Calibri" w:cstheme="minorHAnsi"/>
          <w:b/>
          <w:sz w:val="20"/>
          <w:szCs w:val="20"/>
          <w:u w:val="single"/>
        </w:rPr>
        <w:t>LISTA MANIFESTAÇÕES COM ATRASO PARA RESPOSTA AO CIDADÃO</w:t>
      </w:r>
    </w:p>
    <w:p w:rsidR="009623D3" w:rsidRPr="00AA4D5C" w:rsidRDefault="009623D3" w:rsidP="003A50B4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_Ref369509226 \w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CF4CAB">
        <w:rPr>
          <w:rFonts w:ascii="Calibri" w:hAnsi="Calibri" w:cstheme="minorHAnsi"/>
          <w:b/>
          <w:sz w:val="20"/>
          <w:szCs w:val="20"/>
          <w:u w:val="single"/>
        </w:rPr>
        <w:t>6.2.17</w:t>
      </w:r>
      <w:r>
        <w:rPr>
          <w:rFonts w:ascii="Calibri" w:hAnsi="Calibri"/>
        </w:rPr>
        <w:fldChar w:fldCharType="end"/>
      </w:r>
      <w:r w:rsidRPr="00AA4D5C">
        <w:rPr>
          <w:rFonts w:ascii="Calibri" w:hAnsi="Calibri" w:cstheme="minorHAnsi"/>
          <w:b/>
          <w:sz w:val="20"/>
          <w:szCs w:val="20"/>
          <w:u w:val="single"/>
        </w:rPr>
        <w:t>LISTAR MANIFESTAÇÕES SEM ATRASOS</w:t>
      </w:r>
    </w:p>
    <w:p w:rsidR="009623D3" w:rsidRPr="00AA4D5C" w:rsidRDefault="009623D3" w:rsidP="003A50B4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_Ref369509254 \w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CF4CAB">
        <w:rPr>
          <w:rFonts w:ascii="Calibri" w:hAnsi="Calibri" w:cstheme="minorHAnsi"/>
          <w:b/>
          <w:sz w:val="20"/>
          <w:szCs w:val="20"/>
          <w:u w:val="single"/>
        </w:rPr>
        <w:t>6.2.18</w:t>
      </w:r>
      <w:r>
        <w:rPr>
          <w:rFonts w:ascii="Calibri" w:hAnsi="Calibri"/>
        </w:rPr>
        <w:fldChar w:fldCharType="end"/>
      </w:r>
      <w:r w:rsidR="003A50B4" w:rsidRPr="00AA4D5C">
        <w:rPr>
          <w:rFonts w:ascii="Calibri" w:hAnsi="Calibri" w:cstheme="minorHAnsi"/>
          <w:b/>
          <w:sz w:val="20"/>
          <w:szCs w:val="20"/>
          <w:u w:val="single"/>
        </w:rPr>
        <w:t>VISUALIZAR MANIFESTAÇÕES OCULTAS</w:t>
      </w:r>
    </w:p>
    <w:p w:rsidR="00E502C8" w:rsidRPr="00AA4D5C" w:rsidRDefault="00CF4CAB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_Ref369539860 \r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6.2.2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E502C8" w:rsidRPr="00AA4D5C">
        <w:rPr>
          <w:rFonts w:ascii="Calibri" w:hAnsi="Calibri" w:cstheme="minorHAnsi"/>
          <w:b/>
          <w:sz w:val="20"/>
          <w:szCs w:val="20"/>
          <w:u w:val="single"/>
        </w:rPr>
        <w:t>Pesquisar/listar encaminhamentos</w:t>
      </w:r>
    </w:p>
    <w:p w:rsidR="0097527D" w:rsidRPr="00AA4D5C" w:rsidRDefault="00BE2F89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30" w:name="_Ref369538881"/>
      <w:r w:rsidRPr="00AA4D5C">
        <w:rPr>
          <w:rFonts w:ascii="Calibri" w:hAnsi="Calibri" w:cstheme="minorHAnsi"/>
          <w:sz w:val="20"/>
          <w:szCs w:val="20"/>
        </w:rPr>
        <w:t xml:space="preserve">O sistema exibe </w:t>
      </w:r>
      <w:r w:rsidR="00F50F9C" w:rsidRPr="00AA4D5C">
        <w:rPr>
          <w:rFonts w:ascii="Calibri" w:hAnsi="Calibri" w:cstheme="minorHAnsi"/>
          <w:sz w:val="20"/>
          <w:szCs w:val="20"/>
        </w:rPr>
        <w:t>interface com detalhamento da manifestação.</w:t>
      </w:r>
      <w:r w:rsidR="00911F9B" w:rsidRPr="00AA4D5C">
        <w:rPr>
          <w:rFonts w:ascii="Calibri" w:hAnsi="Calibri" w:cstheme="minorHAnsi"/>
          <w:sz w:val="20"/>
          <w:szCs w:val="20"/>
        </w:rPr>
        <w:t xml:space="preserve">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_Ref361145608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="00232127" w:rsidRPr="00232127">
        <w:rPr>
          <w:rFonts w:ascii="Calibri" w:hAnsi="Calibri" w:cstheme="minorHAnsi"/>
          <w:b/>
          <w:sz w:val="20"/>
          <w:szCs w:val="20"/>
        </w:rPr>
        <w:t>9.9</w:t>
      </w:r>
      <w:r w:rsidR="00597701" w:rsidRPr="00AA4D5C">
        <w:rPr>
          <w:rFonts w:ascii="Calibri" w:hAnsi="Calibri"/>
        </w:rPr>
        <w:fldChar w:fldCharType="end"/>
      </w:r>
      <w:bookmarkEnd w:id="30"/>
    </w:p>
    <w:p w:rsidR="00814B45" w:rsidRPr="00AA4D5C" w:rsidRDefault="00814B45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b/>
          <w:sz w:val="20"/>
          <w:szCs w:val="20"/>
        </w:rPr>
        <w:lastRenderedPageBreak/>
        <w:t>O ator assume a manifestação para análise</w:t>
      </w:r>
      <w:r w:rsidRPr="00AA4D5C">
        <w:rPr>
          <w:rFonts w:ascii="Calibri" w:hAnsi="Calibri" w:cstheme="minorHAnsi"/>
          <w:sz w:val="20"/>
          <w:szCs w:val="20"/>
        </w:rPr>
        <w:t>;</w:t>
      </w:r>
      <w:r w:rsidR="00506F14" w:rsidRPr="00AA4D5C">
        <w:rPr>
          <w:rFonts w:ascii="Calibri" w:hAnsi="Calibri" w:cstheme="minorHAnsi"/>
          <w:sz w:val="20"/>
          <w:szCs w:val="20"/>
        </w:rPr>
        <w:t xml:space="preserve">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_Ref362599154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="00506F14" w:rsidRPr="00AA4D5C">
        <w:rPr>
          <w:rFonts w:ascii="Calibri" w:hAnsi="Calibri" w:cstheme="minorHAnsi"/>
          <w:b/>
          <w:sz w:val="20"/>
          <w:szCs w:val="20"/>
        </w:rPr>
        <w:t>9.16</w:t>
      </w:r>
      <w:proofErr w:type="gramStart"/>
      <w:r w:rsidR="00597701" w:rsidRPr="00AA4D5C">
        <w:rPr>
          <w:rFonts w:ascii="Calibri" w:hAnsi="Calibri"/>
        </w:rPr>
        <w:fldChar w:fldCharType="end"/>
      </w:r>
      <w:proofErr w:type="gramEnd"/>
    </w:p>
    <w:p w:rsidR="00814B45" w:rsidRPr="00AA4D5C" w:rsidRDefault="00814B45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permite atualização dos campos;</w:t>
      </w:r>
    </w:p>
    <w:p w:rsidR="00E502C8" w:rsidRPr="00AA4D5C" w:rsidRDefault="00E502C8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ator realiza a atualização das informações;</w:t>
      </w:r>
    </w:p>
    <w:bookmarkStart w:id="31" w:name="_Toc361166390"/>
    <w:p w:rsidR="009623D3" w:rsidRDefault="002333C1" w:rsidP="00E502C8">
      <w:pPr>
        <w:spacing w:after="0" w:line="360" w:lineRule="auto"/>
        <w:ind w:firstLine="708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_Ref369539889 \r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6.2.5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9623D3">
        <w:rPr>
          <w:rFonts w:ascii="Calibri" w:hAnsi="Calibri" w:cstheme="minorHAnsi"/>
          <w:b/>
          <w:sz w:val="20"/>
          <w:szCs w:val="20"/>
          <w:u w:val="single"/>
        </w:rPr>
        <w:t>ENCAMINHAR MANIFESTAÇÃO</w:t>
      </w:r>
    </w:p>
    <w:p w:rsidR="00E502C8" w:rsidRPr="00AA4D5C" w:rsidRDefault="002333C1" w:rsidP="00E502C8">
      <w:pPr>
        <w:spacing w:after="0" w:line="360" w:lineRule="auto"/>
        <w:ind w:firstLine="708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_Ref369539912 \r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6.2.6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3F3F6B" w:rsidRPr="00AA4D5C">
        <w:rPr>
          <w:rFonts w:ascii="Calibri" w:hAnsi="Calibri" w:cstheme="minorHAnsi"/>
          <w:b/>
          <w:sz w:val="20"/>
          <w:szCs w:val="20"/>
          <w:u w:val="single"/>
        </w:rPr>
        <w:t>ENVIAR MENSAGEM</w:t>
      </w:r>
      <w:bookmarkEnd w:id="31"/>
      <w:r>
        <w:rPr>
          <w:rFonts w:ascii="Calibri" w:hAnsi="Calibri" w:cstheme="minorHAnsi"/>
          <w:b/>
          <w:sz w:val="20"/>
          <w:szCs w:val="20"/>
          <w:u w:val="single"/>
        </w:rPr>
        <w:t xml:space="preserve"> AO MANIFESTANTE</w:t>
      </w:r>
    </w:p>
    <w:bookmarkStart w:id="32" w:name="_Toc361166392"/>
    <w:p w:rsidR="00E502C8" w:rsidRDefault="009623D3" w:rsidP="00D831E0">
      <w:pPr>
        <w:spacing w:after="0" w:line="360" w:lineRule="auto"/>
        <w:ind w:firstLine="708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_Ref369509399 \w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2333C1">
        <w:rPr>
          <w:rFonts w:ascii="Calibri" w:hAnsi="Calibri" w:cstheme="minorHAnsi"/>
          <w:b/>
          <w:sz w:val="20"/>
          <w:szCs w:val="20"/>
          <w:u w:val="single"/>
        </w:rPr>
        <w:t>6.2.7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3F3F6B" w:rsidRPr="00AA4D5C">
        <w:rPr>
          <w:rFonts w:ascii="Calibri" w:hAnsi="Calibri" w:cstheme="minorHAnsi"/>
          <w:b/>
          <w:sz w:val="20"/>
          <w:szCs w:val="20"/>
          <w:u w:val="single"/>
        </w:rPr>
        <w:t>LISTAR MENSAGEMS ENVIADAS</w:t>
      </w:r>
      <w:bookmarkStart w:id="33" w:name="_Toc361166394"/>
      <w:bookmarkEnd w:id="32"/>
      <w:r w:rsidR="002333C1">
        <w:rPr>
          <w:rFonts w:ascii="Calibri" w:hAnsi="Calibri" w:cstheme="minorHAnsi"/>
          <w:b/>
          <w:sz w:val="20"/>
          <w:szCs w:val="20"/>
          <w:u w:val="single"/>
        </w:rPr>
        <w:t xml:space="preserve"> AO MANIFESTANTE</w:t>
      </w:r>
    </w:p>
    <w:p w:rsidR="002333C1" w:rsidRPr="00AA4D5C" w:rsidRDefault="002333C1" w:rsidP="00D831E0">
      <w:pPr>
        <w:spacing w:after="0" w:line="360" w:lineRule="auto"/>
        <w:ind w:firstLine="708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_Ref369539971 \r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6.2.8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>
        <w:rPr>
          <w:rFonts w:ascii="Calibri" w:hAnsi="Calibri" w:cstheme="minorHAnsi"/>
          <w:b/>
          <w:sz w:val="20"/>
          <w:szCs w:val="20"/>
          <w:u w:val="single"/>
        </w:rPr>
        <w:t>ENVIAR MENSAGENS ÀS UNIDADES</w:t>
      </w:r>
    </w:p>
    <w:p w:rsidR="00E502C8" w:rsidRPr="00AA4D5C" w:rsidRDefault="009623D3" w:rsidP="00E502C8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_Ref369509407 \w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2333C1">
        <w:rPr>
          <w:rFonts w:ascii="Calibri" w:hAnsi="Calibri" w:cstheme="minorHAnsi"/>
          <w:b/>
          <w:sz w:val="20"/>
          <w:szCs w:val="20"/>
          <w:u w:val="single"/>
        </w:rPr>
        <w:t>6.2.9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3F3F6B" w:rsidRPr="00AA4D5C">
        <w:rPr>
          <w:rFonts w:ascii="Calibri" w:hAnsi="Calibri" w:cstheme="minorHAnsi"/>
          <w:b/>
          <w:sz w:val="20"/>
          <w:szCs w:val="20"/>
          <w:u w:val="single"/>
        </w:rPr>
        <w:t xml:space="preserve">LISTAR </w:t>
      </w:r>
      <w:r w:rsidR="002333C1">
        <w:rPr>
          <w:rFonts w:ascii="Calibri" w:hAnsi="Calibri" w:cstheme="minorHAnsi"/>
          <w:b/>
          <w:sz w:val="20"/>
          <w:szCs w:val="20"/>
          <w:u w:val="single"/>
        </w:rPr>
        <w:t xml:space="preserve">MENSAGENS ENVIADAS ÀS </w:t>
      </w:r>
      <w:bookmarkEnd w:id="33"/>
      <w:r w:rsidR="002333C1">
        <w:rPr>
          <w:rFonts w:ascii="Calibri" w:hAnsi="Calibri" w:cstheme="minorHAnsi"/>
          <w:b/>
          <w:sz w:val="20"/>
          <w:szCs w:val="20"/>
          <w:u w:val="single"/>
        </w:rPr>
        <w:t>UNIDADES</w:t>
      </w:r>
    </w:p>
    <w:p w:rsidR="00B07327" w:rsidRDefault="00146D3E" w:rsidP="00B07327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_Ref369510478 \w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2333C1">
        <w:rPr>
          <w:rFonts w:ascii="Calibri" w:hAnsi="Calibri" w:cstheme="minorHAnsi"/>
          <w:b/>
          <w:sz w:val="20"/>
          <w:szCs w:val="20"/>
          <w:u w:val="single"/>
        </w:rPr>
        <w:t>6.2.10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>
        <w:rPr>
          <w:rFonts w:ascii="Calibri" w:hAnsi="Calibri" w:cstheme="minorHAnsi"/>
          <w:b/>
          <w:sz w:val="20"/>
          <w:szCs w:val="20"/>
          <w:u w:val="single"/>
        </w:rPr>
        <w:t xml:space="preserve">SOLUCIONAR </w:t>
      </w:r>
      <w:r w:rsidR="00044AD3" w:rsidRPr="00AA4D5C">
        <w:rPr>
          <w:rFonts w:ascii="Calibri" w:hAnsi="Calibri" w:cstheme="minorHAnsi"/>
          <w:b/>
          <w:sz w:val="20"/>
          <w:szCs w:val="20"/>
          <w:u w:val="single"/>
        </w:rPr>
        <w:t>MANIFESTAÇÃO</w:t>
      </w:r>
    </w:p>
    <w:p w:rsidR="00146D3E" w:rsidRPr="00B07327" w:rsidRDefault="00146D3E" w:rsidP="00B07327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_Ref369510521 \w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2333C1">
        <w:rPr>
          <w:rFonts w:ascii="Calibri" w:hAnsi="Calibri" w:cstheme="minorHAnsi"/>
          <w:b/>
          <w:sz w:val="20"/>
          <w:szCs w:val="20"/>
          <w:u w:val="single"/>
        </w:rPr>
        <w:t>6.2.11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>
        <w:rPr>
          <w:rFonts w:ascii="Calibri" w:hAnsi="Calibri" w:cstheme="minorHAnsi"/>
          <w:b/>
          <w:sz w:val="20"/>
          <w:szCs w:val="20"/>
          <w:u w:val="single"/>
        </w:rPr>
        <w:t>REATIVAR MANIFESTAÇÃO</w:t>
      </w:r>
    </w:p>
    <w:bookmarkEnd w:id="29"/>
    <w:p w:rsidR="00C42C01" w:rsidRPr="00AA4D5C" w:rsidRDefault="006A2D76" w:rsidP="009F3B7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AA4D5C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4" w:name="_Toc257717380"/>
      <w:bookmarkStart w:id="35" w:name="_Toc257717640"/>
      <w:bookmarkStart w:id="36" w:name="_Toc257718641"/>
      <w:bookmarkStart w:id="37" w:name="_Toc297738007"/>
      <w:bookmarkStart w:id="38" w:name="_Toc368577283"/>
      <w:r w:rsidRPr="00AA4D5C">
        <w:rPr>
          <w:rFonts w:ascii="Calibri" w:hAnsi="Calibri" w:cstheme="minorHAnsi"/>
          <w:sz w:val="20"/>
          <w:szCs w:val="20"/>
        </w:rPr>
        <w:t>Fluxos alternativos</w:t>
      </w:r>
      <w:bookmarkEnd w:id="34"/>
      <w:bookmarkEnd w:id="35"/>
      <w:bookmarkEnd w:id="36"/>
      <w:bookmarkEnd w:id="37"/>
      <w:bookmarkEnd w:id="38"/>
    </w:p>
    <w:p w:rsidR="003F3F6B" w:rsidRPr="00814763" w:rsidRDefault="003F3F6B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39" w:name="_Toc368577284"/>
      <w:bookmarkStart w:id="40" w:name="_Ref369509048"/>
      <w:bookmarkStart w:id="41" w:name="_Ref346531666"/>
      <w:r w:rsidRPr="00814763">
        <w:rPr>
          <w:rFonts w:asciiTheme="minorHAnsi" w:hAnsiTheme="minorHAnsi"/>
          <w:sz w:val="20"/>
          <w:szCs w:val="20"/>
        </w:rPr>
        <w:t>P</w:t>
      </w:r>
      <w:r w:rsidR="00875FB7" w:rsidRPr="00814763">
        <w:rPr>
          <w:rFonts w:asciiTheme="minorHAnsi" w:hAnsiTheme="minorHAnsi"/>
          <w:sz w:val="20"/>
          <w:szCs w:val="20"/>
        </w:rPr>
        <w:t>ESQUISAR/LISTAR MANIFESTAÇÕES</w:t>
      </w:r>
      <w:bookmarkEnd w:id="39"/>
      <w:bookmarkEnd w:id="40"/>
      <w:r w:rsidR="001C2C5A">
        <w:rPr>
          <w:rFonts w:asciiTheme="minorHAnsi" w:hAnsiTheme="minorHAnsi"/>
          <w:sz w:val="20"/>
          <w:szCs w:val="20"/>
        </w:rPr>
        <w:t xml:space="preserve"> </w:t>
      </w:r>
    </w:p>
    <w:p w:rsidR="00537562" w:rsidRPr="00AA4D5C" w:rsidRDefault="00537562" w:rsidP="009F3B7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Ator </w:t>
      </w:r>
      <w:r w:rsidR="00FE29BA" w:rsidRPr="00AA4D5C">
        <w:rPr>
          <w:rFonts w:ascii="Calibri" w:hAnsi="Calibri" w:cstheme="minorHAnsi"/>
          <w:sz w:val="20"/>
          <w:szCs w:val="20"/>
        </w:rPr>
        <w:t>preenche o campo de consulta “</w:t>
      </w:r>
      <w:r w:rsidR="00B002D6" w:rsidRPr="00AA4D5C">
        <w:rPr>
          <w:rFonts w:ascii="Calibri" w:hAnsi="Calibri" w:cstheme="minorHAnsi"/>
          <w:sz w:val="20"/>
          <w:szCs w:val="20"/>
        </w:rPr>
        <w:t>Pesquisar nas Manifestações</w:t>
      </w:r>
      <w:r w:rsidR="00FE29BA" w:rsidRPr="00AA4D5C">
        <w:rPr>
          <w:rFonts w:ascii="Calibri" w:hAnsi="Calibri" w:cstheme="minorHAnsi"/>
          <w:sz w:val="20"/>
          <w:szCs w:val="20"/>
        </w:rPr>
        <w:t>”</w:t>
      </w:r>
      <w:r w:rsidR="00232127">
        <w:rPr>
          <w:rFonts w:ascii="Calibri" w:hAnsi="Calibri" w:cstheme="minorHAnsi"/>
          <w:sz w:val="20"/>
          <w:szCs w:val="20"/>
        </w:rPr>
        <w:t xml:space="preserve"> e aciona a consulta</w:t>
      </w:r>
      <w:r w:rsidRPr="00AA4D5C">
        <w:rPr>
          <w:rFonts w:ascii="Calibri" w:hAnsi="Calibri" w:cstheme="minorHAnsi"/>
          <w:sz w:val="20"/>
          <w:szCs w:val="20"/>
        </w:rPr>
        <w:t>;</w:t>
      </w:r>
    </w:p>
    <w:p w:rsidR="00FE29BA" w:rsidRPr="00AA4D5C" w:rsidRDefault="00FE29BA" w:rsidP="009F3B7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apresenta manifestações conforme filtro de pesquisa;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_Ref361146961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Pr="00AA4D5C">
        <w:rPr>
          <w:rFonts w:ascii="Calibri" w:hAnsi="Calibri" w:cstheme="minorHAnsi"/>
          <w:b/>
          <w:sz w:val="20"/>
          <w:szCs w:val="20"/>
        </w:rPr>
        <w:t>9</w:t>
      </w:r>
      <w:r w:rsidRPr="00814763">
        <w:rPr>
          <w:rFonts w:ascii="Calibri" w:hAnsi="Calibri" w:cstheme="minorHAnsi"/>
          <w:b/>
          <w:sz w:val="20"/>
          <w:szCs w:val="20"/>
        </w:rPr>
        <w:t>.1</w:t>
      </w:r>
      <w:proofErr w:type="gramStart"/>
      <w:r w:rsidR="00597701" w:rsidRPr="00AA4D5C">
        <w:rPr>
          <w:rFonts w:ascii="Calibri" w:hAnsi="Calibri"/>
        </w:rPr>
        <w:fldChar w:fldCharType="end"/>
      </w:r>
      <w:proofErr w:type="gramEnd"/>
    </w:p>
    <w:p w:rsidR="00CD0A9A" w:rsidRPr="00AA4D5C" w:rsidRDefault="00597701" w:rsidP="00CD0A9A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REF _Ref361144091 \r \h  \* MERGEFORMAT </w:instrText>
      </w:r>
      <w:r w:rsidRPr="00AA4D5C">
        <w:rPr>
          <w:rFonts w:ascii="Calibri" w:hAnsi="Calibri"/>
        </w:rPr>
      </w:r>
      <w:r w:rsidRPr="00AA4D5C">
        <w:rPr>
          <w:rFonts w:ascii="Calibri" w:hAnsi="Calibri"/>
        </w:rPr>
        <w:fldChar w:fldCharType="separate"/>
      </w:r>
      <w:r w:rsidR="00CD0A9A" w:rsidRPr="00AA4D5C">
        <w:rPr>
          <w:rFonts w:ascii="Calibri" w:hAnsi="Calibri" w:cstheme="minorHAnsi"/>
          <w:b/>
          <w:sz w:val="20"/>
          <w:szCs w:val="20"/>
        </w:rPr>
        <w:t>FE03</w:t>
      </w:r>
      <w:r w:rsidRPr="00AA4D5C">
        <w:rPr>
          <w:rFonts w:ascii="Calibri" w:hAnsi="Calibri"/>
        </w:rPr>
        <w:fldChar w:fldCharType="end"/>
      </w:r>
      <w:proofErr w:type="gramStart"/>
      <w:r w:rsidR="00CD0A9A" w:rsidRPr="00AA4D5C">
        <w:rPr>
          <w:rFonts w:ascii="Calibri" w:hAnsi="Calibri" w:cstheme="minorHAnsi"/>
          <w:b/>
          <w:sz w:val="20"/>
          <w:szCs w:val="20"/>
        </w:rPr>
        <w:t>.</w:t>
      </w:r>
      <w:proofErr w:type="gramEnd"/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REF _Ref361144091 \h  \* MERGEFORMAT </w:instrText>
      </w:r>
      <w:r w:rsidRPr="00AA4D5C">
        <w:rPr>
          <w:rFonts w:ascii="Calibri" w:hAnsi="Calibri"/>
        </w:rPr>
      </w:r>
      <w:r w:rsidRPr="00AA4D5C">
        <w:rPr>
          <w:rFonts w:ascii="Calibri" w:hAnsi="Calibri"/>
        </w:rPr>
        <w:fldChar w:fldCharType="separate"/>
      </w:r>
      <w:r w:rsidR="00CD0A9A" w:rsidRPr="00AA4D5C">
        <w:rPr>
          <w:rFonts w:ascii="Calibri" w:hAnsi="Calibri" w:cstheme="minorHAnsi"/>
          <w:b/>
          <w:sz w:val="20"/>
          <w:szCs w:val="20"/>
        </w:rPr>
        <w:t>Registro não encontrado</w:t>
      </w:r>
      <w:r w:rsidRPr="00AA4D5C">
        <w:rPr>
          <w:rFonts w:ascii="Calibri" w:hAnsi="Calibri"/>
        </w:rPr>
        <w:fldChar w:fldCharType="end"/>
      </w:r>
    </w:p>
    <w:p w:rsidR="00537562" w:rsidRDefault="00B002D6" w:rsidP="009F3B7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bookmarkStart w:id="42" w:name="_Ref369539860"/>
      <w:r w:rsidRPr="00814763">
        <w:rPr>
          <w:rFonts w:asciiTheme="minorHAnsi" w:hAnsiTheme="minorHAnsi"/>
          <w:sz w:val="20"/>
          <w:szCs w:val="20"/>
        </w:rPr>
        <w:t>PESQUISAR/LISTAR NOS ENCAMINHAMENTOS</w:t>
      </w:r>
      <w:bookmarkEnd w:id="42"/>
    </w:p>
    <w:p w:rsidR="00232127" w:rsidRPr="00814763" w:rsidRDefault="00232127" w:rsidP="00232127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 campo de consulta “Pesquisar nos Encaminhamentos” e aciona a consulta;</w:t>
      </w:r>
    </w:p>
    <w:p w:rsidR="00232127" w:rsidRPr="00814763" w:rsidRDefault="00232127" w:rsidP="00232127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manifestações conforme filtro de pesquisa;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_Ref361166646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232127">
        <w:rPr>
          <w:rFonts w:cstheme="minorHAnsi"/>
          <w:b/>
          <w:sz w:val="20"/>
          <w:szCs w:val="20"/>
        </w:rPr>
        <w:t>9.14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232127" w:rsidRDefault="00232127" w:rsidP="00232127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DETALHAR MANIFESTAÇÃO</w:t>
      </w:r>
    </w:p>
    <w:p w:rsidR="00232127" w:rsidRPr="00814763" w:rsidRDefault="00232127" w:rsidP="00232127">
      <w:pPr>
        <w:numPr>
          <w:ilvl w:val="0"/>
          <w:numId w:val="4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 Ator seleciona a opção de detalhar manifestação</w:t>
      </w:r>
      <w:r w:rsidRPr="00814763">
        <w:rPr>
          <w:rFonts w:cstheme="minorHAnsi"/>
          <w:sz w:val="20"/>
          <w:szCs w:val="20"/>
        </w:rPr>
        <w:t>;</w:t>
      </w:r>
      <w:r w:rsidRPr="00232127">
        <w:rPr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_Ref361166646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232127">
        <w:rPr>
          <w:rFonts w:cstheme="minorHAnsi"/>
          <w:b/>
          <w:sz w:val="20"/>
          <w:szCs w:val="20"/>
        </w:rPr>
        <w:t>9.14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numPr>
          <w:ilvl w:val="0"/>
          <w:numId w:val="4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</w:t>
      </w:r>
      <w:r>
        <w:rPr>
          <w:rFonts w:cstheme="minorHAnsi"/>
          <w:sz w:val="20"/>
          <w:szCs w:val="20"/>
        </w:rPr>
        <w:t xml:space="preserve"> os detalhes da manifestação</w:t>
      </w:r>
      <w:r w:rsidRPr="00814763">
        <w:rPr>
          <w:rFonts w:cstheme="minorHAnsi"/>
          <w:sz w:val="20"/>
          <w:szCs w:val="20"/>
        </w:rPr>
        <w:t>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232127">
        <w:rPr>
          <w:b/>
          <w:sz w:val="20"/>
          <w:szCs w:val="20"/>
        </w:rPr>
        <w:fldChar w:fldCharType="begin"/>
      </w:r>
      <w:r w:rsidRPr="00232127">
        <w:rPr>
          <w:b/>
          <w:sz w:val="20"/>
          <w:szCs w:val="20"/>
        </w:rPr>
        <w:instrText xml:space="preserve"> REF _Ref369538818 \r \h </w:instrText>
      </w:r>
      <w:r>
        <w:rPr>
          <w:b/>
          <w:sz w:val="20"/>
          <w:szCs w:val="20"/>
        </w:rPr>
        <w:instrText xml:space="preserve"> \* MERGEFORMAT </w:instrText>
      </w:r>
      <w:r w:rsidRPr="00232127">
        <w:rPr>
          <w:b/>
          <w:sz w:val="20"/>
          <w:szCs w:val="20"/>
        </w:rPr>
      </w:r>
      <w:r w:rsidRPr="00232127">
        <w:rPr>
          <w:b/>
          <w:sz w:val="20"/>
          <w:szCs w:val="20"/>
        </w:rPr>
        <w:fldChar w:fldCharType="separate"/>
      </w:r>
      <w:r w:rsidRPr="00232127">
        <w:rPr>
          <w:b/>
          <w:sz w:val="20"/>
          <w:szCs w:val="20"/>
        </w:rPr>
        <w:t>9.9</w:t>
      </w:r>
      <w:proofErr w:type="gramStart"/>
      <w:r w:rsidRPr="00232127">
        <w:rPr>
          <w:b/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numPr>
          <w:ilvl w:val="0"/>
          <w:numId w:val="4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sistema volta ao fluxo básico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PAGEREF _Ref369538881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5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</w:t>
      </w:r>
      <w:r w:rsidRPr="00814763">
        <w:rPr>
          <w:rFonts w:cstheme="minorHAnsi"/>
          <w:sz w:val="20"/>
          <w:szCs w:val="20"/>
        </w:rPr>
        <w:t>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ASSUMIR ANÁLISE</w:t>
      </w:r>
    </w:p>
    <w:p w:rsidR="00232127" w:rsidRPr="00814763" w:rsidRDefault="00232127" w:rsidP="00232127">
      <w:pPr>
        <w:numPr>
          <w:ilvl w:val="0"/>
          <w:numId w:val="4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 Ator seleciona a opção de assumir análise</w:t>
      </w:r>
      <w:r w:rsidRPr="00814763">
        <w:rPr>
          <w:rFonts w:cstheme="minorHAnsi"/>
          <w:sz w:val="20"/>
          <w:szCs w:val="20"/>
        </w:rPr>
        <w:t>;</w:t>
      </w:r>
      <w:r w:rsidRPr="00232127">
        <w:rPr>
          <w:sz w:val="20"/>
          <w:szCs w:val="20"/>
        </w:rPr>
        <w:t xml:space="preserve"> </w:t>
      </w:r>
      <w:r w:rsidRPr="00232127">
        <w:rPr>
          <w:b/>
          <w:sz w:val="20"/>
          <w:szCs w:val="20"/>
        </w:rPr>
        <w:fldChar w:fldCharType="begin"/>
      </w:r>
      <w:r w:rsidRPr="00232127">
        <w:rPr>
          <w:b/>
          <w:sz w:val="20"/>
          <w:szCs w:val="20"/>
        </w:rPr>
        <w:instrText xml:space="preserve"> REF _Ref369538992 \r \h </w:instrText>
      </w:r>
      <w:r>
        <w:rPr>
          <w:b/>
          <w:sz w:val="20"/>
          <w:szCs w:val="20"/>
        </w:rPr>
        <w:instrText xml:space="preserve"> \* MERGEFORMAT </w:instrText>
      </w:r>
      <w:r w:rsidRPr="00232127">
        <w:rPr>
          <w:b/>
          <w:sz w:val="20"/>
          <w:szCs w:val="20"/>
        </w:rPr>
      </w:r>
      <w:r w:rsidRPr="00232127">
        <w:rPr>
          <w:b/>
          <w:sz w:val="20"/>
          <w:szCs w:val="20"/>
        </w:rPr>
        <w:fldChar w:fldCharType="separate"/>
      </w:r>
      <w:r w:rsidRPr="00232127">
        <w:rPr>
          <w:b/>
          <w:sz w:val="20"/>
          <w:szCs w:val="20"/>
        </w:rPr>
        <w:t>9.15</w:t>
      </w:r>
      <w:proofErr w:type="gramStart"/>
      <w:r w:rsidRPr="00232127">
        <w:rPr>
          <w:b/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numPr>
          <w:ilvl w:val="0"/>
          <w:numId w:val="4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sistema volta ao fluxo básico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PAGEREF _Ref369538881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5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</w:t>
      </w:r>
      <w:r w:rsidRPr="00814763">
        <w:rPr>
          <w:rFonts w:cstheme="minorHAnsi"/>
          <w:sz w:val="20"/>
          <w:szCs w:val="20"/>
        </w:rPr>
        <w:t>.</w:t>
      </w:r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232127" w:rsidRPr="00814763" w:rsidRDefault="00232127" w:rsidP="00232127">
      <w:pPr>
        <w:pStyle w:val="Ttulo3"/>
        <w:rPr>
          <w:rFonts w:asciiTheme="minorHAnsi" w:hAnsiTheme="minorHAnsi" w:cstheme="minorHAnsi"/>
          <w:sz w:val="20"/>
          <w:szCs w:val="20"/>
          <w:u w:val="single"/>
        </w:rPr>
      </w:pPr>
      <w:bookmarkStart w:id="43" w:name="_Ref369539889"/>
      <w:bookmarkStart w:id="44" w:name="_Toc368577292"/>
      <w:r>
        <w:rPr>
          <w:rFonts w:asciiTheme="minorHAnsi" w:hAnsiTheme="minorHAnsi"/>
          <w:sz w:val="20"/>
          <w:szCs w:val="20"/>
        </w:rPr>
        <w:lastRenderedPageBreak/>
        <w:t>ENCAMINHAR MANIFESTAÇÃO</w:t>
      </w:r>
      <w:bookmarkEnd w:id="43"/>
      <w:r w:rsidRPr="00814763">
        <w:rPr>
          <w:rFonts w:asciiTheme="minorHAnsi" w:hAnsiTheme="minorHAnsi"/>
          <w:sz w:val="20"/>
          <w:szCs w:val="20"/>
        </w:rPr>
        <w:fldChar w:fldCharType="begin"/>
      </w:r>
      <w:r w:rsidRPr="00814763">
        <w:rPr>
          <w:rFonts w:asciiTheme="minorHAnsi" w:hAnsiTheme="minorHAnsi"/>
          <w:sz w:val="20"/>
          <w:szCs w:val="20"/>
        </w:rPr>
        <w:instrText xml:space="preserve"> REF _Ref346613895 \h  \* MERGEFORMAT </w:instrText>
      </w:r>
      <w:r w:rsidRPr="00814763">
        <w:rPr>
          <w:rFonts w:asciiTheme="minorHAnsi" w:hAnsiTheme="minorHAnsi"/>
          <w:sz w:val="20"/>
          <w:szCs w:val="20"/>
        </w:rPr>
      </w:r>
      <w:r w:rsidRPr="00814763">
        <w:rPr>
          <w:rFonts w:asciiTheme="minorHAnsi" w:hAnsiTheme="minorHAnsi"/>
          <w:sz w:val="20"/>
          <w:szCs w:val="20"/>
        </w:rPr>
        <w:fldChar w:fldCharType="end"/>
      </w:r>
      <w:bookmarkEnd w:id="44"/>
    </w:p>
    <w:p w:rsidR="00232127" w:rsidRPr="00814763" w:rsidRDefault="00232127" w:rsidP="00232127">
      <w:pPr>
        <w:numPr>
          <w:ilvl w:val="0"/>
          <w:numId w:val="2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seleciona a opção encaminhar manifestação;</w:t>
      </w:r>
    </w:p>
    <w:p w:rsidR="00232127" w:rsidRPr="00814763" w:rsidRDefault="00232127" w:rsidP="00232127">
      <w:pPr>
        <w:numPr>
          <w:ilvl w:val="0"/>
          <w:numId w:val="2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interface para preenchimento dos campos para envio;</w:t>
      </w:r>
    </w:p>
    <w:p w:rsidR="00232127" w:rsidRPr="00814763" w:rsidRDefault="00232127" w:rsidP="00232127">
      <w:pPr>
        <w:numPr>
          <w:ilvl w:val="0"/>
          <w:numId w:val="2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os campos de envio e realiza encaminhamento da manifestação;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_Ref361214051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232127">
        <w:rPr>
          <w:rFonts w:cstheme="minorHAnsi"/>
          <w:b/>
          <w:sz w:val="20"/>
          <w:szCs w:val="20"/>
        </w:rPr>
        <w:t>9.10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FE02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Campo não preenchido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E-mail não Enviado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numPr>
          <w:ilvl w:val="0"/>
          <w:numId w:val="2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a mensagem “Encaminhamento realizado”;</w:t>
      </w:r>
    </w:p>
    <w:p w:rsidR="00232127" w:rsidRPr="00814763" w:rsidRDefault="00232127" w:rsidP="00232127">
      <w:pPr>
        <w:numPr>
          <w:ilvl w:val="0"/>
          <w:numId w:val="2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bookmarkStart w:id="45" w:name="_Ref369539912"/>
      <w:r w:rsidRPr="00814763">
        <w:rPr>
          <w:rFonts w:asciiTheme="minorHAnsi" w:hAnsiTheme="minorHAnsi"/>
          <w:sz w:val="20"/>
          <w:szCs w:val="20"/>
        </w:rPr>
        <w:t>ENVIAR MENSAGEM</w:t>
      </w:r>
      <w:r>
        <w:rPr>
          <w:rFonts w:asciiTheme="minorHAnsi" w:hAnsiTheme="minorHAnsi"/>
          <w:sz w:val="20"/>
          <w:szCs w:val="20"/>
        </w:rPr>
        <w:t xml:space="preserve"> AO MANIFESTANTE</w:t>
      </w:r>
      <w:bookmarkEnd w:id="45"/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seleciona a opção Enviar Mensagem;</w:t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interface para preenchimento dos campos para envio;</w:t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os campos de envio e realiza envio da mensagem;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_Ref361213981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232127">
        <w:rPr>
          <w:rFonts w:cstheme="minorHAnsi"/>
          <w:b/>
          <w:sz w:val="20"/>
          <w:szCs w:val="20"/>
        </w:rPr>
        <w:t>9.11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FE02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Campo não preenchido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E-mail não Enviado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a mensagem “Mensagem realizada”;</w:t>
      </w:r>
    </w:p>
    <w:p w:rsidR="00232127" w:rsidRPr="00814763" w:rsidRDefault="00232127" w:rsidP="00232127">
      <w:pPr>
        <w:numPr>
          <w:ilvl w:val="0"/>
          <w:numId w:val="2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bookmarkStart w:id="46" w:name="_Toc368577294"/>
      <w:bookmarkStart w:id="47" w:name="_Ref369509399"/>
      <w:r w:rsidRPr="00814763">
        <w:rPr>
          <w:rFonts w:asciiTheme="minorHAnsi" w:hAnsiTheme="minorHAnsi"/>
          <w:sz w:val="20"/>
          <w:szCs w:val="20"/>
        </w:rPr>
        <w:t>LISTAR MENSAGEMS ENVIADAS</w:t>
      </w:r>
      <w:bookmarkEnd w:id="46"/>
      <w:bookmarkEnd w:id="47"/>
      <w:r>
        <w:rPr>
          <w:rFonts w:asciiTheme="minorHAnsi" w:hAnsiTheme="minorHAnsi"/>
          <w:sz w:val="20"/>
          <w:szCs w:val="20"/>
        </w:rPr>
        <w:t xml:space="preserve"> AO MANIFESTANTE</w:t>
      </w:r>
    </w:p>
    <w:p w:rsidR="00232127" w:rsidRPr="00814763" w:rsidRDefault="00232127" w:rsidP="00232127">
      <w:pPr>
        <w:numPr>
          <w:ilvl w:val="0"/>
          <w:numId w:val="2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 campo de consulta “Pesquisar nas Manifestações” e aciona a consulta;</w:t>
      </w:r>
    </w:p>
    <w:p w:rsidR="00232127" w:rsidRPr="00814763" w:rsidRDefault="00232127" w:rsidP="00232127">
      <w:pPr>
        <w:numPr>
          <w:ilvl w:val="0"/>
          <w:numId w:val="2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manifestações conforme filtro de pesquisa;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_Ref361214009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232127">
        <w:rPr>
          <w:rFonts w:cstheme="minorHAnsi"/>
          <w:b/>
          <w:sz w:val="20"/>
          <w:szCs w:val="20"/>
        </w:rPr>
        <w:t>9.12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numPr>
          <w:ilvl w:val="0"/>
          <w:numId w:val="2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bookmarkStart w:id="48" w:name="_Ref369539971"/>
      <w:r w:rsidRPr="00814763">
        <w:rPr>
          <w:rFonts w:asciiTheme="minorHAnsi" w:hAnsiTheme="minorHAnsi"/>
          <w:sz w:val="20"/>
          <w:szCs w:val="20"/>
        </w:rPr>
        <w:t>ENVIAR MENSAGEM</w:t>
      </w:r>
      <w:r>
        <w:rPr>
          <w:rFonts w:asciiTheme="minorHAnsi" w:hAnsiTheme="minorHAnsi"/>
          <w:sz w:val="20"/>
          <w:szCs w:val="20"/>
        </w:rPr>
        <w:t xml:space="preserve"> À UNIDADE</w:t>
      </w:r>
      <w:bookmarkEnd w:id="48"/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seleciona a opção Enviar Mensagem</w:t>
      </w:r>
      <w:r>
        <w:rPr>
          <w:rFonts w:cstheme="minorHAnsi"/>
          <w:sz w:val="20"/>
          <w:szCs w:val="20"/>
        </w:rPr>
        <w:t xml:space="preserve"> à Unidade</w:t>
      </w:r>
      <w:r w:rsidRPr="00814763">
        <w:rPr>
          <w:rFonts w:cstheme="minorHAnsi"/>
          <w:sz w:val="20"/>
          <w:szCs w:val="20"/>
        </w:rPr>
        <w:t>;</w:t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interface para preenchimento dos campos para envio;</w:t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os campos de envio e realiza envio da mensagem;</w:t>
      </w:r>
      <w:r w:rsidRPr="00814763">
        <w:rPr>
          <w:rFonts w:cstheme="minorHAnsi"/>
          <w:b/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rFonts w:cstheme="minorHAnsi"/>
          <w:b/>
          <w:sz w:val="20"/>
          <w:szCs w:val="20"/>
        </w:rPr>
        <w:instrText xml:space="preserve"> REF _Ref369539261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rFonts w:cstheme="minorHAnsi"/>
          <w:b/>
          <w:sz w:val="20"/>
          <w:szCs w:val="20"/>
        </w:rPr>
        <w:t>9.18</w:t>
      </w:r>
      <w:proofErr w:type="gramStart"/>
      <w:r>
        <w:rPr>
          <w:sz w:val="20"/>
          <w:szCs w:val="20"/>
        </w:rPr>
        <w:fldChar w:fldCharType="end"/>
      </w:r>
      <w:proofErr w:type="gramEnd"/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FE02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_Ref361212498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Campo não preenchido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_Ref361132715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iCs/>
          <w:sz w:val="20"/>
          <w:szCs w:val="20"/>
        </w:rPr>
        <w:t>E-mail não Enviado</w:t>
      </w:r>
      <w:r w:rsidRPr="00814763">
        <w:rPr>
          <w:sz w:val="20"/>
          <w:szCs w:val="20"/>
        </w:rPr>
        <w:fldChar w:fldCharType="end"/>
      </w:r>
    </w:p>
    <w:p w:rsidR="00232127" w:rsidRPr="00814763" w:rsidRDefault="00232127" w:rsidP="00232127">
      <w:pPr>
        <w:numPr>
          <w:ilvl w:val="0"/>
          <w:numId w:val="4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a mensagem “Mensagem realizada”;</w:t>
      </w:r>
    </w:p>
    <w:p w:rsidR="00232127" w:rsidRPr="00814763" w:rsidRDefault="00232127" w:rsidP="00232127">
      <w:pPr>
        <w:numPr>
          <w:ilvl w:val="0"/>
          <w:numId w:val="2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CF4A1F" w:rsidRPr="00814763" w:rsidRDefault="00CF4A1F" w:rsidP="00CF4A1F">
      <w:pPr>
        <w:pStyle w:val="Ttulo3"/>
        <w:rPr>
          <w:rFonts w:asciiTheme="minorHAnsi" w:hAnsiTheme="minorHAnsi"/>
          <w:sz w:val="20"/>
          <w:szCs w:val="20"/>
        </w:rPr>
      </w:pPr>
      <w:bookmarkStart w:id="49" w:name="_Toc368577295"/>
      <w:bookmarkStart w:id="50" w:name="_Ref369509407"/>
      <w:r w:rsidRPr="00814763">
        <w:rPr>
          <w:rFonts w:asciiTheme="minorHAnsi" w:hAnsiTheme="minorHAnsi"/>
          <w:sz w:val="20"/>
          <w:szCs w:val="20"/>
        </w:rPr>
        <w:t xml:space="preserve">LISTAR </w:t>
      </w:r>
      <w:bookmarkEnd w:id="49"/>
      <w:bookmarkEnd w:id="50"/>
      <w:r>
        <w:rPr>
          <w:rFonts w:asciiTheme="minorHAnsi" w:hAnsiTheme="minorHAnsi"/>
          <w:sz w:val="20"/>
          <w:szCs w:val="20"/>
        </w:rPr>
        <w:t>MENSAGENS ENVIADAS À UNIDADE</w:t>
      </w:r>
    </w:p>
    <w:p w:rsidR="00CF4A1F" w:rsidRPr="00814763" w:rsidRDefault="00CF4A1F" w:rsidP="00CF4A1F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seleciona o trâmite da ouvidoria x unidade</w:t>
      </w:r>
      <w:r w:rsidRPr="00814763">
        <w:rPr>
          <w:rFonts w:cstheme="minorHAnsi"/>
          <w:sz w:val="20"/>
          <w:szCs w:val="20"/>
        </w:rPr>
        <w:t>;</w:t>
      </w:r>
      <w:r w:rsidRPr="00CF4A1F">
        <w:rPr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_Ref361214030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9.14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CF4A1F" w:rsidRPr="00814763" w:rsidRDefault="00CF4A1F" w:rsidP="00CF4A1F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lastRenderedPageBreak/>
        <w:t xml:space="preserve">O sistema apresenta </w:t>
      </w:r>
      <w:r>
        <w:rPr>
          <w:rFonts w:cstheme="minorHAnsi"/>
          <w:sz w:val="20"/>
          <w:szCs w:val="20"/>
        </w:rPr>
        <w:t>o trâmite</w:t>
      </w:r>
      <w:r w:rsidRPr="00814763">
        <w:rPr>
          <w:rFonts w:cstheme="minorHAnsi"/>
          <w:sz w:val="20"/>
          <w:szCs w:val="20"/>
        </w:rPr>
        <w:t>;</w:t>
      </w:r>
      <w:r w:rsidRPr="00814763">
        <w:rPr>
          <w:rFonts w:cstheme="minorHAnsi"/>
          <w:b/>
          <w:sz w:val="20"/>
          <w:szCs w:val="20"/>
        </w:rPr>
        <w:t xml:space="preserve"> </w:t>
      </w:r>
    </w:p>
    <w:p w:rsidR="00CF4A1F" w:rsidRDefault="00CF4A1F" w:rsidP="00CF4A1F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E0694F" w:rsidRPr="00814763" w:rsidRDefault="00E0694F" w:rsidP="00E0694F">
      <w:pPr>
        <w:pStyle w:val="Ttulo3"/>
        <w:rPr>
          <w:rFonts w:asciiTheme="minorHAnsi" w:hAnsiTheme="minorHAnsi"/>
          <w:sz w:val="20"/>
          <w:szCs w:val="20"/>
        </w:rPr>
      </w:pPr>
      <w:bookmarkStart w:id="51" w:name="_Ref369510478"/>
      <w:r>
        <w:rPr>
          <w:rFonts w:asciiTheme="minorHAnsi" w:hAnsiTheme="minorHAnsi"/>
          <w:sz w:val="20"/>
          <w:szCs w:val="20"/>
        </w:rPr>
        <w:t>SOLUCIONAR MANIFESTAÇÃo</w:t>
      </w:r>
      <w:bookmarkEnd w:id="51"/>
    </w:p>
    <w:p w:rsidR="00E0694F" w:rsidRPr="00814763" w:rsidRDefault="00E0694F" w:rsidP="00E0694F">
      <w:pPr>
        <w:numPr>
          <w:ilvl w:val="0"/>
          <w:numId w:val="4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</w:t>
      </w:r>
      <w:r>
        <w:rPr>
          <w:rFonts w:cstheme="minorHAnsi"/>
          <w:sz w:val="20"/>
          <w:szCs w:val="20"/>
        </w:rPr>
        <w:t>seleciona o botão de solucionar manifestação</w:t>
      </w:r>
      <w:r w:rsidRPr="00814763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</w:t>
      </w:r>
      <w:r w:rsidRPr="009623D3">
        <w:rPr>
          <w:rFonts w:cstheme="minorHAnsi"/>
          <w:b/>
          <w:sz w:val="20"/>
          <w:szCs w:val="20"/>
        </w:rPr>
        <w:fldChar w:fldCharType="begin"/>
      </w:r>
      <w:r w:rsidRPr="009623D3">
        <w:rPr>
          <w:rFonts w:cstheme="minorHAnsi"/>
          <w:b/>
          <w:sz w:val="20"/>
          <w:szCs w:val="20"/>
        </w:rPr>
        <w:instrText xml:space="preserve"> REF _Ref369509730 \w \h </w:instrText>
      </w:r>
      <w:r>
        <w:rPr>
          <w:rFonts w:cstheme="minorHAnsi"/>
          <w:b/>
          <w:sz w:val="20"/>
          <w:szCs w:val="20"/>
        </w:rPr>
        <w:instrText xml:space="preserve"> \* MERGEFORMAT </w:instrText>
      </w:r>
      <w:r w:rsidRPr="009623D3">
        <w:rPr>
          <w:rFonts w:cstheme="minorHAnsi"/>
          <w:b/>
          <w:sz w:val="20"/>
          <w:szCs w:val="20"/>
        </w:rPr>
      </w:r>
      <w:r w:rsidRPr="009623D3">
        <w:rPr>
          <w:rFonts w:cstheme="minorHAnsi"/>
          <w:b/>
          <w:sz w:val="20"/>
          <w:szCs w:val="20"/>
        </w:rPr>
        <w:fldChar w:fldCharType="separate"/>
      </w:r>
      <w:r>
        <w:rPr>
          <w:rFonts w:cstheme="minorHAnsi"/>
          <w:b/>
          <w:sz w:val="20"/>
          <w:szCs w:val="20"/>
        </w:rPr>
        <w:t>9.9</w:t>
      </w:r>
      <w:proofErr w:type="gramStart"/>
      <w:r w:rsidRPr="009623D3">
        <w:rPr>
          <w:rFonts w:cstheme="minorHAnsi"/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0694F">
      <w:pPr>
        <w:numPr>
          <w:ilvl w:val="0"/>
          <w:numId w:val="4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É apresentada uma tela de resposta final</w:t>
      </w:r>
      <w:r w:rsidRPr="00814763">
        <w:rPr>
          <w:rFonts w:cstheme="minorHAnsi"/>
          <w:sz w:val="20"/>
          <w:szCs w:val="20"/>
        </w:rPr>
        <w:t>;</w:t>
      </w:r>
      <w:r w:rsidRPr="00814763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fldChar w:fldCharType="begin"/>
      </w:r>
      <w:r>
        <w:rPr>
          <w:rFonts w:cstheme="minorHAnsi"/>
          <w:b/>
          <w:sz w:val="20"/>
          <w:szCs w:val="20"/>
        </w:rPr>
        <w:instrText xml:space="preserve"> REF _Ref369510431 \w \h </w:instrText>
      </w:r>
      <w:r>
        <w:rPr>
          <w:rFonts w:cstheme="minorHAnsi"/>
          <w:b/>
          <w:sz w:val="20"/>
          <w:szCs w:val="20"/>
        </w:rPr>
      </w:r>
      <w:r>
        <w:rPr>
          <w:rFonts w:cstheme="minorHAnsi"/>
          <w:b/>
          <w:sz w:val="20"/>
          <w:szCs w:val="20"/>
        </w:rPr>
        <w:fldChar w:fldCharType="separate"/>
      </w:r>
      <w:r>
        <w:rPr>
          <w:rFonts w:cstheme="minorHAnsi"/>
          <w:b/>
          <w:sz w:val="20"/>
          <w:szCs w:val="20"/>
        </w:rPr>
        <w:t>9.17</w:t>
      </w:r>
      <w:proofErr w:type="gramStart"/>
      <w:r>
        <w:rPr>
          <w:rFonts w:cstheme="minorHAnsi"/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0694F">
      <w:pPr>
        <w:numPr>
          <w:ilvl w:val="0"/>
          <w:numId w:val="4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Ator preenche com a resposta final e encaminha a manifestação</w:t>
      </w:r>
      <w:r w:rsidRPr="00814763">
        <w:rPr>
          <w:rFonts w:cstheme="minorHAnsi"/>
          <w:sz w:val="20"/>
          <w:szCs w:val="20"/>
        </w:rPr>
        <w:t>.</w:t>
      </w:r>
    </w:p>
    <w:p w:rsidR="00E0694F" w:rsidRDefault="00E0694F" w:rsidP="00E0694F">
      <w:pPr>
        <w:numPr>
          <w:ilvl w:val="0"/>
          <w:numId w:val="4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caso de uso é encerrado.</w:t>
      </w:r>
    </w:p>
    <w:p w:rsidR="00E0694F" w:rsidRPr="00814763" w:rsidRDefault="00E0694F" w:rsidP="00E0694F">
      <w:pPr>
        <w:pStyle w:val="Ttulo3"/>
        <w:rPr>
          <w:rFonts w:asciiTheme="minorHAnsi" w:hAnsiTheme="minorHAnsi"/>
          <w:sz w:val="20"/>
          <w:szCs w:val="20"/>
        </w:rPr>
      </w:pPr>
      <w:bookmarkStart w:id="52" w:name="_Ref369510521"/>
      <w:r>
        <w:rPr>
          <w:rFonts w:asciiTheme="minorHAnsi" w:hAnsiTheme="minorHAnsi"/>
          <w:sz w:val="20"/>
          <w:szCs w:val="20"/>
        </w:rPr>
        <w:t>REATIVAR MANIFESTAÇÃo</w:t>
      </w:r>
      <w:bookmarkEnd w:id="52"/>
    </w:p>
    <w:p w:rsidR="00E0694F" w:rsidRPr="00814763" w:rsidRDefault="00E0694F" w:rsidP="00E0694F">
      <w:pPr>
        <w:numPr>
          <w:ilvl w:val="0"/>
          <w:numId w:val="4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</w:t>
      </w:r>
      <w:r>
        <w:rPr>
          <w:rFonts w:cstheme="minorHAnsi"/>
          <w:sz w:val="20"/>
          <w:szCs w:val="20"/>
        </w:rPr>
        <w:t>seleciona o botão de reativar manifestação</w:t>
      </w:r>
      <w:r w:rsidRPr="00814763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</w:t>
      </w:r>
      <w:r w:rsidRPr="00980614">
        <w:rPr>
          <w:rFonts w:cstheme="minorHAnsi"/>
          <w:b/>
          <w:sz w:val="20"/>
          <w:szCs w:val="20"/>
        </w:rPr>
        <w:fldChar w:fldCharType="begin"/>
      </w:r>
      <w:r w:rsidRPr="00980614">
        <w:rPr>
          <w:rFonts w:cstheme="minorHAnsi"/>
          <w:b/>
          <w:sz w:val="20"/>
          <w:szCs w:val="20"/>
        </w:rPr>
        <w:instrText xml:space="preserve"> REF _Ref369510286 \w \h  \* MERGEFORMAT </w:instrText>
      </w:r>
      <w:r w:rsidRPr="00980614">
        <w:rPr>
          <w:rFonts w:cstheme="minorHAnsi"/>
          <w:b/>
          <w:sz w:val="20"/>
          <w:szCs w:val="20"/>
        </w:rPr>
      </w:r>
      <w:r w:rsidRPr="00980614">
        <w:rPr>
          <w:rFonts w:cstheme="minorHAnsi"/>
          <w:b/>
          <w:sz w:val="20"/>
          <w:szCs w:val="20"/>
        </w:rPr>
        <w:fldChar w:fldCharType="separate"/>
      </w:r>
      <w:r>
        <w:rPr>
          <w:rFonts w:cstheme="minorHAnsi"/>
          <w:b/>
          <w:sz w:val="20"/>
          <w:szCs w:val="20"/>
        </w:rPr>
        <w:t>9.16</w:t>
      </w:r>
      <w:proofErr w:type="gramStart"/>
      <w:r w:rsidRPr="00980614">
        <w:rPr>
          <w:rFonts w:cstheme="minorHAnsi"/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0694F">
      <w:pPr>
        <w:numPr>
          <w:ilvl w:val="0"/>
          <w:numId w:val="4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caso de uso é encerrado.</w:t>
      </w:r>
    </w:p>
    <w:p w:rsidR="001C2C5A" w:rsidRPr="00AA4D5C" w:rsidRDefault="001C2C5A" w:rsidP="00232127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602719" w:rsidRPr="00814763" w:rsidRDefault="00602719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3" w:name="_Toc368577285"/>
      <w:bookmarkStart w:id="54" w:name="_Ref369509123"/>
      <w:r w:rsidRPr="00814763">
        <w:rPr>
          <w:rFonts w:asciiTheme="minorHAnsi" w:hAnsiTheme="minorHAnsi"/>
          <w:sz w:val="20"/>
          <w:szCs w:val="20"/>
        </w:rPr>
        <w:t>OCULTAR MANIFESTAÇÃO</w:t>
      </w:r>
      <w:bookmarkEnd w:id="53"/>
      <w:bookmarkEnd w:id="54"/>
    </w:p>
    <w:p w:rsidR="00537562" w:rsidRPr="00814763" w:rsidRDefault="00537562" w:rsidP="009F3B77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</w:t>
      </w:r>
      <w:r w:rsidR="00FE29BA" w:rsidRPr="00814763">
        <w:rPr>
          <w:rFonts w:cstheme="minorHAnsi"/>
          <w:sz w:val="20"/>
          <w:szCs w:val="20"/>
        </w:rPr>
        <w:t xml:space="preserve">escolhe a manifestação </w:t>
      </w:r>
      <w:r w:rsidR="00735C1F" w:rsidRPr="00814763">
        <w:rPr>
          <w:rFonts w:cstheme="minorHAnsi"/>
          <w:sz w:val="20"/>
          <w:szCs w:val="20"/>
        </w:rPr>
        <w:t xml:space="preserve">e seleciona o ícone para </w:t>
      </w:r>
      <w:r w:rsidR="00FE29BA" w:rsidRPr="00814763">
        <w:rPr>
          <w:rFonts w:cstheme="minorHAnsi"/>
          <w:sz w:val="20"/>
          <w:szCs w:val="20"/>
        </w:rPr>
        <w:t>ocultar</w:t>
      </w:r>
      <w:r w:rsidRPr="00814763">
        <w:rPr>
          <w:rFonts w:cstheme="minorHAnsi"/>
          <w:sz w:val="20"/>
          <w:szCs w:val="20"/>
        </w:rPr>
        <w:t>;</w:t>
      </w:r>
    </w:p>
    <w:p w:rsidR="00735C1F" w:rsidRPr="00814763" w:rsidRDefault="00537562" w:rsidP="009F3B77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</w:t>
      </w:r>
      <w:r w:rsidR="00735C1F" w:rsidRPr="00814763">
        <w:rPr>
          <w:rFonts w:cstheme="minorHAnsi"/>
          <w:sz w:val="20"/>
          <w:szCs w:val="20"/>
        </w:rPr>
        <w:t>apresenta modal para inserção do motivo;</w:t>
      </w:r>
      <w:r w:rsidR="002473E8" w:rsidRPr="00814763">
        <w:rPr>
          <w:rFonts w:cstheme="minorHAnsi"/>
          <w:sz w:val="20"/>
          <w:szCs w:val="20"/>
        </w:rPr>
        <w:t xml:space="preserve">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_Ref361164265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="002473E8" w:rsidRPr="00814763">
        <w:rPr>
          <w:rFonts w:cstheme="minorHAnsi"/>
          <w:b/>
          <w:sz w:val="20"/>
          <w:szCs w:val="20"/>
        </w:rPr>
        <w:t>9.2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</w:p>
    <w:p w:rsidR="00537562" w:rsidRPr="00814763" w:rsidRDefault="00735C1F" w:rsidP="009F3B77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 motivo e confirma a ação;</w:t>
      </w:r>
      <w:r w:rsidR="00B002D6" w:rsidRPr="00814763">
        <w:rPr>
          <w:rFonts w:cstheme="minorHAnsi"/>
          <w:sz w:val="20"/>
          <w:szCs w:val="20"/>
        </w:rPr>
        <w:t xml:space="preserve"> </w:t>
      </w:r>
    </w:p>
    <w:p w:rsidR="00537562" w:rsidRPr="00814763" w:rsidRDefault="00B002D6" w:rsidP="009F3B77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</w:t>
      </w:r>
      <w:r w:rsidR="00537562" w:rsidRPr="00814763">
        <w:rPr>
          <w:rFonts w:cstheme="minorHAnsi"/>
          <w:sz w:val="20"/>
          <w:szCs w:val="20"/>
        </w:rPr>
        <w:t>.</w:t>
      </w:r>
    </w:p>
    <w:p w:rsidR="00E0694F" w:rsidRPr="00814763" w:rsidRDefault="00E0694F" w:rsidP="00E0694F">
      <w:pPr>
        <w:pStyle w:val="Ttulo3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VOLTAR A MOSTRAR A MANIFESTAÇÃO</w:t>
      </w:r>
    </w:p>
    <w:p w:rsidR="00E0694F" w:rsidRPr="00814763" w:rsidRDefault="00E0694F" w:rsidP="00E0694F">
      <w:pPr>
        <w:numPr>
          <w:ilvl w:val="0"/>
          <w:numId w:val="4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</w:t>
      </w:r>
      <w:r>
        <w:rPr>
          <w:rFonts w:cstheme="minorHAnsi"/>
          <w:sz w:val="20"/>
          <w:szCs w:val="20"/>
        </w:rPr>
        <w:t>seleciona o botão de voltar a mostrar uma manifestação</w:t>
      </w:r>
      <w:r w:rsidRPr="00814763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</w:t>
      </w:r>
      <w:r w:rsidRPr="00E0694F">
        <w:rPr>
          <w:rFonts w:cstheme="minorHAnsi"/>
          <w:b/>
          <w:sz w:val="20"/>
          <w:szCs w:val="20"/>
        </w:rPr>
        <w:fldChar w:fldCharType="begin"/>
      </w:r>
      <w:r w:rsidRPr="00E0694F">
        <w:rPr>
          <w:rFonts w:cstheme="minorHAnsi"/>
          <w:b/>
          <w:sz w:val="20"/>
          <w:szCs w:val="20"/>
        </w:rPr>
        <w:instrText xml:space="preserve"> REF _Ref369539690 \r \h </w:instrText>
      </w:r>
      <w:r>
        <w:rPr>
          <w:rFonts w:cstheme="minorHAnsi"/>
          <w:b/>
          <w:sz w:val="20"/>
          <w:szCs w:val="20"/>
        </w:rPr>
        <w:instrText xml:space="preserve"> \* MERGEFORMAT </w:instrText>
      </w:r>
      <w:r w:rsidRPr="00E0694F">
        <w:rPr>
          <w:rFonts w:cstheme="minorHAnsi"/>
          <w:b/>
          <w:sz w:val="20"/>
          <w:szCs w:val="20"/>
        </w:rPr>
      </w:r>
      <w:r w:rsidRPr="00E0694F">
        <w:rPr>
          <w:rFonts w:cstheme="minorHAnsi"/>
          <w:b/>
          <w:sz w:val="20"/>
          <w:szCs w:val="20"/>
        </w:rPr>
        <w:fldChar w:fldCharType="separate"/>
      </w:r>
      <w:r w:rsidRPr="00E0694F">
        <w:rPr>
          <w:rFonts w:cstheme="minorHAnsi"/>
          <w:b/>
          <w:sz w:val="20"/>
          <w:szCs w:val="20"/>
        </w:rPr>
        <w:t>9.1</w:t>
      </w:r>
      <w:proofErr w:type="gramStart"/>
      <w:r w:rsidRPr="00E0694F">
        <w:rPr>
          <w:rFonts w:cstheme="minorHAnsi"/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0694F">
      <w:pPr>
        <w:numPr>
          <w:ilvl w:val="0"/>
          <w:numId w:val="4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modal para </w:t>
      </w:r>
      <w:r>
        <w:rPr>
          <w:rFonts w:cstheme="minorHAnsi"/>
          <w:sz w:val="20"/>
          <w:szCs w:val="20"/>
        </w:rPr>
        <w:t>confirmação da reativação</w:t>
      </w:r>
      <w:r w:rsidRPr="00814763">
        <w:rPr>
          <w:rFonts w:cstheme="minorHAnsi"/>
          <w:sz w:val="20"/>
          <w:szCs w:val="20"/>
        </w:rPr>
        <w:t xml:space="preserve">; </w:t>
      </w:r>
      <w:r w:rsidRPr="00E0694F">
        <w:rPr>
          <w:b/>
          <w:sz w:val="20"/>
          <w:szCs w:val="20"/>
        </w:rPr>
        <w:fldChar w:fldCharType="begin"/>
      </w:r>
      <w:r w:rsidRPr="00E0694F">
        <w:rPr>
          <w:rFonts w:cstheme="minorHAnsi"/>
          <w:b/>
          <w:sz w:val="20"/>
          <w:szCs w:val="20"/>
        </w:rPr>
        <w:instrText xml:space="preserve"> REF _Ref369539731 \r \h </w:instrText>
      </w:r>
      <w:r>
        <w:rPr>
          <w:b/>
          <w:sz w:val="20"/>
          <w:szCs w:val="20"/>
        </w:rPr>
        <w:instrText xml:space="preserve"> \* MERGEFORMAT </w:instrText>
      </w:r>
      <w:r w:rsidRPr="00E0694F">
        <w:rPr>
          <w:b/>
          <w:sz w:val="20"/>
          <w:szCs w:val="20"/>
        </w:rPr>
      </w:r>
      <w:r w:rsidRPr="00E0694F">
        <w:rPr>
          <w:b/>
          <w:sz w:val="20"/>
          <w:szCs w:val="20"/>
        </w:rPr>
        <w:fldChar w:fldCharType="separate"/>
      </w:r>
      <w:r w:rsidRPr="00E0694F">
        <w:rPr>
          <w:rFonts w:cstheme="minorHAnsi"/>
          <w:b/>
          <w:sz w:val="20"/>
          <w:szCs w:val="20"/>
        </w:rPr>
        <w:t>9.3</w:t>
      </w:r>
      <w:proofErr w:type="gramStart"/>
      <w:r w:rsidRPr="00E0694F">
        <w:rPr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0694F">
      <w:pPr>
        <w:numPr>
          <w:ilvl w:val="0"/>
          <w:numId w:val="4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preenche o motivo e confirma a ação; </w:t>
      </w:r>
    </w:p>
    <w:p w:rsidR="00E0694F" w:rsidRPr="00814763" w:rsidRDefault="00E0694F" w:rsidP="00E0694F">
      <w:pPr>
        <w:numPr>
          <w:ilvl w:val="0"/>
          <w:numId w:val="4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473E8" w:rsidRPr="00814763" w:rsidRDefault="002473E8" w:rsidP="002473E8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602719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5" w:name="_Toc368577286"/>
      <w:bookmarkStart w:id="56" w:name="_Ref369509145"/>
      <w:r w:rsidRPr="00814763">
        <w:rPr>
          <w:rFonts w:asciiTheme="minorHAnsi" w:hAnsiTheme="minorHAnsi"/>
          <w:sz w:val="20"/>
          <w:szCs w:val="20"/>
        </w:rPr>
        <w:t>LISTAR MANIFESTAÇÕES</w:t>
      </w:r>
      <w:r w:rsidR="00602719" w:rsidRPr="00814763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602719" w:rsidRPr="00814763">
        <w:rPr>
          <w:rFonts w:asciiTheme="minorHAnsi" w:hAnsiTheme="minorHAnsi"/>
          <w:sz w:val="20"/>
          <w:szCs w:val="20"/>
        </w:rPr>
        <w:t>ATRASO</w:t>
      </w:r>
      <w:proofErr w:type="gramEnd"/>
      <w:r w:rsidR="00602719" w:rsidRPr="00814763">
        <w:rPr>
          <w:rFonts w:asciiTheme="minorHAnsi" w:hAnsiTheme="minorHAnsi"/>
          <w:sz w:val="20"/>
          <w:szCs w:val="20"/>
        </w:rPr>
        <w:t xml:space="preserve"> PARA ENCAMINHAMENTO</w:t>
      </w:r>
      <w:bookmarkEnd w:id="55"/>
      <w:bookmarkEnd w:id="56"/>
    </w:p>
    <w:p w:rsidR="00537562" w:rsidRPr="00814763" w:rsidRDefault="00537562" w:rsidP="009F3B77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seleciona</w:t>
      </w:r>
      <w:r w:rsidR="004779BD" w:rsidRPr="00814763">
        <w:rPr>
          <w:rFonts w:cstheme="minorHAnsi"/>
          <w:sz w:val="20"/>
          <w:szCs w:val="20"/>
        </w:rPr>
        <w:t xml:space="preserve"> </w:t>
      </w:r>
      <w:r w:rsidR="006532D9" w:rsidRPr="00814763">
        <w:rPr>
          <w:rFonts w:cstheme="minorHAnsi"/>
          <w:sz w:val="20"/>
          <w:szCs w:val="20"/>
        </w:rPr>
        <w:t>a o</w:t>
      </w:r>
      <w:r w:rsidR="00735C1F" w:rsidRPr="00814763">
        <w:rPr>
          <w:rFonts w:cstheme="minorHAnsi"/>
          <w:sz w:val="20"/>
          <w:szCs w:val="20"/>
        </w:rPr>
        <w:t xml:space="preserve">pção </w:t>
      </w:r>
      <w:r w:rsidR="004D6B27" w:rsidRPr="00814763">
        <w:rPr>
          <w:rFonts w:cstheme="minorHAnsi"/>
          <w:sz w:val="20"/>
          <w:szCs w:val="20"/>
        </w:rPr>
        <w:t>“Atraso para Encaminhamento”</w:t>
      </w:r>
      <w:r w:rsidR="0089517E" w:rsidRPr="00814763">
        <w:rPr>
          <w:rFonts w:cstheme="minorHAnsi"/>
          <w:sz w:val="20"/>
          <w:szCs w:val="20"/>
        </w:rPr>
        <w:t>;</w:t>
      </w:r>
    </w:p>
    <w:p w:rsidR="00537562" w:rsidRPr="00814763" w:rsidRDefault="00537562" w:rsidP="009F3B77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</w:t>
      </w:r>
      <w:r w:rsidR="00735C1F" w:rsidRPr="00814763">
        <w:rPr>
          <w:rFonts w:cstheme="minorHAnsi"/>
          <w:sz w:val="20"/>
          <w:szCs w:val="20"/>
        </w:rPr>
        <w:t>apresenta as manifestações atrasadas</w:t>
      </w:r>
      <w:r w:rsidR="002473E8" w:rsidRPr="00814763">
        <w:rPr>
          <w:rFonts w:cstheme="minorHAnsi"/>
          <w:sz w:val="20"/>
          <w:szCs w:val="20"/>
        </w:rPr>
        <w:t xml:space="preserve">;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_Ref361164356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="002473E8" w:rsidRPr="00814763">
        <w:rPr>
          <w:rFonts w:cstheme="minorHAnsi"/>
          <w:b/>
          <w:sz w:val="20"/>
          <w:szCs w:val="20"/>
        </w:rPr>
        <w:t>9.5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</w:p>
    <w:p w:rsidR="002473E8" w:rsidRDefault="002473E8" w:rsidP="009F3B77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</w:t>
      </w:r>
      <w:r w:rsidR="00E0694F">
        <w:rPr>
          <w:rFonts w:cstheme="minorHAnsi"/>
          <w:sz w:val="20"/>
          <w:szCs w:val="20"/>
        </w:rPr>
        <w:t>sistema reativa a manifestação</w:t>
      </w:r>
      <w:r w:rsidRPr="00814763">
        <w:rPr>
          <w:rFonts w:cstheme="minorHAnsi"/>
          <w:sz w:val="20"/>
          <w:szCs w:val="20"/>
        </w:rPr>
        <w:t>;</w:t>
      </w:r>
    </w:p>
    <w:p w:rsidR="00E0694F" w:rsidRPr="00814763" w:rsidRDefault="00E0694F" w:rsidP="009F3B77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caso de uso é encerrado.</w:t>
      </w:r>
    </w:p>
    <w:p w:rsidR="002473E8" w:rsidRPr="00814763" w:rsidRDefault="002473E8" w:rsidP="002473E8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:rsidR="002473E8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7" w:name="_Toc368577287"/>
      <w:bookmarkStart w:id="58" w:name="_Ref369509179"/>
      <w:r w:rsidRPr="00814763">
        <w:rPr>
          <w:rFonts w:asciiTheme="minorHAnsi" w:hAnsiTheme="minorHAnsi"/>
          <w:sz w:val="20"/>
          <w:szCs w:val="20"/>
        </w:rPr>
        <w:lastRenderedPageBreak/>
        <w:t xml:space="preserve">LISTAR MANIFESTAÇÕES COM </w:t>
      </w:r>
      <w:r w:rsidR="002473E8" w:rsidRPr="00814763">
        <w:rPr>
          <w:rFonts w:asciiTheme="minorHAnsi" w:hAnsiTheme="minorHAnsi"/>
          <w:sz w:val="20"/>
          <w:szCs w:val="20"/>
        </w:rPr>
        <w:t xml:space="preserve">ATRASO </w:t>
      </w:r>
      <w:r w:rsidR="00E63249" w:rsidRPr="00814763">
        <w:rPr>
          <w:rFonts w:asciiTheme="minorHAnsi" w:hAnsiTheme="minorHAnsi"/>
          <w:sz w:val="20"/>
          <w:szCs w:val="20"/>
        </w:rPr>
        <w:t>DA RESPOSTA A OUVIDORIA</w:t>
      </w:r>
      <w:bookmarkEnd w:id="57"/>
      <w:bookmarkEnd w:id="58"/>
    </w:p>
    <w:bookmarkEnd w:id="41"/>
    <w:p w:rsidR="002473E8" w:rsidRPr="00814763" w:rsidRDefault="002473E8" w:rsidP="009F3B77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a </w:t>
      </w:r>
      <w:r w:rsidR="0089517E" w:rsidRPr="00814763">
        <w:rPr>
          <w:rFonts w:cstheme="minorHAnsi"/>
          <w:sz w:val="20"/>
          <w:szCs w:val="20"/>
        </w:rPr>
        <w:t xml:space="preserve">opção </w:t>
      </w:r>
      <w:r w:rsidR="004D6B27" w:rsidRPr="00814763">
        <w:rPr>
          <w:rFonts w:cstheme="minorHAnsi"/>
          <w:sz w:val="20"/>
          <w:szCs w:val="20"/>
        </w:rPr>
        <w:t>“Atraso de Resposta à Ouvidoria”</w:t>
      </w:r>
      <w:r w:rsidRPr="00814763">
        <w:rPr>
          <w:rFonts w:cstheme="minorHAnsi"/>
          <w:sz w:val="20"/>
          <w:szCs w:val="20"/>
        </w:rPr>
        <w:t>;</w:t>
      </w:r>
    </w:p>
    <w:p w:rsidR="002473E8" w:rsidRPr="00814763" w:rsidRDefault="002473E8" w:rsidP="009F3B77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as manifestações atrasadas;</w:t>
      </w:r>
      <w:r w:rsidR="00E63249" w:rsidRPr="00814763">
        <w:rPr>
          <w:rFonts w:cstheme="minorHAnsi"/>
          <w:sz w:val="20"/>
          <w:szCs w:val="20"/>
        </w:rPr>
        <w:t xml:space="preserve">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_Ref361164795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="00E63249" w:rsidRPr="00814763">
        <w:rPr>
          <w:rFonts w:cstheme="minorHAnsi"/>
          <w:b/>
          <w:sz w:val="20"/>
          <w:szCs w:val="20"/>
        </w:rPr>
        <w:t>9.6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</w:p>
    <w:p w:rsidR="00CD0A9A" w:rsidRPr="00814763" w:rsidRDefault="00597701" w:rsidP="00CD0A9A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="00CD0A9A"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2473E8" w:rsidRPr="00814763" w:rsidRDefault="002473E8" w:rsidP="009F3B77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encerrado;</w:t>
      </w:r>
    </w:p>
    <w:p w:rsidR="00E63249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9" w:name="_Toc368577288"/>
      <w:bookmarkStart w:id="60" w:name="_Ref369509201"/>
      <w:r w:rsidRPr="00814763">
        <w:rPr>
          <w:rFonts w:asciiTheme="minorHAnsi" w:hAnsiTheme="minorHAnsi"/>
          <w:sz w:val="20"/>
          <w:szCs w:val="20"/>
        </w:rPr>
        <w:t xml:space="preserve">LISTAR MANIFESTAÇÕES COM </w:t>
      </w:r>
      <w:r w:rsidR="00E63249" w:rsidRPr="00814763">
        <w:rPr>
          <w:rFonts w:asciiTheme="minorHAnsi" w:hAnsiTheme="minorHAnsi"/>
          <w:sz w:val="20"/>
          <w:szCs w:val="20"/>
        </w:rPr>
        <w:t>ATRASO PARA RESPOSTA AO CIDADÃO</w:t>
      </w:r>
      <w:bookmarkEnd w:id="59"/>
      <w:bookmarkEnd w:id="60"/>
    </w:p>
    <w:p w:rsidR="00E63249" w:rsidRPr="00814763" w:rsidRDefault="00E63249" w:rsidP="009F3B77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a opção </w:t>
      </w:r>
      <w:r w:rsidR="004D6B27" w:rsidRPr="00814763">
        <w:rPr>
          <w:rFonts w:cstheme="minorHAnsi"/>
          <w:sz w:val="20"/>
          <w:szCs w:val="20"/>
        </w:rPr>
        <w:t>“Atraso para Resposta ao Cidadão”</w:t>
      </w:r>
      <w:r w:rsidRPr="00814763">
        <w:rPr>
          <w:rFonts w:cstheme="minorHAnsi"/>
          <w:sz w:val="20"/>
          <w:szCs w:val="20"/>
        </w:rPr>
        <w:t xml:space="preserve">; </w:t>
      </w:r>
    </w:p>
    <w:p w:rsidR="00E63249" w:rsidRPr="00814763" w:rsidRDefault="00E63249" w:rsidP="009F3B77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atrasadas;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_Ref361164821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9.7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  <w:r w:rsidRPr="00814763">
        <w:rPr>
          <w:rFonts w:cstheme="minorHAnsi"/>
          <w:sz w:val="20"/>
          <w:szCs w:val="20"/>
        </w:rPr>
        <w:t xml:space="preserve"> </w:t>
      </w:r>
    </w:p>
    <w:p w:rsidR="00CD0A9A" w:rsidRPr="00814763" w:rsidRDefault="00597701" w:rsidP="00CD0A9A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="00CD0A9A"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E63249" w:rsidRPr="00814763" w:rsidRDefault="00E63249" w:rsidP="009F3B77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encerrado;</w:t>
      </w:r>
    </w:p>
    <w:p w:rsidR="00E63249" w:rsidRPr="00814763" w:rsidRDefault="00E63249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61" w:name="_Toc368577289"/>
      <w:bookmarkStart w:id="62" w:name="_Ref369509226"/>
      <w:r w:rsidRPr="00814763">
        <w:rPr>
          <w:rFonts w:asciiTheme="minorHAnsi" w:hAnsiTheme="minorHAnsi"/>
          <w:sz w:val="20"/>
          <w:szCs w:val="20"/>
        </w:rPr>
        <w:t>VISUALIZAR MANIFESTAÇÕES SEM ATRASO</w:t>
      </w:r>
      <w:bookmarkEnd w:id="61"/>
      <w:bookmarkEnd w:id="62"/>
    </w:p>
    <w:p w:rsidR="00E63249" w:rsidRPr="00814763" w:rsidRDefault="00E63249" w:rsidP="009F3B77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a opção </w:t>
      </w:r>
      <w:r w:rsidR="004D6B27" w:rsidRPr="00814763">
        <w:rPr>
          <w:rFonts w:cstheme="minorHAnsi"/>
          <w:sz w:val="20"/>
          <w:szCs w:val="20"/>
        </w:rPr>
        <w:t>“</w:t>
      </w:r>
      <w:r w:rsidRPr="00814763">
        <w:rPr>
          <w:rFonts w:cstheme="minorHAnsi"/>
          <w:sz w:val="20"/>
          <w:szCs w:val="20"/>
        </w:rPr>
        <w:t>Sem Atraso</w:t>
      </w:r>
      <w:r w:rsidR="004D6B27" w:rsidRPr="00814763">
        <w:rPr>
          <w:rFonts w:cstheme="minorHAnsi"/>
          <w:sz w:val="20"/>
          <w:szCs w:val="20"/>
        </w:rPr>
        <w:t>”</w:t>
      </w:r>
      <w:r w:rsidRPr="00814763">
        <w:rPr>
          <w:rFonts w:cstheme="minorHAnsi"/>
          <w:sz w:val="20"/>
          <w:szCs w:val="20"/>
        </w:rPr>
        <w:t>;</w:t>
      </w:r>
    </w:p>
    <w:p w:rsidR="00E63249" w:rsidRPr="00814763" w:rsidRDefault="00E63249" w:rsidP="009F3B77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sem atrasos;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_Ref361165134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9.8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</w:p>
    <w:p w:rsidR="00CD0A9A" w:rsidRPr="00814763" w:rsidRDefault="00597701" w:rsidP="00CD0A9A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="00CD0A9A"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E63249" w:rsidRPr="00814763" w:rsidRDefault="00E63249" w:rsidP="009F3B77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encerrado;</w:t>
      </w:r>
    </w:p>
    <w:p w:rsidR="00E63249" w:rsidRPr="00814763" w:rsidRDefault="00E63249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63" w:name="_Toc368577290"/>
      <w:bookmarkStart w:id="64" w:name="_Ref369509254"/>
      <w:r w:rsidRPr="00814763">
        <w:rPr>
          <w:rFonts w:asciiTheme="minorHAnsi" w:hAnsiTheme="minorHAnsi"/>
          <w:sz w:val="20"/>
          <w:szCs w:val="20"/>
        </w:rPr>
        <w:t>VISUALIZAR MANIFESTAÇÕES OCULTAS</w:t>
      </w:r>
      <w:bookmarkEnd w:id="63"/>
      <w:bookmarkEnd w:id="64"/>
    </w:p>
    <w:p w:rsidR="00E63249" w:rsidRPr="00814763" w:rsidRDefault="00E63249" w:rsidP="009F3B77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</w:t>
      </w:r>
      <w:proofErr w:type="gramStart"/>
      <w:r w:rsidR="00860EFC" w:rsidRPr="00814763">
        <w:rPr>
          <w:rFonts w:cstheme="minorHAnsi"/>
          <w:sz w:val="20"/>
          <w:szCs w:val="20"/>
        </w:rPr>
        <w:t>a opção “Ocultas”</w:t>
      </w:r>
      <w:proofErr w:type="gramEnd"/>
      <w:r w:rsidRPr="00814763">
        <w:rPr>
          <w:rFonts w:cstheme="minorHAnsi"/>
          <w:sz w:val="20"/>
          <w:szCs w:val="20"/>
        </w:rPr>
        <w:t>;</w:t>
      </w:r>
    </w:p>
    <w:p w:rsidR="00E63249" w:rsidRPr="00814763" w:rsidRDefault="00E63249" w:rsidP="009F3B77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atrasadas; </w:t>
      </w:r>
      <w:r w:rsidR="00597701" w:rsidRPr="00814763">
        <w:rPr>
          <w:sz w:val="20"/>
          <w:szCs w:val="20"/>
        </w:rPr>
        <w:fldChar w:fldCharType="begin"/>
      </w:r>
      <w:r w:rsidR="00597701" w:rsidRPr="00814763">
        <w:rPr>
          <w:sz w:val="20"/>
          <w:szCs w:val="20"/>
        </w:rPr>
        <w:instrText xml:space="preserve"> REF _Ref361165157 \r \h  \* MERGEFORMAT </w:instrText>
      </w:r>
      <w:r w:rsidR="00597701" w:rsidRPr="00814763">
        <w:rPr>
          <w:sz w:val="20"/>
          <w:szCs w:val="20"/>
        </w:rPr>
      </w:r>
      <w:r w:rsidR="00597701" w:rsidRPr="00814763">
        <w:rPr>
          <w:sz w:val="20"/>
          <w:szCs w:val="20"/>
        </w:rPr>
        <w:fldChar w:fldCharType="separate"/>
      </w:r>
      <w:r w:rsidRPr="00814763">
        <w:rPr>
          <w:rFonts w:cstheme="minorHAnsi"/>
          <w:b/>
          <w:sz w:val="20"/>
          <w:szCs w:val="20"/>
        </w:rPr>
        <w:t>9.9</w:t>
      </w:r>
      <w:proofErr w:type="gramStart"/>
      <w:r w:rsidR="00597701" w:rsidRPr="00814763">
        <w:rPr>
          <w:sz w:val="20"/>
          <w:szCs w:val="20"/>
        </w:rPr>
        <w:fldChar w:fldCharType="end"/>
      </w:r>
      <w:proofErr w:type="gramEnd"/>
    </w:p>
    <w:p w:rsidR="005C0F7E" w:rsidRPr="00814763" w:rsidRDefault="00597701" w:rsidP="005C0F7E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5C0F7E"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="005C0F7E"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5C0F7E"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E63249" w:rsidRPr="00814763" w:rsidRDefault="00E63249" w:rsidP="009F3B77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encerrado;</w:t>
      </w:r>
    </w:p>
    <w:p w:rsidR="000313D7" w:rsidRPr="00814763" w:rsidRDefault="000313D7">
      <w:pPr>
        <w:rPr>
          <w:rFonts w:eastAsia="Times New Roman" w:cstheme="minorHAnsi"/>
          <w:b/>
          <w:iCs/>
          <w:snapToGrid w:val="0"/>
          <w:sz w:val="20"/>
          <w:szCs w:val="20"/>
          <w:u w:val="single"/>
          <w:lang w:eastAsia="en-US"/>
        </w:rPr>
      </w:pPr>
    </w:p>
    <w:p w:rsidR="00980614" w:rsidRPr="00814763" w:rsidRDefault="00980614" w:rsidP="00980614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4E6B6A" w:rsidRPr="00AA4D5C" w:rsidRDefault="004E6B6A" w:rsidP="001D65AC">
      <w:pPr>
        <w:pStyle w:val="Ttulo2"/>
        <w:rPr>
          <w:rFonts w:ascii="Calibri" w:hAnsi="Calibri" w:cstheme="minorHAnsi"/>
          <w:sz w:val="20"/>
          <w:szCs w:val="20"/>
        </w:rPr>
      </w:pPr>
      <w:bookmarkStart w:id="65" w:name="_Toc231978376"/>
      <w:bookmarkStart w:id="66" w:name="_Toc231978422"/>
      <w:bookmarkStart w:id="67" w:name="_Toc232222139"/>
      <w:bookmarkStart w:id="68" w:name="_Toc232390018"/>
      <w:bookmarkStart w:id="69" w:name="_Toc257717382"/>
      <w:bookmarkStart w:id="70" w:name="_Toc257717641"/>
      <w:bookmarkStart w:id="71" w:name="_Toc257718643"/>
      <w:bookmarkStart w:id="72" w:name="_Toc297738009"/>
      <w:bookmarkStart w:id="73" w:name="_Toc368577296"/>
      <w:r w:rsidRPr="00AA4D5C">
        <w:rPr>
          <w:rFonts w:ascii="Calibri" w:hAnsi="Calibri" w:cstheme="minorHAnsi"/>
          <w:sz w:val="20"/>
          <w:szCs w:val="20"/>
        </w:rPr>
        <w:t>Fluxo de Exceções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CD0A9A" w:rsidRPr="00AA4D5C" w:rsidRDefault="00CD0A9A" w:rsidP="00CD0A9A">
      <w:pPr>
        <w:pStyle w:val="ESPFluxoAlternativo"/>
        <w:spacing w:before="360" w:after="240" w:line="360" w:lineRule="auto"/>
        <w:rPr>
          <w:rFonts w:ascii="Calibri" w:hAnsi="Calibri" w:cstheme="minorHAnsi"/>
        </w:rPr>
      </w:pPr>
      <w:bookmarkStart w:id="74" w:name="_Ref308697997"/>
      <w:bookmarkStart w:id="75" w:name="_Ref361082098"/>
      <w:bookmarkStart w:id="76" w:name="_Ref361082108"/>
      <w:bookmarkStart w:id="77" w:name="_Ref361082116"/>
      <w:bookmarkStart w:id="78" w:name="_Ref361082120"/>
      <w:bookmarkStart w:id="79" w:name="_Ref361082135"/>
      <w:bookmarkStart w:id="80" w:name="_Toc361156636"/>
      <w:bookmarkStart w:id="81" w:name="_Toc368577297"/>
      <w:r w:rsidRPr="00AA4D5C">
        <w:rPr>
          <w:rFonts w:ascii="Calibri" w:hAnsi="Calibri" w:cstheme="minorHAnsi"/>
          <w:iCs w:val="0"/>
          <w:snapToGrid/>
        </w:rPr>
        <w:t>I</w:t>
      </w:r>
      <w:r w:rsidRPr="00AA4D5C">
        <w:rPr>
          <w:rFonts w:ascii="Calibri" w:hAnsi="Calibri" w:cstheme="minorHAnsi"/>
        </w:rPr>
        <w:t>nformação Obrigatória Não Preenchida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CD0A9A" w:rsidRPr="00AA4D5C" w:rsidRDefault="00CD0A9A" w:rsidP="00CD0A9A">
      <w:pPr>
        <w:numPr>
          <w:ilvl w:val="0"/>
          <w:numId w:val="3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não encontra manifestações pesquisadas.</w:t>
      </w:r>
    </w:p>
    <w:p w:rsidR="00CD0A9A" w:rsidRPr="00AA4D5C" w:rsidRDefault="00CD0A9A" w:rsidP="00CD0A9A">
      <w:pPr>
        <w:numPr>
          <w:ilvl w:val="0"/>
          <w:numId w:val="3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apresenta a mensagem “Nenhuma manifestação foi encontrada”.</w:t>
      </w:r>
    </w:p>
    <w:p w:rsidR="000313D7" w:rsidRPr="00AA4D5C" w:rsidRDefault="000313D7" w:rsidP="000313D7">
      <w:pPr>
        <w:pStyle w:val="ESPFluxoAlternativo"/>
        <w:rPr>
          <w:rFonts w:ascii="Calibri" w:hAnsi="Calibri" w:cstheme="minorHAnsi"/>
        </w:rPr>
      </w:pPr>
      <w:bookmarkStart w:id="82" w:name="_Ref361212498"/>
      <w:bookmarkStart w:id="83" w:name="_Toc368577298"/>
      <w:r w:rsidRPr="00AA4D5C">
        <w:rPr>
          <w:rFonts w:ascii="Calibri" w:hAnsi="Calibri" w:cstheme="minorHAnsi"/>
          <w:snapToGrid/>
        </w:rPr>
        <w:t>Campo não preenchido</w:t>
      </w:r>
      <w:bookmarkEnd w:id="82"/>
      <w:bookmarkEnd w:id="83"/>
    </w:p>
    <w:p w:rsidR="000313D7" w:rsidRPr="00AA4D5C" w:rsidRDefault="000313D7" w:rsidP="000313D7">
      <w:pPr>
        <w:numPr>
          <w:ilvl w:val="0"/>
          <w:numId w:val="3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313D7" w:rsidRPr="00AA4D5C" w:rsidRDefault="000313D7" w:rsidP="000313D7">
      <w:pPr>
        <w:spacing w:after="0" w:line="360" w:lineRule="auto"/>
        <w:ind w:left="720"/>
        <w:jc w:val="both"/>
        <w:rPr>
          <w:rStyle w:val="ui-messages-error-summary"/>
          <w:rFonts w:ascii="Calibri" w:hAnsi="Calibri" w:cstheme="minorHAnsi"/>
          <w:sz w:val="20"/>
          <w:szCs w:val="20"/>
        </w:rPr>
      </w:pPr>
      <w:r w:rsidRPr="00AA4D5C">
        <w:rPr>
          <w:rStyle w:val="ui-messages-error-summary"/>
          <w:rFonts w:ascii="Calibri" w:hAnsi="Calibri" w:cstheme="minorHAnsi"/>
          <w:sz w:val="20"/>
          <w:szCs w:val="20"/>
        </w:rPr>
        <w:t>O sistema apresenta mensagem “Informe um texto para encaminhamento”.</w:t>
      </w:r>
    </w:p>
    <w:p w:rsidR="000313D7" w:rsidRPr="00AA4D5C" w:rsidRDefault="000313D7" w:rsidP="000313D7">
      <w:pPr>
        <w:pStyle w:val="ESPFluxoAlternativo"/>
        <w:rPr>
          <w:rFonts w:ascii="Calibri" w:hAnsi="Calibri" w:cstheme="minorHAnsi"/>
        </w:rPr>
      </w:pPr>
      <w:bookmarkStart w:id="84" w:name="_Ref361132715"/>
      <w:bookmarkStart w:id="85" w:name="_Toc361156637"/>
      <w:bookmarkStart w:id="86" w:name="_Toc368577299"/>
      <w:r w:rsidRPr="00AA4D5C">
        <w:rPr>
          <w:rFonts w:ascii="Calibri" w:hAnsi="Calibri" w:cstheme="minorHAnsi"/>
          <w:snapToGrid/>
        </w:rPr>
        <w:lastRenderedPageBreak/>
        <w:t>E-mail não Enviado</w:t>
      </w:r>
      <w:bookmarkEnd w:id="84"/>
      <w:bookmarkEnd w:id="85"/>
      <w:bookmarkEnd w:id="86"/>
    </w:p>
    <w:p w:rsidR="000313D7" w:rsidRPr="00AA4D5C" w:rsidRDefault="000313D7" w:rsidP="000313D7">
      <w:pPr>
        <w:numPr>
          <w:ilvl w:val="0"/>
          <w:numId w:val="3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não dispara </w:t>
      </w:r>
      <w:r w:rsidR="009A4B66" w:rsidRPr="00AA4D5C">
        <w:rPr>
          <w:rFonts w:ascii="Calibri" w:hAnsi="Calibri" w:cstheme="minorHAnsi"/>
          <w:sz w:val="20"/>
          <w:szCs w:val="20"/>
        </w:rPr>
        <w:t>e-mail</w:t>
      </w:r>
      <w:r w:rsidRPr="00AA4D5C">
        <w:rPr>
          <w:rFonts w:ascii="Calibri" w:hAnsi="Calibri" w:cstheme="minorHAnsi"/>
          <w:sz w:val="20"/>
          <w:szCs w:val="20"/>
        </w:rPr>
        <w:t xml:space="preserve"> de notificação.</w:t>
      </w:r>
    </w:p>
    <w:p w:rsidR="000313D7" w:rsidRPr="00AA4D5C" w:rsidRDefault="000313D7" w:rsidP="000313D7">
      <w:pPr>
        <w:numPr>
          <w:ilvl w:val="0"/>
          <w:numId w:val="3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apresenta a mensagem “</w:t>
      </w:r>
      <w:proofErr w:type="spellStart"/>
      <w:proofErr w:type="gramStart"/>
      <w:r w:rsidRPr="00AA4D5C">
        <w:rPr>
          <w:rFonts w:ascii="Calibri" w:eastAsia="Times New Roman" w:hAnsi="Calibri" w:cstheme="minorHAnsi"/>
          <w:sz w:val="20"/>
          <w:szCs w:val="20"/>
        </w:rPr>
        <w:t>Atenção!</w:t>
      </w:r>
      <w:proofErr w:type="gramEnd"/>
      <w:r w:rsidRPr="00AA4D5C">
        <w:rPr>
          <w:rFonts w:ascii="Calibri" w:eastAsia="Times New Roman" w:hAnsi="Calibri" w:cstheme="minorHAnsi"/>
          <w:sz w:val="20"/>
          <w:szCs w:val="20"/>
        </w:rPr>
        <w:t>O</w:t>
      </w:r>
      <w:proofErr w:type="spellEnd"/>
      <w:r w:rsidRPr="00AA4D5C">
        <w:rPr>
          <w:rFonts w:ascii="Calibri" w:eastAsia="Times New Roman" w:hAnsi="Calibri" w:cstheme="minorHAnsi"/>
          <w:sz w:val="20"/>
          <w:szCs w:val="20"/>
        </w:rPr>
        <w:t xml:space="preserve"> seu encaminhamento foi realizado com sucesso porém, não foi possível notificar os envolvidos por e-mail”.</w:t>
      </w:r>
    </w:p>
    <w:p w:rsidR="000313D7" w:rsidRPr="00AA4D5C" w:rsidRDefault="000313D7" w:rsidP="000313D7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E15426" w:rsidRPr="00AA4D5C" w:rsidRDefault="00E15426" w:rsidP="00CD0A9A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4E6B6A" w:rsidRPr="00AA4D5C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87" w:name="_Toc257717384"/>
      <w:bookmarkStart w:id="88" w:name="_Toc257717642"/>
      <w:bookmarkStart w:id="89" w:name="_Toc257718645"/>
      <w:bookmarkStart w:id="90" w:name="_Toc297738011"/>
      <w:bookmarkStart w:id="91" w:name="_Toc368577300"/>
      <w:bookmarkStart w:id="92" w:name="_Toc232222144"/>
      <w:bookmarkStart w:id="93" w:name="_Toc232390023"/>
      <w:bookmarkStart w:id="94" w:name="_Toc231978378"/>
      <w:bookmarkStart w:id="95" w:name="_Toc231978424"/>
      <w:r w:rsidRPr="00AA4D5C">
        <w:rPr>
          <w:rFonts w:ascii="Calibri" w:hAnsi="Calibri" w:cstheme="minorHAnsi"/>
          <w:sz w:val="20"/>
          <w:szCs w:val="20"/>
        </w:rPr>
        <w:t>Ponto de Extensão</w:t>
      </w:r>
      <w:bookmarkEnd w:id="87"/>
      <w:bookmarkEnd w:id="88"/>
      <w:bookmarkEnd w:id="89"/>
      <w:bookmarkEnd w:id="90"/>
      <w:bookmarkEnd w:id="91"/>
    </w:p>
    <w:p w:rsidR="00B21E71" w:rsidRPr="00AA4D5C" w:rsidRDefault="00B21E71" w:rsidP="00B21E71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AA4D5C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96" w:name="_Toc257717386"/>
      <w:bookmarkStart w:id="97" w:name="_Toc257717643"/>
      <w:bookmarkStart w:id="98" w:name="_Toc257718647"/>
      <w:bookmarkStart w:id="99" w:name="_Toc297738013"/>
      <w:bookmarkStart w:id="100" w:name="_Toc368577301"/>
      <w:r w:rsidRPr="00AA4D5C">
        <w:rPr>
          <w:rFonts w:ascii="Calibri" w:hAnsi="Calibri" w:cstheme="minorHAnsi"/>
          <w:sz w:val="20"/>
          <w:szCs w:val="20"/>
        </w:rPr>
        <w:t>Pós-condições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48608F" w:rsidRPr="00AA4D5C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523178" w:rsidRPr="00AA4D5C" w:rsidRDefault="0052317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</w:p>
    <w:p w:rsidR="00523178" w:rsidRPr="00AA4D5C" w:rsidRDefault="00523178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01" w:name="_Toc368577302"/>
      <w:r w:rsidRPr="00AA4D5C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101"/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02" w:name="_Toc361053952"/>
      <w:bookmarkStart w:id="103" w:name="_Ref361146367"/>
      <w:bookmarkStart w:id="104" w:name="_Ref361146961"/>
      <w:bookmarkStart w:id="105" w:name="_Toc368577303"/>
      <w:bookmarkStart w:id="106" w:name="_Ref369539690"/>
      <w:r w:rsidRPr="00AA4D5C">
        <w:rPr>
          <w:rFonts w:ascii="Calibri" w:hAnsi="Calibri" w:cstheme="minorHAnsi"/>
          <w:sz w:val="20"/>
          <w:szCs w:val="20"/>
        </w:rPr>
        <w:t>Pesquisar/listar manifestações</w:t>
      </w:r>
      <w:bookmarkEnd w:id="102"/>
      <w:bookmarkEnd w:id="103"/>
      <w:bookmarkEnd w:id="104"/>
      <w:bookmarkEnd w:id="105"/>
      <w:bookmarkEnd w:id="106"/>
    </w:p>
    <w:p w:rsidR="005C15B4" w:rsidRPr="00AA4D5C" w:rsidRDefault="0076129A" w:rsidP="005C15B4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B3FDA18" wp14:editId="1B9EB019">
            <wp:extent cx="5391150" cy="24091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07" w:name="_Toc361053954"/>
      <w:bookmarkStart w:id="108" w:name="_Ref361164265"/>
      <w:bookmarkStart w:id="109" w:name="_Toc368577304"/>
      <w:r w:rsidRPr="00AA4D5C">
        <w:rPr>
          <w:rFonts w:ascii="Calibri" w:hAnsi="Calibri" w:cstheme="minorHAnsi"/>
          <w:sz w:val="20"/>
          <w:szCs w:val="20"/>
        </w:rPr>
        <w:t>Ocultar Manifestação</w:t>
      </w:r>
      <w:bookmarkEnd w:id="107"/>
      <w:bookmarkEnd w:id="108"/>
      <w:bookmarkEnd w:id="109"/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1D67FB5" wp14:editId="0CEE0751">
            <wp:extent cx="3562350" cy="1724025"/>
            <wp:effectExtent l="19050" t="19050" r="19050" b="28575"/>
            <wp:docPr id="14" name="Imagem 3" descr="C:\Ouvidoria\OS0001\01-Planejamento\03-Métricas\Eficácia\img\16 - Ocultar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16 - Ocultar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5C15B4" w:rsidRPr="0076129A" w:rsidRDefault="005C15B4" w:rsidP="0076129A">
      <w:pPr>
        <w:pStyle w:val="Ttulo2"/>
        <w:rPr>
          <w:rFonts w:asciiTheme="minorHAnsi" w:hAnsiTheme="minorHAnsi"/>
          <w:sz w:val="20"/>
          <w:szCs w:val="20"/>
        </w:rPr>
      </w:pPr>
      <w:bookmarkStart w:id="110" w:name="_Toc361053956"/>
      <w:bookmarkStart w:id="111" w:name="_Toc368577305"/>
      <w:bookmarkStart w:id="112" w:name="_Ref369539731"/>
      <w:r w:rsidRPr="0076129A">
        <w:rPr>
          <w:rFonts w:asciiTheme="minorHAnsi" w:hAnsiTheme="minorHAnsi"/>
          <w:sz w:val="20"/>
          <w:szCs w:val="20"/>
        </w:rPr>
        <w:t>Voltar a mostrar a manifestação</w:t>
      </w:r>
      <w:bookmarkEnd w:id="110"/>
      <w:bookmarkEnd w:id="111"/>
      <w:bookmarkEnd w:id="112"/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04319B2" wp14:editId="093DB907">
            <wp:extent cx="2105025" cy="1440815"/>
            <wp:effectExtent l="19050" t="0" r="9525" b="0"/>
            <wp:docPr id="30" name="Imagem 14" descr="C:\Ouvidoria\OS0001\01-Planejamento\03-Métricas\Eficácia\img\17 - Voltar a mostrar a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Ouvidoria\OS0001\01-Planejamento\03-Métricas\Eficácia\img\17 - Voltar a mostrar a manifestaç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jc w:val="center"/>
        <w:rPr>
          <w:rFonts w:ascii="Calibri" w:hAnsi="Calibri" w:cstheme="minorHAnsi"/>
          <w:sz w:val="20"/>
          <w:szCs w:val="20"/>
        </w:rPr>
      </w:pPr>
    </w:p>
    <w:p w:rsidR="005C15B4" w:rsidRPr="0076129A" w:rsidRDefault="005C15B4" w:rsidP="0076129A">
      <w:pPr>
        <w:pStyle w:val="Ttulo2"/>
        <w:rPr>
          <w:rFonts w:asciiTheme="minorHAnsi" w:hAnsiTheme="minorHAnsi"/>
          <w:sz w:val="20"/>
          <w:szCs w:val="20"/>
        </w:rPr>
      </w:pPr>
      <w:bookmarkStart w:id="113" w:name="_Toc361053958"/>
      <w:bookmarkStart w:id="114" w:name="_Ref361164356"/>
      <w:bookmarkStart w:id="115" w:name="_Toc368577306"/>
      <w:r w:rsidRPr="0076129A">
        <w:rPr>
          <w:rFonts w:asciiTheme="minorHAnsi" w:hAnsiTheme="minorHAnsi"/>
          <w:sz w:val="20"/>
          <w:szCs w:val="20"/>
        </w:rPr>
        <w:t>Listar manifestações com atraso para Encaminhamento</w:t>
      </w:r>
      <w:bookmarkEnd w:id="113"/>
      <w:bookmarkEnd w:id="114"/>
      <w:bookmarkEnd w:id="115"/>
    </w:p>
    <w:p w:rsidR="005C15B4" w:rsidRPr="00AA4D5C" w:rsidRDefault="0076129A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FF00295" wp14:editId="559FDB14">
            <wp:extent cx="5398770" cy="25044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16" w:name="_Toc361053960"/>
      <w:bookmarkStart w:id="117" w:name="_Ref361164795"/>
      <w:bookmarkStart w:id="118" w:name="_Toc368577307"/>
      <w:r w:rsidRPr="00AA4D5C">
        <w:rPr>
          <w:rFonts w:ascii="Calibri" w:hAnsi="Calibri" w:cstheme="minorHAnsi"/>
          <w:sz w:val="20"/>
          <w:szCs w:val="20"/>
        </w:rPr>
        <w:t xml:space="preserve">Listar manifestações Atrasadas -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Atraso</w:t>
      </w:r>
      <w:proofErr w:type="gramEnd"/>
      <w:r w:rsidRPr="00AA4D5C">
        <w:rPr>
          <w:rFonts w:ascii="Calibri" w:hAnsi="Calibri" w:cstheme="minorHAnsi"/>
          <w:sz w:val="20"/>
          <w:szCs w:val="20"/>
        </w:rPr>
        <w:t xml:space="preserve"> de Resposta à Ouvidoria</w:t>
      </w:r>
      <w:bookmarkEnd w:id="116"/>
      <w:bookmarkEnd w:id="117"/>
      <w:bookmarkEnd w:id="118"/>
    </w:p>
    <w:p w:rsidR="005C15B4" w:rsidRPr="00AA4D5C" w:rsidRDefault="0076129A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0A47D02" wp14:editId="715CA165">
            <wp:extent cx="5398770" cy="25520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19" w:name="_Toc361053962"/>
      <w:bookmarkStart w:id="120" w:name="_Ref361164821"/>
      <w:bookmarkStart w:id="121" w:name="_Toc368577308"/>
      <w:r w:rsidRPr="00AA4D5C">
        <w:rPr>
          <w:rFonts w:ascii="Calibri" w:hAnsi="Calibri" w:cstheme="minorHAnsi"/>
          <w:sz w:val="20"/>
          <w:szCs w:val="20"/>
        </w:rPr>
        <w:lastRenderedPageBreak/>
        <w:t xml:space="preserve">listar manifestações –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Atraso</w:t>
      </w:r>
      <w:proofErr w:type="gramEnd"/>
      <w:r w:rsidRPr="00AA4D5C">
        <w:rPr>
          <w:rFonts w:ascii="Calibri" w:hAnsi="Calibri" w:cstheme="minorHAnsi"/>
          <w:sz w:val="20"/>
          <w:szCs w:val="20"/>
        </w:rPr>
        <w:t xml:space="preserve"> para Resposta ao Cidadão</w:t>
      </w:r>
      <w:bookmarkEnd w:id="119"/>
      <w:bookmarkEnd w:id="120"/>
      <w:bookmarkEnd w:id="121"/>
    </w:p>
    <w:p w:rsidR="005C15B4" w:rsidRPr="00AA4D5C" w:rsidRDefault="0076129A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9A8A0A6" wp14:editId="2527A4A6">
            <wp:extent cx="5391150" cy="2409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22" w:name="_Toc361053964"/>
      <w:bookmarkStart w:id="123" w:name="_Ref361165134"/>
      <w:bookmarkStart w:id="124" w:name="_Toc368577309"/>
      <w:r w:rsidRPr="00AA4D5C">
        <w:rPr>
          <w:rFonts w:ascii="Calibri" w:hAnsi="Calibri" w:cstheme="minorHAnsi"/>
          <w:sz w:val="20"/>
          <w:szCs w:val="20"/>
        </w:rPr>
        <w:t>Listar manifestações sem Atraso</w:t>
      </w:r>
      <w:bookmarkEnd w:id="122"/>
      <w:bookmarkEnd w:id="123"/>
      <w:bookmarkEnd w:id="124"/>
    </w:p>
    <w:p w:rsidR="005C15B4" w:rsidRPr="00AA4D5C" w:rsidRDefault="0076129A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CE42B73" wp14:editId="5863CEFD">
            <wp:extent cx="5391150" cy="2406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25" w:name="_Toc361053966"/>
      <w:bookmarkStart w:id="126" w:name="_Ref361165157"/>
      <w:bookmarkStart w:id="127" w:name="_Toc368577310"/>
      <w:r w:rsidRPr="00AA4D5C">
        <w:rPr>
          <w:rFonts w:ascii="Calibri" w:hAnsi="Calibri" w:cstheme="minorHAnsi"/>
          <w:sz w:val="20"/>
          <w:szCs w:val="20"/>
        </w:rPr>
        <w:lastRenderedPageBreak/>
        <w:t>Listar manifestaçãos ocultas</w:t>
      </w:r>
      <w:bookmarkEnd w:id="125"/>
      <w:bookmarkEnd w:id="126"/>
      <w:bookmarkEnd w:id="127"/>
    </w:p>
    <w:p w:rsidR="005C15B4" w:rsidRPr="00AA4D5C" w:rsidRDefault="0076129A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808B5A0" wp14:editId="512C7C50">
            <wp:extent cx="5391150" cy="24872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128" w:name="_Toc361053968"/>
      <w:bookmarkStart w:id="129" w:name="_Ref361145608"/>
      <w:bookmarkStart w:id="130" w:name="_Toc368577311"/>
      <w:bookmarkStart w:id="131" w:name="_Ref369509730"/>
      <w:bookmarkStart w:id="132" w:name="_Ref369538814"/>
      <w:bookmarkStart w:id="133" w:name="_Ref369538818"/>
      <w:r w:rsidRPr="00AA4D5C">
        <w:rPr>
          <w:rFonts w:ascii="Calibri" w:hAnsi="Calibri" w:cstheme="minorHAnsi"/>
          <w:sz w:val="20"/>
          <w:szCs w:val="20"/>
        </w:rPr>
        <w:t>detalhar Manifestação</w:t>
      </w:r>
      <w:bookmarkEnd w:id="128"/>
      <w:bookmarkEnd w:id="129"/>
      <w:bookmarkEnd w:id="130"/>
      <w:bookmarkEnd w:id="131"/>
      <w:bookmarkEnd w:id="132"/>
      <w:bookmarkEnd w:id="133"/>
    </w:p>
    <w:p w:rsidR="005C15B4" w:rsidRPr="00AA4D5C" w:rsidRDefault="00517676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2A9E3F4" wp14:editId="3A9AC7C8">
            <wp:extent cx="5391150" cy="2531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EEF09B6" wp14:editId="135484F4">
            <wp:extent cx="539115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97701" w:rsidP="005C15B4">
      <w:pPr>
        <w:pStyle w:val="Ttulo2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REF _Ref346613895 \h  \* MERGEFORMAT </w:instrText>
      </w:r>
      <w:r w:rsidRPr="00AA4D5C">
        <w:rPr>
          <w:rFonts w:ascii="Calibri" w:hAnsi="Calibri"/>
        </w:rPr>
      </w:r>
      <w:r w:rsidRPr="00AA4D5C">
        <w:rPr>
          <w:rFonts w:ascii="Calibri" w:hAnsi="Calibri"/>
        </w:rPr>
        <w:fldChar w:fldCharType="separate"/>
      </w:r>
      <w:bookmarkStart w:id="134" w:name="_Toc368577312"/>
      <w:bookmarkStart w:id="135" w:name="_Ref361214051"/>
      <w:bookmarkStart w:id="136" w:name="_Toc361053970"/>
      <w:r w:rsidR="005C15B4" w:rsidRPr="00AA4D5C">
        <w:rPr>
          <w:rFonts w:ascii="Calibri" w:hAnsi="Calibri" w:cstheme="minorHAnsi"/>
          <w:sz w:val="20"/>
          <w:szCs w:val="20"/>
        </w:rPr>
        <w:t>Encaminhar Manifestação</w:t>
      </w:r>
      <w:bookmarkEnd w:id="134"/>
      <w:bookmarkEnd w:id="135"/>
      <w:bookmarkEnd w:id="136"/>
      <w:r w:rsidRPr="00AA4D5C">
        <w:rPr>
          <w:rFonts w:ascii="Calibri" w:hAnsi="Calibri"/>
        </w:rPr>
        <w:fldChar w:fldCharType="end"/>
      </w:r>
    </w:p>
    <w:p w:rsidR="005C15B4" w:rsidRPr="00AA4D5C" w:rsidRDefault="005A2342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C7D4575" wp14:editId="5CDE518D">
            <wp:extent cx="5391150" cy="5001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76129A">
      <w:pPr>
        <w:pStyle w:val="Ttulo2"/>
        <w:rPr>
          <w:rFonts w:ascii="Calibri" w:hAnsi="Calibri" w:cstheme="minorHAnsi"/>
          <w:sz w:val="20"/>
          <w:szCs w:val="20"/>
        </w:rPr>
      </w:pPr>
      <w:bookmarkStart w:id="137" w:name="_Toc361053972"/>
      <w:bookmarkStart w:id="138" w:name="_Ref361213981"/>
      <w:bookmarkStart w:id="139" w:name="_Toc368577313"/>
      <w:r w:rsidRPr="00AA4D5C">
        <w:rPr>
          <w:rFonts w:ascii="Calibri" w:hAnsi="Calibri" w:cstheme="minorHAnsi"/>
          <w:sz w:val="20"/>
          <w:szCs w:val="20"/>
        </w:rPr>
        <w:lastRenderedPageBreak/>
        <w:t>Enviar mensagem</w:t>
      </w:r>
      <w:bookmarkEnd w:id="137"/>
      <w:bookmarkEnd w:id="138"/>
      <w:bookmarkEnd w:id="139"/>
      <w:r w:rsidR="00AE3A1D">
        <w:rPr>
          <w:rFonts w:ascii="Calibri" w:hAnsi="Calibri" w:cstheme="minorHAnsi"/>
          <w:sz w:val="20"/>
          <w:szCs w:val="20"/>
        </w:rPr>
        <w:t xml:space="preserve"> ao manifestante</w:t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7EB62F7" wp14:editId="7C408846">
            <wp:extent cx="5400040" cy="4120164"/>
            <wp:effectExtent l="19050" t="19050" r="10160" b="13686"/>
            <wp:docPr id="24" name="Imagem 11" descr="C:\Ouvidoria\OS0001\01-Planejamento\03-Métricas\Eficácia\img\13 - Enviar men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uvidoria\OS0001\01-Planejamento\03-Métricas\Eficácia\img\13 - Enviar mensagem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0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C15B4" w:rsidRPr="00AA4D5C" w:rsidRDefault="005C15B4" w:rsidP="0076129A">
      <w:pPr>
        <w:pStyle w:val="Ttulo2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  <w:bookmarkStart w:id="140" w:name="_Toc361053974"/>
      <w:bookmarkStart w:id="141" w:name="_Ref361214009"/>
      <w:bookmarkStart w:id="142" w:name="_Toc368577314"/>
      <w:r w:rsidRPr="00AA4D5C">
        <w:rPr>
          <w:rFonts w:ascii="Calibri" w:hAnsi="Calibri" w:cstheme="minorHAnsi"/>
          <w:sz w:val="20"/>
          <w:szCs w:val="20"/>
        </w:rPr>
        <w:lastRenderedPageBreak/>
        <w:t>Listar mensagens enviadas</w:t>
      </w:r>
      <w:bookmarkEnd w:id="140"/>
      <w:bookmarkEnd w:id="141"/>
      <w:bookmarkEnd w:id="142"/>
      <w:r w:rsidR="00AE3A1D">
        <w:rPr>
          <w:rFonts w:ascii="Calibri" w:hAnsi="Calibri" w:cstheme="minorHAnsi"/>
          <w:sz w:val="20"/>
          <w:szCs w:val="20"/>
        </w:rPr>
        <w:t xml:space="preserve"> ao manifestante</w:t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2B8F0DF" wp14:editId="1BFD7634">
            <wp:extent cx="5400040" cy="1124007"/>
            <wp:effectExtent l="19050" t="19050" r="10160" b="18993"/>
            <wp:docPr id="26" name="Imagem 12" descr="C:\Ouvidoria\OS0001\01-Planejamento\03-Métricas\Eficácia\img\14 - Listar mensagens envi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Ouvidoria\OS0001\01-Planejamento\03-Métricas\Eficácia\img\14 - Listar mensagens enviada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5C15B4" w:rsidRPr="00AA4D5C" w:rsidRDefault="005C15B4" w:rsidP="0076129A">
      <w:pPr>
        <w:pStyle w:val="Ttulo2"/>
        <w:rPr>
          <w:rFonts w:ascii="Calibri" w:hAnsi="Calibri" w:cstheme="minorHAnsi"/>
          <w:sz w:val="20"/>
          <w:szCs w:val="20"/>
        </w:rPr>
      </w:pPr>
      <w:bookmarkStart w:id="143" w:name="_Toc361053976"/>
      <w:bookmarkStart w:id="144" w:name="_Ref361214030"/>
      <w:bookmarkStart w:id="145" w:name="_Toc368577315"/>
      <w:r w:rsidRPr="00AA4D5C">
        <w:rPr>
          <w:rFonts w:ascii="Calibri" w:hAnsi="Calibri" w:cstheme="minorHAnsi"/>
          <w:sz w:val="20"/>
          <w:szCs w:val="20"/>
        </w:rPr>
        <w:t xml:space="preserve">Listar </w:t>
      </w:r>
      <w:bookmarkEnd w:id="143"/>
      <w:bookmarkEnd w:id="144"/>
      <w:bookmarkEnd w:id="145"/>
      <w:r w:rsidR="00AE3A1D">
        <w:rPr>
          <w:rFonts w:ascii="Calibri" w:hAnsi="Calibri" w:cstheme="minorHAnsi"/>
          <w:sz w:val="20"/>
          <w:szCs w:val="20"/>
        </w:rPr>
        <w:t>mensagens enviadadas à unidade</w:t>
      </w:r>
    </w:p>
    <w:p w:rsidR="005C15B4" w:rsidRPr="00AA4D5C" w:rsidRDefault="00AE3A1D" w:rsidP="005C15B4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7500" cy="146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6" w:name="_GoBack"/>
      <w:bookmarkEnd w:id="146"/>
    </w:p>
    <w:p w:rsidR="00523178" w:rsidRPr="00AA4D5C" w:rsidRDefault="00523178" w:rsidP="00523178">
      <w:pPr>
        <w:rPr>
          <w:rFonts w:ascii="Calibri" w:hAnsi="Calibri" w:cstheme="minorHAnsi"/>
          <w:sz w:val="20"/>
          <w:szCs w:val="20"/>
        </w:rPr>
      </w:pPr>
    </w:p>
    <w:p w:rsidR="00626B38" w:rsidRPr="00AA4D5C" w:rsidRDefault="00626B38" w:rsidP="0076129A">
      <w:pPr>
        <w:pStyle w:val="Ttulo2"/>
        <w:rPr>
          <w:rFonts w:ascii="Calibri" w:hAnsi="Calibri" w:cstheme="minorHAnsi"/>
          <w:sz w:val="20"/>
          <w:szCs w:val="20"/>
        </w:rPr>
      </w:pPr>
      <w:bookmarkStart w:id="147" w:name="_Toc361166396"/>
      <w:bookmarkStart w:id="148" w:name="_Ref361166646"/>
      <w:bookmarkStart w:id="149" w:name="_Toc368577316"/>
      <w:r w:rsidRPr="00AA4D5C">
        <w:rPr>
          <w:rFonts w:ascii="Calibri" w:hAnsi="Calibri" w:cstheme="minorHAnsi"/>
          <w:sz w:val="20"/>
          <w:szCs w:val="20"/>
        </w:rPr>
        <w:t>Pesquisar/listar encaminhamentos</w:t>
      </w:r>
      <w:bookmarkEnd w:id="147"/>
      <w:bookmarkEnd w:id="148"/>
      <w:bookmarkEnd w:id="149"/>
    </w:p>
    <w:p w:rsidR="00626B38" w:rsidRPr="00AA4D5C" w:rsidRDefault="0076129A" w:rsidP="00626B38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8767782" wp14:editId="63D38F50">
            <wp:extent cx="5391150" cy="24333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38" w:rsidRPr="00AA4D5C" w:rsidRDefault="00626B38" w:rsidP="00523178">
      <w:pPr>
        <w:rPr>
          <w:rFonts w:ascii="Calibri" w:hAnsi="Calibri" w:cstheme="minorHAnsi"/>
          <w:sz w:val="20"/>
          <w:szCs w:val="20"/>
        </w:rPr>
      </w:pPr>
    </w:p>
    <w:p w:rsidR="00044AD3" w:rsidRPr="00AA4D5C" w:rsidRDefault="00044AD3" w:rsidP="0076129A">
      <w:pPr>
        <w:pStyle w:val="Ttulo2"/>
        <w:rPr>
          <w:rFonts w:ascii="Calibri" w:hAnsi="Calibri" w:cstheme="minorHAnsi"/>
          <w:sz w:val="20"/>
          <w:szCs w:val="20"/>
        </w:rPr>
      </w:pPr>
      <w:bookmarkStart w:id="150" w:name="_Toc368577317"/>
      <w:bookmarkStart w:id="151" w:name="_Ref369538981"/>
      <w:bookmarkStart w:id="152" w:name="_Ref369538992"/>
      <w:bookmarkStart w:id="153" w:name="_Ref362599154"/>
      <w:r w:rsidRPr="00AA4D5C">
        <w:rPr>
          <w:rFonts w:ascii="Calibri" w:hAnsi="Calibri" w:cstheme="minorHAnsi"/>
          <w:sz w:val="20"/>
          <w:szCs w:val="20"/>
        </w:rPr>
        <w:t>Assumir Análise</w:t>
      </w:r>
      <w:bookmarkEnd w:id="150"/>
      <w:bookmarkEnd w:id="151"/>
      <w:bookmarkEnd w:id="152"/>
    </w:p>
    <w:p w:rsidR="00044AD3" w:rsidRPr="00AA4D5C" w:rsidRDefault="00044AD3" w:rsidP="00044AD3">
      <w:pPr>
        <w:rPr>
          <w:rFonts w:ascii="Calibri" w:hAnsi="Calibri"/>
        </w:rPr>
      </w:pPr>
      <w:r w:rsidRPr="00AA4D5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62DEF24" wp14:editId="6B3C1450">
            <wp:extent cx="5400040" cy="337185"/>
            <wp:effectExtent l="0" t="0" r="0" b="0"/>
            <wp:docPr id="4" name="Imagem 1" descr="C:\prj\Ouvidoria\OS0001\01-Planejamento\03-Métricas\Eficácia\img\11 - Assumir anál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j\Ouvidoria\OS0001\01-Planejamento\03-Métricas\Eficácia\img\11 - Assumir anális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p w:rsidR="009B7A37" w:rsidRPr="00AA4D5C" w:rsidRDefault="009B7A37" w:rsidP="00527E51">
      <w:pPr>
        <w:pStyle w:val="Ttulo1"/>
        <w:numPr>
          <w:ilvl w:val="0"/>
          <w:numId w:val="0"/>
        </w:numPr>
        <w:ind w:left="360" w:firstLine="348"/>
        <w:rPr>
          <w:rFonts w:ascii="Calibri" w:hAnsi="Calibri"/>
        </w:rPr>
      </w:pPr>
    </w:p>
    <w:p w:rsidR="009B7A37" w:rsidRPr="00980614" w:rsidRDefault="00980614" w:rsidP="00980614">
      <w:pPr>
        <w:pStyle w:val="Ttulo2"/>
        <w:rPr>
          <w:rFonts w:asciiTheme="minorHAnsi" w:hAnsiTheme="minorHAnsi"/>
          <w:sz w:val="20"/>
          <w:szCs w:val="20"/>
        </w:rPr>
      </w:pPr>
      <w:bookmarkStart w:id="154" w:name="_Ref369510286"/>
      <w:r w:rsidRPr="00980614">
        <w:rPr>
          <w:rFonts w:asciiTheme="minorHAnsi" w:hAnsiTheme="minorHAnsi"/>
          <w:sz w:val="20"/>
          <w:szCs w:val="20"/>
        </w:rPr>
        <w:t>REATIVAR MANIFESTAÇÃO</w:t>
      </w:r>
      <w:bookmarkEnd w:id="154"/>
    </w:p>
    <w:p w:rsidR="00980614" w:rsidRDefault="00980614" w:rsidP="00980614">
      <w:r>
        <w:rPr>
          <w:noProof/>
        </w:rPr>
        <w:drawing>
          <wp:inline distT="0" distB="0" distL="0" distR="0" wp14:anchorId="7AE431E7" wp14:editId="1F5B5A0A">
            <wp:extent cx="5398770" cy="1911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14" w:rsidRDefault="00980614" w:rsidP="00980614">
      <w:pPr>
        <w:pStyle w:val="Ttulo2"/>
        <w:rPr>
          <w:rFonts w:asciiTheme="minorHAnsi" w:hAnsiTheme="minorHAnsi"/>
          <w:sz w:val="20"/>
          <w:szCs w:val="20"/>
        </w:rPr>
      </w:pPr>
      <w:bookmarkStart w:id="155" w:name="_Ref369510431"/>
      <w:r w:rsidRPr="00980614">
        <w:rPr>
          <w:rFonts w:asciiTheme="minorHAnsi" w:hAnsiTheme="minorHAnsi"/>
          <w:sz w:val="20"/>
          <w:szCs w:val="20"/>
        </w:rPr>
        <w:t>SOLUCIONAR MANIFESTAÇÃO</w:t>
      </w:r>
      <w:bookmarkEnd w:id="155"/>
    </w:p>
    <w:p w:rsidR="00980614" w:rsidRPr="00980614" w:rsidRDefault="00980614" w:rsidP="00980614">
      <w:r>
        <w:rPr>
          <w:noProof/>
        </w:rPr>
        <w:drawing>
          <wp:inline distT="0" distB="0" distL="0" distR="0" wp14:anchorId="0E99F380" wp14:editId="431F1C03">
            <wp:extent cx="5391150" cy="23336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14" w:rsidRPr="00232127" w:rsidRDefault="00232127" w:rsidP="00232127">
      <w:pPr>
        <w:pStyle w:val="Ttulo2"/>
        <w:rPr>
          <w:rFonts w:asciiTheme="minorHAnsi" w:hAnsiTheme="minorHAnsi"/>
          <w:sz w:val="20"/>
          <w:szCs w:val="20"/>
        </w:rPr>
      </w:pPr>
      <w:bookmarkStart w:id="156" w:name="_Ref369539261"/>
      <w:r w:rsidRPr="00232127">
        <w:rPr>
          <w:rFonts w:asciiTheme="minorHAnsi" w:hAnsiTheme="minorHAnsi"/>
          <w:sz w:val="20"/>
          <w:szCs w:val="20"/>
        </w:rPr>
        <w:lastRenderedPageBreak/>
        <w:t>ENVIAR MENSAGEM À UNIDADE</w:t>
      </w:r>
      <w:bookmarkEnd w:id="156"/>
    </w:p>
    <w:p w:rsidR="00232127" w:rsidRPr="00232127" w:rsidRDefault="00232127" w:rsidP="00232127">
      <w:r>
        <w:rPr>
          <w:noProof/>
        </w:rPr>
        <w:drawing>
          <wp:inline distT="0" distB="0" distL="0" distR="0">
            <wp:extent cx="5398770" cy="4977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F8" w:rsidRPr="00AA4D5C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57" w:name="_Toc368577320"/>
      <w:r w:rsidRPr="00AA4D5C">
        <w:rPr>
          <w:rFonts w:ascii="Calibri" w:hAnsi="Calibri" w:cstheme="minorHAnsi"/>
          <w:sz w:val="20"/>
          <w:szCs w:val="20"/>
        </w:rPr>
        <w:t>Aprovações</w:t>
      </w:r>
      <w:bookmarkEnd w:id="157"/>
    </w:p>
    <w:p w:rsidR="006C37D3" w:rsidRPr="00AA4D5C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AA4D5C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A4B66" w:rsidRPr="00AA4D5C" w:rsidTr="00B14671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A4B66" w:rsidRPr="00AA4D5C" w:rsidRDefault="009A4B66" w:rsidP="009A4B66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A4D5C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A4D5C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</w:t>
            </w:r>
            <w:r w:rsidRPr="00AA4D5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A4D5C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A4D5C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A4B66" w:rsidRPr="00AA4D5C" w:rsidTr="00B1467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A4B66" w:rsidRPr="00AA4D5C" w:rsidRDefault="009A4B66" w:rsidP="009A4B66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A4D5C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A4B66" w:rsidRPr="00AA4D5C" w:rsidTr="00B1467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AA4D5C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AA4D5C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1C0" w:rsidRDefault="00B261C0" w:rsidP="005C6F22">
      <w:pPr>
        <w:spacing w:after="0" w:line="240" w:lineRule="auto"/>
      </w:pPr>
      <w:r>
        <w:separator/>
      </w:r>
    </w:p>
  </w:endnote>
  <w:endnote w:type="continuationSeparator" w:id="0">
    <w:p w:rsidR="00B261C0" w:rsidRDefault="00B261C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232127" w:rsidRPr="00406465" w:rsidTr="00C072DF">
      <w:trPr>
        <w:cantSplit/>
      </w:trPr>
      <w:tc>
        <w:tcPr>
          <w:tcW w:w="1321" w:type="pct"/>
        </w:tcPr>
        <w:p w:rsidR="00232127" w:rsidRPr="00023CDC" w:rsidRDefault="00232127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232127" w:rsidRPr="004A1D21" w:rsidRDefault="00232127" w:rsidP="005C15B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232127" w:rsidRPr="004A1D21" w:rsidRDefault="00232127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232127" w:rsidRPr="004A1D21" w:rsidRDefault="00232127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E3A1D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E3A1D">
            <w:rPr>
              <w:rFonts w:ascii="Arial" w:hAnsi="Arial" w:cs="Arial"/>
              <w:noProof/>
              <w:sz w:val="20"/>
              <w:szCs w:val="20"/>
            </w:rPr>
            <w:t>20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32127" w:rsidRDefault="00232127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1C0" w:rsidRDefault="00B261C0" w:rsidP="005C6F22">
      <w:pPr>
        <w:spacing w:after="0" w:line="240" w:lineRule="auto"/>
      </w:pPr>
      <w:r>
        <w:separator/>
      </w:r>
    </w:p>
  </w:footnote>
  <w:footnote w:type="continuationSeparator" w:id="0">
    <w:p w:rsidR="00B261C0" w:rsidRDefault="00B261C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232127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232127" w:rsidRPr="009816C9" w:rsidRDefault="00232127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32127" w:rsidRPr="00333E0B" w:rsidRDefault="00232127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232127" w:rsidRPr="00333E0B" w:rsidRDefault="00232127" w:rsidP="00717A22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CSU19 - Gerenciar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232127" w:rsidRPr="00831911" w:rsidRDefault="00232127" w:rsidP="00831911">
          <w:pPr>
            <w:pStyle w:val="Cabealho"/>
            <w:jc w:val="right"/>
          </w:pPr>
        </w:p>
      </w:tc>
    </w:tr>
  </w:tbl>
  <w:p w:rsidR="00232127" w:rsidRDefault="002321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232127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232127" w:rsidRPr="007748CD" w:rsidTr="005C15B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232127" w:rsidRPr="00985A77" w:rsidRDefault="00232127" w:rsidP="005C15B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1D65DE0D" wp14:editId="6804549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232127" w:rsidRPr="007748CD" w:rsidRDefault="00232127" w:rsidP="005C15B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232127" w:rsidRPr="007748CD" w:rsidRDefault="00232127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232127" w:rsidRPr="007748CD" w:rsidRDefault="00232127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232127" w:rsidRPr="007748CD" w:rsidRDefault="00232127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232127" w:rsidRPr="007748CD" w:rsidRDefault="00232127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232127" w:rsidRPr="00985A77" w:rsidRDefault="00232127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232127" w:rsidRPr="00FA3362" w:rsidRDefault="00232127" w:rsidP="00717A22">
          <w:pPr>
            <w:spacing w:after="0" w:line="240" w:lineRule="auto"/>
            <w:rPr>
              <w:i/>
            </w:rPr>
          </w:pPr>
        </w:p>
      </w:tc>
    </w:tr>
  </w:tbl>
  <w:p w:rsidR="00232127" w:rsidRDefault="00232127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E25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FE54D0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4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51CE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60099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BD053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6F2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2A7C43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D3794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74306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BA6AE1"/>
    <w:multiLevelType w:val="hybridMultilevel"/>
    <w:tmpl w:val="10ECA676"/>
    <w:lvl w:ilvl="0" w:tplc="04F20852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5">
    <w:nsid w:val="428F2C8E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F6255D"/>
    <w:multiLevelType w:val="multilevel"/>
    <w:tmpl w:val="373ED8AC"/>
    <w:lvl w:ilvl="0">
      <w:start w:val="1"/>
      <w:numFmt w:val="decimal"/>
      <w:pStyle w:val="UCFB"/>
      <w:lvlText w:val="(P%1)"/>
      <w:lvlJc w:val="left"/>
      <w:pPr>
        <w:tabs>
          <w:tab w:val="num" w:pos="1997"/>
        </w:tabs>
        <w:ind w:left="1637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(P%1.%2)"/>
      <w:lvlJc w:val="left"/>
      <w:pPr>
        <w:tabs>
          <w:tab w:val="num" w:pos="2160"/>
        </w:tabs>
        <w:ind w:left="1872" w:hanging="432"/>
      </w:pPr>
      <w:rPr>
        <w:rFonts w:hint="default"/>
      </w:rPr>
    </w:lvl>
    <w:lvl w:ilvl="2">
      <w:start w:val="1"/>
      <w:numFmt w:val="decimal"/>
      <w:lvlText w:val="(P%1.%2.%3)"/>
      <w:lvlJc w:val="left"/>
      <w:pPr>
        <w:tabs>
          <w:tab w:val="num" w:pos="2880"/>
        </w:tabs>
        <w:ind w:left="2304" w:hanging="504"/>
      </w:pPr>
      <w:rPr>
        <w:rFonts w:hint="default"/>
      </w:rPr>
    </w:lvl>
    <w:lvl w:ilvl="3">
      <w:start w:val="1"/>
      <w:numFmt w:val="decimal"/>
      <w:lvlText w:val="(P%1.%2.%3.%4)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(P%1.%2.%3.%4.%5)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(P%1.%2.%3.%4.%5.%6)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(P%1.%2.%3.%4.%5.%6.%7)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9">
    <w:nsid w:val="48F7634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656332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A91FA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0421FA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CC5D95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27121C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664C59"/>
    <w:multiLevelType w:val="hybridMultilevel"/>
    <w:tmpl w:val="61184D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E0E3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000DB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C94C50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A67123"/>
    <w:multiLevelType w:val="hybridMultilevel"/>
    <w:tmpl w:val="1696B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F259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9B37A2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C49C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EF695D"/>
    <w:multiLevelType w:val="multilevel"/>
    <w:tmpl w:val="B164FB06"/>
    <w:numStyleLink w:val="FA"/>
  </w:abstractNum>
  <w:num w:numId="1">
    <w:abstractNumId w:val="17"/>
  </w:num>
  <w:num w:numId="2">
    <w:abstractNumId w:val="6"/>
  </w:num>
  <w:num w:numId="3">
    <w:abstractNumId w:val="3"/>
  </w:num>
  <w:num w:numId="4">
    <w:abstractNumId w:val="34"/>
  </w:num>
  <w:num w:numId="5">
    <w:abstractNumId w:val="18"/>
  </w:num>
  <w:num w:numId="6">
    <w:abstractNumId w:val="14"/>
  </w:num>
  <w:num w:numId="7">
    <w:abstractNumId w:val="13"/>
  </w:num>
  <w:num w:numId="8">
    <w:abstractNumId w:val="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16"/>
  </w:num>
  <w:num w:numId="12">
    <w:abstractNumId w:val="12"/>
  </w:num>
  <w:num w:numId="13">
    <w:abstractNumId w:val="30"/>
  </w:num>
  <w:num w:numId="14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0"/>
  </w:num>
  <w:num w:numId="17">
    <w:abstractNumId w:val="27"/>
  </w:num>
  <w:num w:numId="18">
    <w:abstractNumId w:val="15"/>
  </w:num>
  <w:num w:numId="19">
    <w:abstractNumId w:val="33"/>
  </w:num>
  <w:num w:numId="20">
    <w:abstractNumId w:val="7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28"/>
  </w:num>
  <w:num w:numId="27">
    <w:abstractNumId w:val="21"/>
  </w:num>
  <w:num w:numId="28">
    <w:abstractNumId w:val="0"/>
  </w:num>
  <w:num w:numId="29">
    <w:abstractNumId w:val="22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4"/>
  </w:num>
  <w:num w:numId="36">
    <w:abstractNumId w:val="1"/>
  </w:num>
  <w:num w:numId="37">
    <w:abstractNumId w:val="11"/>
  </w:num>
  <w:num w:numId="38">
    <w:abstractNumId w:val="24"/>
  </w:num>
  <w:num w:numId="39">
    <w:abstractNumId w:val="13"/>
    <w:lvlOverride w:ilvl="0">
      <w:startOverride w:val="1"/>
    </w:lvlOverride>
  </w:num>
  <w:num w:numId="40">
    <w:abstractNumId w:val="8"/>
  </w:num>
  <w:num w:numId="41">
    <w:abstractNumId w:val="29"/>
  </w:num>
  <w:num w:numId="42">
    <w:abstractNumId w:val="25"/>
  </w:num>
  <w:num w:numId="43">
    <w:abstractNumId w:val="26"/>
  </w:num>
  <w:num w:numId="44">
    <w:abstractNumId w:val="31"/>
  </w:num>
  <w:num w:numId="45">
    <w:abstractNumId w:val="10"/>
  </w:num>
  <w:num w:numId="46">
    <w:abstractNumId w:val="23"/>
  </w:num>
  <w:num w:numId="47">
    <w:abstractNumId w:val="2"/>
  </w:num>
  <w:num w:numId="48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06F41"/>
    <w:rsid w:val="00016092"/>
    <w:rsid w:val="00023CDC"/>
    <w:rsid w:val="00025FB9"/>
    <w:rsid w:val="000313D7"/>
    <w:rsid w:val="00041496"/>
    <w:rsid w:val="00041D08"/>
    <w:rsid w:val="00042ED2"/>
    <w:rsid w:val="00044AD3"/>
    <w:rsid w:val="00054B06"/>
    <w:rsid w:val="00057839"/>
    <w:rsid w:val="0006603C"/>
    <w:rsid w:val="00066DC5"/>
    <w:rsid w:val="00066F5D"/>
    <w:rsid w:val="00067128"/>
    <w:rsid w:val="00073CF3"/>
    <w:rsid w:val="00073F5D"/>
    <w:rsid w:val="00085CA9"/>
    <w:rsid w:val="00096669"/>
    <w:rsid w:val="000D2636"/>
    <w:rsid w:val="000D7842"/>
    <w:rsid w:val="000F163D"/>
    <w:rsid w:val="000F453A"/>
    <w:rsid w:val="00122E97"/>
    <w:rsid w:val="00133D65"/>
    <w:rsid w:val="00141209"/>
    <w:rsid w:val="001450E0"/>
    <w:rsid w:val="00146D3E"/>
    <w:rsid w:val="00155BA5"/>
    <w:rsid w:val="00160045"/>
    <w:rsid w:val="001817B1"/>
    <w:rsid w:val="001846F4"/>
    <w:rsid w:val="001855BF"/>
    <w:rsid w:val="00186C07"/>
    <w:rsid w:val="001871B8"/>
    <w:rsid w:val="00194473"/>
    <w:rsid w:val="00195D28"/>
    <w:rsid w:val="001A3884"/>
    <w:rsid w:val="001B45B7"/>
    <w:rsid w:val="001B53F2"/>
    <w:rsid w:val="001C2728"/>
    <w:rsid w:val="001C2C5A"/>
    <w:rsid w:val="001C3822"/>
    <w:rsid w:val="001C6AFB"/>
    <w:rsid w:val="001D0140"/>
    <w:rsid w:val="001D0C60"/>
    <w:rsid w:val="001D65AC"/>
    <w:rsid w:val="001E4129"/>
    <w:rsid w:val="001F2ED5"/>
    <w:rsid w:val="00200E34"/>
    <w:rsid w:val="00207B6F"/>
    <w:rsid w:val="00210D0D"/>
    <w:rsid w:val="00214DAE"/>
    <w:rsid w:val="002265FA"/>
    <w:rsid w:val="00232127"/>
    <w:rsid w:val="002333C1"/>
    <w:rsid w:val="00236006"/>
    <w:rsid w:val="002473E8"/>
    <w:rsid w:val="00267E04"/>
    <w:rsid w:val="00273907"/>
    <w:rsid w:val="00286388"/>
    <w:rsid w:val="002A7D35"/>
    <w:rsid w:val="002C09EE"/>
    <w:rsid w:val="002C4C90"/>
    <w:rsid w:val="002C5E18"/>
    <w:rsid w:val="002C71D6"/>
    <w:rsid w:val="002D4550"/>
    <w:rsid w:val="002D75CB"/>
    <w:rsid w:val="002F2606"/>
    <w:rsid w:val="00311D26"/>
    <w:rsid w:val="0032470E"/>
    <w:rsid w:val="003258E2"/>
    <w:rsid w:val="003352A0"/>
    <w:rsid w:val="00337424"/>
    <w:rsid w:val="0034479A"/>
    <w:rsid w:val="00354BB0"/>
    <w:rsid w:val="00356479"/>
    <w:rsid w:val="0036270B"/>
    <w:rsid w:val="00364CD0"/>
    <w:rsid w:val="0038775F"/>
    <w:rsid w:val="00391E39"/>
    <w:rsid w:val="00397C0B"/>
    <w:rsid w:val="003A1D92"/>
    <w:rsid w:val="003A50B4"/>
    <w:rsid w:val="003D1CB6"/>
    <w:rsid w:val="003E3AC9"/>
    <w:rsid w:val="003F3F6B"/>
    <w:rsid w:val="00400699"/>
    <w:rsid w:val="0040428F"/>
    <w:rsid w:val="00407873"/>
    <w:rsid w:val="004203F0"/>
    <w:rsid w:val="004509FB"/>
    <w:rsid w:val="00450D4C"/>
    <w:rsid w:val="00452E45"/>
    <w:rsid w:val="00462CCF"/>
    <w:rsid w:val="00467040"/>
    <w:rsid w:val="00476F65"/>
    <w:rsid w:val="004779BD"/>
    <w:rsid w:val="00483ADD"/>
    <w:rsid w:val="0048608F"/>
    <w:rsid w:val="00496525"/>
    <w:rsid w:val="004A0E2E"/>
    <w:rsid w:val="004B0BC1"/>
    <w:rsid w:val="004B2CE8"/>
    <w:rsid w:val="004C5BA8"/>
    <w:rsid w:val="004D6B27"/>
    <w:rsid w:val="004E6B6A"/>
    <w:rsid w:val="004F37EE"/>
    <w:rsid w:val="00506F14"/>
    <w:rsid w:val="00510971"/>
    <w:rsid w:val="00511307"/>
    <w:rsid w:val="00517676"/>
    <w:rsid w:val="0052042C"/>
    <w:rsid w:val="005214CC"/>
    <w:rsid w:val="00521727"/>
    <w:rsid w:val="00523178"/>
    <w:rsid w:val="00527E51"/>
    <w:rsid w:val="005316B5"/>
    <w:rsid w:val="00533238"/>
    <w:rsid w:val="00537562"/>
    <w:rsid w:val="0054308F"/>
    <w:rsid w:val="00550816"/>
    <w:rsid w:val="0055172F"/>
    <w:rsid w:val="0055536C"/>
    <w:rsid w:val="005629E5"/>
    <w:rsid w:val="005678D0"/>
    <w:rsid w:val="00571A09"/>
    <w:rsid w:val="00597701"/>
    <w:rsid w:val="005A2342"/>
    <w:rsid w:val="005A54CB"/>
    <w:rsid w:val="005B1BB5"/>
    <w:rsid w:val="005B3249"/>
    <w:rsid w:val="005C0F7E"/>
    <w:rsid w:val="005C15B4"/>
    <w:rsid w:val="005C5F44"/>
    <w:rsid w:val="005C6D6D"/>
    <w:rsid w:val="005C6F22"/>
    <w:rsid w:val="005D03B7"/>
    <w:rsid w:val="005D267A"/>
    <w:rsid w:val="005D5101"/>
    <w:rsid w:val="005D6431"/>
    <w:rsid w:val="005E6741"/>
    <w:rsid w:val="00602719"/>
    <w:rsid w:val="00615FCA"/>
    <w:rsid w:val="006161AC"/>
    <w:rsid w:val="00624984"/>
    <w:rsid w:val="00626B38"/>
    <w:rsid w:val="006307BC"/>
    <w:rsid w:val="006369B8"/>
    <w:rsid w:val="006419FB"/>
    <w:rsid w:val="00641EE6"/>
    <w:rsid w:val="00644BD5"/>
    <w:rsid w:val="006532D9"/>
    <w:rsid w:val="00654AFF"/>
    <w:rsid w:val="006565EE"/>
    <w:rsid w:val="006601E2"/>
    <w:rsid w:val="00687D73"/>
    <w:rsid w:val="006A2D76"/>
    <w:rsid w:val="006A686C"/>
    <w:rsid w:val="006A76F1"/>
    <w:rsid w:val="006C37D3"/>
    <w:rsid w:val="006C7131"/>
    <w:rsid w:val="006D1617"/>
    <w:rsid w:val="006D1E3C"/>
    <w:rsid w:val="006F0AE9"/>
    <w:rsid w:val="006F3213"/>
    <w:rsid w:val="007113DD"/>
    <w:rsid w:val="00714172"/>
    <w:rsid w:val="00717A22"/>
    <w:rsid w:val="00735C1F"/>
    <w:rsid w:val="0075056C"/>
    <w:rsid w:val="007509B8"/>
    <w:rsid w:val="0076129A"/>
    <w:rsid w:val="00761506"/>
    <w:rsid w:val="007918D0"/>
    <w:rsid w:val="007C4A72"/>
    <w:rsid w:val="007C62A5"/>
    <w:rsid w:val="007D37C9"/>
    <w:rsid w:val="007F2384"/>
    <w:rsid w:val="0080323A"/>
    <w:rsid w:val="0080544D"/>
    <w:rsid w:val="00805BE4"/>
    <w:rsid w:val="00806B4D"/>
    <w:rsid w:val="008109CE"/>
    <w:rsid w:val="00814763"/>
    <w:rsid w:val="00814B45"/>
    <w:rsid w:val="008200FB"/>
    <w:rsid w:val="00831911"/>
    <w:rsid w:val="00836FA0"/>
    <w:rsid w:val="008448D5"/>
    <w:rsid w:val="008562B5"/>
    <w:rsid w:val="00860EFC"/>
    <w:rsid w:val="00866497"/>
    <w:rsid w:val="00875FB7"/>
    <w:rsid w:val="00877222"/>
    <w:rsid w:val="0088373B"/>
    <w:rsid w:val="00884C9E"/>
    <w:rsid w:val="00887D99"/>
    <w:rsid w:val="0089191E"/>
    <w:rsid w:val="0089517E"/>
    <w:rsid w:val="00897784"/>
    <w:rsid w:val="008B4BDF"/>
    <w:rsid w:val="008C00AD"/>
    <w:rsid w:val="008C2493"/>
    <w:rsid w:val="008D2B8C"/>
    <w:rsid w:val="008D5C42"/>
    <w:rsid w:val="008D5F69"/>
    <w:rsid w:val="008F5057"/>
    <w:rsid w:val="009001AB"/>
    <w:rsid w:val="00911F9B"/>
    <w:rsid w:val="00924805"/>
    <w:rsid w:val="00932AF8"/>
    <w:rsid w:val="009460F4"/>
    <w:rsid w:val="0095232C"/>
    <w:rsid w:val="0095239A"/>
    <w:rsid w:val="00955DA8"/>
    <w:rsid w:val="009623D3"/>
    <w:rsid w:val="009659AB"/>
    <w:rsid w:val="00972C2F"/>
    <w:rsid w:val="009734B7"/>
    <w:rsid w:val="0097527D"/>
    <w:rsid w:val="00976DA4"/>
    <w:rsid w:val="00980614"/>
    <w:rsid w:val="009A1264"/>
    <w:rsid w:val="009A47E9"/>
    <w:rsid w:val="009A4B66"/>
    <w:rsid w:val="009B169E"/>
    <w:rsid w:val="009B50DB"/>
    <w:rsid w:val="009B76F4"/>
    <w:rsid w:val="009B7A37"/>
    <w:rsid w:val="009E07A7"/>
    <w:rsid w:val="009E1CC7"/>
    <w:rsid w:val="009E51CF"/>
    <w:rsid w:val="009E528E"/>
    <w:rsid w:val="009F3B77"/>
    <w:rsid w:val="00A11088"/>
    <w:rsid w:val="00A32170"/>
    <w:rsid w:val="00A33B54"/>
    <w:rsid w:val="00A47CF1"/>
    <w:rsid w:val="00A520D5"/>
    <w:rsid w:val="00A563AC"/>
    <w:rsid w:val="00A632E1"/>
    <w:rsid w:val="00A642E3"/>
    <w:rsid w:val="00A71972"/>
    <w:rsid w:val="00A80D73"/>
    <w:rsid w:val="00A97A12"/>
    <w:rsid w:val="00AA38D3"/>
    <w:rsid w:val="00AA4D5C"/>
    <w:rsid w:val="00AB6B43"/>
    <w:rsid w:val="00AC38A9"/>
    <w:rsid w:val="00AD3585"/>
    <w:rsid w:val="00AE2101"/>
    <w:rsid w:val="00AE3A1D"/>
    <w:rsid w:val="00AE4967"/>
    <w:rsid w:val="00AE77CD"/>
    <w:rsid w:val="00AF46BA"/>
    <w:rsid w:val="00B002D6"/>
    <w:rsid w:val="00B017AC"/>
    <w:rsid w:val="00B07327"/>
    <w:rsid w:val="00B14671"/>
    <w:rsid w:val="00B21E71"/>
    <w:rsid w:val="00B261C0"/>
    <w:rsid w:val="00B406E9"/>
    <w:rsid w:val="00B44691"/>
    <w:rsid w:val="00B47250"/>
    <w:rsid w:val="00B512AC"/>
    <w:rsid w:val="00B535B1"/>
    <w:rsid w:val="00B60D43"/>
    <w:rsid w:val="00B63B7D"/>
    <w:rsid w:val="00B66495"/>
    <w:rsid w:val="00B679AA"/>
    <w:rsid w:val="00B75DCA"/>
    <w:rsid w:val="00B90AE8"/>
    <w:rsid w:val="00B96893"/>
    <w:rsid w:val="00BB0F6A"/>
    <w:rsid w:val="00BB7EA9"/>
    <w:rsid w:val="00BD04E5"/>
    <w:rsid w:val="00BE2F89"/>
    <w:rsid w:val="00BE5E6F"/>
    <w:rsid w:val="00BF2B3B"/>
    <w:rsid w:val="00BF73D7"/>
    <w:rsid w:val="00C072DF"/>
    <w:rsid w:val="00C07B42"/>
    <w:rsid w:val="00C103AC"/>
    <w:rsid w:val="00C153A4"/>
    <w:rsid w:val="00C163FC"/>
    <w:rsid w:val="00C25FA3"/>
    <w:rsid w:val="00C27708"/>
    <w:rsid w:val="00C32228"/>
    <w:rsid w:val="00C37CBF"/>
    <w:rsid w:val="00C42C01"/>
    <w:rsid w:val="00C54BE6"/>
    <w:rsid w:val="00C55913"/>
    <w:rsid w:val="00C56243"/>
    <w:rsid w:val="00C60B66"/>
    <w:rsid w:val="00C615A6"/>
    <w:rsid w:val="00C71FCC"/>
    <w:rsid w:val="00CA2652"/>
    <w:rsid w:val="00CA37F2"/>
    <w:rsid w:val="00CB04E5"/>
    <w:rsid w:val="00CB0ABD"/>
    <w:rsid w:val="00CC2537"/>
    <w:rsid w:val="00CC2D36"/>
    <w:rsid w:val="00CC5AC9"/>
    <w:rsid w:val="00CC709A"/>
    <w:rsid w:val="00CD0108"/>
    <w:rsid w:val="00CD0A9A"/>
    <w:rsid w:val="00CF4A1F"/>
    <w:rsid w:val="00CF4CAB"/>
    <w:rsid w:val="00D02EC5"/>
    <w:rsid w:val="00D0302E"/>
    <w:rsid w:val="00D23A4D"/>
    <w:rsid w:val="00D27332"/>
    <w:rsid w:val="00D27776"/>
    <w:rsid w:val="00D32E15"/>
    <w:rsid w:val="00D36311"/>
    <w:rsid w:val="00D36624"/>
    <w:rsid w:val="00D41650"/>
    <w:rsid w:val="00D51C36"/>
    <w:rsid w:val="00D64E22"/>
    <w:rsid w:val="00D736B0"/>
    <w:rsid w:val="00D831E0"/>
    <w:rsid w:val="00D84429"/>
    <w:rsid w:val="00D863BD"/>
    <w:rsid w:val="00D87F5B"/>
    <w:rsid w:val="00D926E8"/>
    <w:rsid w:val="00DA1722"/>
    <w:rsid w:val="00DA3127"/>
    <w:rsid w:val="00DA3760"/>
    <w:rsid w:val="00DC25D2"/>
    <w:rsid w:val="00DC7AEC"/>
    <w:rsid w:val="00DF014A"/>
    <w:rsid w:val="00DF5762"/>
    <w:rsid w:val="00DF74ED"/>
    <w:rsid w:val="00E0694F"/>
    <w:rsid w:val="00E11144"/>
    <w:rsid w:val="00E128A2"/>
    <w:rsid w:val="00E15426"/>
    <w:rsid w:val="00E30BE7"/>
    <w:rsid w:val="00E328A2"/>
    <w:rsid w:val="00E369AA"/>
    <w:rsid w:val="00E502C8"/>
    <w:rsid w:val="00E63249"/>
    <w:rsid w:val="00E65E19"/>
    <w:rsid w:val="00E705E1"/>
    <w:rsid w:val="00E762BD"/>
    <w:rsid w:val="00E81BA5"/>
    <w:rsid w:val="00E9283F"/>
    <w:rsid w:val="00E96DF3"/>
    <w:rsid w:val="00EB6223"/>
    <w:rsid w:val="00EC5703"/>
    <w:rsid w:val="00EF07D6"/>
    <w:rsid w:val="00F00BB0"/>
    <w:rsid w:val="00F012DD"/>
    <w:rsid w:val="00F01F8B"/>
    <w:rsid w:val="00F03338"/>
    <w:rsid w:val="00F3057F"/>
    <w:rsid w:val="00F43E80"/>
    <w:rsid w:val="00F50F9C"/>
    <w:rsid w:val="00F557EC"/>
    <w:rsid w:val="00F5650B"/>
    <w:rsid w:val="00F5672E"/>
    <w:rsid w:val="00F6064A"/>
    <w:rsid w:val="00F6323E"/>
    <w:rsid w:val="00F65AE1"/>
    <w:rsid w:val="00F70666"/>
    <w:rsid w:val="00F772F1"/>
    <w:rsid w:val="00F94D1A"/>
    <w:rsid w:val="00F963C4"/>
    <w:rsid w:val="00FA49F1"/>
    <w:rsid w:val="00FA52A9"/>
    <w:rsid w:val="00FB0DFC"/>
    <w:rsid w:val="00FB3C4B"/>
    <w:rsid w:val="00FB7ED9"/>
    <w:rsid w:val="00FB7F70"/>
    <w:rsid w:val="00FC1294"/>
    <w:rsid w:val="00FC1D00"/>
    <w:rsid w:val="00FC5BA0"/>
    <w:rsid w:val="00FC6390"/>
    <w:rsid w:val="00FC7F89"/>
    <w:rsid w:val="00FE29BA"/>
    <w:rsid w:val="00FE5E1F"/>
    <w:rsid w:val="00FF19B0"/>
    <w:rsid w:val="00FF5FB4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34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paragraph" w:customStyle="1" w:styleId="UCFB">
    <w:name w:val="UC_FB"/>
    <w:basedOn w:val="Corpodetexto"/>
    <w:uiPriority w:val="99"/>
    <w:rsid w:val="00BE2F89"/>
    <w:pPr>
      <w:keepLines/>
      <w:widowControl w:val="0"/>
      <w:numPr>
        <w:numId w:val="11"/>
      </w:numPr>
      <w:spacing w:line="240" w:lineRule="atLeast"/>
      <w:ind w:right="284"/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ui-messages-error-summary">
    <w:name w:val="ui-messages-error-summary"/>
    <w:basedOn w:val="Fontepargpadro"/>
    <w:rsid w:val="005C0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26120"/>
    <w:rsid w:val="000A6622"/>
    <w:rsid w:val="000B16C1"/>
    <w:rsid w:val="000E70FA"/>
    <w:rsid w:val="00191CE5"/>
    <w:rsid w:val="00287826"/>
    <w:rsid w:val="002B0A85"/>
    <w:rsid w:val="002D2435"/>
    <w:rsid w:val="00343CCD"/>
    <w:rsid w:val="003514BD"/>
    <w:rsid w:val="003768E5"/>
    <w:rsid w:val="003801F5"/>
    <w:rsid w:val="00390EEE"/>
    <w:rsid w:val="004A3077"/>
    <w:rsid w:val="004D7BA8"/>
    <w:rsid w:val="00534822"/>
    <w:rsid w:val="00571926"/>
    <w:rsid w:val="0059613A"/>
    <w:rsid w:val="006556A9"/>
    <w:rsid w:val="006B4123"/>
    <w:rsid w:val="0070072D"/>
    <w:rsid w:val="007678AB"/>
    <w:rsid w:val="007B4147"/>
    <w:rsid w:val="007D0B40"/>
    <w:rsid w:val="00887BDB"/>
    <w:rsid w:val="00926962"/>
    <w:rsid w:val="00990FBA"/>
    <w:rsid w:val="009E2037"/>
    <w:rsid w:val="009F4402"/>
    <w:rsid w:val="00A13B11"/>
    <w:rsid w:val="00A26768"/>
    <w:rsid w:val="00A71BB5"/>
    <w:rsid w:val="00A7401B"/>
    <w:rsid w:val="00B24C97"/>
    <w:rsid w:val="00B409DD"/>
    <w:rsid w:val="00C07B03"/>
    <w:rsid w:val="00C14457"/>
    <w:rsid w:val="00C654AF"/>
    <w:rsid w:val="00CB39A9"/>
    <w:rsid w:val="00CD0F63"/>
    <w:rsid w:val="00D156FD"/>
    <w:rsid w:val="00D16383"/>
    <w:rsid w:val="00D31C51"/>
    <w:rsid w:val="00D653E1"/>
    <w:rsid w:val="00DA3329"/>
    <w:rsid w:val="00E21244"/>
    <w:rsid w:val="00E36FBF"/>
    <w:rsid w:val="00EF3A35"/>
    <w:rsid w:val="00F11697"/>
    <w:rsid w:val="00F40BE9"/>
    <w:rsid w:val="00F545A1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19FF8-9391-4ECA-8E61-8B5369E0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375</TotalTime>
  <Pages>20</Pages>
  <Words>2364</Words>
  <Characters>12769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CSU28 - Gerenciar Manifestação</vt:lpstr>
    </vt:vector>
  </TitlesOfParts>
  <Company/>
  <LinksUpToDate>false</LinksUpToDate>
  <CharactersWithSpaces>15103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CSU28 - Gerenciar Manifestação</dc:title>
  <dc:subject>Versão 1.0</dc:subject>
  <dc:creator>Roberto Mendes</dc:creator>
  <cp:lastModifiedBy>infra</cp:lastModifiedBy>
  <cp:revision>41</cp:revision>
  <cp:lastPrinted>2011-11-25T14:14:00Z</cp:lastPrinted>
  <dcterms:created xsi:type="dcterms:W3CDTF">2013-07-10T12:04:00Z</dcterms:created>
  <dcterms:modified xsi:type="dcterms:W3CDTF">2013-10-14T21:59:00Z</dcterms:modified>
  <cp:category>SISTEMA DE OUVIDORIA</cp:category>
</cp:coreProperties>
</file>
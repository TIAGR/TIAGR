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B629AA" w:rsidRDefault="005C6F22" w:rsidP="00687D73">
      <w:pPr>
        <w:spacing w:after="0" w:line="240" w:lineRule="auto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p w:rsidR="005C6F22" w:rsidRPr="00B629AA" w:rsidRDefault="005C6F22" w:rsidP="00687D73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580675" w:rsidRPr="00B629AA" w:rsidRDefault="00571801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B629AA">
        <w:rPr>
          <w:rFonts w:ascii="Calibri" w:hAnsi="Calibri"/>
          <w:sz w:val="36"/>
          <w:szCs w:val="36"/>
        </w:rPr>
        <w:fldChar w:fldCharType="begin"/>
      </w:r>
      <w:r w:rsidR="00580675" w:rsidRPr="00B629AA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B629AA">
        <w:rPr>
          <w:rFonts w:ascii="Calibri" w:hAnsi="Calibri"/>
          <w:sz w:val="36"/>
          <w:szCs w:val="36"/>
        </w:rPr>
        <w:fldChar w:fldCharType="separate"/>
      </w:r>
      <w:r w:rsidR="007748CD" w:rsidRPr="00B629AA">
        <w:rPr>
          <w:rFonts w:ascii="Calibri" w:hAnsi="Calibri" w:cs="Arial"/>
          <w:sz w:val="36"/>
          <w:szCs w:val="36"/>
        </w:rPr>
        <w:t>SISTEMA DE OUVIDORIA</w:t>
      </w:r>
      <w:r w:rsidRPr="00B629AA">
        <w:rPr>
          <w:rFonts w:ascii="Calibri" w:hAnsi="Calibri"/>
          <w:sz w:val="36"/>
          <w:szCs w:val="36"/>
        </w:rPr>
        <w:fldChar w:fldCharType="end"/>
      </w:r>
    </w:p>
    <w:p w:rsidR="003A2C23" w:rsidRPr="00B629AA" w:rsidRDefault="00552CA2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B629AA">
        <w:rPr>
          <w:rFonts w:ascii="Calibri" w:hAnsi="Calibri"/>
        </w:rPr>
        <w:fldChar w:fldCharType="begin"/>
      </w:r>
      <w:r w:rsidRPr="00B629AA">
        <w:rPr>
          <w:rFonts w:ascii="Calibri" w:hAnsi="Calibri"/>
        </w:rPr>
        <w:instrText xml:space="preserve"> DOCPROPERTY  Title  \* MERGEFORMAT </w:instrText>
      </w:r>
      <w:r w:rsidRPr="00B629AA">
        <w:rPr>
          <w:rFonts w:ascii="Calibri" w:hAnsi="Calibri"/>
        </w:rPr>
        <w:fldChar w:fldCharType="separate"/>
      </w:r>
      <w:r w:rsidR="003646B1" w:rsidRPr="00B629AA">
        <w:rPr>
          <w:rFonts w:ascii="Calibri" w:hAnsi="Calibri" w:cs="Arial"/>
          <w:sz w:val="36"/>
          <w:szCs w:val="36"/>
        </w:rPr>
        <w:t>EI04 - MANTER</w:t>
      </w:r>
      <w:r w:rsidR="003646B1" w:rsidRPr="00B629AA">
        <w:rPr>
          <w:rFonts w:ascii="Calibri" w:hAnsi="Calibri"/>
          <w:sz w:val="36"/>
          <w:szCs w:val="36"/>
        </w:rPr>
        <w:t xml:space="preserve"> CLASSIFICAÇÕES</w:t>
      </w:r>
      <w:r w:rsidRPr="00B629AA">
        <w:rPr>
          <w:rFonts w:ascii="Calibri" w:hAnsi="Calibri"/>
          <w:sz w:val="36"/>
          <w:szCs w:val="36"/>
        </w:rPr>
        <w:fldChar w:fldCharType="end"/>
      </w:r>
    </w:p>
    <w:bookmarkEnd w:id="0"/>
    <w:bookmarkEnd w:id="1"/>
    <w:bookmarkEnd w:id="2"/>
    <w:p w:rsidR="00687D73" w:rsidRPr="00B629AA" w:rsidRDefault="00571801" w:rsidP="00596B95">
      <w:pPr>
        <w:spacing w:line="240" w:lineRule="auto"/>
        <w:jc w:val="right"/>
        <w:rPr>
          <w:rFonts w:ascii="Calibri" w:hAnsi="Calibri" w:cs="Arial"/>
        </w:rPr>
      </w:pPr>
      <w:r w:rsidRPr="00B629AA">
        <w:rPr>
          <w:rFonts w:ascii="Calibri" w:hAnsi="Calibri"/>
        </w:rPr>
        <w:fldChar w:fldCharType="begin"/>
      </w:r>
      <w:r w:rsidR="00F46E52" w:rsidRPr="00B629AA">
        <w:rPr>
          <w:rFonts w:ascii="Calibri" w:hAnsi="Calibri"/>
        </w:rPr>
        <w:instrText xml:space="preserve"> DOCPROPERTY  Subject  \* MERGEFORMAT </w:instrText>
      </w:r>
      <w:r w:rsidRPr="00B629AA">
        <w:rPr>
          <w:rFonts w:ascii="Calibri" w:hAnsi="Calibri"/>
        </w:rPr>
        <w:fldChar w:fldCharType="separate"/>
      </w:r>
      <w:r w:rsidR="0058497E" w:rsidRPr="00B629AA">
        <w:rPr>
          <w:rFonts w:ascii="Calibri" w:eastAsia="Arial Unicode MS" w:hAnsi="Calibri" w:cs="Arial"/>
          <w:kern w:val="3"/>
          <w:sz w:val="24"/>
          <w:szCs w:val="24"/>
        </w:rPr>
        <w:t xml:space="preserve">Versão </w:t>
      </w:r>
      <w:r w:rsidR="003A2C23" w:rsidRPr="00B629AA">
        <w:rPr>
          <w:rFonts w:ascii="Calibri" w:eastAsia="Arial Unicode MS" w:hAnsi="Calibri" w:cs="Arial"/>
          <w:kern w:val="3"/>
          <w:sz w:val="24"/>
          <w:szCs w:val="24"/>
        </w:rPr>
        <w:t>1.</w:t>
      </w:r>
      <w:r w:rsidR="00303BD3" w:rsidRPr="00B629AA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B629AA">
        <w:rPr>
          <w:rFonts w:ascii="Calibri" w:hAnsi="Calibri"/>
        </w:rPr>
        <w:fldChar w:fldCharType="end"/>
      </w:r>
    </w:p>
    <w:p w:rsidR="00831911" w:rsidRPr="00B629AA" w:rsidRDefault="00831911" w:rsidP="00831911">
      <w:pPr>
        <w:rPr>
          <w:rFonts w:ascii="Calibri" w:hAnsi="Calibri"/>
          <w:lang w:val="pt-PT"/>
        </w:rPr>
      </w:pPr>
    </w:p>
    <w:p w:rsidR="00831911" w:rsidRPr="00B629AA" w:rsidRDefault="00831911" w:rsidP="00831911">
      <w:pPr>
        <w:rPr>
          <w:rFonts w:ascii="Calibri" w:hAnsi="Calibri"/>
          <w:lang w:val="pt-PT"/>
        </w:rPr>
      </w:pPr>
    </w:p>
    <w:p w:rsidR="00831911" w:rsidRPr="00B629AA" w:rsidRDefault="00831911" w:rsidP="00831911">
      <w:pPr>
        <w:rPr>
          <w:rFonts w:ascii="Calibri" w:hAnsi="Calibri"/>
          <w:lang w:val="pt-PT"/>
        </w:rPr>
      </w:pPr>
    </w:p>
    <w:p w:rsidR="00687D73" w:rsidRPr="00B629AA" w:rsidRDefault="00687D73" w:rsidP="00687D73">
      <w:pPr>
        <w:rPr>
          <w:rFonts w:ascii="Calibri" w:hAnsi="Calibri"/>
          <w:lang w:val="pt-PT"/>
        </w:rPr>
      </w:pPr>
    </w:p>
    <w:p w:rsidR="00496525" w:rsidRPr="00B629AA" w:rsidRDefault="00496525">
      <w:pPr>
        <w:rPr>
          <w:rFonts w:ascii="Calibri" w:hAnsi="Calibri"/>
          <w:lang w:val="pt-PT"/>
        </w:rPr>
        <w:sectPr w:rsidR="00496525" w:rsidRPr="00B629AA" w:rsidSect="00630775">
          <w:headerReference w:type="default" r:id="rId9"/>
          <w:footerReference w:type="default" r:id="rId10"/>
          <w:headerReference w:type="first" r:id="rId11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5C6F22" w:rsidRPr="00B629AA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B629AA">
        <w:rPr>
          <w:rFonts w:ascii="Calibri" w:hAnsi="Calibri" w:cstheme="minorHAnsi"/>
          <w:sz w:val="20"/>
        </w:rPr>
        <w:lastRenderedPageBreak/>
        <w:t xml:space="preserve">Histórico de </w:t>
      </w:r>
      <w:r w:rsidR="00194473" w:rsidRPr="00B629AA">
        <w:rPr>
          <w:rFonts w:ascii="Calibri" w:hAnsi="Calibri" w:cstheme="minorHAnsi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B629AA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B629AA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B629AA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B629AA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B629AA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5C6F22" w:rsidRPr="00B629AA" w:rsidTr="006601E2">
        <w:trPr>
          <w:trHeight w:val="284"/>
        </w:trPr>
        <w:tc>
          <w:tcPr>
            <w:tcW w:w="797" w:type="pct"/>
          </w:tcPr>
          <w:p w:rsidR="005C6F22" w:rsidRPr="00B629AA" w:rsidRDefault="003646B1" w:rsidP="00A527A8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B629AA">
              <w:rPr>
                <w:rFonts w:ascii="Calibri" w:hAnsi="Calibri" w:cstheme="minorHAnsi"/>
                <w:i w:val="0"/>
                <w:color w:val="auto"/>
                <w:lang w:val="es-ES_tradnl"/>
              </w:rPr>
              <w:t>15</w:t>
            </w:r>
            <w:r w:rsidR="00103CDE" w:rsidRPr="00B629AA">
              <w:rPr>
                <w:rFonts w:ascii="Calibri" w:hAnsi="Calibri" w:cstheme="minorHAnsi"/>
                <w:i w:val="0"/>
                <w:color w:val="auto"/>
                <w:lang w:val="es-ES_tradnl"/>
              </w:rPr>
              <w:t>/</w:t>
            </w:r>
            <w:r w:rsidR="007748CD" w:rsidRPr="00B629AA">
              <w:rPr>
                <w:rFonts w:ascii="Calibri" w:hAnsi="Calibri" w:cstheme="minorHAnsi"/>
                <w:i w:val="0"/>
                <w:color w:val="auto"/>
                <w:lang w:val="es-ES_tradnl"/>
              </w:rPr>
              <w:t>01</w:t>
            </w:r>
            <w:r w:rsidR="00103CDE" w:rsidRPr="00B629AA">
              <w:rPr>
                <w:rFonts w:ascii="Calibri" w:hAnsi="Calibri" w:cstheme="minorHAnsi"/>
                <w:i w:val="0"/>
                <w:color w:val="auto"/>
                <w:lang w:val="es-ES_tradnl"/>
              </w:rPr>
              <w:t>/201</w:t>
            </w:r>
            <w:r w:rsidR="007748CD" w:rsidRPr="00B629AA">
              <w:rPr>
                <w:rFonts w:ascii="Calibri" w:hAnsi="Calibri" w:cstheme="minorHAnsi"/>
                <w:i w:val="0"/>
                <w:color w:val="auto"/>
                <w:lang w:val="es-ES_tradnl"/>
              </w:rPr>
              <w:t>3</w:t>
            </w:r>
          </w:p>
        </w:tc>
        <w:tc>
          <w:tcPr>
            <w:tcW w:w="556" w:type="pct"/>
          </w:tcPr>
          <w:p w:rsidR="005C6F22" w:rsidRPr="00B629AA" w:rsidRDefault="00103CDE" w:rsidP="005860CD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B629AA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5C6F22" w:rsidRPr="00B629AA" w:rsidRDefault="00103CDE" w:rsidP="00496525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B629AA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5C6F22" w:rsidRPr="00B629AA" w:rsidRDefault="00B26BE1" w:rsidP="00B26BE1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B629AA">
              <w:rPr>
                <w:rFonts w:ascii="Calibri" w:hAnsi="Calibri" w:cstheme="minorHAnsi"/>
                <w:i w:val="0"/>
                <w:color w:val="auto"/>
              </w:rPr>
              <w:t>Felipe Almeida</w:t>
            </w:r>
          </w:p>
        </w:tc>
      </w:tr>
      <w:tr w:rsidR="005C6F22" w:rsidRPr="00B629AA" w:rsidTr="006601E2">
        <w:trPr>
          <w:trHeight w:val="284"/>
        </w:trPr>
        <w:tc>
          <w:tcPr>
            <w:tcW w:w="797" w:type="pct"/>
          </w:tcPr>
          <w:p w:rsidR="005C6F22" w:rsidRPr="00B629AA" w:rsidRDefault="00A527A8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05/06/2013</w:t>
            </w:r>
          </w:p>
        </w:tc>
        <w:tc>
          <w:tcPr>
            <w:tcW w:w="556" w:type="pct"/>
          </w:tcPr>
          <w:p w:rsidR="005C6F22" w:rsidRPr="00B629AA" w:rsidRDefault="00303BD3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5C6F22" w:rsidRPr="00B629AA" w:rsidRDefault="00A527A8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5C6F22" w:rsidRPr="00B629AA" w:rsidRDefault="00A527A8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5C6F22" w:rsidRPr="00B629AA" w:rsidTr="006601E2">
        <w:trPr>
          <w:trHeight w:val="284"/>
        </w:trPr>
        <w:tc>
          <w:tcPr>
            <w:tcW w:w="797" w:type="pct"/>
          </w:tcPr>
          <w:p w:rsidR="005C6F22" w:rsidRPr="00B629AA" w:rsidRDefault="00303BD3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05/07/2013</w:t>
            </w:r>
          </w:p>
        </w:tc>
        <w:tc>
          <w:tcPr>
            <w:tcW w:w="556" w:type="pct"/>
          </w:tcPr>
          <w:p w:rsidR="005C6F22" w:rsidRPr="00B629AA" w:rsidRDefault="00303BD3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5C6F22" w:rsidRPr="00B629AA" w:rsidRDefault="00303BD3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Atualização do documento</w:t>
            </w:r>
          </w:p>
        </w:tc>
        <w:tc>
          <w:tcPr>
            <w:tcW w:w="1354" w:type="pct"/>
          </w:tcPr>
          <w:p w:rsidR="005C6F22" w:rsidRPr="00B629AA" w:rsidRDefault="00303BD3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proofErr w:type="spellStart"/>
            <w:r w:rsidRPr="00B629AA">
              <w:rPr>
                <w:rFonts w:ascii="Calibri" w:hAnsi="Calibri" w:cstheme="minorHAnsi"/>
                <w:sz w:val="20"/>
                <w:szCs w:val="20"/>
              </w:rPr>
              <w:t>Julyana</w:t>
            </w:r>
            <w:proofErr w:type="spellEnd"/>
            <w:r w:rsidRPr="00B629AA">
              <w:rPr>
                <w:rFonts w:ascii="Calibri" w:hAnsi="Calibri" w:cstheme="minorHAnsi"/>
                <w:sz w:val="20"/>
                <w:szCs w:val="20"/>
              </w:rPr>
              <w:t xml:space="preserve"> Lima</w:t>
            </w:r>
          </w:p>
        </w:tc>
      </w:tr>
    </w:tbl>
    <w:p w:rsidR="005C6F22" w:rsidRPr="00B629AA" w:rsidRDefault="005C6F22" w:rsidP="005C6F22">
      <w:pPr>
        <w:spacing w:after="0"/>
        <w:rPr>
          <w:rFonts w:ascii="Calibri" w:hAnsi="Calibri" w:cstheme="minorHAnsi"/>
          <w:sz w:val="20"/>
          <w:szCs w:val="20"/>
        </w:rPr>
      </w:pPr>
    </w:p>
    <w:p w:rsidR="003646B1" w:rsidRPr="00B629AA" w:rsidRDefault="003646B1">
      <w:pPr>
        <w:rPr>
          <w:rFonts w:ascii="Calibri" w:hAnsi="Calibri" w:cstheme="minorHAnsi"/>
          <w:sz w:val="20"/>
          <w:szCs w:val="20"/>
          <w:lang w:val="pt-PT"/>
        </w:rPr>
      </w:pPr>
    </w:p>
    <w:p w:rsidR="006601E2" w:rsidRPr="00B629AA" w:rsidRDefault="006601E2" w:rsidP="003646B1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6D7F7A" w:rsidRPr="00B629AA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B629AA">
        <w:rPr>
          <w:rFonts w:ascii="Calibri" w:hAnsi="Calibri" w:cstheme="minorHAnsi"/>
          <w:sz w:val="20"/>
        </w:rPr>
        <w:lastRenderedPageBreak/>
        <w:t xml:space="preserve">Sumário </w:t>
      </w:r>
      <w:r w:rsidR="00571801" w:rsidRPr="00B629AA">
        <w:rPr>
          <w:rFonts w:ascii="Calibri" w:hAnsi="Calibri" w:cstheme="minorHAnsi"/>
          <w:sz w:val="20"/>
        </w:rPr>
        <w:fldChar w:fldCharType="begin"/>
      </w:r>
      <w:r w:rsidR="005C6F22" w:rsidRPr="00B629AA">
        <w:rPr>
          <w:rFonts w:ascii="Calibri" w:hAnsi="Calibri" w:cstheme="minorHAnsi"/>
          <w:sz w:val="20"/>
        </w:rPr>
        <w:instrText xml:space="preserve"> TOC \o "1-3" \h \z \u </w:instrText>
      </w:r>
      <w:r w:rsidR="00571801" w:rsidRPr="00B629AA">
        <w:rPr>
          <w:rFonts w:ascii="Calibri" w:hAnsi="Calibri" w:cstheme="minorHAnsi"/>
          <w:sz w:val="20"/>
        </w:rPr>
        <w:fldChar w:fldCharType="separate"/>
      </w:r>
    </w:p>
    <w:p w:rsidR="006D7F7A" w:rsidRPr="00B629AA" w:rsidRDefault="004463F1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304" w:history="1">
        <w:r w:rsidR="006D7F7A" w:rsidRPr="00B629AA">
          <w:rPr>
            <w:rStyle w:val="Hyperlink"/>
            <w:rFonts w:ascii="Calibri" w:hAnsi="Calibri"/>
            <w:noProof/>
          </w:rPr>
          <w:t>1</w:t>
        </w:r>
        <w:r w:rsidR="006D7F7A" w:rsidRPr="00B629AA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7F7A" w:rsidRPr="00B629AA">
          <w:rPr>
            <w:rStyle w:val="Hyperlink"/>
            <w:rFonts w:ascii="Calibri" w:hAnsi="Calibri"/>
            <w:noProof/>
          </w:rPr>
          <w:t>INTRODUÇÃO</w:t>
        </w:r>
        <w:r w:rsidR="006D7F7A" w:rsidRPr="00B629AA">
          <w:rPr>
            <w:rFonts w:ascii="Calibri" w:hAnsi="Calibri"/>
            <w:noProof/>
            <w:webHidden/>
          </w:rPr>
          <w:tab/>
        </w:r>
        <w:r w:rsidR="006D7F7A" w:rsidRPr="00B629AA">
          <w:rPr>
            <w:rFonts w:ascii="Calibri" w:hAnsi="Calibri"/>
            <w:noProof/>
            <w:webHidden/>
          </w:rPr>
          <w:fldChar w:fldCharType="begin"/>
        </w:r>
        <w:r w:rsidR="006D7F7A" w:rsidRPr="00B629AA">
          <w:rPr>
            <w:rFonts w:ascii="Calibri" w:hAnsi="Calibri"/>
            <w:noProof/>
            <w:webHidden/>
          </w:rPr>
          <w:instrText xml:space="preserve"> PAGEREF _Toc361230304 \h </w:instrText>
        </w:r>
        <w:r w:rsidR="006D7F7A" w:rsidRPr="00B629AA">
          <w:rPr>
            <w:rFonts w:ascii="Calibri" w:hAnsi="Calibri"/>
            <w:noProof/>
            <w:webHidden/>
          </w:rPr>
        </w:r>
        <w:r w:rsidR="006D7F7A" w:rsidRPr="00B629AA">
          <w:rPr>
            <w:rFonts w:ascii="Calibri" w:hAnsi="Calibri"/>
            <w:noProof/>
            <w:webHidden/>
          </w:rPr>
          <w:fldChar w:fldCharType="separate"/>
        </w:r>
        <w:r w:rsidR="006D7F7A" w:rsidRPr="00B629AA">
          <w:rPr>
            <w:rFonts w:ascii="Calibri" w:hAnsi="Calibri"/>
            <w:noProof/>
            <w:webHidden/>
          </w:rPr>
          <w:t>4</w:t>
        </w:r>
        <w:r w:rsidR="006D7F7A" w:rsidRPr="00B629AA">
          <w:rPr>
            <w:rFonts w:ascii="Calibri" w:hAnsi="Calibri"/>
            <w:noProof/>
            <w:webHidden/>
          </w:rPr>
          <w:fldChar w:fldCharType="end"/>
        </w:r>
      </w:hyperlink>
    </w:p>
    <w:p w:rsidR="006D7F7A" w:rsidRPr="00B629AA" w:rsidRDefault="004463F1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305" w:history="1">
        <w:r w:rsidR="006D7F7A" w:rsidRPr="00B629AA">
          <w:rPr>
            <w:rStyle w:val="Hyperlink"/>
            <w:rFonts w:ascii="Calibri" w:hAnsi="Calibri"/>
            <w:noProof/>
          </w:rPr>
          <w:t>2</w:t>
        </w:r>
        <w:r w:rsidR="006D7F7A" w:rsidRPr="00B629AA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7F7A" w:rsidRPr="00B629AA">
          <w:rPr>
            <w:rStyle w:val="Hyperlink"/>
            <w:rFonts w:ascii="Calibri" w:hAnsi="Calibri"/>
            <w:noProof/>
          </w:rPr>
          <w:t>Definições, Acrônimos e Abreviações</w:t>
        </w:r>
        <w:r w:rsidR="006D7F7A" w:rsidRPr="00B629AA">
          <w:rPr>
            <w:rFonts w:ascii="Calibri" w:hAnsi="Calibri"/>
            <w:noProof/>
            <w:webHidden/>
          </w:rPr>
          <w:tab/>
        </w:r>
        <w:r w:rsidR="006D7F7A" w:rsidRPr="00B629AA">
          <w:rPr>
            <w:rFonts w:ascii="Calibri" w:hAnsi="Calibri"/>
            <w:noProof/>
            <w:webHidden/>
          </w:rPr>
          <w:fldChar w:fldCharType="begin"/>
        </w:r>
        <w:r w:rsidR="006D7F7A" w:rsidRPr="00B629AA">
          <w:rPr>
            <w:rFonts w:ascii="Calibri" w:hAnsi="Calibri"/>
            <w:noProof/>
            <w:webHidden/>
          </w:rPr>
          <w:instrText xml:space="preserve"> PAGEREF _Toc361230305 \h </w:instrText>
        </w:r>
        <w:r w:rsidR="006D7F7A" w:rsidRPr="00B629AA">
          <w:rPr>
            <w:rFonts w:ascii="Calibri" w:hAnsi="Calibri"/>
            <w:noProof/>
            <w:webHidden/>
          </w:rPr>
        </w:r>
        <w:r w:rsidR="006D7F7A" w:rsidRPr="00B629AA">
          <w:rPr>
            <w:rFonts w:ascii="Calibri" w:hAnsi="Calibri"/>
            <w:noProof/>
            <w:webHidden/>
          </w:rPr>
          <w:fldChar w:fldCharType="separate"/>
        </w:r>
        <w:r w:rsidR="006D7F7A" w:rsidRPr="00B629AA">
          <w:rPr>
            <w:rFonts w:ascii="Calibri" w:hAnsi="Calibri"/>
            <w:noProof/>
            <w:webHidden/>
          </w:rPr>
          <w:t>4</w:t>
        </w:r>
        <w:r w:rsidR="006D7F7A" w:rsidRPr="00B629AA">
          <w:rPr>
            <w:rFonts w:ascii="Calibri" w:hAnsi="Calibri"/>
            <w:noProof/>
            <w:webHidden/>
          </w:rPr>
          <w:fldChar w:fldCharType="end"/>
        </w:r>
      </w:hyperlink>
    </w:p>
    <w:p w:rsidR="006D7F7A" w:rsidRPr="00B629AA" w:rsidRDefault="004463F1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306" w:history="1">
        <w:r w:rsidR="006D7F7A" w:rsidRPr="00B629AA">
          <w:rPr>
            <w:rStyle w:val="Hyperlink"/>
            <w:rFonts w:ascii="Calibri" w:hAnsi="Calibri"/>
            <w:noProof/>
          </w:rPr>
          <w:t>3</w:t>
        </w:r>
        <w:r w:rsidR="006D7F7A" w:rsidRPr="00B629AA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7F7A" w:rsidRPr="00B629AA">
          <w:rPr>
            <w:rStyle w:val="Hyperlink"/>
            <w:rFonts w:ascii="Calibri" w:hAnsi="Calibri"/>
            <w:noProof/>
          </w:rPr>
          <w:t>Referências</w:t>
        </w:r>
        <w:r w:rsidR="006D7F7A" w:rsidRPr="00B629AA">
          <w:rPr>
            <w:rFonts w:ascii="Calibri" w:hAnsi="Calibri"/>
            <w:noProof/>
            <w:webHidden/>
          </w:rPr>
          <w:tab/>
        </w:r>
        <w:r w:rsidR="006D7F7A" w:rsidRPr="00B629AA">
          <w:rPr>
            <w:rFonts w:ascii="Calibri" w:hAnsi="Calibri"/>
            <w:noProof/>
            <w:webHidden/>
          </w:rPr>
          <w:fldChar w:fldCharType="begin"/>
        </w:r>
        <w:r w:rsidR="006D7F7A" w:rsidRPr="00B629AA">
          <w:rPr>
            <w:rFonts w:ascii="Calibri" w:hAnsi="Calibri"/>
            <w:noProof/>
            <w:webHidden/>
          </w:rPr>
          <w:instrText xml:space="preserve"> PAGEREF _Toc361230306 \h </w:instrText>
        </w:r>
        <w:r w:rsidR="006D7F7A" w:rsidRPr="00B629AA">
          <w:rPr>
            <w:rFonts w:ascii="Calibri" w:hAnsi="Calibri"/>
            <w:noProof/>
            <w:webHidden/>
          </w:rPr>
        </w:r>
        <w:r w:rsidR="006D7F7A" w:rsidRPr="00B629AA">
          <w:rPr>
            <w:rFonts w:ascii="Calibri" w:hAnsi="Calibri"/>
            <w:noProof/>
            <w:webHidden/>
          </w:rPr>
          <w:fldChar w:fldCharType="separate"/>
        </w:r>
        <w:r w:rsidR="006D7F7A" w:rsidRPr="00B629AA">
          <w:rPr>
            <w:rFonts w:ascii="Calibri" w:hAnsi="Calibri"/>
            <w:noProof/>
            <w:webHidden/>
          </w:rPr>
          <w:t>4</w:t>
        </w:r>
        <w:r w:rsidR="006D7F7A" w:rsidRPr="00B629AA">
          <w:rPr>
            <w:rFonts w:ascii="Calibri" w:hAnsi="Calibri"/>
            <w:noProof/>
            <w:webHidden/>
          </w:rPr>
          <w:fldChar w:fldCharType="end"/>
        </w:r>
      </w:hyperlink>
    </w:p>
    <w:p w:rsidR="006D7F7A" w:rsidRPr="00B629AA" w:rsidRDefault="004463F1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307" w:history="1">
        <w:r w:rsidR="006D7F7A" w:rsidRPr="00B629AA">
          <w:rPr>
            <w:rStyle w:val="Hyperlink"/>
            <w:rFonts w:ascii="Calibri" w:hAnsi="Calibri"/>
            <w:noProof/>
          </w:rPr>
          <w:t>4</w:t>
        </w:r>
        <w:r w:rsidR="006D7F7A" w:rsidRPr="00B629AA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7F7A" w:rsidRPr="00B629AA">
          <w:rPr>
            <w:rStyle w:val="Hyperlink"/>
            <w:rFonts w:ascii="Calibri" w:hAnsi="Calibri"/>
            <w:noProof/>
          </w:rPr>
          <w:t>Detalhamento da Apresentação</w:t>
        </w:r>
        <w:r w:rsidR="006D7F7A" w:rsidRPr="00B629AA">
          <w:rPr>
            <w:rFonts w:ascii="Calibri" w:hAnsi="Calibri"/>
            <w:noProof/>
            <w:webHidden/>
          </w:rPr>
          <w:tab/>
        </w:r>
        <w:r w:rsidR="006D7F7A" w:rsidRPr="00B629AA">
          <w:rPr>
            <w:rFonts w:ascii="Calibri" w:hAnsi="Calibri"/>
            <w:noProof/>
            <w:webHidden/>
          </w:rPr>
          <w:fldChar w:fldCharType="begin"/>
        </w:r>
        <w:r w:rsidR="006D7F7A" w:rsidRPr="00B629AA">
          <w:rPr>
            <w:rFonts w:ascii="Calibri" w:hAnsi="Calibri"/>
            <w:noProof/>
            <w:webHidden/>
          </w:rPr>
          <w:instrText xml:space="preserve"> PAGEREF _Toc361230307 \h </w:instrText>
        </w:r>
        <w:r w:rsidR="006D7F7A" w:rsidRPr="00B629AA">
          <w:rPr>
            <w:rFonts w:ascii="Calibri" w:hAnsi="Calibri"/>
            <w:noProof/>
            <w:webHidden/>
          </w:rPr>
        </w:r>
        <w:r w:rsidR="006D7F7A" w:rsidRPr="00B629AA">
          <w:rPr>
            <w:rFonts w:ascii="Calibri" w:hAnsi="Calibri"/>
            <w:noProof/>
            <w:webHidden/>
          </w:rPr>
          <w:fldChar w:fldCharType="separate"/>
        </w:r>
        <w:r w:rsidR="006D7F7A" w:rsidRPr="00B629AA">
          <w:rPr>
            <w:rFonts w:ascii="Calibri" w:hAnsi="Calibri"/>
            <w:noProof/>
            <w:webHidden/>
          </w:rPr>
          <w:t>5</w:t>
        </w:r>
        <w:r w:rsidR="006D7F7A" w:rsidRPr="00B629AA">
          <w:rPr>
            <w:rFonts w:ascii="Calibri" w:hAnsi="Calibri"/>
            <w:noProof/>
            <w:webHidden/>
          </w:rPr>
          <w:fldChar w:fldCharType="end"/>
        </w:r>
      </w:hyperlink>
    </w:p>
    <w:p w:rsidR="006D7F7A" w:rsidRPr="00B629AA" w:rsidRDefault="004463F1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308" w:history="1">
        <w:r w:rsidR="006D7F7A" w:rsidRPr="00B629AA">
          <w:rPr>
            <w:rStyle w:val="Hyperlink"/>
            <w:rFonts w:ascii="Calibri" w:hAnsi="Calibri"/>
            <w:noProof/>
          </w:rPr>
          <w:t>4.1.</w:t>
        </w:r>
        <w:r w:rsidR="006D7F7A" w:rsidRPr="00B629AA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6D7F7A" w:rsidRPr="00B629AA">
          <w:rPr>
            <w:rStyle w:val="Hyperlink"/>
            <w:rFonts w:ascii="Calibri" w:hAnsi="Calibri"/>
            <w:noProof/>
          </w:rPr>
          <w:t>Classificação</w:t>
        </w:r>
        <w:r w:rsidR="006D7F7A" w:rsidRPr="00B629AA">
          <w:rPr>
            <w:rFonts w:ascii="Calibri" w:hAnsi="Calibri"/>
            <w:noProof/>
            <w:webHidden/>
          </w:rPr>
          <w:tab/>
        </w:r>
        <w:r w:rsidR="006D7F7A" w:rsidRPr="00B629AA">
          <w:rPr>
            <w:rFonts w:ascii="Calibri" w:hAnsi="Calibri"/>
            <w:noProof/>
            <w:webHidden/>
          </w:rPr>
          <w:fldChar w:fldCharType="begin"/>
        </w:r>
        <w:r w:rsidR="006D7F7A" w:rsidRPr="00B629AA">
          <w:rPr>
            <w:rFonts w:ascii="Calibri" w:hAnsi="Calibri"/>
            <w:noProof/>
            <w:webHidden/>
          </w:rPr>
          <w:instrText xml:space="preserve"> PAGEREF _Toc361230308 \h </w:instrText>
        </w:r>
        <w:r w:rsidR="006D7F7A" w:rsidRPr="00B629AA">
          <w:rPr>
            <w:rFonts w:ascii="Calibri" w:hAnsi="Calibri"/>
            <w:noProof/>
            <w:webHidden/>
          </w:rPr>
        </w:r>
        <w:r w:rsidR="006D7F7A" w:rsidRPr="00B629AA">
          <w:rPr>
            <w:rFonts w:ascii="Calibri" w:hAnsi="Calibri"/>
            <w:noProof/>
            <w:webHidden/>
          </w:rPr>
          <w:fldChar w:fldCharType="separate"/>
        </w:r>
        <w:r w:rsidR="006D7F7A" w:rsidRPr="00B629AA">
          <w:rPr>
            <w:rFonts w:ascii="Calibri" w:hAnsi="Calibri"/>
            <w:noProof/>
            <w:webHidden/>
          </w:rPr>
          <w:t>5</w:t>
        </w:r>
        <w:r w:rsidR="006D7F7A" w:rsidRPr="00B629AA">
          <w:rPr>
            <w:rFonts w:ascii="Calibri" w:hAnsi="Calibri"/>
            <w:noProof/>
            <w:webHidden/>
          </w:rPr>
          <w:fldChar w:fldCharType="end"/>
        </w:r>
      </w:hyperlink>
    </w:p>
    <w:p w:rsidR="006D7F7A" w:rsidRPr="00B629AA" w:rsidRDefault="004463F1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309" w:history="1">
        <w:r w:rsidR="006D7F7A" w:rsidRPr="00B629AA">
          <w:rPr>
            <w:rStyle w:val="Hyperlink"/>
            <w:rFonts w:ascii="Calibri" w:hAnsi="Calibri"/>
            <w:noProof/>
          </w:rPr>
          <w:t>4.2.</w:t>
        </w:r>
        <w:r w:rsidR="006D7F7A" w:rsidRPr="00B629AA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6D7F7A" w:rsidRPr="00B629AA">
          <w:rPr>
            <w:rStyle w:val="Hyperlink"/>
            <w:rFonts w:ascii="Calibri" w:hAnsi="Calibri"/>
            <w:noProof/>
          </w:rPr>
          <w:t>Nova Classificação</w:t>
        </w:r>
        <w:r w:rsidR="006D7F7A" w:rsidRPr="00B629AA">
          <w:rPr>
            <w:rFonts w:ascii="Calibri" w:hAnsi="Calibri"/>
            <w:noProof/>
            <w:webHidden/>
          </w:rPr>
          <w:tab/>
        </w:r>
        <w:r w:rsidR="006D7F7A" w:rsidRPr="00B629AA">
          <w:rPr>
            <w:rFonts w:ascii="Calibri" w:hAnsi="Calibri"/>
            <w:noProof/>
            <w:webHidden/>
          </w:rPr>
          <w:fldChar w:fldCharType="begin"/>
        </w:r>
        <w:r w:rsidR="006D7F7A" w:rsidRPr="00B629AA">
          <w:rPr>
            <w:rFonts w:ascii="Calibri" w:hAnsi="Calibri"/>
            <w:noProof/>
            <w:webHidden/>
          </w:rPr>
          <w:instrText xml:space="preserve"> PAGEREF _Toc361230309 \h </w:instrText>
        </w:r>
        <w:r w:rsidR="006D7F7A" w:rsidRPr="00B629AA">
          <w:rPr>
            <w:rFonts w:ascii="Calibri" w:hAnsi="Calibri"/>
            <w:noProof/>
            <w:webHidden/>
          </w:rPr>
        </w:r>
        <w:r w:rsidR="006D7F7A" w:rsidRPr="00B629AA">
          <w:rPr>
            <w:rFonts w:ascii="Calibri" w:hAnsi="Calibri"/>
            <w:noProof/>
            <w:webHidden/>
          </w:rPr>
          <w:fldChar w:fldCharType="separate"/>
        </w:r>
        <w:r w:rsidR="006D7F7A" w:rsidRPr="00B629AA">
          <w:rPr>
            <w:rFonts w:ascii="Calibri" w:hAnsi="Calibri"/>
            <w:noProof/>
            <w:webHidden/>
          </w:rPr>
          <w:t>5</w:t>
        </w:r>
        <w:r w:rsidR="006D7F7A" w:rsidRPr="00B629AA">
          <w:rPr>
            <w:rFonts w:ascii="Calibri" w:hAnsi="Calibri"/>
            <w:noProof/>
            <w:webHidden/>
          </w:rPr>
          <w:fldChar w:fldCharType="end"/>
        </w:r>
      </w:hyperlink>
    </w:p>
    <w:p w:rsidR="006D7F7A" w:rsidRPr="00B629AA" w:rsidRDefault="004463F1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310" w:history="1">
        <w:r w:rsidR="006D7F7A" w:rsidRPr="00B629AA">
          <w:rPr>
            <w:rStyle w:val="Hyperlink"/>
            <w:rFonts w:ascii="Calibri" w:hAnsi="Calibri"/>
            <w:noProof/>
          </w:rPr>
          <w:t>4.2.1.</w:t>
        </w:r>
        <w:r w:rsidR="006D7F7A" w:rsidRPr="00B629AA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6D7F7A" w:rsidRPr="00B629AA">
          <w:rPr>
            <w:rStyle w:val="Hyperlink"/>
            <w:rFonts w:ascii="Calibri" w:hAnsi="Calibri"/>
            <w:noProof/>
          </w:rPr>
          <w:t>Itens de Controle</w:t>
        </w:r>
        <w:r w:rsidR="006D7F7A" w:rsidRPr="00B629AA">
          <w:rPr>
            <w:rFonts w:ascii="Calibri" w:hAnsi="Calibri"/>
            <w:noProof/>
            <w:webHidden/>
          </w:rPr>
          <w:tab/>
        </w:r>
        <w:r w:rsidR="006D7F7A" w:rsidRPr="00B629AA">
          <w:rPr>
            <w:rFonts w:ascii="Calibri" w:hAnsi="Calibri"/>
            <w:noProof/>
            <w:webHidden/>
          </w:rPr>
          <w:fldChar w:fldCharType="begin"/>
        </w:r>
        <w:r w:rsidR="006D7F7A" w:rsidRPr="00B629AA">
          <w:rPr>
            <w:rFonts w:ascii="Calibri" w:hAnsi="Calibri"/>
            <w:noProof/>
            <w:webHidden/>
          </w:rPr>
          <w:instrText xml:space="preserve"> PAGEREF _Toc361230310 \h </w:instrText>
        </w:r>
        <w:r w:rsidR="006D7F7A" w:rsidRPr="00B629AA">
          <w:rPr>
            <w:rFonts w:ascii="Calibri" w:hAnsi="Calibri"/>
            <w:noProof/>
            <w:webHidden/>
          </w:rPr>
        </w:r>
        <w:r w:rsidR="006D7F7A" w:rsidRPr="00B629AA">
          <w:rPr>
            <w:rFonts w:ascii="Calibri" w:hAnsi="Calibri"/>
            <w:noProof/>
            <w:webHidden/>
          </w:rPr>
          <w:fldChar w:fldCharType="separate"/>
        </w:r>
        <w:r w:rsidR="006D7F7A" w:rsidRPr="00B629AA">
          <w:rPr>
            <w:rFonts w:ascii="Calibri" w:hAnsi="Calibri"/>
            <w:noProof/>
            <w:webHidden/>
          </w:rPr>
          <w:t>5</w:t>
        </w:r>
        <w:r w:rsidR="006D7F7A" w:rsidRPr="00B629AA">
          <w:rPr>
            <w:rFonts w:ascii="Calibri" w:hAnsi="Calibri"/>
            <w:noProof/>
            <w:webHidden/>
          </w:rPr>
          <w:fldChar w:fldCharType="end"/>
        </w:r>
      </w:hyperlink>
    </w:p>
    <w:p w:rsidR="006D7F7A" w:rsidRPr="00B629AA" w:rsidRDefault="004463F1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311" w:history="1">
        <w:r w:rsidR="006D7F7A" w:rsidRPr="00B629AA">
          <w:rPr>
            <w:rStyle w:val="Hyperlink"/>
            <w:rFonts w:ascii="Calibri" w:hAnsi="Calibri"/>
            <w:noProof/>
          </w:rPr>
          <w:t>4.3.</w:t>
        </w:r>
        <w:r w:rsidR="006D7F7A" w:rsidRPr="00B629AA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6D7F7A" w:rsidRPr="00B629AA">
          <w:rPr>
            <w:rStyle w:val="Hyperlink"/>
            <w:rFonts w:ascii="Calibri" w:hAnsi="Calibri"/>
            <w:noProof/>
          </w:rPr>
          <w:t>Editar Classificação</w:t>
        </w:r>
        <w:r w:rsidR="006D7F7A" w:rsidRPr="00B629AA">
          <w:rPr>
            <w:rFonts w:ascii="Calibri" w:hAnsi="Calibri"/>
            <w:noProof/>
            <w:webHidden/>
          </w:rPr>
          <w:tab/>
        </w:r>
        <w:r w:rsidR="006D7F7A" w:rsidRPr="00B629AA">
          <w:rPr>
            <w:rFonts w:ascii="Calibri" w:hAnsi="Calibri"/>
            <w:noProof/>
            <w:webHidden/>
          </w:rPr>
          <w:fldChar w:fldCharType="begin"/>
        </w:r>
        <w:r w:rsidR="006D7F7A" w:rsidRPr="00B629AA">
          <w:rPr>
            <w:rFonts w:ascii="Calibri" w:hAnsi="Calibri"/>
            <w:noProof/>
            <w:webHidden/>
          </w:rPr>
          <w:instrText xml:space="preserve"> PAGEREF _Toc361230311 \h </w:instrText>
        </w:r>
        <w:r w:rsidR="006D7F7A" w:rsidRPr="00B629AA">
          <w:rPr>
            <w:rFonts w:ascii="Calibri" w:hAnsi="Calibri"/>
            <w:noProof/>
            <w:webHidden/>
          </w:rPr>
        </w:r>
        <w:r w:rsidR="006D7F7A" w:rsidRPr="00B629AA">
          <w:rPr>
            <w:rFonts w:ascii="Calibri" w:hAnsi="Calibri"/>
            <w:noProof/>
            <w:webHidden/>
          </w:rPr>
          <w:fldChar w:fldCharType="separate"/>
        </w:r>
        <w:r w:rsidR="006D7F7A" w:rsidRPr="00B629AA">
          <w:rPr>
            <w:rFonts w:ascii="Calibri" w:hAnsi="Calibri"/>
            <w:noProof/>
            <w:webHidden/>
          </w:rPr>
          <w:t>6</w:t>
        </w:r>
        <w:r w:rsidR="006D7F7A" w:rsidRPr="00B629AA">
          <w:rPr>
            <w:rFonts w:ascii="Calibri" w:hAnsi="Calibri"/>
            <w:noProof/>
            <w:webHidden/>
          </w:rPr>
          <w:fldChar w:fldCharType="end"/>
        </w:r>
      </w:hyperlink>
    </w:p>
    <w:p w:rsidR="006D7F7A" w:rsidRPr="00B629AA" w:rsidRDefault="004463F1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312" w:history="1">
        <w:r w:rsidR="006D7F7A" w:rsidRPr="00B629AA">
          <w:rPr>
            <w:rStyle w:val="Hyperlink"/>
            <w:rFonts w:ascii="Calibri" w:hAnsi="Calibri"/>
            <w:noProof/>
          </w:rPr>
          <w:t>4.3.1.</w:t>
        </w:r>
        <w:r w:rsidR="006D7F7A" w:rsidRPr="00B629AA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6D7F7A" w:rsidRPr="00B629AA">
          <w:rPr>
            <w:rStyle w:val="Hyperlink"/>
            <w:rFonts w:ascii="Calibri" w:hAnsi="Calibri"/>
            <w:noProof/>
          </w:rPr>
          <w:t>Itens de Controle</w:t>
        </w:r>
        <w:r w:rsidR="006D7F7A" w:rsidRPr="00B629AA">
          <w:rPr>
            <w:rFonts w:ascii="Calibri" w:hAnsi="Calibri"/>
            <w:noProof/>
            <w:webHidden/>
          </w:rPr>
          <w:tab/>
        </w:r>
        <w:r w:rsidR="006D7F7A" w:rsidRPr="00B629AA">
          <w:rPr>
            <w:rFonts w:ascii="Calibri" w:hAnsi="Calibri"/>
            <w:noProof/>
            <w:webHidden/>
          </w:rPr>
          <w:fldChar w:fldCharType="begin"/>
        </w:r>
        <w:r w:rsidR="006D7F7A" w:rsidRPr="00B629AA">
          <w:rPr>
            <w:rFonts w:ascii="Calibri" w:hAnsi="Calibri"/>
            <w:noProof/>
            <w:webHidden/>
          </w:rPr>
          <w:instrText xml:space="preserve"> PAGEREF _Toc361230312 \h </w:instrText>
        </w:r>
        <w:r w:rsidR="006D7F7A" w:rsidRPr="00B629AA">
          <w:rPr>
            <w:rFonts w:ascii="Calibri" w:hAnsi="Calibri"/>
            <w:noProof/>
            <w:webHidden/>
          </w:rPr>
        </w:r>
        <w:r w:rsidR="006D7F7A" w:rsidRPr="00B629AA">
          <w:rPr>
            <w:rFonts w:ascii="Calibri" w:hAnsi="Calibri"/>
            <w:noProof/>
            <w:webHidden/>
          </w:rPr>
          <w:fldChar w:fldCharType="separate"/>
        </w:r>
        <w:r w:rsidR="006D7F7A" w:rsidRPr="00B629AA">
          <w:rPr>
            <w:rFonts w:ascii="Calibri" w:hAnsi="Calibri"/>
            <w:noProof/>
            <w:webHidden/>
          </w:rPr>
          <w:t>7</w:t>
        </w:r>
        <w:r w:rsidR="006D7F7A" w:rsidRPr="00B629AA">
          <w:rPr>
            <w:rFonts w:ascii="Calibri" w:hAnsi="Calibri"/>
            <w:noProof/>
            <w:webHidden/>
          </w:rPr>
          <w:fldChar w:fldCharType="end"/>
        </w:r>
      </w:hyperlink>
    </w:p>
    <w:p w:rsidR="006D7F7A" w:rsidRPr="00B629AA" w:rsidRDefault="004463F1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313" w:history="1">
        <w:r w:rsidR="006D7F7A" w:rsidRPr="00B629AA">
          <w:rPr>
            <w:rStyle w:val="Hyperlink"/>
            <w:rFonts w:ascii="Calibri" w:hAnsi="Calibri"/>
            <w:noProof/>
          </w:rPr>
          <w:t>4.4.</w:t>
        </w:r>
        <w:r w:rsidR="006D7F7A" w:rsidRPr="00B629AA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6D7F7A" w:rsidRPr="00B629AA">
          <w:rPr>
            <w:rStyle w:val="Hyperlink"/>
            <w:rFonts w:ascii="Calibri" w:hAnsi="Calibri"/>
            <w:noProof/>
          </w:rPr>
          <w:t>Editar Classificação (Consulta Implícita)</w:t>
        </w:r>
        <w:r w:rsidR="006D7F7A" w:rsidRPr="00B629AA">
          <w:rPr>
            <w:rFonts w:ascii="Calibri" w:hAnsi="Calibri"/>
            <w:noProof/>
            <w:webHidden/>
          </w:rPr>
          <w:tab/>
        </w:r>
        <w:r w:rsidR="006D7F7A" w:rsidRPr="00B629AA">
          <w:rPr>
            <w:rFonts w:ascii="Calibri" w:hAnsi="Calibri"/>
            <w:noProof/>
            <w:webHidden/>
          </w:rPr>
          <w:fldChar w:fldCharType="begin"/>
        </w:r>
        <w:r w:rsidR="006D7F7A" w:rsidRPr="00B629AA">
          <w:rPr>
            <w:rFonts w:ascii="Calibri" w:hAnsi="Calibri"/>
            <w:noProof/>
            <w:webHidden/>
          </w:rPr>
          <w:instrText xml:space="preserve"> PAGEREF _Toc361230313 \h </w:instrText>
        </w:r>
        <w:r w:rsidR="006D7F7A" w:rsidRPr="00B629AA">
          <w:rPr>
            <w:rFonts w:ascii="Calibri" w:hAnsi="Calibri"/>
            <w:noProof/>
            <w:webHidden/>
          </w:rPr>
        </w:r>
        <w:r w:rsidR="006D7F7A" w:rsidRPr="00B629AA">
          <w:rPr>
            <w:rFonts w:ascii="Calibri" w:hAnsi="Calibri"/>
            <w:noProof/>
            <w:webHidden/>
          </w:rPr>
          <w:fldChar w:fldCharType="separate"/>
        </w:r>
        <w:r w:rsidR="006D7F7A" w:rsidRPr="00B629AA">
          <w:rPr>
            <w:rFonts w:ascii="Calibri" w:hAnsi="Calibri"/>
            <w:noProof/>
            <w:webHidden/>
          </w:rPr>
          <w:t>7</w:t>
        </w:r>
        <w:r w:rsidR="006D7F7A" w:rsidRPr="00B629AA">
          <w:rPr>
            <w:rFonts w:ascii="Calibri" w:hAnsi="Calibri"/>
            <w:noProof/>
            <w:webHidden/>
          </w:rPr>
          <w:fldChar w:fldCharType="end"/>
        </w:r>
      </w:hyperlink>
    </w:p>
    <w:p w:rsidR="006D7F7A" w:rsidRPr="00B629AA" w:rsidRDefault="004463F1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314" w:history="1">
        <w:r w:rsidR="006D7F7A" w:rsidRPr="00B629AA">
          <w:rPr>
            <w:rStyle w:val="Hyperlink"/>
            <w:rFonts w:ascii="Calibri" w:hAnsi="Calibri"/>
            <w:noProof/>
          </w:rPr>
          <w:t>4.4.1.</w:t>
        </w:r>
        <w:r w:rsidR="006D7F7A" w:rsidRPr="00B629AA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6D7F7A" w:rsidRPr="00B629AA">
          <w:rPr>
            <w:rStyle w:val="Hyperlink"/>
            <w:rFonts w:ascii="Calibri" w:hAnsi="Calibri"/>
            <w:noProof/>
          </w:rPr>
          <w:t>Itens de Controle</w:t>
        </w:r>
        <w:r w:rsidR="006D7F7A" w:rsidRPr="00B629AA">
          <w:rPr>
            <w:rFonts w:ascii="Calibri" w:hAnsi="Calibri"/>
            <w:noProof/>
            <w:webHidden/>
          </w:rPr>
          <w:tab/>
        </w:r>
        <w:r w:rsidR="006D7F7A" w:rsidRPr="00B629AA">
          <w:rPr>
            <w:rFonts w:ascii="Calibri" w:hAnsi="Calibri"/>
            <w:noProof/>
            <w:webHidden/>
          </w:rPr>
          <w:fldChar w:fldCharType="begin"/>
        </w:r>
        <w:r w:rsidR="006D7F7A" w:rsidRPr="00B629AA">
          <w:rPr>
            <w:rFonts w:ascii="Calibri" w:hAnsi="Calibri"/>
            <w:noProof/>
            <w:webHidden/>
          </w:rPr>
          <w:instrText xml:space="preserve"> PAGEREF _Toc361230314 \h </w:instrText>
        </w:r>
        <w:r w:rsidR="006D7F7A" w:rsidRPr="00B629AA">
          <w:rPr>
            <w:rFonts w:ascii="Calibri" w:hAnsi="Calibri"/>
            <w:noProof/>
            <w:webHidden/>
          </w:rPr>
        </w:r>
        <w:r w:rsidR="006D7F7A" w:rsidRPr="00B629AA">
          <w:rPr>
            <w:rFonts w:ascii="Calibri" w:hAnsi="Calibri"/>
            <w:noProof/>
            <w:webHidden/>
          </w:rPr>
          <w:fldChar w:fldCharType="separate"/>
        </w:r>
        <w:r w:rsidR="006D7F7A" w:rsidRPr="00B629AA">
          <w:rPr>
            <w:rFonts w:ascii="Calibri" w:hAnsi="Calibri"/>
            <w:noProof/>
            <w:webHidden/>
          </w:rPr>
          <w:t>8</w:t>
        </w:r>
        <w:r w:rsidR="006D7F7A" w:rsidRPr="00B629AA">
          <w:rPr>
            <w:rFonts w:ascii="Calibri" w:hAnsi="Calibri"/>
            <w:noProof/>
            <w:webHidden/>
          </w:rPr>
          <w:fldChar w:fldCharType="end"/>
        </w:r>
      </w:hyperlink>
    </w:p>
    <w:p w:rsidR="006D7F7A" w:rsidRPr="00B629AA" w:rsidRDefault="004463F1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315" w:history="1">
        <w:r w:rsidR="006D7F7A" w:rsidRPr="00B629AA">
          <w:rPr>
            <w:rStyle w:val="Hyperlink"/>
            <w:rFonts w:ascii="Calibri" w:hAnsi="Calibri"/>
            <w:noProof/>
          </w:rPr>
          <w:t>4.5.</w:t>
        </w:r>
        <w:r w:rsidR="006D7F7A" w:rsidRPr="00B629AA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6D7F7A" w:rsidRPr="00B629AA">
          <w:rPr>
            <w:rStyle w:val="Hyperlink"/>
            <w:rFonts w:ascii="Calibri" w:hAnsi="Calibri"/>
            <w:noProof/>
          </w:rPr>
          <w:t>Listar Classificação</w:t>
        </w:r>
        <w:r w:rsidR="006D7F7A" w:rsidRPr="00B629AA">
          <w:rPr>
            <w:rFonts w:ascii="Calibri" w:hAnsi="Calibri"/>
            <w:noProof/>
            <w:webHidden/>
          </w:rPr>
          <w:tab/>
        </w:r>
        <w:r w:rsidR="006D7F7A" w:rsidRPr="00B629AA">
          <w:rPr>
            <w:rFonts w:ascii="Calibri" w:hAnsi="Calibri"/>
            <w:noProof/>
            <w:webHidden/>
          </w:rPr>
          <w:fldChar w:fldCharType="begin"/>
        </w:r>
        <w:r w:rsidR="006D7F7A" w:rsidRPr="00B629AA">
          <w:rPr>
            <w:rFonts w:ascii="Calibri" w:hAnsi="Calibri"/>
            <w:noProof/>
            <w:webHidden/>
          </w:rPr>
          <w:instrText xml:space="preserve"> PAGEREF _Toc361230315 \h </w:instrText>
        </w:r>
        <w:r w:rsidR="006D7F7A" w:rsidRPr="00B629AA">
          <w:rPr>
            <w:rFonts w:ascii="Calibri" w:hAnsi="Calibri"/>
            <w:noProof/>
            <w:webHidden/>
          </w:rPr>
        </w:r>
        <w:r w:rsidR="006D7F7A" w:rsidRPr="00B629AA">
          <w:rPr>
            <w:rFonts w:ascii="Calibri" w:hAnsi="Calibri"/>
            <w:noProof/>
            <w:webHidden/>
          </w:rPr>
          <w:fldChar w:fldCharType="separate"/>
        </w:r>
        <w:r w:rsidR="006D7F7A" w:rsidRPr="00B629AA">
          <w:rPr>
            <w:rFonts w:ascii="Calibri" w:hAnsi="Calibri"/>
            <w:noProof/>
            <w:webHidden/>
          </w:rPr>
          <w:t>8</w:t>
        </w:r>
        <w:r w:rsidR="006D7F7A" w:rsidRPr="00B629AA">
          <w:rPr>
            <w:rFonts w:ascii="Calibri" w:hAnsi="Calibri"/>
            <w:noProof/>
            <w:webHidden/>
          </w:rPr>
          <w:fldChar w:fldCharType="end"/>
        </w:r>
      </w:hyperlink>
    </w:p>
    <w:p w:rsidR="006D7F7A" w:rsidRPr="00B629AA" w:rsidRDefault="004463F1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316" w:history="1">
        <w:r w:rsidR="006D7F7A" w:rsidRPr="00B629AA">
          <w:rPr>
            <w:rStyle w:val="Hyperlink"/>
            <w:rFonts w:ascii="Calibri" w:hAnsi="Calibri"/>
            <w:noProof/>
          </w:rPr>
          <w:t>4.5.1.</w:t>
        </w:r>
        <w:r w:rsidR="006D7F7A" w:rsidRPr="00B629AA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6D7F7A" w:rsidRPr="00B629AA">
          <w:rPr>
            <w:rStyle w:val="Hyperlink"/>
            <w:rFonts w:ascii="Calibri" w:hAnsi="Calibri"/>
            <w:noProof/>
          </w:rPr>
          <w:t>Itens de Controle</w:t>
        </w:r>
        <w:r w:rsidR="006D7F7A" w:rsidRPr="00B629AA">
          <w:rPr>
            <w:rFonts w:ascii="Calibri" w:hAnsi="Calibri"/>
            <w:noProof/>
            <w:webHidden/>
          </w:rPr>
          <w:tab/>
        </w:r>
        <w:r w:rsidR="006D7F7A" w:rsidRPr="00B629AA">
          <w:rPr>
            <w:rFonts w:ascii="Calibri" w:hAnsi="Calibri"/>
            <w:noProof/>
            <w:webHidden/>
          </w:rPr>
          <w:fldChar w:fldCharType="begin"/>
        </w:r>
        <w:r w:rsidR="006D7F7A" w:rsidRPr="00B629AA">
          <w:rPr>
            <w:rFonts w:ascii="Calibri" w:hAnsi="Calibri"/>
            <w:noProof/>
            <w:webHidden/>
          </w:rPr>
          <w:instrText xml:space="preserve"> PAGEREF _Toc361230316 \h </w:instrText>
        </w:r>
        <w:r w:rsidR="006D7F7A" w:rsidRPr="00B629AA">
          <w:rPr>
            <w:rFonts w:ascii="Calibri" w:hAnsi="Calibri"/>
            <w:noProof/>
            <w:webHidden/>
          </w:rPr>
        </w:r>
        <w:r w:rsidR="006D7F7A" w:rsidRPr="00B629AA">
          <w:rPr>
            <w:rFonts w:ascii="Calibri" w:hAnsi="Calibri"/>
            <w:noProof/>
            <w:webHidden/>
          </w:rPr>
          <w:fldChar w:fldCharType="separate"/>
        </w:r>
        <w:r w:rsidR="006D7F7A" w:rsidRPr="00B629AA">
          <w:rPr>
            <w:rFonts w:ascii="Calibri" w:hAnsi="Calibri"/>
            <w:noProof/>
            <w:webHidden/>
          </w:rPr>
          <w:t>8</w:t>
        </w:r>
        <w:r w:rsidR="006D7F7A" w:rsidRPr="00B629AA">
          <w:rPr>
            <w:rFonts w:ascii="Calibri" w:hAnsi="Calibri"/>
            <w:noProof/>
            <w:webHidden/>
          </w:rPr>
          <w:fldChar w:fldCharType="end"/>
        </w:r>
      </w:hyperlink>
    </w:p>
    <w:p w:rsidR="006D7F7A" w:rsidRPr="00B629AA" w:rsidRDefault="004463F1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317" w:history="1">
        <w:r w:rsidR="006D7F7A" w:rsidRPr="00B629AA">
          <w:rPr>
            <w:rStyle w:val="Hyperlink"/>
            <w:rFonts w:ascii="Calibri" w:hAnsi="Calibri"/>
            <w:noProof/>
          </w:rPr>
          <w:t>4.6.</w:t>
        </w:r>
        <w:r w:rsidR="006D7F7A" w:rsidRPr="00B629AA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6D7F7A" w:rsidRPr="00B629AA">
          <w:rPr>
            <w:rStyle w:val="Hyperlink"/>
            <w:rFonts w:ascii="Calibri" w:hAnsi="Calibri"/>
            <w:noProof/>
          </w:rPr>
          <w:t>Excluir Classificação</w:t>
        </w:r>
        <w:r w:rsidR="006D7F7A" w:rsidRPr="00B629AA">
          <w:rPr>
            <w:rFonts w:ascii="Calibri" w:hAnsi="Calibri"/>
            <w:noProof/>
            <w:webHidden/>
          </w:rPr>
          <w:tab/>
        </w:r>
        <w:r w:rsidR="006D7F7A" w:rsidRPr="00B629AA">
          <w:rPr>
            <w:rFonts w:ascii="Calibri" w:hAnsi="Calibri"/>
            <w:noProof/>
            <w:webHidden/>
          </w:rPr>
          <w:fldChar w:fldCharType="begin"/>
        </w:r>
        <w:r w:rsidR="006D7F7A" w:rsidRPr="00B629AA">
          <w:rPr>
            <w:rFonts w:ascii="Calibri" w:hAnsi="Calibri"/>
            <w:noProof/>
            <w:webHidden/>
          </w:rPr>
          <w:instrText xml:space="preserve"> PAGEREF _Toc361230317 \h </w:instrText>
        </w:r>
        <w:r w:rsidR="006D7F7A" w:rsidRPr="00B629AA">
          <w:rPr>
            <w:rFonts w:ascii="Calibri" w:hAnsi="Calibri"/>
            <w:noProof/>
            <w:webHidden/>
          </w:rPr>
        </w:r>
        <w:r w:rsidR="006D7F7A" w:rsidRPr="00B629AA">
          <w:rPr>
            <w:rFonts w:ascii="Calibri" w:hAnsi="Calibri"/>
            <w:noProof/>
            <w:webHidden/>
          </w:rPr>
          <w:fldChar w:fldCharType="separate"/>
        </w:r>
        <w:r w:rsidR="006D7F7A" w:rsidRPr="00B629AA">
          <w:rPr>
            <w:rFonts w:ascii="Calibri" w:hAnsi="Calibri"/>
            <w:noProof/>
            <w:webHidden/>
          </w:rPr>
          <w:t>9</w:t>
        </w:r>
        <w:r w:rsidR="006D7F7A" w:rsidRPr="00B629AA">
          <w:rPr>
            <w:rFonts w:ascii="Calibri" w:hAnsi="Calibri"/>
            <w:noProof/>
            <w:webHidden/>
          </w:rPr>
          <w:fldChar w:fldCharType="end"/>
        </w:r>
      </w:hyperlink>
    </w:p>
    <w:p w:rsidR="006D7F7A" w:rsidRPr="00B629AA" w:rsidRDefault="004463F1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318" w:history="1">
        <w:r w:rsidR="006D7F7A" w:rsidRPr="00B629AA">
          <w:rPr>
            <w:rStyle w:val="Hyperlink"/>
            <w:rFonts w:ascii="Calibri" w:hAnsi="Calibri"/>
            <w:noProof/>
          </w:rPr>
          <w:t>4.6.1.</w:t>
        </w:r>
        <w:r w:rsidR="006D7F7A" w:rsidRPr="00B629AA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6D7F7A" w:rsidRPr="00B629AA">
          <w:rPr>
            <w:rStyle w:val="Hyperlink"/>
            <w:rFonts w:ascii="Calibri" w:hAnsi="Calibri"/>
            <w:noProof/>
          </w:rPr>
          <w:t>Itens de Controle</w:t>
        </w:r>
        <w:r w:rsidR="006D7F7A" w:rsidRPr="00B629AA">
          <w:rPr>
            <w:rFonts w:ascii="Calibri" w:hAnsi="Calibri"/>
            <w:noProof/>
            <w:webHidden/>
          </w:rPr>
          <w:tab/>
        </w:r>
        <w:r w:rsidR="006D7F7A" w:rsidRPr="00B629AA">
          <w:rPr>
            <w:rFonts w:ascii="Calibri" w:hAnsi="Calibri"/>
            <w:noProof/>
            <w:webHidden/>
          </w:rPr>
          <w:fldChar w:fldCharType="begin"/>
        </w:r>
        <w:r w:rsidR="006D7F7A" w:rsidRPr="00B629AA">
          <w:rPr>
            <w:rFonts w:ascii="Calibri" w:hAnsi="Calibri"/>
            <w:noProof/>
            <w:webHidden/>
          </w:rPr>
          <w:instrText xml:space="preserve"> PAGEREF _Toc361230318 \h </w:instrText>
        </w:r>
        <w:r w:rsidR="006D7F7A" w:rsidRPr="00B629AA">
          <w:rPr>
            <w:rFonts w:ascii="Calibri" w:hAnsi="Calibri"/>
            <w:noProof/>
            <w:webHidden/>
          </w:rPr>
        </w:r>
        <w:r w:rsidR="006D7F7A" w:rsidRPr="00B629AA">
          <w:rPr>
            <w:rFonts w:ascii="Calibri" w:hAnsi="Calibri"/>
            <w:noProof/>
            <w:webHidden/>
          </w:rPr>
          <w:fldChar w:fldCharType="separate"/>
        </w:r>
        <w:r w:rsidR="006D7F7A" w:rsidRPr="00B629AA">
          <w:rPr>
            <w:rFonts w:ascii="Calibri" w:hAnsi="Calibri"/>
            <w:noProof/>
            <w:webHidden/>
          </w:rPr>
          <w:t>9</w:t>
        </w:r>
        <w:r w:rsidR="006D7F7A" w:rsidRPr="00B629AA">
          <w:rPr>
            <w:rFonts w:ascii="Calibri" w:hAnsi="Calibri"/>
            <w:noProof/>
            <w:webHidden/>
          </w:rPr>
          <w:fldChar w:fldCharType="end"/>
        </w:r>
      </w:hyperlink>
    </w:p>
    <w:p w:rsidR="006D7F7A" w:rsidRPr="00B629AA" w:rsidRDefault="004463F1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319" w:history="1">
        <w:r w:rsidR="006D7F7A" w:rsidRPr="00B629AA">
          <w:rPr>
            <w:rStyle w:val="Hyperlink"/>
            <w:rFonts w:ascii="Calibri" w:hAnsi="Calibri"/>
            <w:noProof/>
          </w:rPr>
          <w:t>5</w:t>
        </w:r>
        <w:r w:rsidR="006D7F7A" w:rsidRPr="00B629AA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7F7A" w:rsidRPr="00B629AA">
          <w:rPr>
            <w:rStyle w:val="Hyperlink"/>
            <w:rFonts w:ascii="Calibri" w:hAnsi="Calibri"/>
            <w:noProof/>
          </w:rPr>
          <w:t>Aprovações</w:t>
        </w:r>
        <w:r w:rsidR="006D7F7A" w:rsidRPr="00B629AA">
          <w:rPr>
            <w:rFonts w:ascii="Calibri" w:hAnsi="Calibri"/>
            <w:noProof/>
            <w:webHidden/>
          </w:rPr>
          <w:tab/>
        </w:r>
        <w:r w:rsidR="006D7F7A" w:rsidRPr="00B629AA">
          <w:rPr>
            <w:rFonts w:ascii="Calibri" w:hAnsi="Calibri"/>
            <w:noProof/>
            <w:webHidden/>
          </w:rPr>
          <w:fldChar w:fldCharType="begin"/>
        </w:r>
        <w:r w:rsidR="006D7F7A" w:rsidRPr="00B629AA">
          <w:rPr>
            <w:rFonts w:ascii="Calibri" w:hAnsi="Calibri"/>
            <w:noProof/>
            <w:webHidden/>
          </w:rPr>
          <w:instrText xml:space="preserve"> PAGEREF _Toc361230319 \h </w:instrText>
        </w:r>
        <w:r w:rsidR="006D7F7A" w:rsidRPr="00B629AA">
          <w:rPr>
            <w:rFonts w:ascii="Calibri" w:hAnsi="Calibri"/>
            <w:noProof/>
            <w:webHidden/>
          </w:rPr>
        </w:r>
        <w:r w:rsidR="006D7F7A" w:rsidRPr="00B629AA">
          <w:rPr>
            <w:rFonts w:ascii="Calibri" w:hAnsi="Calibri"/>
            <w:noProof/>
            <w:webHidden/>
          </w:rPr>
          <w:fldChar w:fldCharType="separate"/>
        </w:r>
        <w:r w:rsidR="006D7F7A" w:rsidRPr="00B629AA">
          <w:rPr>
            <w:rFonts w:ascii="Calibri" w:hAnsi="Calibri"/>
            <w:noProof/>
            <w:webHidden/>
          </w:rPr>
          <w:t>9</w:t>
        </w:r>
        <w:r w:rsidR="006D7F7A" w:rsidRPr="00B629AA">
          <w:rPr>
            <w:rFonts w:ascii="Calibri" w:hAnsi="Calibri"/>
            <w:noProof/>
            <w:webHidden/>
          </w:rPr>
          <w:fldChar w:fldCharType="end"/>
        </w:r>
      </w:hyperlink>
    </w:p>
    <w:p w:rsidR="005C6F22" w:rsidRPr="00B629AA" w:rsidRDefault="00571801" w:rsidP="005C6F22">
      <w:pPr>
        <w:rPr>
          <w:rFonts w:ascii="Calibri" w:hAnsi="Calibri" w:cstheme="minorHAnsi"/>
          <w:sz w:val="20"/>
          <w:szCs w:val="20"/>
        </w:rPr>
      </w:pPr>
      <w:r w:rsidRPr="00B629AA">
        <w:rPr>
          <w:rFonts w:ascii="Calibri" w:hAnsi="Calibri" w:cstheme="minorHAnsi"/>
          <w:sz w:val="20"/>
          <w:szCs w:val="20"/>
        </w:rPr>
        <w:fldChar w:fldCharType="end"/>
      </w:r>
    </w:p>
    <w:p w:rsidR="004124D1" w:rsidRPr="00B629AA" w:rsidRDefault="004124D1">
      <w:pPr>
        <w:rPr>
          <w:rFonts w:ascii="Calibri" w:hAnsi="Calibri" w:cstheme="minorHAnsi"/>
          <w:sz w:val="20"/>
          <w:szCs w:val="20"/>
        </w:rPr>
      </w:pPr>
    </w:p>
    <w:p w:rsidR="005C6F22" w:rsidRPr="00B629AA" w:rsidRDefault="005C6F22" w:rsidP="004124D1">
      <w:pPr>
        <w:jc w:val="center"/>
        <w:rPr>
          <w:rFonts w:ascii="Calibri" w:hAnsi="Calibri" w:cstheme="minorHAnsi"/>
          <w:sz w:val="20"/>
          <w:szCs w:val="20"/>
        </w:rPr>
      </w:pPr>
    </w:p>
    <w:p w:rsidR="00877222" w:rsidRPr="00B629AA" w:rsidRDefault="005C6F22" w:rsidP="00195D28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230304"/>
      <w:r w:rsidRPr="00B629AA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6C61A6" w:rsidRPr="00B629AA" w:rsidRDefault="006C61A6" w:rsidP="00E15187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B629AA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3646B1" w:rsidRPr="00B629AA">
        <w:rPr>
          <w:rFonts w:ascii="Calibri" w:hAnsi="Calibri" w:cstheme="minorHAnsi"/>
          <w:i w:val="0"/>
          <w:color w:val="000000" w:themeColor="text1"/>
        </w:rPr>
        <w:t>CSU04 - Manter Classificações</w:t>
      </w:r>
      <w:r w:rsidRPr="00B629AA">
        <w:rPr>
          <w:rFonts w:ascii="Calibri" w:hAnsi="Calibri" w:cstheme="minorHAnsi"/>
          <w:i w:val="0"/>
          <w:color w:val="000000" w:themeColor="text1"/>
        </w:rPr>
        <w:t>, dando uma visão global e subsídios de como será sua interface definitiva.</w:t>
      </w:r>
    </w:p>
    <w:p w:rsidR="005C6F22" w:rsidRPr="00B629AA" w:rsidRDefault="005C6F22" w:rsidP="00195D28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230305"/>
      <w:r w:rsidRPr="00B629AA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B629AA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5C6F22" w:rsidRPr="00B629AA" w:rsidRDefault="00E15187" w:rsidP="008076A6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B629AA">
        <w:rPr>
          <w:rFonts w:ascii="Calibri" w:hAnsi="Calibri" w:cstheme="minorHAnsi"/>
          <w:i w:val="0"/>
          <w:color w:val="000000" w:themeColor="text1"/>
          <w:lang w:val="pt-PT"/>
        </w:rPr>
        <w:t xml:space="preserve">Quaisquer definições, acronimos ou abreviações estão especificadas no Glossário do </w:t>
      </w:r>
      <w:r w:rsidR="00F817FD" w:rsidRPr="00B629AA">
        <w:rPr>
          <w:rFonts w:ascii="Calibri" w:hAnsi="Calibri" w:cstheme="minorHAnsi"/>
          <w:i w:val="0"/>
          <w:color w:val="000000" w:themeColor="text1"/>
          <w:lang w:val="pt-PT"/>
        </w:rPr>
        <w:t>Sistema de Ouvidoria</w:t>
      </w:r>
      <w:r w:rsidRPr="00B629AA">
        <w:rPr>
          <w:rFonts w:ascii="Calibri" w:hAnsi="Calibri" w:cstheme="minorHAnsi"/>
          <w:i w:val="0"/>
          <w:color w:val="000000" w:themeColor="text1"/>
          <w:lang w:val="pt-PT"/>
        </w:rPr>
        <w:t>.</w:t>
      </w:r>
    </w:p>
    <w:p w:rsidR="00FB7ED9" w:rsidRPr="00B629AA" w:rsidRDefault="00FB7ED9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230306"/>
      <w:r w:rsidRPr="00B629AA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1A1201" w:rsidRPr="00B629AA" w:rsidRDefault="001A1201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B629AA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E15187" w:rsidRPr="00B629AA" w:rsidRDefault="003646B1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B629AA">
        <w:rPr>
          <w:rFonts w:ascii="Calibri" w:hAnsi="Calibri" w:cstheme="minorHAnsi"/>
          <w:i w:val="0"/>
          <w:color w:val="000000" w:themeColor="text1"/>
        </w:rPr>
        <w:t>CSU04</w:t>
      </w:r>
      <w:r w:rsidR="001A1201" w:rsidRPr="00B629AA">
        <w:rPr>
          <w:rFonts w:ascii="Calibri" w:hAnsi="Calibri" w:cstheme="minorHAnsi"/>
          <w:i w:val="0"/>
          <w:color w:val="000000" w:themeColor="text1"/>
        </w:rPr>
        <w:t xml:space="preserve"> - </w:t>
      </w:r>
      <w:r w:rsidRPr="00B629AA">
        <w:rPr>
          <w:rFonts w:ascii="Calibri" w:hAnsi="Calibri" w:cstheme="minorHAnsi"/>
          <w:i w:val="0"/>
          <w:color w:val="000000" w:themeColor="text1"/>
        </w:rPr>
        <w:t>Manter Classificações</w:t>
      </w:r>
    </w:p>
    <w:p w:rsidR="00D628E2" w:rsidRPr="00B629AA" w:rsidRDefault="00D628E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B629AA">
        <w:rPr>
          <w:rFonts w:ascii="Calibri" w:hAnsi="Calibri" w:cstheme="minorHAnsi"/>
          <w:sz w:val="20"/>
          <w:szCs w:val="20"/>
        </w:rPr>
        <w:br w:type="page"/>
      </w:r>
    </w:p>
    <w:p w:rsidR="0089474B" w:rsidRPr="00B629AA" w:rsidRDefault="006C61A6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230307"/>
      <w:r w:rsidRPr="00B629AA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303BD3" w:rsidRPr="00B629AA" w:rsidRDefault="00303BD3" w:rsidP="008076A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230308"/>
      <w:r w:rsidRPr="00B629AA">
        <w:rPr>
          <w:rFonts w:ascii="Calibri" w:hAnsi="Calibri" w:cstheme="minorHAnsi"/>
          <w:sz w:val="20"/>
          <w:szCs w:val="20"/>
        </w:rPr>
        <w:t>CLASSIFICAÇão</w:t>
      </w:r>
      <w:bookmarkEnd w:id="9"/>
    </w:p>
    <w:tbl>
      <w:tblPr>
        <w:tblW w:w="46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8"/>
        <w:gridCol w:w="397"/>
        <w:gridCol w:w="463"/>
        <w:gridCol w:w="397"/>
        <w:gridCol w:w="397"/>
        <w:gridCol w:w="3946"/>
      </w:tblGrid>
      <w:tr w:rsidR="00303BD3" w:rsidRPr="00B629AA" w:rsidTr="00C94952">
        <w:trPr>
          <w:cantSplit/>
          <w:trHeight w:val="959"/>
        </w:trPr>
        <w:tc>
          <w:tcPr>
            <w:tcW w:w="1503" w:type="pct"/>
            <w:shd w:val="pct25" w:color="auto" w:fill="auto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48" w:type="pct"/>
            <w:shd w:val="pct25" w:color="auto" w:fill="auto"/>
            <w:textDirection w:val="btLr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9" w:type="pct"/>
            <w:shd w:val="pct25" w:color="auto" w:fill="auto"/>
            <w:textDirection w:val="btLr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48" w:type="pct"/>
            <w:shd w:val="pct25" w:color="auto" w:fill="auto"/>
            <w:textDirection w:val="btLr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48" w:type="pct"/>
            <w:shd w:val="pct25" w:color="auto" w:fill="auto"/>
            <w:textDirection w:val="btLr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2464" w:type="pct"/>
            <w:shd w:val="pct25" w:color="auto" w:fill="auto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</w:tr>
      <w:tr w:rsidR="00303BD3" w:rsidRPr="00B629AA" w:rsidTr="00C94952">
        <w:trPr>
          <w:cantSplit/>
          <w:trHeight w:val="391"/>
        </w:trPr>
        <w:tc>
          <w:tcPr>
            <w:tcW w:w="1503" w:type="pct"/>
            <w:vAlign w:val="center"/>
          </w:tcPr>
          <w:p w:rsidR="00303BD3" w:rsidRPr="00B629AA" w:rsidRDefault="00303BD3" w:rsidP="00303BD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classificação</w:t>
            </w:r>
          </w:p>
        </w:tc>
        <w:tc>
          <w:tcPr>
            <w:tcW w:w="248" w:type="pct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9" w:type="pct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48" w:type="pct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48" w:type="pct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464" w:type="pct"/>
            <w:vAlign w:val="center"/>
          </w:tcPr>
          <w:p w:rsidR="00303BD3" w:rsidRPr="00B629AA" w:rsidRDefault="00303BD3" w:rsidP="00303BD3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da classificação</w:t>
            </w:r>
          </w:p>
        </w:tc>
      </w:tr>
      <w:tr w:rsidR="00303BD3" w:rsidRPr="00B629AA" w:rsidTr="00C94952">
        <w:trPr>
          <w:cantSplit/>
          <w:trHeight w:val="391"/>
        </w:trPr>
        <w:tc>
          <w:tcPr>
            <w:tcW w:w="1503" w:type="pct"/>
            <w:vAlign w:val="center"/>
          </w:tcPr>
          <w:p w:rsidR="00303BD3" w:rsidRPr="00B629AA" w:rsidRDefault="00303BD3" w:rsidP="00303BD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  <w:r w:rsidR="00C9495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disponíveis</w:t>
            </w:r>
          </w:p>
        </w:tc>
        <w:tc>
          <w:tcPr>
            <w:tcW w:w="248" w:type="pct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9" w:type="pct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48" w:type="pct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48" w:type="pct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464" w:type="pct"/>
            <w:vAlign w:val="center"/>
          </w:tcPr>
          <w:p w:rsidR="00303BD3" w:rsidRPr="00B629AA" w:rsidRDefault="00C94952" w:rsidP="006C20C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 disponível</w:t>
            </w:r>
          </w:p>
        </w:tc>
      </w:tr>
      <w:tr w:rsidR="00C94952" w:rsidRPr="00B629AA" w:rsidTr="00C94952">
        <w:trPr>
          <w:cantSplit/>
          <w:trHeight w:val="391"/>
        </w:trPr>
        <w:tc>
          <w:tcPr>
            <w:tcW w:w="1503" w:type="pct"/>
            <w:vAlign w:val="center"/>
          </w:tcPr>
          <w:p w:rsidR="00C94952" w:rsidRPr="00B629AA" w:rsidRDefault="00C94952" w:rsidP="00303BD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 selecionadas</w:t>
            </w:r>
          </w:p>
        </w:tc>
        <w:tc>
          <w:tcPr>
            <w:tcW w:w="248" w:type="pct"/>
            <w:vAlign w:val="center"/>
          </w:tcPr>
          <w:p w:rsidR="00C94952" w:rsidRPr="00B629AA" w:rsidRDefault="00C9495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9" w:type="pct"/>
            <w:vAlign w:val="center"/>
          </w:tcPr>
          <w:p w:rsidR="00C94952" w:rsidRPr="00B629AA" w:rsidRDefault="00C9495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48" w:type="pct"/>
            <w:vAlign w:val="center"/>
          </w:tcPr>
          <w:p w:rsidR="00C94952" w:rsidRPr="00B629AA" w:rsidRDefault="00C9495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48" w:type="pct"/>
            <w:vAlign w:val="center"/>
          </w:tcPr>
          <w:p w:rsidR="00C94952" w:rsidRPr="00B629AA" w:rsidRDefault="00C9495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464" w:type="pct"/>
            <w:vAlign w:val="center"/>
          </w:tcPr>
          <w:p w:rsidR="00C94952" w:rsidRPr="00B629AA" w:rsidRDefault="00C94952" w:rsidP="006C20C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 selecionada</w:t>
            </w:r>
          </w:p>
        </w:tc>
      </w:tr>
      <w:tr w:rsidR="00C94952" w:rsidRPr="00B629AA" w:rsidTr="00C94952">
        <w:trPr>
          <w:cantSplit/>
          <w:trHeight w:val="391"/>
        </w:trPr>
        <w:tc>
          <w:tcPr>
            <w:tcW w:w="1503" w:type="pct"/>
            <w:vAlign w:val="center"/>
          </w:tcPr>
          <w:p w:rsidR="00C94952" w:rsidRPr="00B629AA" w:rsidRDefault="00C94952" w:rsidP="00303BD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Subclassificações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disponíveis</w:t>
            </w:r>
          </w:p>
        </w:tc>
        <w:tc>
          <w:tcPr>
            <w:tcW w:w="248" w:type="pct"/>
            <w:vAlign w:val="center"/>
          </w:tcPr>
          <w:p w:rsidR="00C94952" w:rsidRPr="00B629AA" w:rsidRDefault="00C9495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9" w:type="pct"/>
            <w:vAlign w:val="center"/>
          </w:tcPr>
          <w:p w:rsidR="00C94952" w:rsidRPr="00B629AA" w:rsidRDefault="00C9495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48" w:type="pct"/>
            <w:vAlign w:val="center"/>
          </w:tcPr>
          <w:p w:rsidR="00C94952" w:rsidRPr="00B629AA" w:rsidRDefault="00C9495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48" w:type="pct"/>
            <w:vAlign w:val="center"/>
          </w:tcPr>
          <w:p w:rsidR="00C94952" w:rsidRPr="00B629AA" w:rsidRDefault="00C9495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464" w:type="pct"/>
            <w:vAlign w:val="center"/>
          </w:tcPr>
          <w:p w:rsidR="00C94952" w:rsidRPr="00B629AA" w:rsidRDefault="00C94952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Chave estrangeira de subclassificações</w:t>
            </w:r>
          </w:p>
        </w:tc>
      </w:tr>
      <w:tr w:rsidR="00C94952" w:rsidRPr="00B629AA" w:rsidTr="00C94952">
        <w:trPr>
          <w:cantSplit/>
          <w:trHeight w:val="391"/>
        </w:trPr>
        <w:tc>
          <w:tcPr>
            <w:tcW w:w="1503" w:type="pct"/>
            <w:vAlign w:val="center"/>
          </w:tcPr>
          <w:p w:rsidR="00C94952" w:rsidRPr="00B629AA" w:rsidRDefault="00C94952" w:rsidP="00303BD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Subclassificações selecionadas</w:t>
            </w:r>
          </w:p>
        </w:tc>
        <w:tc>
          <w:tcPr>
            <w:tcW w:w="248" w:type="pct"/>
            <w:vAlign w:val="center"/>
          </w:tcPr>
          <w:p w:rsidR="00C94952" w:rsidRPr="00B629AA" w:rsidRDefault="00C9495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9" w:type="pct"/>
            <w:vAlign w:val="center"/>
          </w:tcPr>
          <w:p w:rsidR="00C94952" w:rsidRPr="00B629AA" w:rsidRDefault="00C9495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48" w:type="pct"/>
            <w:vAlign w:val="center"/>
          </w:tcPr>
          <w:p w:rsidR="00C94952" w:rsidRPr="00B629AA" w:rsidRDefault="00C9495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48" w:type="pct"/>
            <w:vAlign w:val="center"/>
          </w:tcPr>
          <w:p w:rsidR="00C94952" w:rsidRPr="00B629AA" w:rsidRDefault="00C9495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464" w:type="pct"/>
            <w:vAlign w:val="center"/>
          </w:tcPr>
          <w:p w:rsidR="00C94952" w:rsidRPr="00B629AA" w:rsidRDefault="00C94952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Chave estrangeira de subclassificações</w:t>
            </w:r>
          </w:p>
        </w:tc>
      </w:tr>
      <w:tr w:rsidR="00C94952" w:rsidRPr="00B629AA" w:rsidTr="004028AB">
        <w:trPr>
          <w:cantSplit/>
          <w:trHeight w:val="13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auto" w:fill="auto"/>
            <w:vAlign w:val="center"/>
          </w:tcPr>
          <w:p w:rsidR="00C94952" w:rsidRPr="00B629AA" w:rsidRDefault="00C94952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ab/>
              <w:t>A – Alfanumérico,</w:t>
            </w:r>
            <w:proofErr w:type="gramStart"/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TimeStamp</w:t>
            </w:r>
            <w:proofErr w:type="spellEnd"/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303BD3" w:rsidRPr="00B629AA" w:rsidRDefault="00303BD3" w:rsidP="00303BD3">
      <w:pPr>
        <w:rPr>
          <w:rFonts w:ascii="Calibri" w:hAnsi="Calibri" w:cstheme="minorHAnsi"/>
          <w:sz w:val="20"/>
          <w:szCs w:val="20"/>
        </w:rPr>
      </w:pPr>
    </w:p>
    <w:p w:rsidR="006C61A6" w:rsidRPr="00B629AA" w:rsidRDefault="00303BD3" w:rsidP="008076A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0" w:name="_Toc361230309"/>
      <w:r w:rsidRPr="00B629AA">
        <w:rPr>
          <w:rFonts w:ascii="Calibri" w:hAnsi="Calibri" w:cstheme="minorHAnsi"/>
          <w:sz w:val="20"/>
          <w:szCs w:val="20"/>
        </w:rPr>
        <w:t>nova classificação</w:t>
      </w:r>
      <w:bookmarkEnd w:id="10"/>
    </w:p>
    <w:p w:rsidR="006C61A6" w:rsidRPr="00B629AA" w:rsidRDefault="00303BD3" w:rsidP="009E5EB0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B629AA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1A63820B" wp14:editId="7680B0D7">
            <wp:extent cx="5400040" cy="4770960"/>
            <wp:effectExtent l="19050" t="0" r="0" b="0"/>
            <wp:docPr id="2" name="Imagem 1" descr="C:\Projetos\Ouvidoria\OS0001\01-Planejamento\03-Métricas\Eficácia\img\51 - Nova classific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s\Ouvidoria\OS0001\01-Planejamento\03-Métricas\Eficácia\img\51 - Nova classificaçã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7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BD3" w:rsidRPr="00B629AA" w:rsidRDefault="00303BD3" w:rsidP="00303BD3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1" w:name="_Toc361230310"/>
      <w:bookmarkStart w:id="12" w:name="_Toc297823924"/>
      <w:r w:rsidRPr="00B629AA">
        <w:rPr>
          <w:rFonts w:ascii="Calibri" w:hAnsi="Calibri" w:cstheme="minorHAnsi"/>
          <w:sz w:val="20"/>
          <w:szCs w:val="20"/>
        </w:rPr>
        <w:lastRenderedPageBreak/>
        <w:t>Itens de Controle</w:t>
      </w:r>
      <w:bookmarkEnd w:id="11"/>
    </w:p>
    <w:tbl>
      <w:tblPr>
        <w:tblW w:w="50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4"/>
        <w:gridCol w:w="1831"/>
        <w:gridCol w:w="397"/>
        <w:gridCol w:w="464"/>
        <w:gridCol w:w="397"/>
        <w:gridCol w:w="397"/>
        <w:gridCol w:w="2756"/>
        <w:gridCol w:w="1581"/>
      </w:tblGrid>
      <w:tr w:rsidR="00303BD3" w:rsidRPr="00B629AA" w:rsidTr="00116610">
        <w:trPr>
          <w:cantSplit/>
          <w:trHeight w:val="959"/>
          <w:jc w:val="center"/>
        </w:trPr>
        <w:tc>
          <w:tcPr>
            <w:tcW w:w="1562" w:type="pct"/>
            <w:gridSpan w:val="2"/>
            <w:shd w:val="pct25" w:color="auto" w:fill="auto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81" w:type="pct"/>
            <w:shd w:val="pct25" w:color="auto" w:fill="auto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08" w:type="pct"/>
            <w:shd w:val="pct25" w:color="auto" w:fill="auto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303BD3" w:rsidRPr="00B629AA" w:rsidTr="00116610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Classificação</w:t>
            </w:r>
          </w:p>
        </w:tc>
        <w:tc>
          <w:tcPr>
            <w:tcW w:w="228" w:type="pct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228" w:type="pct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81" w:type="pct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a classificação da Manifestação para pesquisa.</w:t>
            </w:r>
          </w:p>
        </w:tc>
        <w:tc>
          <w:tcPr>
            <w:tcW w:w="908" w:type="pct"/>
            <w:vAlign w:val="center"/>
          </w:tcPr>
          <w:p w:rsidR="00303BD3" w:rsidRPr="00B629AA" w:rsidRDefault="00067F76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303BD3" w:rsidRPr="00B629AA" w:rsidTr="00116610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  <w:r w:rsidR="001166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disponíveis</w:t>
            </w:r>
          </w:p>
        </w:tc>
        <w:tc>
          <w:tcPr>
            <w:tcW w:w="228" w:type="pct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303BD3" w:rsidRPr="00B629AA" w:rsidRDefault="00303BD3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303BD3" w:rsidRPr="00B629AA" w:rsidRDefault="00116610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Chave estrangeira de Unidades</w:t>
            </w:r>
          </w:p>
        </w:tc>
        <w:tc>
          <w:tcPr>
            <w:tcW w:w="908" w:type="pct"/>
            <w:vAlign w:val="center"/>
          </w:tcPr>
          <w:p w:rsidR="00303BD3" w:rsidRPr="00B629AA" w:rsidRDefault="00067F76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</w:tr>
      <w:tr w:rsidR="00116610" w:rsidRPr="00B629AA" w:rsidTr="00116610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116610" w:rsidRPr="00B629AA" w:rsidRDefault="00116610" w:rsidP="0011661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selecionadas</w:t>
            </w:r>
          </w:p>
        </w:tc>
        <w:tc>
          <w:tcPr>
            <w:tcW w:w="228" w:type="pct"/>
            <w:vAlign w:val="center"/>
          </w:tcPr>
          <w:p w:rsidR="00116610" w:rsidRPr="00B629AA" w:rsidRDefault="00116610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6610" w:rsidRPr="00B629AA" w:rsidRDefault="00116610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16610" w:rsidRPr="00B629AA" w:rsidRDefault="00116610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116610" w:rsidRPr="00B629AA" w:rsidRDefault="00116610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116610" w:rsidRPr="00B629AA" w:rsidRDefault="006A1E5E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 vinculada</w:t>
            </w:r>
          </w:p>
        </w:tc>
        <w:tc>
          <w:tcPr>
            <w:tcW w:w="908" w:type="pct"/>
            <w:vAlign w:val="center"/>
          </w:tcPr>
          <w:p w:rsidR="00116610" w:rsidRDefault="00FB197E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116610" w:rsidRPr="00B629AA" w:rsidTr="00116610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Subclassificações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disponíveis</w:t>
            </w:r>
          </w:p>
        </w:tc>
        <w:tc>
          <w:tcPr>
            <w:tcW w:w="228" w:type="pct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116610" w:rsidRPr="00B629AA" w:rsidRDefault="00116610" w:rsidP="0011661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Chave estrangeira de subclassificação</w:t>
            </w:r>
          </w:p>
        </w:tc>
        <w:tc>
          <w:tcPr>
            <w:tcW w:w="908" w:type="pct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</w:tr>
      <w:tr w:rsidR="00116610" w:rsidRPr="00B629AA" w:rsidTr="00116610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116610" w:rsidRPr="00B629AA" w:rsidRDefault="00116610" w:rsidP="0011661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Subclassificações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selecionadas</w:t>
            </w:r>
          </w:p>
        </w:tc>
        <w:tc>
          <w:tcPr>
            <w:tcW w:w="228" w:type="pct"/>
            <w:vAlign w:val="center"/>
          </w:tcPr>
          <w:p w:rsidR="00116610" w:rsidRPr="00B629AA" w:rsidRDefault="00116610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6610" w:rsidRPr="00B629AA" w:rsidRDefault="00116610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16610" w:rsidRPr="00B629AA" w:rsidRDefault="00116610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116610" w:rsidRPr="00B629AA" w:rsidRDefault="00116610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116610" w:rsidRPr="00B629AA" w:rsidRDefault="006A1E5E" w:rsidP="0011661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 vinculada</w:t>
            </w:r>
          </w:p>
        </w:tc>
        <w:tc>
          <w:tcPr>
            <w:tcW w:w="908" w:type="pct"/>
            <w:vAlign w:val="center"/>
          </w:tcPr>
          <w:p w:rsidR="00116610" w:rsidRDefault="00FB197E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116610" w:rsidRPr="00B629AA" w:rsidTr="00116610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editar um registro.</w:t>
            </w:r>
          </w:p>
        </w:tc>
        <w:tc>
          <w:tcPr>
            <w:tcW w:w="908" w:type="pct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116610" w:rsidRPr="00B629AA" w:rsidTr="00116610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excluir um registro.</w:t>
            </w:r>
          </w:p>
        </w:tc>
        <w:tc>
          <w:tcPr>
            <w:tcW w:w="908" w:type="pct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116610" w:rsidRPr="00B629AA" w:rsidTr="00116610">
        <w:trPr>
          <w:cantSplit/>
          <w:trHeight w:val="135"/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16610" w:rsidRPr="00B629AA" w:rsidRDefault="00116610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303BD3" w:rsidRPr="00B629AA" w:rsidRDefault="00303BD3" w:rsidP="00303BD3">
      <w:pPr>
        <w:rPr>
          <w:rFonts w:ascii="Calibri" w:hAnsi="Calibri" w:cstheme="minorHAnsi"/>
          <w:sz w:val="20"/>
          <w:szCs w:val="20"/>
        </w:rPr>
      </w:pPr>
    </w:p>
    <w:p w:rsidR="00303BD3" w:rsidRPr="00B629AA" w:rsidRDefault="00303BD3" w:rsidP="00303BD3">
      <w:pPr>
        <w:pStyle w:val="Ttulo2"/>
        <w:rPr>
          <w:rFonts w:ascii="Calibri" w:hAnsi="Calibri" w:cstheme="minorHAnsi"/>
          <w:sz w:val="20"/>
          <w:szCs w:val="20"/>
        </w:rPr>
      </w:pPr>
      <w:bookmarkStart w:id="13" w:name="_Toc361230311"/>
      <w:r w:rsidRPr="00B629AA">
        <w:rPr>
          <w:rFonts w:ascii="Calibri" w:hAnsi="Calibri" w:cstheme="minorHAnsi"/>
          <w:sz w:val="20"/>
          <w:szCs w:val="20"/>
        </w:rPr>
        <w:t>EDITAR CLASSIFICAÇÃO</w:t>
      </w:r>
      <w:bookmarkEnd w:id="13"/>
    </w:p>
    <w:p w:rsidR="00303BD3" w:rsidRPr="00B629AA" w:rsidRDefault="00303BD3" w:rsidP="00303BD3">
      <w:pPr>
        <w:jc w:val="center"/>
        <w:rPr>
          <w:rFonts w:ascii="Calibri" w:hAnsi="Calibri" w:cstheme="minorHAnsi"/>
          <w:sz w:val="20"/>
          <w:szCs w:val="20"/>
        </w:rPr>
      </w:pPr>
      <w:r w:rsidRPr="00B629AA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20D27EF" wp14:editId="0DC1D12C">
            <wp:extent cx="5400040" cy="4758622"/>
            <wp:effectExtent l="19050" t="0" r="0" b="0"/>
            <wp:docPr id="8" name="Imagem 2" descr="C:\Projetos\Ouvidoria\OS0001\01-Planejamento\03-Métricas\Eficácia\img\52 - Editar classific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tos\Ouvidoria\OS0001\01-Planejamento\03-Métricas\Eficácia\img\52 - Editar classificaç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BD3" w:rsidRPr="00B629AA" w:rsidRDefault="00303BD3" w:rsidP="00303BD3">
      <w:pPr>
        <w:pStyle w:val="Ttulo3"/>
        <w:rPr>
          <w:rFonts w:ascii="Calibri" w:hAnsi="Calibri" w:cstheme="minorHAnsi"/>
          <w:sz w:val="20"/>
          <w:szCs w:val="20"/>
        </w:rPr>
      </w:pPr>
      <w:bookmarkStart w:id="14" w:name="_Toc361230312"/>
      <w:r w:rsidRPr="00B629AA">
        <w:rPr>
          <w:rFonts w:ascii="Calibri" w:hAnsi="Calibri" w:cstheme="minorHAnsi"/>
          <w:sz w:val="20"/>
          <w:szCs w:val="20"/>
        </w:rPr>
        <w:lastRenderedPageBreak/>
        <w:t>ITENS DE CONTROLE</w:t>
      </w:r>
      <w:bookmarkEnd w:id="14"/>
    </w:p>
    <w:tbl>
      <w:tblPr>
        <w:tblW w:w="50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4"/>
        <w:gridCol w:w="1831"/>
        <w:gridCol w:w="397"/>
        <w:gridCol w:w="464"/>
        <w:gridCol w:w="397"/>
        <w:gridCol w:w="397"/>
        <w:gridCol w:w="2756"/>
        <w:gridCol w:w="1581"/>
      </w:tblGrid>
      <w:tr w:rsidR="004D161B" w:rsidRPr="00B629AA" w:rsidTr="005041AE">
        <w:trPr>
          <w:cantSplit/>
          <w:trHeight w:val="959"/>
          <w:jc w:val="center"/>
        </w:trPr>
        <w:tc>
          <w:tcPr>
            <w:tcW w:w="1562" w:type="pct"/>
            <w:gridSpan w:val="2"/>
            <w:shd w:val="pct25" w:color="auto" w:fill="auto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81" w:type="pct"/>
            <w:shd w:val="pct25" w:color="auto" w:fill="auto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08" w:type="pct"/>
            <w:shd w:val="pct25" w:color="auto" w:fill="auto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4D161B" w:rsidRPr="00B629AA" w:rsidTr="005041AE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Classificação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81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a classificação da Manifestação para pesquisa.</w:t>
            </w:r>
          </w:p>
        </w:tc>
        <w:tc>
          <w:tcPr>
            <w:tcW w:w="90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4D161B" w:rsidRPr="00B629AA" w:rsidTr="005041AE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disponíveis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Chave estrangeira de Unidades</w:t>
            </w:r>
          </w:p>
        </w:tc>
        <w:tc>
          <w:tcPr>
            <w:tcW w:w="90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</w:tr>
      <w:tr w:rsidR="004D161B" w:rsidRPr="00B629AA" w:rsidTr="005041AE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selecionadas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 vinculada</w:t>
            </w:r>
          </w:p>
        </w:tc>
        <w:tc>
          <w:tcPr>
            <w:tcW w:w="908" w:type="pct"/>
            <w:vAlign w:val="center"/>
          </w:tcPr>
          <w:p w:rsidR="004D161B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4D161B" w:rsidRPr="00B629AA" w:rsidTr="005041AE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Subclassificações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disponíveis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Chave estrangeira de subclassificação</w:t>
            </w:r>
          </w:p>
        </w:tc>
        <w:tc>
          <w:tcPr>
            <w:tcW w:w="90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</w:tr>
      <w:tr w:rsidR="004D161B" w:rsidRPr="00B629AA" w:rsidTr="005041AE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Subclassificações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selecionadas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 vinculada</w:t>
            </w:r>
          </w:p>
        </w:tc>
        <w:tc>
          <w:tcPr>
            <w:tcW w:w="908" w:type="pct"/>
            <w:vAlign w:val="center"/>
          </w:tcPr>
          <w:p w:rsidR="004D161B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4D161B" w:rsidRPr="00B629AA" w:rsidTr="005041AE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editar um registro.</w:t>
            </w:r>
          </w:p>
        </w:tc>
        <w:tc>
          <w:tcPr>
            <w:tcW w:w="90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4D161B" w:rsidRPr="00B629AA" w:rsidTr="005041AE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excluir um registro.</w:t>
            </w:r>
          </w:p>
        </w:tc>
        <w:tc>
          <w:tcPr>
            <w:tcW w:w="908" w:type="pct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4D161B" w:rsidRPr="00B629AA" w:rsidTr="005041AE">
        <w:trPr>
          <w:cantSplit/>
          <w:trHeight w:val="135"/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4D161B" w:rsidRPr="00B629AA" w:rsidRDefault="004D161B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303BD3" w:rsidRPr="00B629AA" w:rsidRDefault="00303BD3" w:rsidP="00303BD3">
      <w:pPr>
        <w:jc w:val="center"/>
        <w:rPr>
          <w:rFonts w:ascii="Calibri" w:hAnsi="Calibri" w:cstheme="minorHAnsi"/>
          <w:sz w:val="20"/>
          <w:szCs w:val="20"/>
        </w:rPr>
      </w:pPr>
    </w:p>
    <w:p w:rsidR="00303BD3" w:rsidRPr="00B629AA" w:rsidRDefault="00303BD3" w:rsidP="00303BD3">
      <w:pPr>
        <w:pStyle w:val="Ttulo2"/>
        <w:rPr>
          <w:rFonts w:ascii="Calibri" w:hAnsi="Calibri" w:cstheme="minorHAnsi"/>
          <w:sz w:val="20"/>
          <w:szCs w:val="20"/>
        </w:rPr>
      </w:pPr>
      <w:bookmarkStart w:id="15" w:name="_Toc361230313"/>
      <w:r w:rsidRPr="00B629AA">
        <w:rPr>
          <w:rFonts w:ascii="Calibri" w:hAnsi="Calibri" w:cstheme="minorHAnsi"/>
          <w:sz w:val="20"/>
          <w:szCs w:val="20"/>
        </w:rPr>
        <w:t>editar classificação (consulta implícita)</w:t>
      </w:r>
      <w:bookmarkEnd w:id="15"/>
    </w:p>
    <w:p w:rsidR="00296CD1" w:rsidRPr="00B629AA" w:rsidRDefault="00296CD1" w:rsidP="00296CD1">
      <w:pPr>
        <w:jc w:val="center"/>
        <w:rPr>
          <w:rFonts w:ascii="Calibri" w:hAnsi="Calibri" w:cstheme="minorHAnsi"/>
          <w:sz w:val="20"/>
          <w:szCs w:val="20"/>
        </w:rPr>
      </w:pPr>
      <w:r w:rsidRPr="00B629AA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F823430" wp14:editId="2118FFEA">
            <wp:extent cx="5400040" cy="4758622"/>
            <wp:effectExtent l="19050" t="0" r="0" b="0"/>
            <wp:docPr id="9" name="Imagem 3" descr="C:\Projetos\Ouvidoria\OS0001\01-Planejamento\03-Métricas\Eficácia\img\53 - Editar classificação (consulta implícit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tos\Ouvidoria\OS0001\01-Planejamento\03-Métricas\Eficácia\img\53 - Editar classificação (consulta implícita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BD3" w:rsidRPr="00B629AA" w:rsidRDefault="00296CD1" w:rsidP="00303BD3">
      <w:pPr>
        <w:pStyle w:val="Ttulo3"/>
        <w:rPr>
          <w:rFonts w:ascii="Calibri" w:hAnsi="Calibri" w:cstheme="minorHAnsi"/>
          <w:sz w:val="20"/>
          <w:szCs w:val="20"/>
        </w:rPr>
      </w:pPr>
      <w:bookmarkStart w:id="16" w:name="_Toc361230314"/>
      <w:r w:rsidRPr="00B629AA">
        <w:rPr>
          <w:rFonts w:ascii="Calibri" w:hAnsi="Calibri" w:cstheme="minorHAnsi"/>
          <w:sz w:val="20"/>
          <w:szCs w:val="20"/>
        </w:rPr>
        <w:lastRenderedPageBreak/>
        <w:t>itens de controle</w:t>
      </w:r>
      <w:bookmarkEnd w:id="16"/>
    </w:p>
    <w:tbl>
      <w:tblPr>
        <w:tblW w:w="50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4"/>
        <w:gridCol w:w="1831"/>
        <w:gridCol w:w="397"/>
        <w:gridCol w:w="464"/>
        <w:gridCol w:w="397"/>
        <w:gridCol w:w="397"/>
        <w:gridCol w:w="2756"/>
        <w:gridCol w:w="1581"/>
      </w:tblGrid>
      <w:tr w:rsidR="00413FB2" w:rsidRPr="00B629AA" w:rsidTr="005041AE">
        <w:trPr>
          <w:cantSplit/>
          <w:trHeight w:val="959"/>
          <w:jc w:val="center"/>
        </w:trPr>
        <w:tc>
          <w:tcPr>
            <w:tcW w:w="1562" w:type="pct"/>
            <w:gridSpan w:val="2"/>
            <w:shd w:val="pct25" w:color="auto" w:fill="auto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81" w:type="pct"/>
            <w:shd w:val="pct25" w:color="auto" w:fill="auto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08" w:type="pct"/>
            <w:shd w:val="pct25" w:color="auto" w:fill="auto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413FB2" w:rsidRPr="00B629AA" w:rsidTr="005041AE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Classificação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81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a classificação da Manifestação para pesquisa.</w:t>
            </w:r>
          </w:p>
        </w:tc>
        <w:tc>
          <w:tcPr>
            <w:tcW w:w="90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413FB2" w:rsidRPr="00B629AA" w:rsidTr="005041AE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disponíveis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Chave estrangeira de Unidades</w:t>
            </w:r>
          </w:p>
        </w:tc>
        <w:tc>
          <w:tcPr>
            <w:tcW w:w="90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</w:p>
        </w:tc>
      </w:tr>
      <w:tr w:rsidR="00413FB2" w:rsidRPr="00B629AA" w:rsidTr="005041AE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selecionadas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 vinculada</w:t>
            </w:r>
          </w:p>
        </w:tc>
        <w:tc>
          <w:tcPr>
            <w:tcW w:w="908" w:type="pct"/>
            <w:vAlign w:val="center"/>
          </w:tcPr>
          <w:p w:rsidR="00413FB2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413FB2" w:rsidRPr="00B629AA" w:rsidTr="005041AE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Subclassificações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disponíveis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Chave estrangeira de subclassificação</w:t>
            </w:r>
          </w:p>
        </w:tc>
        <w:tc>
          <w:tcPr>
            <w:tcW w:w="90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</w:tr>
      <w:tr w:rsidR="00413FB2" w:rsidRPr="00B629AA" w:rsidTr="005041AE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Subclassificações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selecionadas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 vinculada</w:t>
            </w:r>
          </w:p>
        </w:tc>
        <w:tc>
          <w:tcPr>
            <w:tcW w:w="908" w:type="pct"/>
            <w:vAlign w:val="center"/>
          </w:tcPr>
          <w:p w:rsidR="00413FB2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413FB2" w:rsidRPr="00B629AA" w:rsidTr="005041AE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editar um registro.</w:t>
            </w:r>
          </w:p>
        </w:tc>
        <w:tc>
          <w:tcPr>
            <w:tcW w:w="90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413FB2" w:rsidRPr="00B629AA" w:rsidTr="005041AE">
        <w:trPr>
          <w:cantSplit/>
          <w:trHeight w:val="391"/>
          <w:jc w:val="center"/>
        </w:trPr>
        <w:tc>
          <w:tcPr>
            <w:tcW w:w="1562" w:type="pct"/>
            <w:gridSpan w:val="2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81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excluir um registro.</w:t>
            </w:r>
          </w:p>
        </w:tc>
        <w:tc>
          <w:tcPr>
            <w:tcW w:w="908" w:type="pct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413FB2" w:rsidRPr="00B629AA" w:rsidTr="005041AE">
        <w:trPr>
          <w:cantSplit/>
          <w:trHeight w:val="135"/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413FB2" w:rsidRPr="00B629AA" w:rsidRDefault="00413FB2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629A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303BD3" w:rsidRPr="00B629AA" w:rsidRDefault="00303BD3" w:rsidP="00303BD3">
      <w:pPr>
        <w:jc w:val="center"/>
        <w:rPr>
          <w:rFonts w:ascii="Calibri" w:hAnsi="Calibri" w:cstheme="minorHAnsi"/>
          <w:sz w:val="20"/>
          <w:szCs w:val="20"/>
        </w:rPr>
      </w:pPr>
    </w:p>
    <w:p w:rsidR="00296CD1" w:rsidRPr="00B629AA" w:rsidRDefault="00296CD1" w:rsidP="00303BD3">
      <w:pPr>
        <w:pStyle w:val="Ttulo2"/>
        <w:rPr>
          <w:rFonts w:ascii="Calibri" w:hAnsi="Calibri" w:cstheme="minorHAnsi"/>
          <w:sz w:val="20"/>
          <w:szCs w:val="20"/>
        </w:rPr>
      </w:pPr>
      <w:bookmarkStart w:id="17" w:name="_Toc361230315"/>
      <w:r w:rsidRPr="00B629AA">
        <w:rPr>
          <w:rFonts w:ascii="Calibri" w:hAnsi="Calibri" w:cstheme="minorHAnsi"/>
          <w:sz w:val="20"/>
          <w:szCs w:val="20"/>
        </w:rPr>
        <w:t>listar classificação</w:t>
      </w:r>
      <w:bookmarkEnd w:id="17"/>
    </w:p>
    <w:p w:rsidR="00296CD1" w:rsidRPr="00B629AA" w:rsidRDefault="00B01687" w:rsidP="00296CD1">
      <w:pPr>
        <w:jc w:val="center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41123D1" wp14:editId="6097E5D6">
            <wp:extent cx="5398770" cy="1327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D3" w:rsidRPr="00B629AA" w:rsidRDefault="00296CD1" w:rsidP="00296CD1">
      <w:pPr>
        <w:pStyle w:val="Ttulo3"/>
        <w:rPr>
          <w:rFonts w:ascii="Calibri" w:hAnsi="Calibri" w:cstheme="minorHAnsi"/>
          <w:sz w:val="20"/>
          <w:szCs w:val="20"/>
        </w:rPr>
      </w:pPr>
      <w:bookmarkStart w:id="18" w:name="_Toc361230316"/>
      <w:r w:rsidRPr="00B629AA">
        <w:rPr>
          <w:rFonts w:ascii="Calibri" w:hAnsi="Calibri" w:cstheme="minorHAnsi"/>
          <w:sz w:val="20"/>
          <w:szCs w:val="20"/>
        </w:rPr>
        <w:t>itens de controle</w:t>
      </w:r>
      <w:bookmarkEnd w:id="18"/>
    </w:p>
    <w:tbl>
      <w:tblPr>
        <w:tblW w:w="50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9"/>
        <w:gridCol w:w="397"/>
        <w:gridCol w:w="463"/>
        <w:gridCol w:w="397"/>
        <w:gridCol w:w="397"/>
        <w:gridCol w:w="2942"/>
        <w:gridCol w:w="1662"/>
      </w:tblGrid>
      <w:tr w:rsidR="00296CD1" w:rsidRPr="00B629AA" w:rsidTr="00296CD1">
        <w:trPr>
          <w:cantSplit/>
          <w:trHeight w:val="959"/>
          <w:jc w:val="center"/>
        </w:trPr>
        <w:tc>
          <w:tcPr>
            <w:tcW w:w="1440" w:type="pct"/>
            <w:shd w:val="pct25" w:color="auto" w:fill="auto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45" w:type="pct"/>
            <w:shd w:val="pct25" w:color="auto" w:fill="auto"/>
            <w:textDirection w:val="btLr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4" w:type="pct"/>
            <w:shd w:val="pct25" w:color="auto" w:fill="auto"/>
            <w:textDirection w:val="btLr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4" w:type="pct"/>
            <w:shd w:val="pct25" w:color="auto" w:fill="auto"/>
            <w:textDirection w:val="btLr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17" w:type="pct"/>
            <w:shd w:val="pct25" w:color="auto" w:fill="auto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80" w:type="pct"/>
            <w:shd w:val="pct25" w:color="auto" w:fill="auto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296CD1" w:rsidRPr="00B629AA" w:rsidTr="00296CD1">
        <w:trPr>
          <w:cantSplit/>
          <w:trHeight w:val="391"/>
          <w:jc w:val="center"/>
        </w:trPr>
        <w:tc>
          <w:tcPr>
            <w:tcW w:w="1440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Classificação</w:t>
            </w:r>
          </w:p>
        </w:tc>
        <w:tc>
          <w:tcPr>
            <w:tcW w:w="228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45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194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4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17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a classificação da Manifestação para pesquisa.</w:t>
            </w:r>
          </w:p>
        </w:tc>
        <w:tc>
          <w:tcPr>
            <w:tcW w:w="980" w:type="pct"/>
            <w:vAlign w:val="center"/>
          </w:tcPr>
          <w:p w:rsidR="00296CD1" w:rsidRPr="00B629AA" w:rsidRDefault="008B0E69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296CD1" w:rsidRPr="00B629AA" w:rsidTr="00296CD1">
        <w:trPr>
          <w:cantSplit/>
          <w:trHeight w:val="391"/>
          <w:jc w:val="center"/>
        </w:trPr>
        <w:tc>
          <w:tcPr>
            <w:tcW w:w="1440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Nome </w:t>
            </w:r>
            <w:r w:rsidR="00BB3ACC"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Subclassificações</w:t>
            </w:r>
          </w:p>
        </w:tc>
        <w:tc>
          <w:tcPr>
            <w:tcW w:w="228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45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4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4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7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nome da </w:t>
            </w:r>
            <w:r w:rsidR="00A83811"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  <w:tc>
          <w:tcPr>
            <w:tcW w:w="980" w:type="pct"/>
            <w:vAlign w:val="center"/>
          </w:tcPr>
          <w:p w:rsidR="00296CD1" w:rsidRPr="00B629AA" w:rsidRDefault="008B0E69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</w:tr>
      <w:tr w:rsidR="00A83811" w:rsidRPr="00B629AA" w:rsidTr="00296CD1">
        <w:trPr>
          <w:cantSplit/>
          <w:trHeight w:val="391"/>
          <w:jc w:val="center"/>
        </w:trPr>
        <w:tc>
          <w:tcPr>
            <w:tcW w:w="1440" w:type="pct"/>
            <w:vAlign w:val="center"/>
          </w:tcPr>
          <w:p w:rsidR="00A83811" w:rsidRPr="00B629AA" w:rsidRDefault="00A8381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  <w:tc>
          <w:tcPr>
            <w:tcW w:w="228" w:type="pct"/>
            <w:vAlign w:val="center"/>
          </w:tcPr>
          <w:p w:rsidR="00A83811" w:rsidRPr="00B629AA" w:rsidRDefault="00A8381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45" w:type="pct"/>
            <w:vAlign w:val="center"/>
          </w:tcPr>
          <w:p w:rsidR="00A83811" w:rsidRPr="00B629AA" w:rsidRDefault="00A8381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4" w:type="pct"/>
            <w:vAlign w:val="center"/>
          </w:tcPr>
          <w:p w:rsidR="00A83811" w:rsidRPr="00B629AA" w:rsidRDefault="00A8381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4" w:type="pct"/>
            <w:vAlign w:val="center"/>
          </w:tcPr>
          <w:p w:rsidR="00A83811" w:rsidRPr="00B629AA" w:rsidRDefault="00A8381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7" w:type="pct"/>
            <w:vAlign w:val="center"/>
          </w:tcPr>
          <w:p w:rsidR="00A83811" w:rsidRPr="00B629AA" w:rsidRDefault="00A83811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unidade vinculada a classificação</w:t>
            </w:r>
          </w:p>
        </w:tc>
        <w:tc>
          <w:tcPr>
            <w:tcW w:w="980" w:type="pct"/>
            <w:vAlign w:val="center"/>
          </w:tcPr>
          <w:p w:rsidR="00A83811" w:rsidRDefault="00A8381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296CD1" w:rsidRPr="00B629AA" w:rsidTr="00296CD1">
        <w:trPr>
          <w:cantSplit/>
          <w:trHeight w:val="391"/>
          <w:jc w:val="center"/>
        </w:trPr>
        <w:tc>
          <w:tcPr>
            <w:tcW w:w="1440" w:type="pct"/>
            <w:vAlign w:val="center"/>
          </w:tcPr>
          <w:p w:rsidR="00296CD1" w:rsidRPr="00B629AA" w:rsidRDefault="00296CD1" w:rsidP="00296C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Novo</w:t>
            </w:r>
          </w:p>
        </w:tc>
        <w:tc>
          <w:tcPr>
            <w:tcW w:w="228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45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4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4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7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adição de um novo item</w:t>
            </w:r>
          </w:p>
        </w:tc>
        <w:tc>
          <w:tcPr>
            <w:tcW w:w="980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296CD1" w:rsidRPr="00B629AA" w:rsidTr="00296CD1">
        <w:trPr>
          <w:cantSplit/>
          <w:trHeight w:val="391"/>
          <w:jc w:val="center"/>
        </w:trPr>
        <w:tc>
          <w:tcPr>
            <w:tcW w:w="1440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Editar</w:t>
            </w:r>
          </w:p>
        </w:tc>
        <w:tc>
          <w:tcPr>
            <w:tcW w:w="228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45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4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4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7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edição de um registro</w:t>
            </w:r>
          </w:p>
        </w:tc>
        <w:tc>
          <w:tcPr>
            <w:tcW w:w="980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296CD1" w:rsidRPr="00B629AA" w:rsidTr="00296CD1">
        <w:trPr>
          <w:cantSplit/>
          <w:trHeight w:val="391"/>
          <w:jc w:val="center"/>
        </w:trPr>
        <w:tc>
          <w:tcPr>
            <w:tcW w:w="1440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Excluir</w:t>
            </w:r>
          </w:p>
        </w:tc>
        <w:tc>
          <w:tcPr>
            <w:tcW w:w="228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45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4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4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7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excluir um registro.</w:t>
            </w:r>
          </w:p>
        </w:tc>
        <w:tc>
          <w:tcPr>
            <w:tcW w:w="980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296CD1" w:rsidRPr="00B629AA" w:rsidTr="00296CD1">
        <w:trPr>
          <w:cantSplit/>
          <w:trHeight w:val="391"/>
          <w:jc w:val="center"/>
        </w:trPr>
        <w:tc>
          <w:tcPr>
            <w:tcW w:w="1440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Item de paginação</w:t>
            </w:r>
          </w:p>
        </w:tc>
        <w:tc>
          <w:tcPr>
            <w:tcW w:w="228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45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4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4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7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a paginação da listagem.</w:t>
            </w:r>
          </w:p>
        </w:tc>
        <w:tc>
          <w:tcPr>
            <w:tcW w:w="980" w:type="pct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296CD1" w:rsidRPr="00B629AA" w:rsidTr="00296CD1">
        <w:trPr>
          <w:cantSplit/>
          <w:trHeight w:val="135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296CD1" w:rsidRPr="00B629AA" w:rsidRDefault="00296CD1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b/>
                <w:snapToGrid w:val="0"/>
                <w:color w:val="0000FF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lastRenderedPageBreak/>
              <w:t>Legenda: A – Alfanumérico,</w:t>
            </w:r>
            <w:proofErr w:type="gramStart"/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TimeStamp</w:t>
            </w:r>
            <w:proofErr w:type="spellEnd"/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,   DT – Data,   N/A - Não se Aplica,  S – Sim,     N - Não</w:t>
            </w:r>
          </w:p>
        </w:tc>
      </w:tr>
    </w:tbl>
    <w:p w:rsidR="00303BD3" w:rsidRPr="00B629AA" w:rsidRDefault="00303BD3" w:rsidP="00303BD3">
      <w:pPr>
        <w:pStyle w:val="Ttulo2"/>
        <w:rPr>
          <w:rFonts w:ascii="Calibri" w:hAnsi="Calibri" w:cstheme="minorHAnsi"/>
          <w:sz w:val="20"/>
          <w:szCs w:val="20"/>
        </w:rPr>
      </w:pPr>
      <w:bookmarkStart w:id="19" w:name="_Toc361230317"/>
      <w:r w:rsidRPr="00B629AA">
        <w:rPr>
          <w:rFonts w:ascii="Calibri" w:hAnsi="Calibri" w:cstheme="minorHAnsi"/>
          <w:sz w:val="20"/>
          <w:szCs w:val="20"/>
        </w:rPr>
        <w:t>excluiR CLASSIFICAÇÃO</w:t>
      </w:r>
      <w:bookmarkEnd w:id="19"/>
    </w:p>
    <w:p w:rsidR="00303BD3" w:rsidRPr="00B629AA" w:rsidRDefault="00303BD3" w:rsidP="00A35215">
      <w:pPr>
        <w:jc w:val="center"/>
        <w:rPr>
          <w:rFonts w:ascii="Calibri" w:hAnsi="Calibri" w:cstheme="minorHAnsi"/>
          <w:sz w:val="20"/>
          <w:szCs w:val="20"/>
        </w:rPr>
      </w:pPr>
      <w:r w:rsidRPr="00B629AA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E4BED00" wp14:editId="21CFFC95">
            <wp:extent cx="1574165" cy="1454785"/>
            <wp:effectExtent l="19050" t="0" r="6985" b="0"/>
            <wp:docPr id="7" name="Imagem 5" descr="C:\Projetos\Ouvidoria\OS0001\01-Planejamento\03-Métricas\Eficácia\img\55 - Excluir classific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tos\Ouvidoria\OS0001\01-Planejamento\03-Métricas\Eficácia\img\55 - Excluir classificaçã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A6" w:rsidRPr="00B629AA" w:rsidRDefault="006C61A6" w:rsidP="005C007F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0" w:name="_Toc361230318"/>
      <w:r w:rsidRPr="00B629AA">
        <w:rPr>
          <w:rFonts w:ascii="Calibri" w:hAnsi="Calibri" w:cstheme="minorHAnsi"/>
          <w:sz w:val="20"/>
          <w:szCs w:val="20"/>
        </w:rPr>
        <w:t>Itens de Controle</w:t>
      </w:r>
      <w:bookmarkEnd w:id="12"/>
      <w:bookmarkEnd w:id="2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4"/>
        <w:gridCol w:w="398"/>
        <w:gridCol w:w="463"/>
        <w:gridCol w:w="398"/>
        <w:gridCol w:w="398"/>
        <w:gridCol w:w="4360"/>
        <w:gridCol w:w="1203"/>
      </w:tblGrid>
      <w:tr w:rsidR="001C3AAA" w:rsidRPr="00B629AA" w:rsidTr="001C3AAA">
        <w:trPr>
          <w:cantSplit/>
          <w:trHeight w:val="959"/>
          <w:jc w:val="center"/>
        </w:trPr>
        <w:tc>
          <w:tcPr>
            <w:tcW w:w="824" w:type="pct"/>
            <w:shd w:val="pct25" w:color="auto" w:fill="auto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8" w:type="pct"/>
            <w:shd w:val="pct25" w:color="auto" w:fill="auto"/>
            <w:textDirection w:val="btLr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2522" w:type="pct"/>
            <w:shd w:val="pct25" w:color="auto" w:fill="auto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696" w:type="pct"/>
            <w:shd w:val="pct25" w:color="auto" w:fill="auto"/>
          </w:tcPr>
          <w:p w:rsidR="001C3AAA" w:rsidRDefault="001C3AA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</w:p>
          <w:p w:rsidR="001C3AAA" w:rsidRPr="00B629AA" w:rsidRDefault="001C3AAA" w:rsidP="001C3AA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1C3AAA" w:rsidRPr="00B629AA" w:rsidTr="001C3AAA">
        <w:trPr>
          <w:cantSplit/>
          <w:trHeight w:val="391"/>
          <w:jc w:val="center"/>
        </w:trPr>
        <w:tc>
          <w:tcPr>
            <w:tcW w:w="824" w:type="pct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</w:t>
            </w:r>
          </w:p>
        </w:tc>
        <w:tc>
          <w:tcPr>
            <w:tcW w:w="230" w:type="pct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0" w:type="pct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522" w:type="pct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 a ser excluído</w:t>
            </w:r>
          </w:p>
        </w:tc>
        <w:tc>
          <w:tcPr>
            <w:tcW w:w="696" w:type="pct"/>
          </w:tcPr>
          <w:p w:rsidR="001C3AAA" w:rsidRPr="00B629AA" w:rsidRDefault="001C3AAA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  <w:bookmarkStart w:id="21" w:name="_GoBack"/>
            <w:bookmarkEnd w:id="21"/>
          </w:p>
        </w:tc>
      </w:tr>
      <w:tr w:rsidR="001C3AAA" w:rsidRPr="00B629AA" w:rsidTr="001C3AAA">
        <w:trPr>
          <w:cantSplit/>
          <w:trHeight w:val="391"/>
          <w:jc w:val="center"/>
        </w:trPr>
        <w:tc>
          <w:tcPr>
            <w:tcW w:w="824" w:type="pct"/>
            <w:vAlign w:val="center"/>
          </w:tcPr>
          <w:p w:rsidR="001C3AAA" w:rsidRPr="00B629AA" w:rsidRDefault="001C3AAA" w:rsidP="005041A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230" w:type="pct"/>
            <w:vAlign w:val="center"/>
          </w:tcPr>
          <w:p w:rsidR="001C3AAA" w:rsidRPr="00B629AA" w:rsidRDefault="001C3AAA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  <w:vAlign w:val="center"/>
          </w:tcPr>
          <w:p w:rsidR="001C3AAA" w:rsidRPr="00B629AA" w:rsidRDefault="001C3AAA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  <w:vAlign w:val="center"/>
          </w:tcPr>
          <w:p w:rsidR="001C3AAA" w:rsidRPr="00B629AA" w:rsidRDefault="001C3AAA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0" w:type="pct"/>
            <w:vAlign w:val="center"/>
          </w:tcPr>
          <w:p w:rsidR="001C3AAA" w:rsidRPr="00B629AA" w:rsidRDefault="001C3AAA" w:rsidP="005041A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522" w:type="pct"/>
            <w:vAlign w:val="center"/>
          </w:tcPr>
          <w:p w:rsidR="001C3AAA" w:rsidRPr="00B629AA" w:rsidRDefault="001C3AAA" w:rsidP="005041A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confirmar uma ação.</w:t>
            </w:r>
          </w:p>
        </w:tc>
        <w:tc>
          <w:tcPr>
            <w:tcW w:w="696" w:type="pct"/>
          </w:tcPr>
          <w:p w:rsidR="001C3AAA" w:rsidRPr="00B629AA" w:rsidRDefault="001C3AAA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1C3AAA" w:rsidRPr="00B629AA" w:rsidTr="001C3AAA">
        <w:trPr>
          <w:cantSplit/>
          <w:trHeight w:val="391"/>
          <w:jc w:val="center"/>
        </w:trPr>
        <w:tc>
          <w:tcPr>
            <w:tcW w:w="824" w:type="pct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30" w:type="pct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0" w:type="pct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522" w:type="pct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cancelar uma ação.</w:t>
            </w:r>
          </w:p>
        </w:tc>
        <w:tc>
          <w:tcPr>
            <w:tcW w:w="696" w:type="pct"/>
          </w:tcPr>
          <w:p w:rsidR="001C3AAA" w:rsidRPr="00B629AA" w:rsidRDefault="001C3AAA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1C3AAA" w:rsidRPr="00B629AA" w:rsidTr="001C3AAA">
        <w:trPr>
          <w:cantSplit/>
          <w:trHeight w:val="391"/>
          <w:jc w:val="center"/>
        </w:trPr>
        <w:tc>
          <w:tcPr>
            <w:tcW w:w="4304" w:type="pct"/>
            <w:gridSpan w:val="6"/>
            <w:shd w:val="clear" w:color="auto" w:fill="BFBFBF" w:themeFill="background1" w:themeFillShade="BF"/>
            <w:vAlign w:val="center"/>
          </w:tcPr>
          <w:p w:rsidR="001C3AAA" w:rsidRPr="00B629AA" w:rsidRDefault="001C3AAA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</w:pPr>
            <w:r w:rsidRPr="00B629AA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B629AA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</w:t>
            </w:r>
            <w:proofErr w:type="gramStart"/>
            <w:r w:rsidRPr="00B629AA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B629AA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B629AA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B629AA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  <w:tc>
          <w:tcPr>
            <w:tcW w:w="696" w:type="pct"/>
            <w:shd w:val="clear" w:color="auto" w:fill="BFBFBF" w:themeFill="background1" w:themeFillShade="BF"/>
          </w:tcPr>
          <w:p w:rsidR="001C3AAA" w:rsidRPr="00B629AA" w:rsidRDefault="001C3AAA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</w:pPr>
          </w:p>
        </w:tc>
      </w:tr>
    </w:tbl>
    <w:p w:rsidR="00FB7ED9" w:rsidRPr="00B629AA" w:rsidRDefault="00FB7ED9" w:rsidP="00102C0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2" w:name="_Toc361230319"/>
      <w:r w:rsidRPr="00B629AA">
        <w:rPr>
          <w:rFonts w:ascii="Calibri" w:hAnsi="Calibri" w:cstheme="minorHAnsi"/>
          <w:sz w:val="20"/>
          <w:szCs w:val="20"/>
        </w:rPr>
        <w:t>Aprovações</w:t>
      </w:r>
      <w:bookmarkEnd w:id="22"/>
    </w:p>
    <w:p w:rsidR="006601E2" w:rsidRPr="00B629AA" w:rsidRDefault="006601E2" w:rsidP="006601E2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B629AA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B22774" w:rsidRPr="00B629AA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B629AA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B22774" w:rsidRPr="00B629AA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B629AA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B629AA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B22774" w:rsidRPr="00B629AA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B22774" w:rsidRPr="00B629AA" w:rsidRDefault="00B22774" w:rsidP="00B22774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B22774" w:rsidRPr="00B629AA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B629AA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B629AA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B22774" w:rsidRPr="00B629AA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B629AA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B629AA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B629AA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B22774" w:rsidRPr="00B629AA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B22774" w:rsidRPr="00B629AA" w:rsidRDefault="00B22774" w:rsidP="00B22774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B22774" w:rsidRPr="00B629AA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629AA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B629AA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B22774" w:rsidRPr="00B629AA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lastRenderedPageBreak/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B629AA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B629AA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B22774" w:rsidRPr="00B629AA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22774" w:rsidRPr="00B629AA" w:rsidRDefault="00B22774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629AA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5C6F22" w:rsidRPr="00B629AA" w:rsidRDefault="005C6F22" w:rsidP="005C6F22">
      <w:pPr>
        <w:rPr>
          <w:rFonts w:ascii="Calibri" w:hAnsi="Calibri" w:cstheme="minorHAnsi"/>
          <w:sz w:val="20"/>
          <w:szCs w:val="20"/>
        </w:rPr>
      </w:pPr>
    </w:p>
    <w:sectPr w:rsidR="005C6F22" w:rsidRPr="00B629AA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3F1" w:rsidRDefault="004463F1" w:rsidP="005C6F22">
      <w:pPr>
        <w:spacing w:after="0" w:line="240" w:lineRule="auto"/>
      </w:pPr>
      <w:r>
        <w:separator/>
      </w:r>
    </w:p>
  </w:endnote>
  <w:endnote w:type="continuationSeparator" w:id="0">
    <w:p w:rsidR="004463F1" w:rsidRDefault="004463F1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4"/>
      <w:gridCol w:w="3401"/>
      <w:gridCol w:w="1702"/>
      <w:gridCol w:w="1546"/>
    </w:tblGrid>
    <w:tr w:rsidR="007748CD" w:rsidRPr="00406465" w:rsidTr="004124D1">
      <w:trPr>
        <w:cantSplit/>
      </w:trPr>
      <w:tc>
        <w:tcPr>
          <w:tcW w:w="1520" w:type="pct"/>
        </w:tcPr>
        <w:p w:rsidR="005C6F22" w:rsidRPr="004A1D21" w:rsidRDefault="007748CD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5C6F22" w:rsidRPr="004A1D21" w:rsidRDefault="007748CD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891" w:type="pct"/>
          <w:vAlign w:val="center"/>
        </w:tcPr>
        <w:p w:rsidR="005C6F22" w:rsidRPr="004A1D21" w:rsidRDefault="005C6F22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809" w:type="pct"/>
          <w:vAlign w:val="center"/>
        </w:tcPr>
        <w:p w:rsidR="005C6F22" w:rsidRPr="004A1D21" w:rsidRDefault="005C6F22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571801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571801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1C3AAA">
            <w:rPr>
              <w:rFonts w:ascii="Arial" w:hAnsi="Arial" w:cs="Arial"/>
              <w:noProof/>
              <w:sz w:val="20"/>
              <w:szCs w:val="20"/>
            </w:rPr>
            <w:t>9</w:t>
          </w:r>
          <w:r w:rsidR="00571801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571801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571801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1C3AAA">
            <w:rPr>
              <w:rFonts w:ascii="Arial" w:hAnsi="Arial" w:cs="Arial"/>
              <w:noProof/>
              <w:sz w:val="20"/>
              <w:szCs w:val="20"/>
            </w:rPr>
            <w:t>10</w:t>
          </w:r>
          <w:r w:rsidR="00571801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5C6F22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3F1" w:rsidRDefault="004463F1" w:rsidP="005C6F22">
      <w:pPr>
        <w:spacing w:after="0" w:line="240" w:lineRule="auto"/>
      </w:pPr>
      <w:r>
        <w:separator/>
      </w:r>
    </w:p>
  </w:footnote>
  <w:footnote w:type="continuationSeparator" w:id="0">
    <w:p w:rsidR="004463F1" w:rsidRDefault="004463F1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FE9417866C1343F7955766CFD47F0D7F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7748CD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571801" w:rsidP="003646B1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7748CD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3646B1">
            <w:rPr>
              <w:rFonts w:ascii="Arial" w:hAnsi="Arial" w:cs="Arial"/>
              <w:b/>
              <w:sz w:val="18"/>
            </w:rPr>
            <w:t>EI04</w:t>
          </w:r>
          <w:r w:rsidR="00DE3D46">
            <w:rPr>
              <w:rFonts w:ascii="Arial" w:hAnsi="Arial" w:cs="Arial"/>
              <w:b/>
              <w:sz w:val="18"/>
            </w:rPr>
            <w:t xml:space="preserve"> - MANTER </w:t>
          </w:r>
          <w:r w:rsidR="003646B1">
            <w:rPr>
              <w:rFonts w:ascii="Arial" w:hAnsi="Arial" w:cs="Arial"/>
              <w:b/>
              <w:sz w:val="18"/>
            </w:rPr>
            <w:t>CLASSIFICAÇÕES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5C6F22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580675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75D9F8A3" wp14:editId="462472D6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580675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 xml:space="preserve">Ministério da </w:t>
          </w:r>
          <w:r w:rsidR="007748CD" w:rsidRPr="007748CD">
            <w:rPr>
              <w:b/>
              <w:sz w:val="20"/>
              <w:szCs w:val="28"/>
            </w:rPr>
            <w:t>Cultura</w:t>
          </w:r>
        </w:p>
        <w:p w:rsidR="00580675" w:rsidRPr="007748CD" w:rsidRDefault="0058067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7748CD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58067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</w:t>
          </w:r>
          <w:r w:rsidR="007748CD" w:rsidRPr="007748CD">
            <w:rPr>
              <w:i/>
              <w:sz w:val="20"/>
            </w:rPr>
            <w:t>-</w:t>
          </w:r>
          <w:r w:rsidRPr="007748CD">
            <w:rPr>
              <w:i/>
              <w:sz w:val="20"/>
            </w:rPr>
            <w:t>Geral de Tecnologia da Informação</w:t>
          </w:r>
        </w:p>
        <w:p w:rsidR="007748CD" w:rsidRPr="007748CD" w:rsidRDefault="007748CD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5C6F22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C7D"/>
    <w:multiLevelType w:val="hybridMultilevel"/>
    <w:tmpl w:val="B6708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1423DB"/>
    <w:multiLevelType w:val="hybridMultilevel"/>
    <w:tmpl w:val="74B814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8D259E"/>
    <w:multiLevelType w:val="hybridMultilevel"/>
    <w:tmpl w:val="ADBA51CA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945C6B"/>
    <w:multiLevelType w:val="hybridMultilevel"/>
    <w:tmpl w:val="4B24203C"/>
    <w:lvl w:ilvl="0" w:tplc="209E9798">
      <w:start w:val="1"/>
      <w:numFmt w:val="decimalZero"/>
      <w:pStyle w:val="ESPFluxodeExceo"/>
      <w:lvlText w:val="FE%1."/>
      <w:lvlJc w:val="left"/>
      <w:pPr>
        <w:tabs>
          <w:tab w:val="num" w:pos="1278"/>
        </w:tabs>
        <w:ind w:left="1561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4"/>
        </w:tabs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54"/>
        </w:tabs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74"/>
        </w:tabs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4"/>
        </w:tabs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4"/>
        </w:tabs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4"/>
        </w:tabs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4"/>
        </w:tabs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4"/>
        </w:tabs>
        <w:ind w:left="7474" w:hanging="180"/>
      </w:pPr>
    </w:lvl>
  </w:abstractNum>
  <w:abstractNum w:abstractNumId="8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243EE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1690ABE"/>
    <w:multiLevelType w:val="multilevel"/>
    <w:tmpl w:val="7A28B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7F5B18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8513AF"/>
    <w:multiLevelType w:val="hybridMultilevel"/>
    <w:tmpl w:val="AD042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5133A1"/>
    <w:multiLevelType w:val="multilevel"/>
    <w:tmpl w:val="B1DE493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CR%2."/>
      <w:lvlJc w:val="left"/>
      <w:pPr>
        <w:ind w:left="576" w:hanging="576"/>
      </w:pPr>
      <w:rPr>
        <w:rFonts w:hint="default"/>
        <w:lang w:val="pt-BR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5">
    <w:nsid w:val="787E579E"/>
    <w:multiLevelType w:val="hybridMultilevel"/>
    <w:tmpl w:val="1EE45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4"/>
  </w:num>
  <w:num w:numId="5">
    <w:abstractNumId w:val="6"/>
  </w:num>
  <w:num w:numId="6">
    <w:abstractNumId w:val="13"/>
  </w:num>
  <w:num w:numId="7">
    <w:abstractNumId w:val="15"/>
  </w:num>
  <w:num w:numId="8">
    <w:abstractNumId w:val="5"/>
  </w:num>
  <w:num w:numId="9">
    <w:abstractNumId w:val="8"/>
  </w:num>
  <w:num w:numId="10">
    <w:abstractNumId w:val="12"/>
  </w:num>
  <w:num w:numId="11">
    <w:abstractNumId w:val="9"/>
  </w:num>
  <w:num w:numId="12">
    <w:abstractNumId w:val="3"/>
  </w:num>
  <w:num w:numId="13">
    <w:abstractNumId w:val="6"/>
  </w:num>
  <w:num w:numId="14">
    <w:abstractNumId w:val="0"/>
  </w:num>
  <w:num w:numId="15">
    <w:abstractNumId w:val="4"/>
  </w:num>
  <w:num w:numId="16">
    <w:abstractNumId w:val="2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72A9"/>
    <w:rsid w:val="00006C32"/>
    <w:rsid w:val="0002577A"/>
    <w:rsid w:val="00061E8A"/>
    <w:rsid w:val="00067F76"/>
    <w:rsid w:val="00077AA9"/>
    <w:rsid w:val="000A305F"/>
    <w:rsid w:val="000E10AC"/>
    <w:rsid w:val="000E6BE1"/>
    <w:rsid w:val="000F453A"/>
    <w:rsid w:val="00102C06"/>
    <w:rsid w:val="00103CDE"/>
    <w:rsid w:val="00113FFF"/>
    <w:rsid w:val="00116610"/>
    <w:rsid w:val="00131012"/>
    <w:rsid w:val="00194473"/>
    <w:rsid w:val="00195D28"/>
    <w:rsid w:val="0019739F"/>
    <w:rsid w:val="001A1201"/>
    <w:rsid w:val="001A54FE"/>
    <w:rsid w:val="001C3AAA"/>
    <w:rsid w:val="001E4129"/>
    <w:rsid w:val="001F2ED5"/>
    <w:rsid w:val="002103A4"/>
    <w:rsid w:val="00214485"/>
    <w:rsid w:val="00214D8B"/>
    <w:rsid w:val="002400B7"/>
    <w:rsid w:val="002522B7"/>
    <w:rsid w:val="00260EED"/>
    <w:rsid w:val="00264A27"/>
    <w:rsid w:val="00272173"/>
    <w:rsid w:val="00295FD2"/>
    <w:rsid w:val="00296CD1"/>
    <w:rsid w:val="002F4BB4"/>
    <w:rsid w:val="00303BD3"/>
    <w:rsid w:val="00322F58"/>
    <w:rsid w:val="0033744E"/>
    <w:rsid w:val="00351696"/>
    <w:rsid w:val="00361367"/>
    <w:rsid w:val="003646B1"/>
    <w:rsid w:val="00376AD1"/>
    <w:rsid w:val="00386A22"/>
    <w:rsid w:val="00391E39"/>
    <w:rsid w:val="003A1D92"/>
    <w:rsid w:val="003A2C23"/>
    <w:rsid w:val="003C110D"/>
    <w:rsid w:val="003F3E4C"/>
    <w:rsid w:val="0040041A"/>
    <w:rsid w:val="004124D1"/>
    <w:rsid w:val="00413FB2"/>
    <w:rsid w:val="00415E3E"/>
    <w:rsid w:val="004463F1"/>
    <w:rsid w:val="00462C8F"/>
    <w:rsid w:val="00465F6A"/>
    <w:rsid w:val="0048183B"/>
    <w:rsid w:val="004841AE"/>
    <w:rsid w:val="00496525"/>
    <w:rsid w:val="004A6BF5"/>
    <w:rsid w:val="004A6DDF"/>
    <w:rsid w:val="004D161B"/>
    <w:rsid w:val="004E1744"/>
    <w:rsid w:val="004F71EC"/>
    <w:rsid w:val="005071EF"/>
    <w:rsid w:val="00507297"/>
    <w:rsid w:val="00513E04"/>
    <w:rsid w:val="00514CAC"/>
    <w:rsid w:val="005475E6"/>
    <w:rsid w:val="00550DF1"/>
    <w:rsid w:val="00552CA2"/>
    <w:rsid w:val="00571801"/>
    <w:rsid w:val="00580675"/>
    <w:rsid w:val="0058497E"/>
    <w:rsid w:val="00590E0E"/>
    <w:rsid w:val="00596B95"/>
    <w:rsid w:val="005A6070"/>
    <w:rsid w:val="005A6F08"/>
    <w:rsid w:val="005C007F"/>
    <w:rsid w:val="005C6F22"/>
    <w:rsid w:val="005D2867"/>
    <w:rsid w:val="0061784A"/>
    <w:rsid w:val="006231B1"/>
    <w:rsid w:val="006233D1"/>
    <w:rsid w:val="00630775"/>
    <w:rsid w:val="00633B35"/>
    <w:rsid w:val="0064026C"/>
    <w:rsid w:val="006415B4"/>
    <w:rsid w:val="00642136"/>
    <w:rsid w:val="00644BD5"/>
    <w:rsid w:val="006601E2"/>
    <w:rsid w:val="00676BCA"/>
    <w:rsid w:val="006806F3"/>
    <w:rsid w:val="00683B7B"/>
    <w:rsid w:val="006855F5"/>
    <w:rsid w:val="00687D73"/>
    <w:rsid w:val="006910DB"/>
    <w:rsid w:val="00692F15"/>
    <w:rsid w:val="00694309"/>
    <w:rsid w:val="006A1E5E"/>
    <w:rsid w:val="006A6DBA"/>
    <w:rsid w:val="006B660B"/>
    <w:rsid w:val="006C20CE"/>
    <w:rsid w:val="006C61A6"/>
    <w:rsid w:val="006D7F7A"/>
    <w:rsid w:val="006E1579"/>
    <w:rsid w:val="006E72A9"/>
    <w:rsid w:val="007156EF"/>
    <w:rsid w:val="00733077"/>
    <w:rsid w:val="00737B16"/>
    <w:rsid w:val="007561CE"/>
    <w:rsid w:val="00761CA4"/>
    <w:rsid w:val="00772392"/>
    <w:rsid w:val="007748CD"/>
    <w:rsid w:val="00781810"/>
    <w:rsid w:val="007A4C24"/>
    <w:rsid w:val="007A71C3"/>
    <w:rsid w:val="007C7CCB"/>
    <w:rsid w:val="007D002C"/>
    <w:rsid w:val="007D303D"/>
    <w:rsid w:val="008076A6"/>
    <w:rsid w:val="00811661"/>
    <w:rsid w:val="00817BB6"/>
    <w:rsid w:val="00817D42"/>
    <w:rsid w:val="00831911"/>
    <w:rsid w:val="00834273"/>
    <w:rsid w:val="0084382F"/>
    <w:rsid w:val="008531F2"/>
    <w:rsid w:val="00863ACE"/>
    <w:rsid w:val="00877222"/>
    <w:rsid w:val="0089474B"/>
    <w:rsid w:val="008969D3"/>
    <w:rsid w:val="00896C78"/>
    <w:rsid w:val="00897784"/>
    <w:rsid w:val="00897BA1"/>
    <w:rsid w:val="008B0E69"/>
    <w:rsid w:val="008C6F40"/>
    <w:rsid w:val="009001AB"/>
    <w:rsid w:val="009211D9"/>
    <w:rsid w:val="00922C8A"/>
    <w:rsid w:val="00924BC7"/>
    <w:rsid w:val="00961D2B"/>
    <w:rsid w:val="00995DBB"/>
    <w:rsid w:val="009E5EB0"/>
    <w:rsid w:val="009F1274"/>
    <w:rsid w:val="00A35215"/>
    <w:rsid w:val="00A43BA5"/>
    <w:rsid w:val="00A47CA6"/>
    <w:rsid w:val="00A527A8"/>
    <w:rsid w:val="00A83811"/>
    <w:rsid w:val="00A91212"/>
    <w:rsid w:val="00A964EE"/>
    <w:rsid w:val="00AD5E75"/>
    <w:rsid w:val="00B01687"/>
    <w:rsid w:val="00B22616"/>
    <w:rsid w:val="00B22774"/>
    <w:rsid w:val="00B26BE1"/>
    <w:rsid w:val="00B402BC"/>
    <w:rsid w:val="00B43B7C"/>
    <w:rsid w:val="00B535B1"/>
    <w:rsid w:val="00B629AA"/>
    <w:rsid w:val="00B6780F"/>
    <w:rsid w:val="00BB3ACC"/>
    <w:rsid w:val="00BC32D0"/>
    <w:rsid w:val="00BD036D"/>
    <w:rsid w:val="00BD68DE"/>
    <w:rsid w:val="00BE6F74"/>
    <w:rsid w:val="00C10E57"/>
    <w:rsid w:val="00C11F60"/>
    <w:rsid w:val="00C54BE6"/>
    <w:rsid w:val="00C60B66"/>
    <w:rsid w:val="00C9097E"/>
    <w:rsid w:val="00C94952"/>
    <w:rsid w:val="00CA6904"/>
    <w:rsid w:val="00CC659A"/>
    <w:rsid w:val="00CD4479"/>
    <w:rsid w:val="00CE27C6"/>
    <w:rsid w:val="00CF1EB7"/>
    <w:rsid w:val="00CF342A"/>
    <w:rsid w:val="00D24953"/>
    <w:rsid w:val="00D26FA5"/>
    <w:rsid w:val="00D300EA"/>
    <w:rsid w:val="00D40052"/>
    <w:rsid w:val="00D51C36"/>
    <w:rsid w:val="00D628E2"/>
    <w:rsid w:val="00D7459C"/>
    <w:rsid w:val="00D87F5B"/>
    <w:rsid w:val="00D919DB"/>
    <w:rsid w:val="00DB1304"/>
    <w:rsid w:val="00DB1C41"/>
    <w:rsid w:val="00DB421F"/>
    <w:rsid w:val="00DB4D2A"/>
    <w:rsid w:val="00DE3D46"/>
    <w:rsid w:val="00DF0858"/>
    <w:rsid w:val="00DF74ED"/>
    <w:rsid w:val="00E103D3"/>
    <w:rsid w:val="00E15187"/>
    <w:rsid w:val="00E20F0F"/>
    <w:rsid w:val="00E35D14"/>
    <w:rsid w:val="00E403DF"/>
    <w:rsid w:val="00E762BD"/>
    <w:rsid w:val="00E85877"/>
    <w:rsid w:val="00E9283F"/>
    <w:rsid w:val="00E96644"/>
    <w:rsid w:val="00EA5EE0"/>
    <w:rsid w:val="00EB4B7F"/>
    <w:rsid w:val="00EB4D33"/>
    <w:rsid w:val="00ED1992"/>
    <w:rsid w:val="00ED77DD"/>
    <w:rsid w:val="00EF1FDD"/>
    <w:rsid w:val="00EF7605"/>
    <w:rsid w:val="00F04AE8"/>
    <w:rsid w:val="00F41D2C"/>
    <w:rsid w:val="00F436B3"/>
    <w:rsid w:val="00F46E52"/>
    <w:rsid w:val="00F652BD"/>
    <w:rsid w:val="00F74803"/>
    <w:rsid w:val="00F817FD"/>
    <w:rsid w:val="00F8733C"/>
    <w:rsid w:val="00FB197E"/>
    <w:rsid w:val="00FB5733"/>
    <w:rsid w:val="00FB7ED9"/>
    <w:rsid w:val="00FD2715"/>
    <w:rsid w:val="00FD7635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5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paragraph" w:customStyle="1" w:styleId="ESPComentario">
    <w:name w:val="ESP Comentario"/>
    <w:basedOn w:val="Normal"/>
    <w:rsid w:val="006C61A6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6A6DBA"/>
    <w:pPr>
      <w:keepLines w:val="0"/>
      <w:widowControl w:val="0"/>
      <w:numPr>
        <w:ilvl w:val="0"/>
        <w:numId w:val="18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Lista">
    <w:name w:val="List"/>
    <w:basedOn w:val="Normal"/>
    <w:uiPriority w:val="99"/>
    <w:semiHidden/>
    <w:unhideWhenUsed/>
    <w:rsid w:val="006A6DBA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Interfa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9417866C1343F7955766CFD47F0D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DC1F5-3BDE-4C46-B1AF-DDE2537CEEF8}"/>
      </w:docPartPr>
      <w:docPartBody>
        <w:p w:rsidR="00670A97" w:rsidRDefault="001C588D" w:rsidP="001C588D">
          <w:pPr>
            <w:pStyle w:val="FE9417866C1343F7955766CFD47F0D7F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052D"/>
    <w:rsid w:val="0005670E"/>
    <w:rsid w:val="00066E59"/>
    <w:rsid w:val="000B1841"/>
    <w:rsid w:val="000C2201"/>
    <w:rsid w:val="000D0FF8"/>
    <w:rsid w:val="000D2AAD"/>
    <w:rsid w:val="0016052D"/>
    <w:rsid w:val="00193A14"/>
    <w:rsid w:val="00194678"/>
    <w:rsid w:val="001C588D"/>
    <w:rsid w:val="003269B9"/>
    <w:rsid w:val="00327890"/>
    <w:rsid w:val="00403E10"/>
    <w:rsid w:val="0041634A"/>
    <w:rsid w:val="00453CD8"/>
    <w:rsid w:val="004A4A37"/>
    <w:rsid w:val="004C6666"/>
    <w:rsid w:val="00514B5D"/>
    <w:rsid w:val="005A6579"/>
    <w:rsid w:val="005E035F"/>
    <w:rsid w:val="0061299F"/>
    <w:rsid w:val="00626661"/>
    <w:rsid w:val="00670A97"/>
    <w:rsid w:val="00744D81"/>
    <w:rsid w:val="0079507F"/>
    <w:rsid w:val="007C4CEF"/>
    <w:rsid w:val="0088423D"/>
    <w:rsid w:val="008A7BD8"/>
    <w:rsid w:val="00A07B8D"/>
    <w:rsid w:val="00A3228C"/>
    <w:rsid w:val="00A81834"/>
    <w:rsid w:val="00A94285"/>
    <w:rsid w:val="00AB07C7"/>
    <w:rsid w:val="00AF38EF"/>
    <w:rsid w:val="00BC630A"/>
    <w:rsid w:val="00BE43E5"/>
    <w:rsid w:val="00C6509C"/>
    <w:rsid w:val="00CB4FED"/>
    <w:rsid w:val="00DA40EA"/>
    <w:rsid w:val="00EA4CF5"/>
    <w:rsid w:val="00ED2A6B"/>
    <w:rsid w:val="00FA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C588D"/>
    <w:rPr>
      <w:color w:val="808080"/>
    </w:rPr>
  </w:style>
  <w:style w:type="paragraph" w:customStyle="1" w:styleId="E4B04EAC5BEE4C498A564475A3366100">
    <w:name w:val="E4B04EAC5BEE4C498A564475A3366100"/>
    <w:rsid w:val="0041634A"/>
  </w:style>
  <w:style w:type="paragraph" w:customStyle="1" w:styleId="E09447D67E9F4C5197684DCE1F949259">
    <w:name w:val="E09447D67E9F4C5197684DCE1F949259"/>
    <w:rsid w:val="000D2AAD"/>
  </w:style>
  <w:style w:type="paragraph" w:customStyle="1" w:styleId="0DA8E1C376A94B14B725B60C046ACA24">
    <w:name w:val="0DA8E1C376A94B14B725B60C046ACA24"/>
    <w:rsid w:val="000D2AAD"/>
  </w:style>
  <w:style w:type="paragraph" w:customStyle="1" w:styleId="FE9417866C1343F7955766CFD47F0D7F">
    <w:name w:val="FE9417866C1343F7955766CFD47F0D7F"/>
    <w:rsid w:val="001C58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19DA3-BE89-4F65-A9B8-6882E630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FRM-GRE-EspecificacaoInterface</Template>
  <TotalTime>340</TotalTime>
  <Pages>10</Pages>
  <Words>1102</Words>
  <Characters>5955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EI04 - MANTER CLASSIFICAÇÕES</vt:lpstr>
    </vt:vector>
  </TitlesOfParts>
  <Company/>
  <LinksUpToDate>false</LinksUpToDate>
  <CharactersWithSpaces>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EI04 - MANTER CLASSIFICAÇÕES</dc:title>
  <dc:subject>Versão 1.0</dc:subject>
  <dc:creator>felipe.almeida</dc:creator>
  <cp:lastModifiedBy>infra</cp:lastModifiedBy>
  <cp:revision>34</cp:revision>
  <dcterms:created xsi:type="dcterms:W3CDTF">2013-01-15T16:19:00Z</dcterms:created>
  <dcterms:modified xsi:type="dcterms:W3CDTF">2013-10-08T21:35:00Z</dcterms:modified>
  <cp:category>SISTEMA DE OUVIDORIA</cp:category>
</cp:coreProperties>
</file>
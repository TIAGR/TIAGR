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22" w:rsidRPr="00A474DB" w:rsidRDefault="005C6F22" w:rsidP="00687D73">
      <w:pPr>
        <w:spacing w:after="0" w:line="240" w:lineRule="auto"/>
        <w:rPr>
          <w:rFonts w:ascii="Calibri" w:hAnsi="Calibri" w:cs="Arial"/>
        </w:rPr>
      </w:pPr>
    </w:p>
    <w:p w:rsidR="005C6F22" w:rsidRPr="00A474DB" w:rsidRDefault="005C6F22" w:rsidP="00687D73">
      <w:pPr>
        <w:pStyle w:val="Standard"/>
        <w:rPr>
          <w:rFonts w:ascii="Calibri" w:hAnsi="Calibri" w:cs="Arial"/>
        </w:rPr>
      </w:pPr>
    </w:p>
    <w:p w:rsidR="005C6F22" w:rsidRPr="00A474DB" w:rsidRDefault="005C6F22" w:rsidP="00687D73">
      <w:pPr>
        <w:pStyle w:val="Standard"/>
        <w:rPr>
          <w:rFonts w:ascii="Calibri" w:hAnsi="Calibri" w:cs="Arial"/>
        </w:rPr>
      </w:pPr>
    </w:p>
    <w:p w:rsidR="005C6F22" w:rsidRPr="00A474DB" w:rsidRDefault="005C6F22" w:rsidP="00687D73">
      <w:pPr>
        <w:pStyle w:val="Standard"/>
        <w:rPr>
          <w:rFonts w:ascii="Calibri" w:hAnsi="Calibri" w:cs="Arial"/>
        </w:rPr>
      </w:pPr>
    </w:p>
    <w:p w:rsidR="005C6F22" w:rsidRPr="00A474DB" w:rsidRDefault="005C6F22" w:rsidP="00687D73">
      <w:pPr>
        <w:pStyle w:val="Standard"/>
        <w:rPr>
          <w:rFonts w:ascii="Calibri" w:hAnsi="Calibri" w:cs="Arial"/>
        </w:rPr>
      </w:pPr>
    </w:p>
    <w:p w:rsidR="005C6F22" w:rsidRPr="00A474DB" w:rsidRDefault="005C6F22" w:rsidP="00687D73">
      <w:pPr>
        <w:pStyle w:val="Standard"/>
        <w:rPr>
          <w:rFonts w:ascii="Calibri" w:hAnsi="Calibri" w:cs="Arial"/>
        </w:rPr>
      </w:pPr>
    </w:p>
    <w:p w:rsidR="005C6F22" w:rsidRPr="00A474DB" w:rsidRDefault="005C6F22" w:rsidP="00687D73">
      <w:pPr>
        <w:pStyle w:val="Standard"/>
        <w:rPr>
          <w:rFonts w:ascii="Calibri" w:hAnsi="Calibri" w:cs="Arial"/>
        </w:rPr>
      </w:pPr>
    </w:p>
    <w:p w:rsidR="005C6F22" w:rsidRPr="00A474DB" w:rsidRDefault="005C6F22" w:rsidP="00687D73">
      <w:pPr>
        <w:pStyle w:val="Standard"/>
        <w:rPr>
          <w:rFonts w:ascii="Calibri" w:hAnsi="Calibri" w:cs="Arial"/>
        </w:rPr>
      </w:pPr>
    </w:p>
    <w:p w:rsidR="005C6F22" w:rsidRPr="00A474DB" w:rsidRDefault="005C6F22" w:rsidP="00687D73">
      <w:pPr>
        <w:pStyle w:val="Standard"/>
        <w:rPr>
          <w:rFonts w:ascii="Calibri" w:hAnsi="Calibri" w:cs="Arial"/>
        </w:rPr>
      </w:pPr>
    </w:p>
    <w:p w:rsidR="005C6F22" w:rsidRPr="00A474DB" w:rsidRDefault="005C6F22" w:rsidP="00687D73">
      <w:pPr>
        <w:pStyle w:val="Standard"/>
        <w:rPr>
          <w:rFonts w:ascii="Calibri" w:hAnsi="Calibri" w:cs="Arial"/>
        </w:rPr>
      </w:pPr>
    </w:p>
    <w:p w:rsidR="005C6F22" w:rsidRPr="00A474DB" w:rsidRDefault="005C6F22" w:rsidP="00687D73">
      <w:pPr>
        <w:pStyle w:val="Standard"/>
        <w:rPr>
          <w:rFonts w:ascii="Calibri" w:hAnsi="Calibri" w:cs="Arial"/>
        </w:rPr>
      </w:pPr>
    </w:p>
    <w:p w:rsidR="005C6F22" w:rsidRPr="00A474DB" w:rsidRDefault="005C6F22" w:rsidP="00687D73">
      <w:pPr>
        <w:pStyle w:val="Standard"/>
        <w:rPr>
          <w:rFonts w:ascii="Calibri" w:hAnsi="Calibri" w:cs="Arial"/>
        </w:rPr>
      </w:pPr>
    </w:p>
    <w:p w:rsidR="005C6F22" w:rsidRPr="00A474DB" w:rsidRDefault="005C6F22" w:rsidP="00687D73">
      <w:pPr>
        <w:pStyle w:val="Standard"/>
        <w:rPr>
          <w:rFonts w:ascii="Calibri" w:hAnsi="Calibri" w:cs="Arial"/>
        </w:rPr>
      </w:pPr>
    </w:p>
    <w:p w:rsidR="005C6F22" w:rsidRPr="00A474DB" w:rsidRDefault="005C6F22" w:rsidP="00687D73">
      <w:pPr>
        <w:pStyle w:val="Standard"/>
        <w:rPr>
          <w:rFonts w:ascii="Calibri" w:hAnsi="Calibri" w:cs="Arial"/>
        </w:rPr>
      </w:pPr>
    </w:p>
    <w:p w:rsidR="005C6F22" w:rsidRPr="00A474DB" w:rsidRDefault="005C6F22" w:rsidP="00687D73">
      <w:pPr>
        <w:pStyle w:val="Standard"/>
        <w:rPr>
          <w:rFonts w:ascii="Calibri" w:hAnsi="Calibri" w:cs="Arial"/>
        </w:rPr>
      </w:pPr>
    </w:p>
    <w:p w:rsidR="005C6F22" w:rsidRPr="00A474DB" w:rsidRDefault="005C6F22" w:rsidP="00687D73">
      <w:pPr>
        <w:pStyle w:val="Standard"/>
        <w:rPr>
          <w:rFonts w:ascii="Calibri" w:hAnsi="Calibri" w:cs="Arial"/>
        </w:rPr>
      </w:pPr>
    </w:p>
    <w:p w:rsidR="005C6F22" w:rsidRPr="00A474DB" w:rsidRDefault="005C6F22" w:rsidP="00687D73">
      <w:pPr>
        <w:pStyle w:val="Standard"/>
        <w:rPr>
          <w:rFonts w:ascii="Calibri" w:hAnsi="Calibri" w:cs="Arial"/>
        </w:rPr>
      </w:pPr>
    </w:p>
    <w:p w:rsidR="005C6F22" w:rsidRPr="00A474DB" w:rsidRDefault="005C6F22" w:rsidP="00687D73">
      <w:pPr>
        <w:pStyle w:val="Standard"/>
        <w:rPr>
          <w:rFonts w:ascii="Calibri" w:hAnsi="Calibri" w:cs="Arial"/>
        </w:rPr>
      </w:pPr>
    </w:p>
    <w:p w:rsidR="005C6F22" w:rsidRPr="00A474DB" w:rsidRDefault="005C6F22" w:rsidP="00687D73">
      <w:pPr>
        <w:pStyle w:val="Standard"/>
        <w:rPr>
          <w:rFonts w:ascii="Calibri" w:hAnsi="Calibri" w:cs="Arial"/>
        </w:rPr>
      </w:pPr>
    </w:p>
    <w:bookmarkStart w:id="0" w:name="OLE_LINK3"/>
    <w:bookmarkStart w:id="1" w:name="OLE_LINK4"/>
    <w:bookmarkStart w:id="2" w:name="OLE_LINK5"/>
    <w:p w:rsidR="00580675" w:rsidRPr="00A474DB" w:rsidRDefault="00563646" w:rsidP="00580675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A474DB">
        <w:rPr>
          <w:rFonts w:ascii="Calibri" w:hAnsi="Calibri"/>
          <w:sz w:val="36"/>
          <w:szCs w:val="36"/>
        </w:rPr>
        <w:fldChar w:fldCharType="begin"/>
      </w:r>
      <w:r w:rsidR="00580675" w:rsidRPr="00A474DB">
        <w:rPr>
          <w:rFonts w:ascii="Calibri" w:hAnsi="Calibri"/>
          <w:sz w:val="36"/>
          <w:szCs w:val="36"/>
        </w:rPr>
        <w:instrText xml:space="preserve"> DOCPROPERTY  Category  \* MERGEFORMAT </w:instrText>
      </w:r>
      <w:r w:rsidRPr="00A474DB">
        <w:rPr>
          <w:rFonts w:ascii="Calibri" w:hAnsi="Calibri"/>
          <w:sz w:val="36"/>
          <w:szCs w:val="36"/>
        </w:rPr>
        <w:fldChar w:fldCharType="separate"/>
      </w:r>
      <w:r w:rsidR="007748CD" w:rsidRPr="00A474DB">
        <w:rPr>
          <w:rFonts w:ascii="Calibri" w:hAnsi="Calibri" w:cs="Arial"/>
          <w:sz w:val="36"/>
          <w:szCs w:val="36"/>
        </w:rPr>
        <w:t>SISTEMA DE OUVIDORIA</w:t>
      </w:r>
      <w:r w:rsidRPr="00A474DB">
        <w:rPr>
          <w:rFonts w:ascii="Calibri" w:hAnsi="Calibri"/>
          <w:sz w:val="36"/>
          <w:szCs w:val="36"/>
        </w:rPr>
        <w:fldChar w:fldCharType="end"/>
      </w:r>
    </w:p>
    <w:p w:rsidR="003A2C23" w:rsidRPr="00A474DB" w:rsidRDefault="001704FD" w:rsidP="00580675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A474DB">
        <w:rPr>
          <w:rFonts w:ascii="Calibri" w:hAnsi="Calibri"/>
        </w:rPr>
        <w:fldChar w:fldCharType="begin"/>
      </w:r>
      <w:r w:rsidRPr="00A474DB">
        <w:rPr>
          <w:rFonts w:ascii="Calibri" w:hAnsi="Calibri"/>
        </w:rPr>
        <w:instrText xml:space="preserve"> DOCPROPERTY  Title  \* MERGEFORMAT </w:instrText>
      </w:r>
      <w:r w:rsidRPr="00A474DB">
        <w:rPr>
          <w:rFonts w:ascii="Calibri" w:hAnsi="Calibri"/>
        </w:rPr>
        <w:fldChar w:fldCharType="separate"/>
      </w:r>
      <w:r w:rsidR="00997F85" w:rsidRPr="00A474DB">
        <w:rPr>
          <w:rFonts w:ascii="Calibri" w:hAnsi="Calibri" w:cs="Arial"/>
          <w:sz w:val="36"/>
          <w:szCs w:val="36"/>
        </w:rPr>
        <w:t>EI0</w:t>
      </w:r>
      <w:r w:rsidR="00992507" w:rsidRPr="00A474DB">
        <w:rPr>
          <w:rFonts w:ascii="Calibri" w:hAnsi="Calibri" w:cs="Arial"/>
          <w:sz w:val="36"/>
          <w:szCs w:val="36"/>
        </w:rPr>
        <w:t>6</w:t>
      </w:r>
      <w:r w:rsidR="00997F85" w:rsidRPr="00A474DB">
        <w:rPr>
          <w:rFonts w:ascii="Calibri" w:hAnsi="Calibri" w:cs="Arial"/>
          <w:sz w:val="36"/>
          <w:szCs w:val="36"/>
        </w:rPr>
        <w:t xml:space="preserve"> - MANTER</w:t>
      </w:r>
      <w:r w:rsidR="00997F85" w:rsidRPr="00A474DB">
        <w:rPr>
          <w:rFonts w:ascii="Calibri" w:hAnsi="Calibri"/>
          <w:sz w:val="36"/>
          <w:szCs w:val="36"/>
        </w:rPr>
        <w:t xml:space="preserve"> </w:t>
      </w:r>
      <w:r w:rsidR="00972292" w:rsidRPr="00A474DB">
        <w:rPr>
          <w:rFonts w:ascii="Calibri" w:hAnsi="Calibri"/>
          <w:sz w:val="36"/>
          <w:szCs w:val="36"/>
        </w:rPr>
        <w:t>SUBCLASSIFICAÇÕES</w:t>
      </w:r>
      <w:r w:rsidRPr="00A474DB">
        <w:rPr>
          <w:rFonts w:ascii="Calibri" w:hAnsi="Calibri"/>
          <w:sz w:val="36"/>
          <w:szCs w:val="36"/>
        </w:rPr>
        <w:fldChar w:fldCharType="end"/>
      </w:r>
    </w:p>
    <w:bookmarkEnd w:id="0"/>
    <w:bookmarkEnd w:id="1"/>
    <w:bookmarkEnd w:id="2"/>
    <w:p w:rsidR="00687D73" w:rsidRPr="00A474DB" w:rsidRDefault="00563646" w:rsidP="00596B95">
      <w:pPr>
        <w:spacing w:line="240" w:lineRule="auto"/>
        <w:jc w:val="right"/>
        <w:rPr>
          <w:rFonts w:ascii="Calibri" w:hAnsi="Calibri" w:cs="Arial"/>
        </w:rPr>
      </w:pPr>
      <w:r w:rsidRPr="00A474DB">
        <w:rPr>
          <w:rFonts w:ascii="Calibri" w:hAnsi="Calibri"/>
        </w:rPr>
        <w:fldChar w:fldCharType="begin"/>
      </w:r>
      <w:r w:rsidR="00F46E52" w:rsidRPr="00A474DB">
        <w:rPr>
          <w:rFonts w:ascii="Calibri" w:hAnsi="Calibri"/>
        </w:rPr>
        <w:instrText xml:space="preserve"> DOCPROPERTY  Subject  \* MERGEFORMAT </w:instrText>
      </w:r>
      <w:r w:rsidRPr="00A474DB">
        <w:rPr>
          <w:rFonts w:ascii="Calibri" w:hAnsi="Calibri"/>
        </w:rPr>
        <w:fldChar w:fldCharType="separate"/>
      </w:r>
      <w:r w:rsidR="0058497E" w:rsidRPr="00A474DB">
        <w:rPr>
          <w:rFonts w:ascii="Calibri" w:eastAsia="Arial Unicode MS" w:hAnsi="Calibri" w:cs="Arial"/>
          <w:kern w:val="3"/>
          <w:sz w:val="24"/>
          <w:szCs w:val="24"/>
        </w:rPr>
        <w:t xml:space="preserve">Versão </w:t>
      </w:r>
      <w:proofErr w:type="gramStart"/>
      <w:r w:rsidR="003A2C23" w:rsidRPr="00A474DB">
        <w:rPr>
          <w:rFonts w:ascii="Calibri" w:eastAsia="Arial Unicode MS" w:hAnsi="Calibri" w:cs="Arial"/>
          <w:kern w:val="3"/>
          <w:sz w:val="24"/>
          <w:szCs w:val="24"/>
        </w:rPr>
        <w:t>1</w:t>
      </w:r>
      <w:proofErr w:type="gramEnd"/>
      <w:r w:rsidR="003A2C23" w:rsidRPr="00A474DB">
        <w:rPr>
          <w:rFonts w:ascii="Calibri" w:eastAsia="Arial Unicode MS" w:hAnsi="Calibri" w:cs="Arial"/>
          <w:kern w:val="3"/>
          <w:sz w:val="24"/>
          <w:szCs w:val="24"/>
        </w:rPr>
        <w:t>.</w:t>
      </w:r>
      <w:r w:rsidRPr="00A474DB">
        <w:rPr>
          <w:rFonts w:ascii="Calibri" w:hAnsi="Calibri"/>
        </w:rPr>
        <w:fldChar w:fldCharType="end"/>
      </w:r>
      <w:r w:rsidR="007531B3" w:rsidRPr="00A474DB">
        <w:rPr>
          <w:rFonts w:ascii="Calibri" w:hAnsi="Calibri"/>
        </w:rPr>
        <w:t>2</w:t>
      </w:r>
    </w:p>
    <w:p w:rsidR="00831911" w:rsidRPr="00A474DB" w:rsidRDefault="00831911" w:rsidP="00831911">
      <w:pPr>
        <w:rPr>
          <w:rFonts w:ascii="Calibri" w:hAnsi="Calibri"/>
          <w:lang w:val="pt-PT"/>
        </w:rPr>
      </w:pPr>
    </w:p>
    <w:p w:rsidR="00831911" w:rsidRPr="00A474DB" w:rsidRDefault="00831911" w:rsidP="00831911">
      <w:pPr>
        <w:rPr>
          <w:rFonts w:ascii="Calibri" w:hAnsi="Calibri"/>
          <w:lang w:val="pt-PT"/>
        </w:rPr>
      </w:pPr>
    </w:p>
    <w:p w:rsidR="00831911" w:rsidRPr="00A474DB" w:rsidRDefault="00831911" w:rsidP="00831911">
      <w:pPr>
        <w:rPr>
          <w:rFonts w:ascii="Calibri" w:hAnsi="Calibri"/>
          <w:lang w:val="pt-PT"/>
        </w:rPr>
      </w:pPr>
    </w:p>
    <w:p w:rsidR="00687D73" w:rsidRPr="00A474DB" w:rsidRDefault="00687D73" w:rsidP="00687D73">
      <w:pPr>
        <w:rPr>
          <w:rFonts w:ascii="Calibri" w:hAnsi="Calibri"/>
          <w:lang w:val="pt-PT"/>
        </w:rPr>
      </w:pPr>
    </w:p>
    <w:p w:rsidR="00496525" w:rsidRPr="00A474DB" w:rsidRDefault="00496525">
      <w:pPr>
        <w:rPr>
          <w:rFonts w:ascii="Calibri" w:hAnsi="Calibri"/>
          <w:lang w:val="pt-PT"/>
        </w:rPr>
        <w:sectPr w:rsidR="00496525" w:rsidRPr="00A474DB" w:rsidSect="00630775">
          <w:headerReference w:type="default" r:id="rId9"/>
          <w:footerReference w:type="default" r:id="rId10"/>
          <w:headerReference w:type="first" r:id="rId11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5C6F22" w:rsidRPr="00A474DB" w:rsidRDefault="005C6F22" w:rsidP="00195D28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A474DB">
        <w:rPr>
          <w:rFonts w:ascii="Calibri" w:hAnsi="Calibri" w:cstheme="minorHAnsi"/>
          <w:sz w:val="20"/>
        </w:rPr>
        <w:lastRenderedPageBreak/>
        <w:t xml:space="preserve">Histórico de </w:t>
      </w:r>
      <w:r w:rsidR="00194473" w:rsidRPr="00A474DB">
        <w:rPr>
          <w:rFonts w:ascii="Calibri" w:hAnsi="Calibri" w:cstheme="minorHAnsi"/>
          <w:sz w:val="20"/>
        </w:rPr>
        <w:t>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686"/>
        <w:gridCol w:w="2619"/>
      </w:tblGrid>
      <w:tr w:rsidR="005C6F22" w:rsidRPr="00A474DB" w:rsidTr="007531B3">
        <w:trPr>
          <w:trHeight w:val="284"/>
        </w:trPr>
        <w:tc>
          <w:tcPr>
            <w:tcW w:w="797" w:type="pct"/>
            <w:shd w:val="clear" w:color="auto" w:fill="C0C0C0"/>
          </w:tcPr>
          <w:p w:rsidR="005C6F22" w:rsidRPr="00A474DB" w:rsidRDefault="005C6F22" w:rsidP="005860CD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5C6F22" w:rsidRPr="00A474DB" w:rsidRDefault="005C6F22" w:rsidP="005860CD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132" w:type="pct"/>
            <w:shd w:val="clear" w:color="auto" w:fill="C0C0C0"/>
          </w:tcPr>
          <w:p w:rsidR="005C6F22" w:rsidRPr="00A474DB" w:rsidRDefault="005C6F22" w:rsidP="005860CD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515" w:type="pct"/>
            <w:shd w:val="clear" w:color="auto" w:fill="C0C0C0"/>
          </w:tcPr>
          <w:p w:rsidR="005C6F22" w:rsidRPr="00A474DB" w:rsidRDefault="005C6F22" w:rsidP="005860CD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5C6F22" w:rsidRPr="00A474DB" w:rsidTr="007531B3">
        <w:trPr>
          <w:trHeight w:val="284"/>
        </w:trPr>
        <w:tc>
          <w:tcPr>
            <w:tcW w:w="797" w:type="pct"/>
          </w:tcPr>
          <w:p w:rsidR="005C6F22" w:rsidRPr="00A474DB" w:rsidRDefault="003646B1" w:rsidP="001F4D63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A474DB">
              <w:rPr>
                <w:rFonts w:ascii="Calibri" w:hAnsi="Calibri" w:cstheme="minorHAnsi"/>
                <w:i w:val="0"/>
                <w:color w:val="auto"/>
                <w:lang w:val="es-ES_tradnl"/>
              </w:rPr>
              <w:t>15</w:t>
            </w:r>
            <w:r w:rsidR="00103CDE" w:rsidRPr="00A474DB">
              <w:rPr>
                <w:rFonts w:ascii="Calibri" w:hAnsi="Calibri" w:cstheme="minorHAnsi"/>
                <w:i w:val="0"/>
                <w:color w:val="auto"/>
                <w:lang w:val="es-ES_tradnl"/>
              </w:rPr>
              <w:t>/</w:t>
            </w:r>
            <w:r w:rsidR="007748CD" w:rsidRPr="00A474DB">
              <w:rPr>
                <w:rFonts w:ascii="Calibri" w:hAnsi="Calibri" w:cstheme="minorHAnsi"/>
                <w:i w:val="0"/>
                <w:color w:val="auto"/>
                <w:lang w:val="es-ES_tradnl"/>
              </w:rPr>
              <w:t>01</w:t>
            </w:r>
            <w:r w:rsidR="00103CDE" w:rsidRPr="00A474DB">
              <w:rPr>
                <w:rFonts w:ascii="Calibri" w:hAnsi="Calibri" w:cstheme="minorHAnsi"/>
                <w:i w:val="0"/>
                <w:color w:val="auto"/>
                <w:lang w:val="es-ES_tradnl"/>
              </w:rPr>
              <w:t>/201</w:t>
            </w:r>
            <w:r w:rsidR="007748CD" w:rsidRPr="00A474DB">
              <w:rPr>
                <w:rFonts w:ascii="Calibri" w:hAnsi="Calibri" w:cstheme="minorHAnsi"/>
                <w:i w:val="0"/>
                <w:color w:val="auto"/>
                <w:lang w:val="es-ES_tradnl"/>
              </w:rPr>
              <w:t>3</w:t>
            </w:r>
          </w:p>
        </w:tc>
        <w:tc>
          <w:tcPr>
            <w:tcW w:w="556" w:type="pct"/>
          </w:tcPr>
          <w:p w:rsidR="005C6F22" w:rsidRPr="00A474DB" w:rsidRDefault="00103CDE" w:rsidP="005860CD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A474DB">
              <w:rPr>
                <w:rFonts w:ascii="Calibri" w:hAnsi="Calibri" w:cstheme="minorHAnsi"/>
                <w:i w:val="0"/>
                <w:color w:val="auto"/>
              </w:rPr>
              <w:t>1.0</w:t>
            </w:r>
          </w:p>
        </w:tc>
        <w:tc>
          <w:tcPr>
            <w:tcW w:w="2132" w:type="pct"/>
          </w:tcPr>
          <w:p w:rsidR="005C6F22" w:rsidRPr="00A474DB" w:rsidRDefault="00103CDE" w:rsidP="00496525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A474DB">
              <w:rPr>
                <w:rFonts w:ascii="Calibri" w:hAnsi="Calibr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515" w:type="pct"/>
          </w:tcPr>
          <w:p w:rsidR="005C6F22" w:rsidRPr="00A474DB" w:rsidRDefault="00B26BE1" w:rsidP="00B26BE1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A474DB">
              <w:rPr>
                <w:rFonts w:ascii="Calibri" w:hAnsi="Calibri" w:cstheme="minorHAnsi"/>
                <w:i w:val="0"/>
                <w:color w:val="auto"/>
              </w:rPr>
              <w:t>Felipe Almeida</w:t>
            </w:r>
          </w:p>
        </w:tc>
      </w:tr>
      <w:tr w:rsidR="005C6F22" w:rsidRPr="00A474DB" w:rsidTr="007531B3">
        <w:trPr>
          <w:trHeight w:val="284"/>
        </w:trPr>
        <w:tc>
          <w:tcPr>
            <w:tcW w:w="797" w:type="pct"/>
          </w:tcPr>
          <w:p w:rsidR="005C6F22" w:rsidRPr="00A474DB" w:rsidRDefault="001F4D63" w:rsidP="005860CD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z w:val="20"/>
                <w:szCs w:val="20"/>
              </w:rPr>
              <w:t>05/06/2013</w:t>
            </w:r>
          </w:p>
        </w:tc>
        <w:tc>
          <w:tcPr>
            <w:tcW w:w="556" w:type="pct"/>
          </w:tcPr>
          <w:p w:rsidR="005C6F22" w:rsidRPr="00A474DB" w:rsidRDefault="001F4D63" w:rsidP="005860CD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z w:val="20"/>
                <w:szCs w:val="20"/>
              </w:rPr>
              <w:t>1.</w:t>
            </w:r>
            <w:r w:rsidR="00C30E19" w:rsidRPr="00A474DB">
              <w:rPr>
                <w:rFonts w:ascii="Calibri" w:hAnsi="Calibri" w:cstheme="minorHAnsi"/>
                <w:sz w:val="20"/>
                <w:szCs w:val="20"/>
              </w:rPr>
              <w:t>1</w:t>
            </w:r>
          </w:p>
        </w:tc>
        <w:tc>
          <w:tcPr>
            <w:tcW w:w="2132" w:type="pct"/>
          </w:tcPr>
          <w:p w:rsidR="005C6F22" w:rsidRPr="00A474DB" w:rsidRDefault="001F4D63" w:rsidP="005860CD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z w:val="20"/>
                <w:szCs w:val="20"/>
              </w:rPr>
              <w:t>Revisão do documento</w:t>
            </w:r>
          </w:p>
        </w:tc>
        <w:tc>
          <w:tcPr>
            <w:tcW w:w="1515" w:type="pct"/>
          </w:tcPr>
          <w:p w:rsidR="005C6F22" w:rsidRPr="00A474DB" w:rsidRDefault="001F4D63" w:rsidP="005860CD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z w:val="20"/>
                <w:szCs w:val="20"/>
              </w:rPr>
              <w:t>João Antônio</w:t>
            </w:r>
          </w:p>
        </w:tc>
      </w:tr>
      <w:tr w:rsidR="005C6F22" w:rsidRPr="00A474DB" w:rsidTr="007531B3">
        <w:trPr>
          <w:trHeight w:val="284"/>
        </w:trPr>
        <w:tc>
          <w:tcPr>
            <w:tcW w:w="797" w:type="pct"/>
          </w:tcPr>
          <w:p w:rsidR="005C6F22" w:rsidRPr="00A474DB" w:rsidRDefault="00C30E19" w:rsidP="005860CD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z w:val="20"/>
                <w:szCs w:val="20"/>
              </w:rPr>
              <w:t>05/07/2013</w:t>
            </w:r>
          </w:p>
        </w:tc>
        <w:tc>
          <w:tcPr>
            <w:tcW w:w="556" w:type="pct"/>
          </w:tcPr>
          <w:p w:rsidR="005C6F22" w:rsidRPr="00A474DB" w:rsidRDefault="00C30E19" w:rsidP="005860CD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z w:val="20"/>
                <w:szCs w:val="20"/>
              </w:rPr>
              <w:t>1.2</w:t>
            </w:r>
          </w:p>
        </w:tc>
        <w:tc>
          <w:tcPr>
            <w:tcW w:w="2132" w:type="pct"/>
          </w:tcPr>
          <w:p w:rsidR="005C6F22" w:rsidRPr="00A474DB" w:rsidRDefault="00C30E19" w:rsidP="005860CD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z w:val="20"/>
                <w:szCs w:val="20"/>
              </w:rPr>
              <w:t>Atualização do documento</w:t>
            </w:r>
          </w:p>
        </w:tc>
        <w:tc>
          <w:tcPr>
            <w:tcW w:w="1515" w:type="pct"/>
          </w:tcPr>
          <w:p w:rsidR="005C6F22" w:rsidRPr="00A474DB" w:rsidRDefault="00C30E19" w:rsidP="005860CD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proofErr w:type="spellStart"/>
            <w:r w:rsidRPr="00A474DB">
              <w:rPr>
                <w:rFonts w:ascii="Calibri" w:hAnsi="Calibri" w:cstheme="minorHAnsi"/>
                <w:sz w:val="20"/>
                <w:szCs w:val="20"/>
              </w:rPr>
              <w:t>Julyana</w:t>
            </w:r>
            <w:proofErr w:type="spellEnd"/>
            <w:r w:rsidRPr="00A474DB">
              <w:rPr>
                <w:rFonts w:ascii="Calibri" w:hAnsi="Calibri" w:cstheme="minorHAnsi"/>
                <w:sz w:val="20"/>
                <w:szCs w:val="20"/>
              </w:rPr>
              <w:t xml:space="preserve"> Lima</w:t>
            </w:r>
          </w:p>
        </w:tc>
      </w:tr>
    </w:tbl>
    <w:p w:rsidR="005C6F22" w:rsidRPr="00A474DB" w:rsidRDefault="005C6F22" w:rsidP="005C6F22">
      <w:pPr>
        <w:spacing w:after="0"/>
        <w:rPr>
          <w:rFonts w:ascii="Calibri" w:hAnsi="Calibri" w:cstheme="minorHAnsi"/>
          <w:sz w:val="20"/>
          <w:szCs w:val="20"/>
        </w:rPr>
      </w:pPr>
    </w:p>
    <w:p w:rsidR="003646B1" w:rsidRPr="00A474DB" w:rsidRDefault="003646B1">
      <w:pPr>
        <w:rPr>
          <w:rFonts w:ascii="Calibri" w:hAnsi="Calibri" w:cstheme="minorHAnsi"/>
          <w:sz w:val="20"/>
          <w:szCs w:val="20"/>
          <w:lang w:val="pt-PT"/>
        </w:rPr>
      </w:pPr>
    </w:p>
    <w:p w:rsidR="006601E2" w:rsidRPr="00A474DB" w:rsidRDefault="006601E2" w:rsidP="003646B1">
      <w:pPr>
        <w:jc w:val="center"/>
        <w:rPr>
          <w:rFonts w:ascii="Calibri" w:hAnsi="Calibri" w:cstheme="minorHAnsi"/>
          <w:sz w:val="20"/>
          <w:szCs w:val="20"/>
          <w:lang w:val="pt-PT"/>
        </w:rPr>
      </w:pPr>
    </w:p>
    <w:p w:rsidR="007531B3" w:rsidRPr="00A474DB" w:rsidRDefault="006601E2" w:rsidP="00195D28">
      <w:pPr>
        <w:pStyle w:val="Ttulo"/>
        <w:pageBreakBefore/>
        <w:spacing w:before="360" w:after="240" w:line="360" w:lineRule="auto"/>
        <w:jc w:val="center"/>
        <w:rPr>
          <w:rFonts w:ascii="Calibri" w:hAnsi="Calibri"/>
          <w:noProof/>
        </w:rPr>
      </w:pPr>
      <w:r w:rsidRPr="00A474DB">
        <w:rPr>
          <w:rFonts w:ascii="Calibri" w:hAnsi="Calibri" w:cstheme="minorHAnsi"/>
          <w:sz w:val="20"/>
        </w:rPr>
        <w:lastRenderedPageBreak/>
        <w:t xml:space="preserve">Sumário </w:t>
      </w:r>
      <w:r w:rsidR="00563646" w:rsidRPr="00A474DB">
        <w:rPr>
          <w:rFonts w:ascii="Calibri" w:hAnsi="Calibri" w:cstheme="minorHAnsi"/>
          <w:sz w:val="20"/>
        </w:rPr>
        <w:fldChar w:fldCharType="begin"/>
      </w:r>
      <w:r w:rsidR="005C6F22" w:rsidRPr="00A474DB">
        <w:rPr>
          <w:rFonts w:ascii="Calibri" w:hAnsi="Calibri" w:cstheme="minorHAnsi"/>
          <w:sz w:val="20"/>
        </w:rPr>
        <w:instrText xml:space="preserve"> TOC \o "1-3" \h \z \u </w:instrText>
      </w:r>
      <w:r w:rsidR="00563646" w:rsidRPr="00A474DB">
        <w:rPr>
          <w:rFonts w:ascii="Calibri" w:hAnsi="Calibri" w:cstheme="minorHAnsi"/>
          <w:sz w:val="20"/>
        </w:rPr>
        <w:fldChar w:fldCharType="separate"/>
      </w:r>
    </w:p>
    <w:p w:rsidR="007531B3" w:rsidRPr="00A474DB" w:rsidRDefault="00915010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578" w:history="1">
        <w:r w:rsidR="007531B3" w:rsidRPr="00A474DB">
          <w:rPr>
            <w:rStyle w:val="Hyperlink"/>
            <w:rFonts w:ascii="Calibri" w:hAnsi="Calibri"/>
            <w:noProof/>
          </w:rPr>
          <w:t>1</w:t>
        </w:r>
        <w:r w:rsidR="007531B3" w:rsidRPr="00A474DB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531B3" w:rsidRPr="00A474DB">
          <w:rPr>
            <w:rStyle w:val="Hyperlink"/>
            <w:rFonts w:ascii="Calibri" w:hAnsi="Calibri"/>
            <w:noProof/>
          </w:rPr>
          <w:t>INTRODUÇÃO</w:t>
        </w:r>
        <w:r w:rsidR="007531B3" w:rsidRPr="00A474DB">
          <w:rPr>
            <w:rFonts w:ascii="Calibri" w:hAnsi="Calibri"/>
            <w:noProof/>
            <w:webHidden/>
          </w:rPr>
          <w:tab/>
        </w:r>
        <w:r w:rsidR="007531B3" w:rsidRPr="00A474DB">
          <w:rPr>
            <w:rFonts w:ascii="Calibri" w:hAnsi="Calibri"/>
            <w:noProof/>
            <w:webHidden/>
          </w:rPr>
          <w:fldChar w:fldCharType="begin"/>
        </w:r>
        <w:r w:rsidR="007531B3" w:rsidRPr="00A474DB">
          <w:rPr>
            <w:rFonts w:ascii="Calibri" w:hAnsi="Calibri"/>
            <w:noProof/>
            <w:webHidden/>
          </w:rPr>
          <w:instrText xml:space="preserve"> PAGEREF _Toc361230578 \h </w:instrText>
        </w:r>
        <w:r w:rsidR="007531B3" w:rsidRPr="00A474DB">
          <w:rPr>
            <w:rFonts w:ascii="Calibri" w:hAnsi="Calibri"/>
            <w:noProof/>
            <w:webHidden/>
          </w:rPr>
        </w:r>
        <w:r w:rsidR="007531B3" w:rsidRPr="00A474DB">
          <w:rPr>
            <w:rFonts w:ascii="Calibri" w:hAnsi="Calibri"/>
            <w:noProof/>
            <w:webHidden/>
          </w:rPr>
          <w:fldChar w:fldCharType="separate"/>
        </w:r>
        <w:r w:rsidR="007531B3" w:rsidRPr="00A474DB">
          <w:rPr>
            <w:rFonts w:ascii="Calibri" w:hAnsi="Calibri"/>
            <w:noProof/>
            <w:webHidden/>
          </w:rPr>
          <w:t>4</w:t>
        </w:r>
        <w:r w:rsidR="007531B3" w:rsidRPr="00A474DB">
          <w:rPr>
            <w:rFonts w:ascii="Calibri" w:hAnsi="Calibri"/>
            <w:noProof/>
            <w:webHidden/>
          </w:rPr>
          <w:fldChar w:fldCharType="end"/>
        </w:r>
      </w:hyperlink>
    </w:p>
    <w:p w:rsidR="007531B3" w:rsidRPr="00A474DB" w:rsidRDefault="00915010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579" w:history="1">
        <w:r w:rsidR="007531B3" w:rsidRPr="00A474DB">
          <w:rPr>
            <w:rStyle w:val="Hyperlink"/>
            <w:rFonts w:ascii="Calibri" w:hAnsi="Calibri"/>
            <w:noProof/>
          </w:rPr>
          <w:t>2</w:t>
        </w:r>
        <w:r w:rsidR="007531B3" w:rsidRPr="00A474DB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531B3" w:rsidRPr="00A474DB">
          <w:rPr>
            <w:rStyle w:val="Hyperlink"/>
            <w:rFonts w:ascii="Calibri" w:hAnsi="Calibri"/>
            <w:noProof/>
          </w:rPr>
          <w:t>Definições, Acrônimos e Abreviações</w:t>
        </w:r>
        <w:r w:rsidR="007531B3" w:rsidRPr="00A474DB">
          <w:rPr>
            <w:rFonts w:ascii="Calibri" w:hAnsi="Calibri"/>
            <w:noProof/>
            <w:webHidden/>
          </w:rPr>
          <w:tab/>
        </w:r>
        <w:r w:rsidR="007531B3" w:rsidRPr="00A474DB">
          <w:rPr>
            <w:rFonts w:ascii="Calibri" w:hAnsi="Calibri"/>
            <w:noProof/>
            <w:webHidden/>
          </w:rPr>
          <w:fldChar w:fldCharType="begin"/>
        </w:r>
        <w:r w:rsidR="007531B3" w:rsidRPr="00A474DB">
          <w:rPr>
            <w:rFonts w:ascii="Calibri" w:hAnsi="Calibri"/>
            <w:noProof/>
            <w:webHidden/>
          </w:rPr>
          <w:instrText xml:space="preserve"> PAGEREF _Toc361230579 \h </w:instrText>
        </w:r>
        <w:r w:rsidR="007531B3" w:rsidRPr="00A474DB">
          <w:rPr>
            <w:rFonts w:ascii="Calibri" w:hAnsi="Calibri"/>
            <w:noProof/>
            <w:webHidden/>
          </w:rPr>
        </w:r>
        <w:r w:rsidR="007531B3" w:rsidRPr="00A474DB">
          <w:rPr>
            <w:rFonts w:ascii="Calibri" w:hAnsi="Calibri"/>
            <w:noProof/>
            <w:webHidden/>
          </w:rPr>
          <w:fldChar w:fldCharType="separate"/>
        </w:r>
        <w:r w:rsidR="007531B3" w:rsidRPr="00A474DB">
          <w:rPr>
            <w:rFonts w:ascii="Calibri" w:hAnsi="Calibri"/>
            <w:noProof/>
            <w:webHidden/>
          </w:rPr>
          <w:t>4</w:t>
        </w:r>
        <w:r w:rsidR="007531B3" w:rsidRPr="00A474DB">
          <w:rPr>
            <w:rFonts w:ascii="Calibri" w:hAnsi="Calibri"/>
            <w:noProof/>
            <w:webHidden/>
          </w:rPr>
          <w:fldChar w:fldCharType="end"/>
        </w:r>
      </w:hyperlink>
    </w:p>
    <w:p w:rsidR="007531B3" w:rsidRPr="00A474DB" w:rsidRDefault="00915010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580" w:history="1">
        <w:r w:rsidR="007531B3" w:rsidRPr="00A474DB">
          <w:rPr>
            <w:rStyle w:val="Hyperlink"/>
            <w:rFonts w:ascii="Calibri" w:hAnsi="Calibri"/>
            <w:noProof/>
          </w:rPr>
          <w:t>3</w:t>
        </w:r>
        <w:r w:rsidR="007531B3" w:rsidRPr="00A474DB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531B3" w:rsidRPr="00A474DB">
          <w:rPr>
            <w:rStyle w:val="Hyperlink"/>
            <w:rFonts w:ascii="Calibri" w:hAnsi="Calibri"/>
            <w:noProof/>
          </w:rPr>
          <w:t>Referências</w:t>
        </w:r>
        <w:r w:rsidR="007531B3" w:rsidRPr="00A474DB">
          <w:rPr>
            <w:rFonts w:ascii="Calibri" w:hAnsi="Calibri"/>
            <w:noProof/>
            <w:webHidden/>
          </w:rPr>
          <w:tab/>
        </w:r>
        <w:r w:rsidR="007531B3" w:rsidRPr="00A474DB">
          <w:rPr>
            <w:rFonts w:ascii="Calibri" w:hAnsi="Calibri"/>
            <w:noProof/>
            <w:webHidden/>
          </w:rPr>
          <w:fldChar w:fldCharType="begin"/>
        </w:r>
        <w:r w:rsidR="007531B3" w:rsidRPr="00A474DB">
          <w:rPr>
            <w:rFonts w:ascii="Calibri" w:hAnsi="Calibri"/>
            <w:noProof/>
            <w:webHidden/>
          </w:rPr>
          <w:instrText xml:space="preserve"> PAGEREF _Toc361230580 \h </w:instrText>
        </w:r>
        <w:r w:rsidR="007531B3" w:rsidRPr="00A474DB">
          <w:rPr>
            <w:rFonts w:ascii="Calibri" w:hAnsi="Calibri"/>
            <w:noProof/>
            <w:webHidden/>
          </w:rPr>
        </w:r>
        <w:r w:rsidR="007531B3" w:rsidRPr="00A474DB">
          <w:rPr>
            <w:rFonts w:ascii="Calibri" w:hAnsi="Calibri"/>
            <w:noProof/>
            <w:webHidden/>
          </w:rPr>
          <w:fldChar w:fldCharType="separate"/>
        </w:r>
        <w:r w:rsidR="007531B3" w:rsidRPr="00A474DB">
          <w:rPr>
            <w:rFonts w:ascii="Calibri" w:hAnsi="Calibri"/>
            <w:noProof/>
            <w:webHidden/>
          </w:rPr>
          <w:t>4</w:t>
        </w:r>
        <w:r w:rsidR="007531B3" w:rsidRPr="00A474DB">
          <w:rPr>
            <w:rFonts w:ascii="Calibri" w:hAnsi="Calibri"/>
            <w:noProof/>
            <w:webHidden/>
          </w:rPr>
          <w:fldChar w:fldCharType="end"/>
        </w:r>
      </w:hyperlink>
    </w:p>
    <w:p w:rsidR="007531B3" w:rsidRPr="00A474DB" w:rsidRDefault="00915010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581" w:history="1">
        <w:r w:rsidR="007531B3" w:rsidRPr="00A474DB">
          <w:rPr>
            <w:rStyle w:val="Hyperlink"/>
            <w:rFonts w:ascii="Calibri" w:hAnsi="Calibri"/>
            <w:noProof/>
          </w:rPr>
          <w:t>4</w:t>
        </w:r>
        <w:r w:rsidR="007531B3" w:rsidRPr="00A474DB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531B3" w:rsidRPr="00A474DB">
          <w:rPr>
            <w:rStyle w:val="Hyperlink"/>
            <w:rFonts w:ascii="Calibri" w:hAnsi="Calibri"/>
            <w:noProof/>
          </w:rPr>
          <w:t>Detalhamento da Apresentação</w:t>
        </w:r>
        <w:r w:rsidR="007531B3" w:rsidRPr="00A474DB">
          <w:rPr>
            <w:rFonts w:ascii="Calibri" w:hAnsi="Calibri"/>
            <w:noProof/>
            <w:webHidden/>
          </w:rPr>
          <w:tab/>
        </w:r>
        <w:r w:rsidR="007531B3" w:rsidRPr="00A474DB">
          <w:rPr>
            <w:rFonts w:ascii="Calibri" w:hAnsi="Calibri"/>
            <w:noProof/>
            <w:webHidden/>
          </w:rPr>
          <w:fldChar w:fldCharType="begin"/>
        </w:r>
        <w:r w:rsidR="007531B3" w:rsidRPr="00A474DB">
          <w:rPr>
            <w:rFonts w:ascii="Calibri" w:hAnsi="Calibri"/>
            <w:noProof/>
            <w:webHidden/>
          </w:rPr>
          <w:instrText xml:space="preserve"> PAGEREF _Toc361230581 \h </w:instrText>
        </w:r>
        <w:r w:rsidR="007531B3" w:rsidRPr="00A474DB">
          <w:rPr>
            <w:rFonts w:ascii="Calibri" w:hAnsi="Calibri"/>
            <w:noProof/>
            <w:webHidden/>
          </w:rPr>
        </w:r>
        <w:r w:rsidR="007531B3" w:rsidRPr="00A474DB">
          <w:rPr>
            <w:rFonts w:ascii="Calibri" w:hAnsi="Calibri"/>
            <w:noProof/>
            <w:webHidden/>
          </w:rPr>
          <w:fldChar w:fldCharType="separate"/>
        </w:r>
        <w:r w:rsidR="007531B3" w:rsidRPr="00A474DB">
          <w:rPr>
            <w:rFonts w:ascii="Calibri" w:hAnsi="Calibri"/>
            <w:noProof/>
            <w:webHidden/>
          </w:rPr>
          <w:t>5</w:t>
        </w:r>
        <w:r w:rsidR="007531B3" w:rsidRPr="00A474DB">
          <w:rPr>
            <w:rFonts w:ascii="Calibri" w:hAnsi="Calibri"/>
            <w:noProof/>
            <w:webHidden/>
          </w:rPr>
          <w:fldChar w:fldCharType="end"/>
        </w:r>
      </w:hyperlink>
    </w:p>
    <w:p w:rsidR="007531B3" w:rsidRPr="00A474DB" w:rsidRDefault="00915010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582" w:history="1">
        <w:r w:rsidR="007531B3" w:rsidRPr="00A474DB">
          <w:rPr>
            <w:rStyle w:val="Hyperlink"/>
            <w:rFonts w:ascii="Calibri" w:hAnsi="Calibri"/>
            <w:noProof/>
          </w:rPr>
          <w:t>4.1.</w:t>
        </w:r>
        <w:r w:rsidR="007531B3" w:rsidRPr="00A474DB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7531B3" w:rsidRPr="00A474DB">
          <w:rPr>
            <w:rStyle w:val="Hyperlink"/>
            <w:rFonts w:ascii="Calibri" w:hAnsi="Calibri"/>
            <w:noProof/>
          </w:rPr>
          <w:t>Subclassificação</w:t>
        </w:r>
        <w:r w:rsidR="007531B3" w:rsidRPr="00A474DB">
          <w:rPr>
            <w:rFonts w:ascii="Calibri" w:hAnsi="Calibri"/>
            <w:noProof/>
            <w:webHidden/>
          </w:rPr>
          <w:tab/>
        </w:r>
        <w:r w:rsidR="007531B3" w:rsidRPr="00A474DB">
          <w:rPr>
            <w:rFonts w:ascii="Calibri" w:hAnsi="Calibri"/>
            <w:noProof/>
            <w:webHidden/>
          </w:rPr>
          <w:fldChar w:fldCharType="begin"/>
        </w:r>
        <w:r w:rsidR="007531B3" w:rsidRPr="00A474DB">
          <w:rPr>
            <w:rFonts w:ascii="Calibri" w:hAnsi="Calibri"/>
            <w:noProof/>
            <w:webHidden/>
          </w:rPr>
          <w:instrText xml:space="preserve"> PAGEREF _Toc361230582 \h </w:instrText>
        </w:r>
        <w:r w:rsidR="007531B3" w:rsidRPr="00A474DB">
          <w:rPr>
            <w:rFonts w:ascii="Calibri" w:hAnsi="Calibri"/>
            <w:noProof/>
            <w:webHidden/>
          </w:rPr>
        </w:r>
        <w:r w:rsidR="007531B3" w:rsidRPr="00A474DB">
          <w:rPr>
            <w:rFonts w:ascii="Calibri" w:hAnsi="Calibri"/>
            <w:noProof/>
            <w:webHidden/>
          </w:rPr>
          <w:fldChar w:fldCharType="separate"/>
        </w:r>
        <w:r w:rsidR="007531B3" w:rsidRPr="00A474DB">
          <w:rPr>
            <w:rFonts w:ascii="Calibri" w:hAnsi="Calibri"/>
            <w:noProof/>
            <w:webHidden/>
          </w:rPr>
          <w:t>5</w:t>
        </w:r>
        <w:r w:rsidR="007531B3" w:rsidRPr="00A474DB">
          <w:rPr>
            <w:rFonts w:ascii="Calibri" w:hAnsi="Calibri"/>
            <w:noProof/>
            <w:webHidden/>
          </w:rPr>
          <w:fldChar w:fldCharType="end"/>
        </w:r>
      </w:hyperlink>
    </w:p>
    <w:p w:rsidR="007531B3" w:rsidRPr="00A474DB" w:rsidRDefault="00915010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583" w:history="1">
        <w:r w:rsidR="007531B3" w:rsidRPr="00A474DB">
          <w:rPr>
            <w:rStyle w:val="Hyperlink"/>
            <w:rFonts w:ascii="Calibri" w:hAnsi="Calibri"/>
            <w:noProof/>
          </w:rPr>
          <w:t>4.2.</w:t>
        </w:r>
        <w:r w:rsidR="007531B3" w:rsidRPr="00A474DB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7531B3" w:rsidRPr="00A474DB">
          <w:rPr>
            <w:rStyle w:val="Hyperlink"/>
            <w:rFonts w:ascii="Calibri" w:hAnsi="Calibri"/>
            <w:noProof/>
          </w:rPr>
          <w:t>Nova Subclassificação</w:t>
        </w:r>
        <w:r w:rsidR="007531B3" w:rsidRPr="00A474DB">
          <w:rPr>
            <w:rFonts w:ascii="Calibri" w:hAnsi="Calibri"/>
            <w:noProof/>
            <w:webHidden/>
          </w:rPr>
          <w:tab/>
        </w:r>
        <w:r w:rsidR="007531B3" w:rsidRPr="00A474DB">
          <w:rPr>
            <w:rFonts w:ascii="Calibri" w:hAnsi="Calibri"/>
            <w:noProof/>
            <w:webHidden/>
          </w:rPr>
          <w:fldChar w:fldCharType="begin"/>
        </w:r>
        <w:r w:rsidR="007531B3" w:rsidRPr="00A474DB">
          <w:rPr>
            <w:rFonts w:ascii="Calibri" w:hAnsi="Calibri"/>
            <w:noProof/>
            <w:webHidden/>
          </w:rPr>
          <w:instrText xml:space="preserve"> PAGEREF _Toc361230583 \h </w:instrText>
        </w:r>
        <w:r w:rsidR="007531B3" w:rsidRPr="00A474DB">
          <w:rPr>
            <w:rFonts w:ascii="Calibri" w:hAnsi="Calibri"/>
            <w:noProof/>
            <w:webHidden/>
          </w:rPr>
        </w:r>
        <w:r w:rsidR="007531B3" w:rsidRPr="00A474DB">
          <w:rPr>
            <w:rFonts w:ascii="Calibri" w:hAnsi="Calibri"/>
            <w:noProof/>
            <w:webHidden/>
          </w:rPr>
          <w:fldChar w:fldCharType="separate"/>
        </w:r>
        <w:r w:rsidR="007531B3" w:rsidRPr="00A474DB">
          <w:rPr>
            <w:rFonts w:ascii="Calibri" w:hAnsi="Calibri"/>
            <w:noProof/>
            <w:webHidden/>
          </w:rPr>
          <w:t>5</w:t>
        </w:r>
        <w:r w:rsidR="007531B3" w:rsidRPr="00A474DB">
          <w:rPr>
            <w:rFonts w:ascii="Calibri" w:hAnsi="Calibri"/>
            <w:noProof/>
            <w:webHidden/>
          </w:rPr>
          <w:fldChar w:fldCharType="end"/>
        </w:r>
      </w:hyperlink>
    </w:p>
    <w:p w:rsidR="007531B3" w:rsidRPr="00A474DB" w:rsidRDefault="00915010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584" w:history="1">
        <w:r w:rsidR="007531B3" w:rsidRPr="00A474DB">
          <w:rPr>
            <w:rStyle w:val="Hyperlink"/>
            <w:rFonts w:ascii="Calibri" w:hAnsi="Calibri"/>
            <w:noProof/>
          </w:rPr>
          <w:t>4.2.1.</w:t>
        </w:r>
        <w:r w:rsidR="007531B3" w:rsidRPr="00A474DB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7531B3" w:rsidRPr="00A474DB">
          <w:rPr>
            <w:rStyle w:val="Hyperlink"/>
            <w:rFonts w:ascii="Calibri" w:hAnsi="Calibri"/>
            <w:noProof/>
          </w:rPr>
          <w:t>Itens de Controle</w:t>
        </w:r>
        <w:r w:rsidR="007531B3" w:rsidRPr="00A474DB">
          <w:rPr>
            <w:rFonts w:ascii="Calibri" w:hAnsi="Calibri"/>
            <w:noProof/>
            <w:webHidden/>
          </w:rPr>
          <w:tab/>
        </w:r>
        <w:r w:rsidR="007531B3" w:rsidRPr="00A474DB">
          <w:rPr>
            <w:rFonts w:ascii="Calibri" w:hAnsi="Calibri"/>
            <w:noProof/>
            <w:webHidden/>
          </w:rPr>
          <w:fldChar w:fldCharType="begin"/>
        </w:r>
        <w:r w:rsidR="007531B3" w:rsidRPr="00A474DB">
          <w:rPr>
            <w:rFonts w:ascii="Calibri" w:hAnsi="Calibri"/>
            <w:noProof/>
            <w:webHidden/>
          </w:rPr>
          <w:instrText xml:space="preserve"> PAGEREF _Toc361230584 \h </w:instrText>
        </w:r>
        <w:r w:rsidR="007531B3" w:rsidRPr="00A474DB">
          <w:rPr>
            <w:rFonts w:ascii="Calibri" w:hAnsi="Calibri"/>
            <w:noProof/>
            <w:webHidden/>
          </w:rPr>
        </w:r>
        <w:r w:rsidR="007531B3" w:rsidRPr="00A474DB">
          <w:rPr>
            <w:rFonts w:ascii="Calibri" w:hAnsi="Calibri"/>
            <w:noProof/>
            <w:webHidden/>
          </w:rPr>
          <w:fldChar w:fldCharType="separate"/>
        </w:r>
        <w:r w:rsidR="007531B3" w:rsidRPr="00A474DB">
          <w:rPr>
            <w:rFonts w:ascii="Calibri" w:hAnsi="Calibri"/>
            <w:noProof/>
            <w:webHidden/>
          </w:rPr>
          <w:t>5</w:t>
        </w:r>
        <w:r w:rsidR="007531B3" w:rsidRPr="00A474DB">
          <w:rPr>
            <w:rFonts w:ascii="Calibri" w:hAnsi="Calibri"/>
            <w:noProof/>
            <w:webHidden/>
          </w:rPr>
          <w:fldChar w:fldCharType="end"/>
        </w:r>
      </w:hyperlink>
    </w:p>
    <w:p w:rsidR="007531B3" w:rsidRPr="00A474DB" w:rsidRDefault="00915010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585" w:history="1">
        <w:r w:rsidR="007531B3" w:rsidRPr="00A474DB">
          <w:rPr>
            <w:rStyle w:val="Hyperlink"/>
            <w:rFonts w:ascii="Calibri" w:hAnsi="Calibri"/>
            <w:noProof/>
          </w:rPr>
          <w:t>4.3.</w:t>
        </w:r>
        <w:r w:rsidR="007531B3" w:rsidRPr="00A474DB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7531B3" w:rsidRPr="00A474DB">
          <w:rPr>
            <w:rStyle w:val="Hyperlink"/>
            <w:rFonts w:ascii="Calibri" w:hAnsi="Calibri"/>
            <w:noProof/>
          </w:rPr>
          <w:t>Editar Subclassificação</w:t>
        </w:r>
        <w:r w:rsidR="007531B3" w:rsidRPr="00A474DB">
          <w:rPr>
            <w:rFonts w:ascii="Calibri" w:hAnsi="Calibri"/>
            <w:noProof/>
            <w:webHidden/>
          </w:rPr>
          <w:tab/>
        </w:r>
        <w:r w:rsidR="007531B3" w:rsidRPr="00A474DB">
          <w:rPr>
            <w:rFonts w:ascii="Calibri" w:hAnsi="Calibri"/>
            <w:noProof/>
            <w:webHidden/>
          </w:rPr>
          <w:fldChar w:fldCharType="begin"/>
        </w:r>
        <w:r w:rsidR="007531B3" w:rsidRPr="00A474DB">
          <w:rPr>
            <w:rFonts w:ascii="Calibri" w:hAnsi="Calibri"/>
            <w:noProof/>
            <w:webHidden/>
          </w:rPr>
          <w:instrText xml:space="preserve"> PAGEREF _Toc361230585 \h </w:instrText>
        </w:r>
        <w:r w:rsidR="007531B3" w:rsidRPr="00A474DB">
          <w:rPr>
            <w:rFonts w:ascii="Calibri" w:hAnsi="Calibri"/>
            <w:noProof/>
            <w:webHidden/>
          </w:rPr>
        </w:r>
        <w:r w:rsidR="007531B3" w:rsidRPr="00A474DB">
          <w:rPr>
            <w:rFonts w:ascii="Calibri" w:hAnsi="Calibri"/>
            <w:noProof/>
            <w:webHidden/>
          </w:rPr>
          <w:fldChar w:fldCharType="separate"/>
        </w:r>
        <w:r w:rsidR="007531B3" w:rsidRPr="00A474DB">
          <w:rPr>
            <w:rFonts w:ascii="Calibri" w:hAnsi="Calibri"/>
            <w:noProof/>
            <w:webHidden/>
          </w:rPr>
          <w:t>6</w:t>
        </w:r>
        <w:r w:rsidR="007531B3" w:rsidRPr="00A474DB">
          <w:rPr>
            <w:rFonts w:ascii="Calibri" w:hAnsi="Calibri"/>
            <w:noProof/>
            <w:webHidden/>
          </w:rPr>
          <w:fldChar w:fldCharType="end"/>
        </w:r>
      </w:hyperlink>
    </w:p>
    <w:p w:rsidR="007531B3" w:rsidRPr="00A474DB" w:rsidRDefault="00915010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586" w:history="1">
        <w:r w:rsidR="007531B3" w:rsidRPr="00A474DB">
          <w:rPr>
            <w:rStyle w:val="Hyperlink"/>
            <w:rFonts w:ascii="Calibri" w:hAnsi="Calibri"/>
            <w:noProof/>
          </w:rPr>
          <w:t>4.3.1.</w:t>
        </w:r>
        <w:r w:rsidR="007531B3" w:rsidRPr="00A474DB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7531B3" w:rsidRPr="00A474DB">
          <w:rPr>
            <w:rStyle w:val="Hyperlink"/>
            <w:rFonts w:ascii="Calibri" w:hAnsi="Calibri"/>
            <w:noProof/>
          </w:rPr>
          <w:t>Itens de Controle</w:t>
        </w:r>
        <w:r w:rsidR="007531B3" w:rsidRPr="00A474DB">
          <w:rPr>
            <w:rFonts w:ascii="Calibri" w:hAnsi="Calibri"/>
            <w:noProof/>
            <w:webHidden/>
          </w:rPr>
          <w:tab/>
        </w:r>
        <w:r w:rsidR="007531B3" w:rsidRPr="00A474DB">
          <w:rPr>
            <w:rFonts w:ascii="Calibri" w:hAnsi="Calibri"/>
            <w:noProof/>
            <w:webHidden/>
          </w:rPr>
          <w:fldChar w:fldCharType="begin"/>
        </w:r>
        <w:r w:rsidR="007531B3" w:rsidRPr="00A474DB">
          <w:rPr>
            <w:rFonts w:ascii="Calibri" w:hAnsi="Calibri"/>
            <w:noProof/>
            <w:webHidden/>
          </w:rPr>
          <w:instrText xml:space="preserve"> PAGEREF _Toc361230586 \h </w:instrText>
        </w:r>
        <w:r w:rsidR="007531B3" w:rsidRPr="00A474DB">
          <w:rPr>
            <w:rFonts w:ascii="Calibri" w:hAnsi="Calibri"/>
            <w:noProof/>
            <w:webHidden/>
          </w:rPr>
        </w:r>
        <w:r w:rsidR="007531B3" w:rsidRPr="00A474DB">
          <w:rPr>
            <w:rFonts w:ascii="Calibri" w:hAnsi="Calibri"/>
            <w:noProof/>
            <w:webHidden/>
          </w:rPr>
          <w:fldChar w:fldCharType="separate"/>
        </w:r>
        <w:r w:rsidR="007531B3" w:rsidRPr="00A474DB">
          <w:rPr>
            <w:rFonts w:ascii="Calibri" w:hAnsi="Calibri"/>
            <w:noProof/>
            <w:webHidden/>
          </w:rPr>
          <w:t>6</w:t>
        </w:r>
        <w:r w:rsidR="007531B3" w:rsidRPr="00A474DB">
          <w:rPr>
            <w:rFonts w:ascii="Calibri" w:hAnsi="Calibri"/>
            <w:noProof/>
            <w:webHidden/>
          </w:rPr>
          <w:fldChar w:fldCharType="end"/>
        </w:r>
      </w:hyperlink>
    </w:p>
    <w:p w:rsidR="007531B3" w:rsidRPr="00A474DB" w:rsidRDefault="00915010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587" w:history="1">
        <w:r w:rsidR="007531B3" w:rsidRPr="00A474DB">
          <w:rPr>
            <w:rStyle w:val="Hyperlink"/>
            <w:rFonts w:ascii="Calibri" w:hAnsi="Calibri"/>
            <w:noProof/>
          </w:rPr>
          <w:t>4.4.</w:t>
        </w:r>
        <w:r w:rsidR="007531B3" w:rsidRPr="00A474DB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7531B3" w:rsidRPr="00A474DB">
          <w:rPr>
            <w:rStyle w:val="Hyperlink"/>
            <w:rFonts w:ascii="Calibri" w:hAnsi="Calibri"/>
            <w:noProof/>
          </w:rPr>
          <w:t>Editar Subclassificação (Consulta Implícita)</w:t>
        </w:r>
        <w:r w:rsidR="007531B3" w:rsidRPr="00A474DB">
          <w:rPr>
            <w:rFonts w:ascii="Calibri" w:hAnsi="Calibri"/>
            <w:noProof/>
            <w:webHidden/>
          </w:rPr>
          <w:tab/>
        </w:r>
        <w:r w:rsidR="007531B3" w:rsidRPr="00A474DB">
          <w:rPr>
            <w:rFonts w:ascii="Calibri" w:hAnsi="Calibri"/>
            <w:noProof/>
            <w:webHidden/>
          </w:rPr>
          <w:fldChar w:fldCharType="begin"/>
        </w:r>
        <w:r w:rsidR="007531B3" w:rsidRPr="00A474DB">
          <w:rPr>
            <w:rFonts w:ascii="Calibri" w:hAnsi="Calibri"/>
            <w:noProof/>
            <w:webHidden/>
          </w:rPr>
          <w:instrText xml:space="preserve"> PAGEREF _Toc361230587 \h </w:instrText>
        </w:r>
        <w:r w:rsidR="007531B3" w:rsidRPr="00A474DB">
          <w:rPr>
            <w:rFonts w:ascii="Calibri" w:hAnsi="Calibri"/>
            <w:noProof/>
            <w:webHidden/>
          </w:rPr>
        </w:r>
        <w:r w:rsidR="007531B3" w:rsidRPr="00A474DB">
          <w:rPr>
            <w:rFonts w:ascii="Calibri" w:hAnsi="Calibri"/>
            <w:noProof/>
            <w:webHidden/>
          </w:rPr>
          <w:fldChar w:fldCharType="separate"/>
        </w:r>
        <w:r w:rsidR="007531B3" w:rsidRPr="00A474DB">
          <w:rPr>
            <w:rFonts w:ascii="Calibri" w:hAnsi="Calibri"/>
            <w:noProof/>
            <w:webHidden/>
          </w:rPr>
          <w:t>7</w:t>
        </w:r>
        <w:r w:rsidR="007531B3" w:rsidRPr="00A474DB">
          <w:rPr>
            <w:rFonts w:ascii="Calibri" w:hAnsi="Calibri"/>
            <w:noProof/>
            <w:webHidden/>
          </w:rPr>
          <w:fldChar w:fldCharType="end"/>
        </w:r>
      </w:hyperlink>
    </w:p>
    <w:p w:rsidR="007531B3" w:rsidRPr="00A474DB" w:rsidRDefault="00915010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588" w:history="1">
        <w:r w:rsidR="007531B3" w:rsidRPr="00A474DB">
          <w:rPr>
            <w:rStyle w:val="Hyperlink"/>
            <w:rFonts w:ascii="Calibri" w:hAnsi="Calibri"/>
            <w:noProof/>
          </w:rPr>
          <w:t>4.4.1.</w:t>
        </w:r>
        <w:r w:rsidR="007531B3" w:rsidRPr="00A474DB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7531B3" w:rsidRPr="00A474DB">
          <w:rPr>
            <w:rStyle w:val="Hyperlink"/>
            <w:rFonts w:ascii="Calibri" w:hAnsi="Calibri"/>
            <w:noProof/>
          </w:rPr>
          <w:t>Itens de Controle</w:t>
        </w:r>
        <w:r w:rsidR="007531B3" w:rsidRPr="00A474DB">
          <w:rPr>
            <w:rFonts w:ascii="Calibri" w:hAnsi="Calibri"/>
            <w:noProof/>
            <w:webHidden/>
          </w:rPr>
          <w:tab/>
        </w:r>
        <w:r w:rsidR="007531B3" w:rsidRPr="00A474DB">
          <w:rPr>
            <w:rFonts w:ascii="Calibri" w:hAnsi="Calibri"/>
            <w:noProof/>
            <w:webHidden/>
          </w:rPr>
          <w:fldChar w:fldCharType="begin"/>
        </w:r>
        <w:r w:rsidR="007531B3" w:rsidRPr="00A474DB">
          <w:rPr>
            <w:rFonts w:ascii="Calibri" w:hAnsi="Calibri"/>
            <w:noProof/>
            <w:webHidden/>
          </w:rPr>
          <w:instrText xml:space="preserve"> PAGEREF _Toc361230588 \h </w:instrText>
        </w:r>
        <w:r w:rsidR="007531B3" w:rsidRPr="00A474DB">
          <w:rPr>
            <w:rFonts w:ascii="Calibri" w:hAnsi="Calibri"/>
            <w:noProof/>
            <w:webHidden/>
          </w:rPr>
        </w:r>
        <w:r w:rsidR="007531B3" w:rsidRPr="00A474DB">
          <w:rPr>
            <w:rFonts w:ascii="Calibri" w:hAnsi="Calibri"/>
            <w:noProof/>
            <w:webHidden/>
          </w:rPr>
          <w:fldChar w:fldCharType="separate"/>
        </w:r>
        <w:r w:rsidR="007531B3" w:rsidRPr="00A474DB">
          <w:rPr>
            <w:rFonts w:ascii="Calibri" w:hAnsi="Calibri"/>
            <w:noProof/>
            <w:webHidden/>
          </w:rPr>
          <w:t>7</w:t>
        </w:r>
        <w:r w:rsidR="007531B3" w:rsidRPr="00A474DB">
          <w:rPr>
            <w:rFonts w:ascii="Calibri" w:hAnsi="Calibri"/>
            <w:noProof/>
            <w:webHidden/>
          </w:rPr>
          <w:fldChar w:fldCharType="end"/>
        </w:r>
      </w:hyperlink>
    </w:p>
    <w:p w:rsidR="007531B3" w:rsidRPr="00A474DB" w:rsidRDefault="00915010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589" w:history="1">
        <w:r w:rsidR="007531B3" w:rsidRPr="00A474DB">
          <w:rPr>
            <w:rStyle w:val="Hyperlink"/>
            <w:rFonts w:ascii="Calibri" w:hAnsi="Calibri"/>
            <w:noProof/>
          </w:rPr>
          <w:t>4.5.</w:t>
        </w:r>
        <w:r w:rsidR="007531B3" w:rsidRPr="00A474DB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7531B3" w:rsidRPr="00A474DB">
          <w:rPr>
            <w:rStyle w:val="Hyperlink"/>
            <w:rFonts w:ascii="Calibri" w:hAnsi="Calibri"/>
            <w:noProof/>
          </w:rPr>
          <w:t>Listar Subclassificação</w:t>
        </w:r>
        <w:r w:rsidR="007531B3" w:rsidRPr="00A474DB">
          <w:rPr>
            <w:rFonts w:ascii="Calibri" w:hAnsi="Calibri"/>
            <w:noProof/>
            <w:webHidden/>
          </w:rPr>
          <w:tab/>
        </w:r>
        <w:r w:rsidR="007531B3" w:rsidRPr="00A474DB">
          <w:rPr>
            <w:rFonts w:ascii="Calibri" w:hAnsi="Calibri"/>
            <w:noProof/>
            <w:webHidden/>
          </w:rPr>
          <w:fldChar w:fldCharType="begin"/>
        </w:r>
        <w:r w:rsidR="007531B3" w:rsidRPr="00A474DB">
          <w:rPr>
            <w:rFonts w:ascii="Calibri" w:hAnsi="Calibri"/>
            <w:noProof/>
            <w:webHidden/>
          </w:rPr>
          <w:instrText xml:space="preserve"> PAGEREF _Toc361230589 \h </w:instrText>
        </w:r>
        <w:r w:rsidR="007531B3" w:rsidRPr="00A474DB">
          <w:rPr>
            <w:rFonts w:ascii="Calibri" w:hAnsi="Calibri"/>
            <w:noProof/>
            <w:webHidden/>
          </w:rPr>
        </w:r>
        <w:r w:rsidR="007531B3" w:rsidRPr="00A474DB">
          <w:rPr>
            <w:rFonts w:ascii="Calibri" w:hAnsi="Calibri"/>
            <w:noProof/>
            <w:webHidden/>
          </w:rPr>
          <w:fldChar w:fldCharType="separate"/>
        </w:r>
        <w:r w:rsidR="007531B3" w:rsidRPr="00A474DB">
          <w:rPr>
            <w:rFonts w:ascii="Calibri" w:hAnsi="Calibri"/>
            <w:noProof/>
            <w:webHidden/>
          </w:rPr>
          <w:t>7</w:t>
        </w:r>
        <w:r w:rsidR="007531B3" w:rsidRPr="00A474DB">
          <w:rPr>
            <w:rFonts w:ascii="Calibri" w:hAnsi="Calibri"/>
            <w:noProof/>
            <w:webHidden/>
          </w:rPr>
          <w:fldChar w:fldCharType="end"/>
        </w:r>
      </w:hyperlink>
    </w:p>
    <w:p w:rsidR="007531B3" w:rsidRPr="00A474DB" w:rsidRDefault="00915010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590" w:history="1">
        <w:r w:rsidR="007531B3" w:rsidRPr="00A474DB">
          <w:rPr>
            <w:rStyle w:val="Hyperlink"/>
            <w:rFonts w:ascii="Calibri" w:hAnsi="Calibri"/>
            <w:noProof/>
          </w:rPr>
          <w:t>4.5.1.</w:t>
        </w:r>
        <w:r w:rsidR="007531B3" w:rsidRPr="00A474DB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7531B3" w:rsidRPr="00A474DB">
          <w:rPr>
            <w:rStyle w:val="Hyperlink"/>
            <w:rFonts w:ascii="Calibri" w:hAnsi="Calibri"/>
            <w:noProof/>
          </w:rPr>
          <w:t>Itens de Controle</w:t>
        </w:r>
        <w:r w:rsidR="007531B3" w:rsidRPr="00A474DB">
          <w:rPr>
            <w:rFonts w:ascii="Calibri" w:hAnsi="Calibri"/>
            <w:noProof/>
            <w:webHidden/>
          </w:rPr>
          <w:tab/>
        </w:r>
        <w:r w:rsidR="007531B3" w:rsidRPr="00A474DB">
          <w:rPr>
            <w:rFonts w:ascii="Calibri" w:hAnsi="Calibri"/>
            <w:noProof/>
            <w:webHidden/>
          </w:rPr>
          <w:fldChar w:fldCharType="begin"/>
        </w:r>
        <w:r w:rsidR="007531B3" w:rsidRPr="00A474DB">
          <w:rPr>
            <w:rFonts w:ascii="Calibri" w:hAnsi="Calibri"/>
            <w:noProof/>
            <w:webHidden/>
          </w:rPr>
          <w:instrText xml:space="preserve"> PAGEREF _Toc361230590 \h </w:instrText>
        </w:r>
        <w:r w:rsidR="007531B3" w:rsidRPr="00A474DB">
          <w:rPr>
            <w:rFonts w:ascii="Calibri" w:hAnsi="Calibri"/>
            <w:noProof/>
            <w:webHidden/>
          </w:rPr>
        </w:r>
        <w:r w:rsidR="007531B3" w:rsidRPr="00A474DB">
          <w:rPr>
            <w:rFonts w:ascii="Calibri" w:hAnsi="Calibri"/>
            <w:noProof/>
            <w:webHidden/>
          </w:rPr>
          <w:fldChar w:fldCharType="separate"/>
        </w:r>
        <w:r w:rsidR="007531B3" w:rsidRPr="00A474DB">
          <w:rPr>
            <w:rFonts w:ascii="Calibri" w:hAnsi="Calibri"/>
            <w:noProof/>
            <w:webHidden/>
          </w:rPr>
          <w:t>8</w:t>
        </w:r>
        <w:r w:rsidR="007531B3" w:rsidRPr="00A474DB">
          <w:rPr>
            <w:rFonts w:ascii="Calibri" w:hAnsi="Calibri"/>
            <w:noProof/>
            <w:webHidden/>
          </w:rPr>
          <w:fldChar w:fldCharType="end"/>
        </w:r>
      </w:hyperlink>
    </w:p>
    <w:p w:rsidR="007531B3" w:rsidRPr="00A474DB" w:rsidRDefault="00915010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591" w:history="1">
        <w:r w:rsidR="007531B3" w:rsidRPr="00A474DB">
          <w:rPr>
            <w:rStyle w:val="Hyperlink"/>
            <w:rFonts w:ascii="Calibri" w:hAnsi="Calibri"/>
            <w:noProof/>
          </w:rPr>
          <w:t>4.6.</w:t>
        </w:r>
        <w:r w:rsidR="007531B3" w:rsidRPr="00A474DB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7531B3" w:rsidRPr="00A474DB">
          <w:rPr>
            <w:rStyle w:val="Hyperlink"/>
            <w:rFonts w:ascii="Calibri" w:hAnsi="Calibri"/>
            <w:noProof/>
          </w:rPr>
          <w:t>Excluir SUBCLASSIFICAÇÃO</w:t>
        </w:r>
        <w:r w:rsidR="007531B3" w:rsidRPr="00A474DB">
          <w:rPr>
            <w:rFonts w:ascii="Calibri" w:hAnsi="Calibri"/>
            <w:noProof/>
            <w:webHidden/>
          </w:rPr>
          <w:tab/>
        </w:r>
        <w:r w:rsidR="007531B3" w:rsidRPr="00A474DB">
          <w:rPr>
            <w:rFonts w:ascii="Calibri" w:hAnsi="Calibri"/>
            <w:noProof/>
            <w:webHidden/>
          </w:rPr>
          <w:fldChar w:fldCharType="begin"/>
        </w:r>
        <w:r w:rsidR="007531B3" w:rsidRPr="00A474DB">
          <w:rPr>
            <w:rFonts w:ascii="Calibri" w:hAnsi="Calibri"/>
            <w:noProof/>
            <w:webHidden/>
          </w:rPr>
          <w:instrText xml:space="preserve"> PAGEREF _Toc361230591 \h </w:instrText>
        </w:r>
        <w:r w:rsidR="007531B3" w:rsidRPr="00A474DB">
          <w:rPr>
            <w:rFonts w:ascii="Calibri" w:hAnsi="Calibri"/>
            <w:noProof/>
            <w:webHidden/>
          </w:rPr>
        </w:r>
        <w:r w:rsidR="007531B3" w:rsidRPr="00A474DB">
          <w:rPr>
            <w:rFonts w:ascii="Calibri" w:hAnsi="Calibri"/>
            <w:noProof/>
            <w:webHidden/>
          </w:rPr>
          <w:fldChar w:fldCharType="separate"/>
        </w:r>
        <w:r w:rsidR="007531B3" w:rsidRPr="00A474DB">
          <w:rPr>
            <w:rFonts w:ascii="Calibri" w:hAnsi="Calibri"/>
            <w:noProof/>
            <w:webHidden/>
          </w:rPr>
          <w:t>8</w:t>
        </w:r>
        <w:r w:rsidR="007531B3" w:rsidRPr="00A474DB">
          <w:rPr>
            <w:rFonts w:ascii="Calibri" w:hAnsi="Calibri"/>
            <w:noProof/>
            <w:webHidden/>
          </w:rPr>
          <w:fldChar w:fldCharType="end"/>
        </w:r>
      </w:hyperlink>
    </w:p>
    <w:p w:rsidR="007531B3" w:rsidRPr="00A474DB" w:rsidRDefault="00915010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592" w:history="1">
        <w:r w:rsidR="007531B3" w:rsidRPr="00A474DB">
          <w:rPr>
            <w:rStyle w:val="Hyperlink"/>
            <w:rFonts w:ascii="Calibri" w:hAnsi="Calibri"/>
            <w:noProof/>
          </w:rPr>
          <w:t>4.6.1.</w:t>
        </w:r>
        <w:r w:rsidR="007531B3" w:rsidRPr="00A474DB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7531B3" w:rsidRPr="00A474DB">
          <w:rPr>
            <w:rStyle w:val="Hyperlink"/>
            <w:rFonts w:ascii="Calibri" w:hAnsi="Calibri"/>
            <w:noProof/>
          </w:rPr>
          <w:t>Itens de Controle</w:t>
        </w:r>
        <w:r w:rsidR="007531B3" w:rsidRPr="00A474DB">
          <w:rPr>
            <w:rFonts w:ascii="Calibri" w:hAnsi="Calibri"/>
            <w:noProof/>
            <w:webHidden/>
          </w:rPr>
          <w:tab/>
        </w:r>
        <w:r w:rsidR="007531B3" w:rsidRPr="00A474DB">
          <w:rPr>
            <w:rFonts w:ascii="Calibri" w:hAnsi="Calibri"/>
            <w:noProof/>
            <w:webHidden/>
          </w:rPr>
          <w:fldChar w:fldCharType="begin"/>
        </w:r>
        <w:r w:rsidR="007531B3" w:rsidRPr="00A474DB">
          <w:rPr>
            <w:rFonts w:ascii="Calibri" w:hAnsi="Calibri"/>
            <w:noProof/>
            <w:webHidden/>
          </w:rPr>
          <w:instrText xml:space="preserve"> PAGEREF _Toc361230592 \h </w:instrText>
        </w:r>
        <w:r w:rsidR="007531B3" w:rsidRPr="00A474DB">
          <w:rPr>
            <w:rFonts w:ascii="Calibri" w:hAnsi="Calibri"/>
            <w:noProof/>
            <w:webHidden/>
          </w:rPr>
        </w:r>
        <w:r w:rsidR="007531B3" w:rsidRPr="00A474DB">
          <w:rPr>
            <w:rFonts w:ascii="Calibri" w:hAnsi="Calibri"/>
            <w:noProof/>
            <w:webHidden/>
          </w:rPr>
          <w:fldChar w:fldCharType="separate"/>
        </w:r>
        <w:r w:rsidR="007531B3" w:rsidRPr="00A474DB">
          <w:rPr>
            <w:rFonts w:ascii="Calibri" w:hAnsi="Calibri"/>
            <w:noProof/>
            <w:webHidden/>
          </w:rPr>
          <w:t>8</w:t>
        </w:r>
        <w:r w:rsidR="007531B3" w:rsidRPr="00A474DB">
          <w:rPr>
            <w:rFonts w:ascii="Calibri" w:hAnsi="Calibri"/>
            <w:noProof/>
            <w:webHidden/>
          </w:rPr>
          <w:fldChar w:fldCharType="end"/>
        </w:r>
      </w:hyperlink>
    </w:p>
    <w:p w:rsidR="007531B3" w:rsidRPr="00A474DB" w:rsidRDefault="00915010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593" w:history="1">
        <w:r w:rsidR="007531B3" w:rsidRPr="00A474DB">
          <w:rPr>
            <w:rStyle w:val="Hyperlink"/>
            <w:rFonts w:ascii="Calibri" w:hAnsi="Calibri"/>
            <w:noProof/>
          </w:rPr>
          <w:t>5</w:t>
        </w:r>
        <w:r w:rsidR="007531B3" w:rsidRPr="00A474DB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531B3" w:rsidRPr="00A474DB">
          <w:rPr>
            <w:rStyle w:val="Hyperlink"/>
            <w:rFonts w:ascii="Calibri" w:hAnsi="Calibri"/>
            <w:noProof/>
          </w:rPr>
          <w:t>Aprovações</w:t>
        </w:r>
        <w:r w:rsidR="007531B3" w:rsidRPr="00A474DB">
          <w:rPr>
            <w:rFonts w:ascii="Calibri" w:hAnsi="Calibri"/>
            <w:noProof/>
            <w:webHidden/>
          </w:rPr>
          <w:tab/>
        </w:r>
        <w:r w:rsidR="007531B3" w:rsidRPr="00A474DB">
          <w:rPr>
            <w:rFonts w:ascii="Calibri" w:hAnsi="Calibri"/>
            <w:noProof/>
            <w:webHidden/>
          </w:rPr>
          <w:fldChar w:fldCharType="begin"/>
        </w:r>
        <w:r w:rsidR="007531B3" w:rsidRPr="00A474DB">
          <w:rPr>
            <w:rFonts w:ascii="Calibri" w:hAnsi="Calibri"/>
            <w:noProof/>
            <w:webHidden/>
          </w:rPr>
          <w:instrText xml:space="preserve"> PAGEREF _Toc361230593 \h </w:instrText>
        </w:r>
        <w:r w:rsidR="007531B3" w:rsidRPr="00A474DB">
          <w:rPr>
            <w:rFonts w:ascii="Calibri" w:hAnsi="Calibri"/>
            <w:noProof/>
            <w:webHidden/>
          </w:rPr>
        </w:r>
        <w:r w:rsidR="007531B3" w:rsidRPr="00A474DB">
          <w:rPr>
            <w:rFonts w:ascii="Calibri" w:hAnsi="Calibri"/>
            <w:noProof/>
            <w:webHidden/>
          </w:rPr>
          <w:fldChar w:fldCharType="separate"/>
        </w:r>
        <w:r w:rsidR="007531B3" w:rsidRPr="00A474DB">
          <w:rPr>
            <w:rFonts w:ascii="Calibri" w:hAnsi="Calibri"/>
            <w:noProof/>
            <w:webHidden/>
          </w:rPr>
          <w:t>9</w:t>
        </w:r>
        <w:r w:rsidR="007531B3" w:rsidRPr="00A474DB">
          <w:rPr>
            <w:rFonts w:ascii="Calibri" w:hAnsi="Calibri"/>
            <w:noProof/>
            <w:webHidden/>
          </w:rPr>
          <w:fldChar w:fldCharType="end"/>
        </w:r>
      </w:hyperlink>
    </w:p>
    <w:p w:rsidR="005C6F22" w:rsidRPr="00A474DB" w:rsidRDefault="00563646" w:rsidP="005C6F22">
      <w:pPr>
        <w:rPr>
          <w:rFonts w:ascii="Calibri" w:hAnsi="Calibri" w:cstheme="minorHAnsi"/>
          <w:sz w:val="20"/>
          <w:szCs w:val="20"/>
        </w:rPr>
      </w:pPr>
      <w:r w:rsidRPr="00A474DB">
        <w:rPr>
          <w:rFonts w:ascii="Calibri" w:hAnsi="Calibri" w:cstheme="minorHAnsi"/>
          <w:sz w:val="20"/>
          <w:szCs w:val="20"/>
        </w:rPr>
        <w:fldChar w:fldCharType="end"/>
      </w:r>
    </w:p>
    <w:p w:rsidR="005C6F22" w:rsidRPr="00A474DB" w:rsidRDefault="005C6F22">
      <w:pPr>
        <w:rPr>
          <w:rFonts w:ascii="Calibri" w:hAnsi="Calibri" w:cstheme="minorHAnsi"/>
          <w:sz w:val="20"/>
          <w:szCs w:val="20"/>
        </w:rPr>
      </w:pPr>
    </w:p>
    <w:p w:rsidR="00877222" w:rsidRPr="00A474DB" w:rsidRDefault="005C6F22" w:rsidP="00195D28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4" w:name="_Toc361230578"/>
      <w:r w:rsidRPr="00A474DB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4"/>
    </w:p>
    <w:p w:rsidR="006C61A6" w:rsidRPr="00A474DB" w:rsidRDefault="006C61A6" w:rsidP="00E15187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000000" w:themeColor="text1"/>
        </w:rPr>
      </w:pPr>
      <w:r w:rsidRPr="00A474DB">
        <w:rPr>
          <w:rFonts w:ascii="Calibri" w:hAnsi="Calibri" w:cstheme="minorHAnsi"/>
          <w:i w:val="0"/>
          <w:color w:val="000000" w:themeColor="text1"/>
        </w:rPr>
        <w:t xml:space="preserve">O objetivo da Especificação de Interface é mostrar os elementos de dados referenciados no </w:t>
      </w:r>
      <w:r w:rsidR="003646B1" w:rsidRPr="00A474DB">
        <w:rPr>
          <w:rFonts w:ascii="Calibri" w:hAnsi="Calibri" w:cstheme="minorHAnsi"/>
          <w:i w:val="0"/>
          <w:color w:val="000000" w:themeColor="text1"/>
        </w:rPr>
        <w:t>CSU0</w:t>
      </w:r>
      <w:r w:rsidR="007531B3" w:rsidRPr="00A474DB">
        <w:rPr>
          <w:rFonts w:ascii="Calibri" w:hAnsi="Calibri" w:cstheme="minorHAnsi"/>
          <w:i w:val="0"/>
          <w:color w:val="000000" w:themeColor="text1"/>
        </w:rPr>
        <w:t>6</w:t>
      </w:r>
      <w:r w:rsidR="003646B1" w:rsidRPr="00A474DB">
        <w:rPr>
          <w:rFonts w:ascii="Calibri" w:hAnsi="Calibri" w:cstheme="minorHAnsi"/>
          <w:i w:val="0"/>
          <w:color w:val="000000" w:themeColor="text1"/>
        </w:rPr>
        <w:t xml:space="preserve"> - Manter </w:t>
      </w:r>
      <w:r w:rsidR="00972292" w:rsidRPr="00A474DB">
        <w:rPr>
          <w:rFonts w:ascii="Calibri" w:hAnsi="Calibri" w:cstheme="minorHAnsi"/>
          <w:i w:val="0"/>
          <w:color w:val="000000" w:themeColor="text1"/>
        </w:rPr>
        <w:t>Subclassificações</w:t>
      </w:r>
      <w:r w:rsidRPr="00A474DB">
        <w:rPr>
          <w:rFonts w:ascii="Calibri" w:hAnsi="Calibri" w:cstheme="minorHAnsi"/>
          <w:i w:val="0"/>
          <w:color w:val="000000" w:themeColor="text1"/>
        </w:rPr>
        <w:t>, dando uma visão global e subsídios de como será sua interface definitiva.</w:t>
      </w:r>
    </w:p>
    <w:p w:rsidR="005C6F22" w:rsidRPr="00A474DB" w:rsidRDefault="005C6F22" w:rsidP="00195D28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298141702"/>
      <w:bookmarkStart w:id="6" w:name="_Toc361230579"/>
      <w:r w:rsidRPr="00A474DB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A474DB">
        <w:rPr>
          <w:rFonts w:ascii="Calibri" w:hAnsi="Calibr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5C6F22" w:rsidRPr="00A474DB" w:rsidRDefault="00E15187" w:rsidP="008076A6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A474DB">
        <w:rPr>
          <w:rFonts w:ascii="Calibri" w:hAnsi="Calibri" w:cstheme="minorHAnsi"/>
          <w:i w:val="0"/>
          <w:color w:val="000000" w:themeColor="text1"/>
          <w:lang w:val="pt-PT"/>
        </w:rPr>
        <w:t xml:space="preserve">Quaisquer definições, acronimos ou abreviações estão especificadas no Glossário do </w:t>
      </w:r>
      <w:r w:rsidR="00F817FD" w:rsidRPr="00A474DB">
        <w:rPr>
          <w:rFonts w:ascii="Calibri" w:hAnsi="Calibri" w:cstheme="minorHAnsi"/>
          <w:i w:val="0"/>
          <w:color w:val="000000" w:themeColor="text1"/>
          <w:lang w:val="pt-PT"/>
        </w:rPr>
        <w:t>Sistema de Ouvidoria</w:t>
      </w:r>
      <w:r w:rsidRPr="00A474DB">
        <w:rPr>
          <w:rFonts w:ascii="Calibri" w:hAnsi="Calibri" w:cstheme="minorHAnsi"/>
          <w:i w:val="0"/>
          <w:color w:val="000000" w:themeColor="text1"/>
          <w:lang w:val="pt-PT"/>
        </w:rPr>
        <w:t>.</w:t>
      </w:r>
    </w:p>
    <w:p w:rsidR="00FB7ED9" w:rsidRPr="00A474DB" w:rsidRDefault="00FB7ED9" w:rsidP="008076A6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" w:name="_Toc361230580"/>
      <w:r w:rsidRPr="00A474DB">
        <w:rPr>
          <w:rFonts w:ascii="Calibri" w:hAnsi="Calibri" w:cstheme="minorHAnsi"/>
          <w:sz w:val="20"/>
          <w:szCs w:val="20"/>
        </w:rPr>
        <w:t>Referências</w:t>
      </w:r>
      <w:bookmarkEnd w:id="7"/>
    </w:p>
    <w:p w:rsidR="001A1201" w:rsidRPr="00A474DB" w:rsidRDefault="001A1201" w:rsidP="008076A6">
      <w:pPr>
        <w:pStyle w:val="ESPComentario"/>
        <w:keepLines w:val="0"/>
        <w:numPr>
          <w:ilvl w:val="0"/>
          <w:numId w:val="9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A474DB">
        <w:rPr>
          <w:rFonts w:ascii="Calibri" w:hAnsi="Calibri" w:cstheme="minorHAnsi"/>
          <w:i w:val="0"/>
          <w:color w:val="000000" w:themeColor="text1"/>
        </w:rPr>
        <w:t>Documento de Requisitos</w:t>
      </w:r>
    </w:p>
    <w:p w:rsidR="00E15187" w:rsidRPr="00A474DB" w:rsidRDefault="00997F85" w:rsidP="008076A6">
      <w:pPr>
        <w:pStyle w:val="ESPComentario"/>
        <w:keepLines w:val="0"/>
        <w:numPr>
          <w:ilvl w:val="0"/>
          <w:numId w:val="9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A474DB">
        <w:rPr>
          <w:rFonts w:ascii="Calibri" w:hAnsi="Calibri" w:cstheme="minorHAnsi"/>
          <w:i w:val="0"/>
          <w:color w:val="000000" w:themeColor="text1"/>
        </w:rPr>
        <w:t>CSU0</w:t>
      </w:r>
      <w:r w:rsidR="007531B3" w:rsidRPr="00A474DB">
        <w:rPr>
          <w:rFonts w:ascii="Calibri" w:hAnsi="Calibri" w:cstheme="minorHAnsi"/>
          <w:i w:val="0"/>
          <w:color w:val="000000" w:themeColor="text1"/>
        </w:rPr>
        <w:t>6</w:t>
      </w:r>
      <w:r w:rsidR="001A1201" w:rsidRPr="00A474DB">
        <w:rPr>
          <w:rFonts w:ascii="Calibri" w:hAnsi="Calibri" w:cstheme="minorHAnsi"/>
          <w:i w:val="0"/>
          <w:color w:val="000000" w:themeColor="text1"/>
        </w:rPr>
        <w:t xml:space="preserve"> - </w:t>
      </w:r>
      <w:r w:rsidR="003646B1" w:rsidRPr="00A474DB">
        <w:rPr>
          <w:rFonts w:ascii="Calibri" w:hAnsi="Calibri" w:cstheme="minorHAnsi"/>
          <w:i w:val="0"/>
          <w:color w:val="000000" w:themeColor="text1"/>
        </w:rPr>
        <w:t xml:space="preserve">Manter </w:t>
      </w:r>
      <w:r w:rsidR="00972292" w:rsidRPr="00A474DB">
        <w:rPr>
          <w:rFonts w:ascii="Calibri" w:hAnsi="Calibri" w:cstheme="minorHAnsi"/>
          <w:i w:val="0"/>
          <w:color w:val="000000" w:themeColor="text1"/>
        </w:rPr>
        <w:t>Subclassificações</w:t>
      </w:r>
    </w:p>
    <w:p w:rsidR="00D628E2" w:rsidRPr="00A474DB" w:rsidRDefault="00D628E2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A474DB">
        <w:rPr>
          <w:rFonts w:ascii="Calibri" w:hAnsi="Calibri" w:cstheme="minorHAnsi"/>
          <w:sz w:val="20"/>
          <w:szCs w:val="20"/>
        </w:rPr>
        <w:br w:type="page"/>
      </w:r>
    </w:p>
    <w:p w:rsidR="0089474B" w:rsidRPr="00A474DB" w:rsidRDefault="006C61A6" w:rsidP="008076A6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" w:name="_Toc361230581"/>
      <w:r w:rsidRPr="00A474DB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8"/>
    </w:p>
    <w:p w:rsidR="00C30E19" w:rsidRPr="00A474DB" w:rsidRDefault="00C30E19" w:rsidP="00C30E19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" w:name="_Toc361230582"/>
      <w:r w:rsidRPr="00A474DB">
        <w:rPr>
          <w:rFonts w:ascii="Calibri" w:hAnsi="Calibri" w:cstheme="minorHAnsi"/>
          <w:sz w:val="20"/>
          <w:szCs w:val="20"/>
        </w:rPr>
        <w:t>SUBCLASSIFICAÇÃO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8"/>
        <w:gridCol w:w="398"/>
        <w:gridCol w:w="463"/>
        <w:gridCol w:w="398"/>
        <w:gridCol w:w="398"/>
        <w:gridCol w:w="2700"/>
        <w:gridCol w:w="2699"/>
      </w:tblGrid>
      <w:tr w:rsidR="001B02AB" w:rsidRPr="00A474DB" w:rsidTr="001B02AB">
        <w:trPr>
          <w:cantSplit/>
          <w:trHeight w:val="959"/>
        </w:trPr>
        <w:tc>
          <w:tcPr>
            <w:tcW w:w="919" w:type="pct"/>
            <w:shd w:val="pct25" w:color="auto" w:fill="auto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30" w:type="pct"/>
            <w:shd w:val="pct25" w:color="auto" w:fill="auto"/>
            <w:textDirection w:val="btLr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8" w:type="pct"/>
            <w:shd w:val="pct25" w:color="auto" w:fill="auto"/>
            <w:textDirection w:val="btLr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30" w:type="pct"/>
            <w:shd w:val="pct25" w:color="auto" w:fill="auto"/>
            <w:textDirection w:val="btLr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30" w:type="pct"/>
            <w:shd w:val="pct25" w:color="auto" w:fill="auto"/>
            <w:textDirection w:val="btLr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562" w:type="pct"/>
            <w:shd w:val="pct25" w:color="auto" w:fill="auto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561" w:type="pct"/>
            <w:shd w:val="pct25" w:color="auto" w:fill="auto"/>
            <w:vAlign w:val="center"/>
          </w:tcPr>
          <w:p w:rsidR="001B02AB" w:rsidRPr="00A474DB" w:rsidRDefault="001B02AB" w:rsidP="00402EC3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1B02AB" w:rsidRPr="00A474DB" w:rsidTr="001B02AB">
        <w:trPr>
          <w:cantSplit/>
          <w:trHeight w:val="391"/>
        </w:trPr>
        <w:tc>
          <w:tcPr>
            <w:tcW w:w="919" w:type="pct"/>
            <w:vAlign w:val="center"/>
          </w:tcPr>
          <w:p w:rsidR="001B02AB" w:rsidRPr="00A474DB" w:rsidRDefault="001B02AB" w:rsidP="00C30E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subclassificação</w:t>
            </w:r>
          </w:p>
        </w:tc>
        <w:tc>
          <w:tcPr>
            <w:tcW w:w="230" w:type="pct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8" w:type="pct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0" w:type="pct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30" w:type="pct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562" w:type="pct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da subclassificação</w:t>
            </w:r>
          </w:p>
        </w:tc>
        <w:tc>
          <w:tcPr>
            <w:tcW w:w="1561" w:type="pct"/>
            <w:vAlign w:val="center"/>
          </w:tcPr>
          <w:p w:rsidR="001B02AB" w:rsidRPr="00A474DB" w:rsidRDefault="00284609" w:rsidP="0028460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Subclassificação</w:t>
            </w:r>
          </w:p>
        </w:tc>
      </w:tr>
      <w:tr w:rsidR="001B02AB" w:rsidRPr="00A474DB" w:rsidTr="001B02AB">
        <w:trPr>
          <w:cantSplit/>
          <w:trHeight w:val="391"/>
        </w:trPr>
        <w:tc>
          <w:tcPr>
            <w:tcW w:w="919" w:type="pct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Classificações</w:t>
            </w:r>
            <w:r w:rsidR="004D740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disponíveis</w:t>
            </w:r>
          </w:p>
        </w:tc>
        <w:tc>
          <w:tcPr>
            <w:tcW w:w="230" w:type="pct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8" w:type="pct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0" w:type="pct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30" w:type="pct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62" w:type="pct"/>
            <w:vAlign w:val="center"/>
          </w:tcPr>
          <w:p w:rsidR="001B02AB" w:rsidRPr="00A474DB" w:rsidRDefault="004D740E" w:rsidP="004D740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Chave estrangeira de classificações</w:t>
            </w:r>
          </w:p>
        </w:tc>
        <w:tc>
          <w:tcPr>
            <w:tcW w:w="1561" w:type="pct"/>
            <w:vAlign w:val="center"/>
          </w:tcPr>
          <w:p w:rsidR="001B02AB" w:rsidRPr="00A474DB" w:rsidRDefault="00284609" w:rsidP="00402EC3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Subclassificação</w:t>
            </w:r>
          </w:p>
        </w:tc>
      </w:tr>
      <w:tr w:rsidR="004D740E" w:rsidRPr="00A474DB" w:rsidTr="001B02AB">
        <w:trPr>
          <w:cantSplit/>
          <w:trHeight w:val="391"/>
        </w:trPr>
        <w:tc>
          <w:tcPr>
            <w:tcW w:w="919" w:type="pct"/>
            <w:vAlign w:val="center"/>
          </w:tcPr>
          <w:p w:rsidR="004D740E" w:rsidRPr="00A474DB" w:rsidRDefault="004D740E" w:rsidP="004D740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Classificações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selecionadas</w:t>
            </w:r>
          </w:p>
        </w:tc>
        <w:tc>
          <w:tcPr>
            <w:tcW w:w="230" w:type="pct"/>
            <w:vAlign w:val="center"/>
          </w:tcPr>
          <w:p w:rsidR="004D740E" w:rsidRPr="00A474DB" w:rsidRDefault="004D740E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8" w:type="pct"/>
            <w:vAlign w:val="center"/>
          </w:tcPr>
          <w:p w:rsidR="004D740E" w:rsidRPr="00A474DB" w:rsidRDefault="004D740E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0" w:type="pct"/>
            <w:vAlign w:val="center"/>
          </w:tcPr>
          <w:p w:rsidR="004D740E" w:rsidRPr="00A474DB" w:rsidRDefault="004D740E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30" w:type="pct"/>
            <w:vAlign w:val="center"/>
          </w:tcPr>
          <w:p w:rsidR="004D740E" w:rsidRPr="00A474DB" w:rsidRDefault="004D740E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562" w:type="pct"/>
            <w:vAlign w:val="center"/>
          </w:tcPr>
          <w:p w:rsidR="004D740E" w:rsidRPr="00A474DB" w:rsidRDefault="004D740E" w:rsidP="00C30E1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Classificação vinculada</w:t>
            </w:r>
          </w:p>
        </w:tc>
        <w:tc>
          <w:tcPr>
            <w:tcW w:w="1561" w:type="pct"/>
            <w:vAlign w:val="center"/>
          </w:tcPr>
          <w:p w:rsidR="004D740E" w:rsidRDefault="00284609" w:rsidP="00402EC3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Subclassificação</w:t>
            </w:r>
          </w:p>
        </w:tc>
      </w:tr>
      <w:tr w:rsidR="004D740E" w:rsidRPr="00A474DB" w:rsidTr="001B02AB">
        <w:trPr>
          <w:cantSplit/>
          <w:trHeight w:val="13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auto" w:fill="auto"/>
            <w:vAlign w:val="center"/>
          </w:tcPr>
          <w:p w:rsidR="004D740E" w:rsidRPr="00A474DB" w:rsidRDefault="004D740E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ab/>
              <w:t>A – Alfanumérico,</w:t>
            </w:r>
            <w:proofErr w:type="gramStart"/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N – Numérico,    I – Inteiro,   D – Decimal,    TS – </w:t>
            </w:r>
            <w:proofErr w:type="spellStart"/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TimeStamp</w:t>
            </w:r>
            <w:proofErr w:type="spellEnd"/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,   DT – Data,   N/A - Não se Aplica,  S – Sim,     N – Não, B - Botão</w:t>
            </w:r>
          </w:p>
        </w:tc>
      </w:tr>
    </w:tbl>
    <w:p w:rsidR="00C30E19" w:rsidRPr="00A474DB" w:rsidRDefault="00C30E19" w:rsidP="00C30E19">
      <w:pPr>
        <w:rPr>
          <w:rFonts w:ascii="Calibri" w:hAnsi="Calibri" w:cstheme="minorHAnsi"/>
          <w:sz w:val="20"/>
          <w:szCs w:val="20"/>
        </w:rPr>
      </w:pPr>
    </w:p>
    <w:p w:rsidR="00C30E19" w:rsidRPr="00A474DB" w:rsidRDefault="00C30E19" w:rsidP="00C30E19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0" w:name="_Toc360816502"/>
      <w:bookmarkStart w:id="11" w:name="_Toc361230583"/>
      <w:r w:rsidRPr="00A474DB">
        <w:rPr>
          <w:rFonts w:ascii="Calibri" w:hAnsi="Calibri" w:cstheme="minorHAnsi"/>
          <w:sz w:val="20"/>
          <w:szCs w:val="20"/>
        </w:rPr>
        <w:t>nova SUBclassificação</w:t>
      </w:r>
      <w:bookmarkEnd w:id="10"/>
      <w:bookmarkEnd w:id="11"/>
    </w:p>
    <w:p w:rsidR="00C30E19" w:rsidRPr="00A474DB" w:rsidRDefault="00C30E19" w:rsidP="00C30E19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A474DB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6978EF40" wp14:editId="5F7F5DE7">
            <wp:extent cx="5400040" cy="2756961"/>
            <wp:effectExtent l="19050" t="0" r="0" b="0"/>
            <wp:docPr id="13" name="Imagem 1" descr="C:\Projetos\Ouvidoria\OS0001\01-Planejamento\03-Métricas\Eficácia\img\56 - Nova subclassific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tos\Ouvidoria\OS0001\01-Planejamento\03-Métricas\Eficácia\img\56 - Nova subclassificaçã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E19" w:rsidRPr="00A474DB" w:rsidRDefault="00C30E19" w:rsidP="00C30E19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2" w:name="_Toc360816503"/>
      <w:bookmarkStart w:id="13" w:name="_Toc361230584"/>
      <w:r w:rsidRPr="00A474DB">
        <w:rPr>
          <w:rFonts w:ascii="Calibri" w:hAnsi="Calibri" w:cstheme="minorHAnsi"/>
          <w:sz w:val="20"/>
          <w:szCs w:val="20"/>
        </w:rPr>
        <w:t>Itens de Controle</w:t>
      </w:r>
      <w:bookmarkEnd w:id="12"/>
      <w:bookmarkEnd w:id="13"/>
    </w:p>
    <w:tbl>
      <w:tblPr>
        <w:tblW w:w="50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4"/>
        <w:gridCol w:w="1684"/>
        <w:gridCol w:w="397"/>
        <w:gridCol w:w="464"/>
        <w:gridCol w:w="397"/>
        <w:gridCol w:w="397"/>
        <w:gridCol w:w="2850"/>
        <w:gridCol w:w="1634"/>
      </w:tblGrid>
      <w:tr w:rsidR="00C30E19" w:rsidRPr="00A474DB" w:rsidTr="00F9162F">
        <w:trPr>
          <w:cantSplit/>
          <w:trHeight w:val="959"/>
          <w:jc w:val="center"/>
        </w:trPr>
        <w:tc>
          <w:tcPr>
            <w:tcW w:w="1478" w:type="pct"/>
            <w:gridSpan w:val="2"/>
            <w:shd w:val="pct25" w:color="auto" w:fill="auto"/>
            <w:vAlign w:val="center"/>
          </w:tcPr>
          <w:p w:rsidR="00C30E19" w:rsidRPr="00A474DB" w:rsidRDefault="00C30E19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C30E19" w:rsidRPr="00A474DB" w:rsidRDefault="00C30E19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C30E19" w:rsidRPr="00A474DB" w:rsidRDefault="00C30E19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C30E19" w:rsidRPr="00A474DB" w:rsidRDefault="00C30E19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C30E19" w:rsidRPr="00A474DB" w:rsidRDefault="00C30E19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35" w:type="pct"/>
            <w:shd w:val="pct25" w:color="auto" w:fill="auto"/>
            <w:vAlign w:val="center"/>
          </w:tcPr>
          <w:p w:rsidR="00C30E19" w:rsidRPr="00A474DB" w:rsidRDefault="00C30E19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38" w:type="pct"/>
            <w:shd w:val="pct25" w:color="auto" w:fill="auto"/>
            <w:vAlign w:val="center"/>
          </w:tcPr>
          <w:p w:rsidR="00C30E19" w:rsidRPr="00A474DB" w:rsidRDefault="00C30E19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1B02AB" w:rsidRPr="00A474DB" w:rsidTr="00F9162F">
        <w:trPr>
          <w:cantSplit/>
          <w:trHeight w:val="391"/>
          <w:jc w:val="center"/>
        </w:trPr>
        <w:tc>
          <w:tcPr>
            <w:tcW w:w="1478" w:type="pct"/>
            <w:gridSpan w:val="2"/>
            <w:vAlign w:val="center"/>
          </w:tcPr>
          <w:p w:rsidR="001B02AB" w:rsidRPr="00A474DB" w:rsidRDefault="001B02AB" w:rsidP="00C30E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Subclassificação</w:t>
            </w:r>
          </w:p>
        </w:tc>
        <w:tc>
          <w:tcPr>
            <w:tcW w:w="228" w:type="pct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180</w:t>
            </w:r>
          </w:p>
        </w:tc>
        <w:tc>
          <w:tcPr>
            <w:tcW w:w="228" w:type="pct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5" w:type="pct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da subclassificação da Manifestação para pesquisa.</w:t>
            </w:r>
          </w:p>
        </w:tc>
        <w:tc>
          <w:tcPr>
            <w:tcW w:w="938" w:type="pct"/>
            <w:vAlign w:val="center"/>
          </w:tcPr>
          <w:p w:rsidR="001B02AB" w:rsidRPr="00A474DB" w:rsidRDefault="001B02AB" w:rsidP="00402EC3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Subclassificação</w:t>
            </w:r>
          </w:p>
        </w:tc>
      </w:tr>
      <w:tr w:rsidR="001B02AB" w:rsidRPr="00A474DB" w:rsidTr="00F9162F">
        <w:trPr>
          <w:cantSplit/>
          <w:trHeight w:val="391"/>
          <w:jc w:val="center"/>
        </w:trPr>
        <w:tc>
          <w:tcPr>
            <w:tcW w:w="1478" w:type="pct"/>
            <w:gridSpan w:val="2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Classificações</w:t>
            </w:r>
            <w:r w:rsidR="00F9162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disponíveis</w:t>
            </w:r>
          </w:p>
        </w:tc>
        <w:tc>
          <w:tcPr>
            <w:tcW w:w="228" w:type="pct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5" w:type="pct"/>
            <w:vAlign w:val="center"/>
          </w:tcPr>
          <w:p w:rsidR="001B02AB" w:rsidRPr="00A474DB" w:rsidRDefault="00376D0B" w:rsidP="00376D0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Chave estrangeira de classificação</w:t>
            </w:r>
          </w:p>
        </w:tc>
        <w:tc>
          <w:tcPr>
            <w:tcW w:w="938" w:type="pct"/>
            <w:vAlign w:val="center"/>
          </w:tcPr>
          <w:p w:rsidR="001B02AB" w:rsidRPr="00A474DB" w:rsidRDefault="001B02AB" w:rsidP="00402EC3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Classificação</w:t>
            </w:r>
          </w:p>
        </w:tc>
      </w:tr>
      <w:tr w:rsidR="00F9162F" w:rsidRPr="00A474DB" w:rsidTr="00F9162F">
        <w:trPr>
          <w:cantSplit/>
          <w:trHeight w:val="391"/>
          <w:jc w:val="center"/>
        </w:trPr>
        <w:tc>
          <w:tcPr>
            <w:tcW w:w="1478" w:type="pct"/>
            <w:gridSpan w:val="2"/>
            <w:vAlign w:val="center"/>
          </w:tcPr>
          <w:p w:rsidR="00F9162F" w:rsidRPr="00A474DB" w:rsidRDefault="00F9162F" w:rsidP="00F9162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Classificações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selecionadas</w:t>
            </w:r>
          </w:p>
        </w:tc>
        <w:tc>
          <w:tcPr>
            <w:tcW w:w="228" w:type="pct"/>
            <w:vAlign w:val="center"/>
          </w:tcPr>
          <w:p w:rsidR="00F9162F" w:rsidRPr="00A474DB" w:rsidRDefault="00F9162F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F9162F" w:rsidRPr="00A474DB" w:rsidRDefault="00F9162F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9162F" w:rsidRPr="00A474DB" w:rsidRDefault="00F9162F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F9162F" w:rsidRPr="00A474DB" w:rsidRDefault="00F9162F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5" w:type="pct"/>
            <w:vAlign w:val="center"/>
          </w:tcPr>
          <w:p w:rsidR="00F9162F" w:rsidRDefault="00F9162F" w:rsidP="00376D0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Classificação vinculada</w:t>
            </w:r>
          </w:p>
        </w:tc>
        <w:tc>
          <w:tcPr>
            <w:tcW w:w="938" w:type="pct"/>
            <w:vAlign w:val="center"/>
          </w:tcPr>
          <w:p w:rsidR="00F9162F" w:rsidRDefault="00F9162F" w:rsidP="00402EC3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Subclassificação</w:t>
            </w:r>
          </w:p>
        </w:tc>
      </w:tr>
      <w:tr w:rsidR="00F9162F" w:rsidRPr="00A474DB" w:rsidTr="00F9162F">
        <w:trPr>
          <w:cantSplit/>
          <w:trHeight w:val="391"/>
          <w:jc w:val="center"/>
        </w:trPr>
        <w:tc>
          <w:tcPr>
            <w:tcW w:w="1478" w:type="pct"/>
            <w:gridSpan w:val="2"/>
            <w:vAlign w:val="center"/>
          </w:tcPr>
          <w:p w:rsidR="00F9162F" w:rsidRPr="00A474DB" w:rsidRDefault="00F9162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28" w:type="pct"/>
            <w:vAlign w:val="center"/>
          </w:tcPr>
          <w:p w:rsidR="00F9162F" w:rsidRPr="00A474DB" w:rsidRDefault="00F9162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F9162F" w:rsidRPr="00A474DB" w:rsidRDefault="00F9162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9162F" w:rsidRPr="00A474DB" w:rsidRDefault="00F9162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F9162F" w:rsidRPr="00A474DB" w:rsidRDefault="00F9162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5" w:type="pct"/>
            <w:vAlign w:val="center"/>
          </w:tcPr>
          <w:p w:rsidR="00F9162F" w:rsidRPr="00A474DB" w:rsidRDefault="00F9162F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editar um registro.</w:t>
            </w:r>
          </w:p>
        </w:tc>
        <w:tc>
          <w:tcPr>
            <w:tcW w:w="938" w:type="pct"/>
            <w:vAlign w:val="center"/>
          </w:tcPr>
          <w:p w:rsidR="00F9162F" w:rsidRPr="00A474DB" w:rsidRDefault="00F9162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F9162F" w:rsidRPr="00A474DB" w:rsidTr="00F9162F">
        <w:trPr>
          <w:cantSplit/>
          <w:trHeight w:val="391"/>
          <w:jc w:val="center"/>
        </w:trPr>
        <w:tc>
          <w:tcPr>
            <w:tcW w:w="1478" w:type="pct"/>
            <w:gridSpan w:val="2"/>
            <w:vAlign w:val="center"/>
          </w:tcPr>
          <w:p w:rsidR="00F9162F" w:rsidRPr="00A474DB" w:rsidRDefault="00F9162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lastRenderedPageBreak/>
              <w:t>Fechar</w:t>
            </w:r>
          </w:p>
        </w:tc>
        <w:tc>
          <w:tcPr>
            <w:tcW w:w="228" w:type="pct"/>
            <w:vAlign w:val="center"/>
          </w:tcPr>
          <w:p w:rsidR="00F9162F" w:rsidRPr="00A474DB" w:rsidRDefault="00F9162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F9162F" w:rsidRPr="00A474DB" w:rsidRDefault="00F9162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9162F" w:rsidRPr="00A474DB" w:rsidRDefault="00F9162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F9162F" w:rsidRPr="00A474DB" w:rsidRDefault="00F9162F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5" w:type="pct"/>
            <w:vAlign w:val="center"/>
          </w:tcPr>
          <w:p w:rsidR="00F9162F" w:rsidRPr="00A474DB" w:rsidRDefault="00F9162F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excluir um registro.</w:t>
            </w:r>
          </w:p>
        </w:tc>
        <w:tc>
          <w:tcPr>
            <w:tcW w:w="938" w:type="pct"/>
            <w:vAlign w:val="center"/>
          </w:tcPr>
          <w:p w:rsidR="00F9162F" w:rsidRPr="00A474DB" w:rsidRDefault="00F9162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F9162F" w:rsidRPr="00A474DB" w:rsidTr="00F9162F">
        <w:trPr>
          <w:cantSplit/>
          <w:trHeight w:val="135"/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F9162F" w:rsidRPr="00A474DB" w:rsidRDefault="00F9162F" w:rsidP="004028AB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F9162F" w:rsidRPr="00A474DB" w:rsidRDefault="00F9162F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C30E19" w:rsidRPr="00A474DB" w:rsidRDefault="00C30E19" w:rsidP="00C30E19">
      <w:pPr>
        <w:rPr>
          <w:rFonts w:ascii="Calibri" w:hAnsi="Calibri" w:cstheme="minorHAnsi"/>
          <w:sz w:val="20"/>
          <w:szCs w:val="20"/>
        </w:rPr>
      </w:pPr>
    </w:p>
    <w:p w:rsidR="00C30E19" w:rsidRPr="00A474DB" w:rsidRDefault="00C30E19" w:rsidP="00C30E19">
      <w:pPr>
        <w:pStyle w:val="Ttulo2"/>
        <w:rPr>
          <w:rFonts w:ascii="Calibri" w:hAnsi="Calibri" w:cstheme="minorHAnsi"/>
          <w:sz w:val="20"/>
          <w:szCs w:val="20"/>
        </w:rPr>
      </w:pPr>
      <w:bookmarkStart w:id="14" w:name="_Toc360816504"/>
      <w:bookmarkStart w:id="15" w:name="_Toc361230585"/>
      <w:r w:rsidRPr="00A474DB">
        <w:rPr>
          <w:rFonts w:ascii="Calibri" w:hAnsi="Calibri" w:cstheme="minorHAnsi"/>
          <w:sz w:val="20"/>
          <w:szCs w:val="20"/>
        </w:rPr>
        <w:t>EDITAR SUBCLASSIFICAÇÃO</w:t>
      </w:r>
      <w:bookmarkEnd w:id="14"/>
      <w:bookmarkEnd w:id="15"/>
    </w:p>
    <w:p w:rsidR="00C30E19" w:rsidRPr="00A474DB" w:rsidRDefault="00C30E19" w:rsidP="00C30E19">
      <w:pPr>
        <w:jc w:val="center"/>
        <w:rPr>
          <w:rFonts w:ascii="Calibri" w:hAnsi="Calibri" w:cstheme="minorHAnsi"/>
          <w:sz w:val="20"/>
          <w:szCs w:val="20"/>
        </w:rPr>
      </w:pPr>
      <w:r w:rsidRPr="00A474DB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34425271" wp14:editId="6F6185A0">
            <wp:extent cx="5400040" cy="2760212"/>
            <wp:effectExtent l="19050" t="0" r="0" b="0"/>
            <wp:docPr id="14" name="Imagem 2" descr="C:\Projetos\Ouvidoria\OS0001\01-Planejamento\03-Métricas\Eficácia\img\57 - Editar subclassific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jetos\Ouvidoria\OS0001\01-Planejamento\03-Métricas\Eficácia\img\57 - Editar subclassificaçã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0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E19" w:rsidRPr="00A474DB" w:rsidRDefault="00C30E19" w:rsidP="00C30E19">
      <w:pPr>
        <w:pStyle w:val="Ttulo3"/>
        <w:rPr>
          <w:rFonts w:ascii="Calibri" w:hAnsi="Calibri" w:cstheme="minorHAnsi"/>
          <w:sz w:val="20"/>
          <w:szCs w:val="20"/>
        </w:rPr>
      </w:pPr>
      <w:bookmarkStart w:id="16" w:name="_Toc360816505"/>
      <w:bookmarkStart w:id="17" w:name="_Toc361230586"/>
      <w:r w:rsidRPr="00A474DB">
        <w:rPr>
          <w:rFonts w:ascii="Calibri" w:hAnsi="Calibri" w:cstheme="minorHAnsi"/>
          <w:sz w:val="20"/>
          <w:szCs w:val="20"/>
        </w:rPr>
        <w:t>ITENS DE CONTROLE</w:t>
      </w:r>
      <w:bookmarkEnd w:id="16"/>
      <w:bookmarkEnd w:id="17"/>
    </w:p>
    <w:tbl>
      <w:tblPr>
        <w:tblW w:w="50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4"/>
        <w:gridCol w:w="1684"/>
        <w:gridCol w:w="397"/>
        <w:gridCol w:w="464"/>
        <w:gridCol w:w="397"/>
        <w:gridCol w:w="397"/>
        <w:gridCol w:w="2850"/>
        <w:gridCol w:w="1634"/>
      </w:tblGrid>
      <w:tr w:rsidR="00E27ED6" w:rsidRPr="00A474DB" w:rsidTr="006C54EF">
        <w:trPr>
          <w:cantSplit/>
          <w:trHeight w:val="959"/>
          <w:jc w:val="center"/>
        </w:trPr>
        <w:tc>
          <w:tcPr>
            <w:tcW w:w="1478" w:type="pct"/>
            <w:gridSpan w:val="2"/>
            <w:shd w:val="pct25" w:color="auto" w:fill="auto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35" w:type="pct"/>
            <w:shd w:val="pct25" w:color="auto" w:fill="auto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38" w:type="pct"/>
            <w:shd w:val="pct25" w:color="auto" w:fill="auto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E27ED6" w:rsidRPr="00A474DB" w:rsidTr="006C54EF">
        <w:trPr>
          <w:cantSplit/>
          <w:trHeight w:val="391"/>
          <w:jc w:val="center"/>
        </w:trPr>
        <w:tc>
          <w:tcPr>
            <w:tcW w:w="1478" w:type="pct"/>
            <w:gridSpan w:val="2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Subclassificação</w:t>
            </w:r>
          </w:p>
        </w:tc>
        <w:tc>
          <w:tcPr>
            <w:tcW w:w="22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180</w:t>
            </w:r>
          </w:p>
        </w:tc>
        <w:tc>
          <w:tcPr>
            <w:tcW w:w="22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5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da subclassificação da Manifestação para pesquisa.</w:t>
            </w:r>
          </w:p>
        </w:tc>
        <w:tc>
          <w:tcPr>
            <w:tcW w:w="93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Subclassificação</w:t>
            </w:r>
          </w:p>
        </w:tc>
      </w:tr>
      <w:tr w:rsidR="00E27ED6" w:rsidRPr="00A474DB" w:rsidTr="006C54EF">
        <w:trPr>
          <w:cantSplit/>
          <w:trHeight w:val="391"/>
          <w:jc w:val="center"/>
        </w:trPr>
        <w:tc>
          <w:tcPr>
            <w:tcW w:w="1478" w:type="pct"/>
            <w:gridSpan w:val="2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Classificações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disponíveis</w:t>
            </w:r>
          </w:p>
        </w:tc>
        <w:tc>
          <w:tcPr>
            <w:tcW w:w="22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5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Chave estrangeira de classificação</w:t>
            </w:r>
          </w:p>
        </w:tc>
        <w:tc>
          <w:tcPr>
            <w:tcW w:w="93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Classificação</w:t>
            </w:r>
          </w:p>
        </w:tc>
      </w:tr>
      <w:tr w:rsidR="00E27ED6" w:rsidRPr="00A474DB" w:rsidTr="006C54EF">
        <w:trPr>
          <w:cantSplit/>
          <w:trHeight w:val="391"/>
          <w:jc w:val="center"/>
        </w:trPr>
        <w:tc>
          <w:tcPr>
            <w:tcW w:w="1478" w:type="pct"/>
            <w:gridSpan w:val="2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Classificações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selecionadas</w:t>
            </w:r>
          </w:p>
        </w:tc>
        <w:tc>
          <w:tcPr>
            <w:tcW w:w="22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5" w:type="pct"/>
            <w:vAlign w:val="center"/>
          </w:tcPr>
          <w:p w:rsidR="00E27ED6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Classificação vinculada</w:t>
            </w:r>
          </w:p>
        </w:tc>
        <w:tc>
          <w:tcPr>
            <w:tcW w:w="938" w:type="pct"/>
            <w:vAlign w:val="center"/>
          </w:tcPr>
          <w:p w:rsidR="00E27ED6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Subclassificação</w:t>
            </w:r>
          </w:p>
        </w:tc>
      </w:tr>
      <w:tr w:rsidR="00E27ED6" w:rsidRPr="00A474DB" w:rsidTr="006C54EF">
        <w:trPr>
          <w:cantSplit/>
          <w:trHeight w:val="391"/>
          <w:jc w:val="center"/>
        </w:trPr>
        <w:tc>
          <w:tcPr>
            <w:tcW w:w="1478" w:type="pct"/>
            <w:gridSpan w:val="2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2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5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editar um registro.</w:t>
            </w:r>
          </w:p>
        </w:tc>
        <w:tc>
          <w:tcPr>
            <w:tcW w:w="93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E27ED6" w:rsidRPr="00A474DB" w:rsidTr="006C54EF">
        <w:trPr>
          <w:cantSplit/>
          <w:trHeight w:val="391"/>
          <w:jc w:val="center"/>
        </w:trPr>
        <w:tc>
          <w:tcPr>
            <w:tcW w:w="1478" w:type="pct"/>
            <w:gridSpan w:val="2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2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5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excluir um registro.</w:t>
            </w:r>
          </w:p>
        </w:tc>
        <w:tc>
          <w:tcPr>
            <w:tcW w:w="93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E27ED6" w:rsidRPr="00A474DB" w:rsidTr="006C54EF">
        <w:trPr>
          <w:cantSplit/>
          <w:trHeight w:val="135"/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C30E19" w:rsidRPr="00A474DB" w:rsidRDefault="00C30E19" w:rsidP="00C30E19">
      <w:pPr>
        <w:pStyle w:val="Ttulo2"/>
        <w:rPr>
          <w:rFonts w:ascii="Calibri" w:hAnsi="Calibri" w:cstheme="minorHAnsi"/>
          <w:sz w:val="20"/>
          <w:szCs w:val="20"/>
        </w:rPr>
      </w:pPr>
      <w:bookmarkStart w:id="18" w:name="_Toc360816506"/>
      <w:bookmarkStart w:id="19" w:name="_Toc361230587"/>
      <w:r w:rsidRPr="00A474DB">
        <w:rPr>
          <w:rFonts w:ascii="Calibri" w:hAnsi="Calibri" w:cstheme="minorHAnsi"/>
          <w:sz w:val="20"/>
          <w:szCs w:val="20"/>
        </w:rPr>
        <w:lastRenderedPageBreak/>
        <w:t>editar subclassificação (consulta implícita)</w:t>
      </w:r>
      <w:bookmarkEnd w:id="18"/>
      <w:bookmarkEnd w:id="19"/>
    </w:p>
    <w:p w:rsidR="00C30E19" w:rsidRPr="00A474DB" w:rsidRDefault="00C30E19" w:rsidP="00C30E19">
      <w:pPr>
        <w:jc w:val="center"/>
        <w:rPr>
          <w:rFonts w:ascii="Calibri" w:hAnsi="Calibri" w:cstheme="minorHAnsi"/>
          <w:sz w:val="20"/>
          <w:szCs w:val="20"/>
        </w:rPr>
      </w:pPr>
      <w:r w:rsidRPr="00A474DB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0B503D65" wp14:editId="204FFF52">
            <wp:extent cx="5400040" cy="2760212"/>
            <wp:effectExtent l="19050" t="0" r="0" b="0"/>
            <wp:docPr id="15" name="Imagem 3" descr="C:\Projetos\Ouvidoria\OS0001\01-Planejamento\03-Métricas\Eficácia\img\58 - Editar subclassificação (consulta implícit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jetos\Ouvidoria\OS0001\01-Planejamento\03-Métricas\Eficácia\img\58 - Editar subclassificação (consulta implícita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0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E19" w:rsidRPr="00A474DB" w:rsidRDefault="00C30E19" w:rsidP="00C30E19">
      <w:pPr>
        <w:pStyle w:val="Ttulo3"/>
        <w:rPr>
          <w:rFonts w:ascii="Calibri" w:hAnsi="Calibri" w:cstheme="minorHAnsi"/>
          <w:sz w:val="20"/>
          <w:szCs w:val="20"/>
        </w:rPr>
      </w:pPr>
      <w:bookmarkStart w:id="20" w:name="_Toc360816507"/>
      <w:bookmarkStart w:id="21" w:name="_Toc361230588"/>
      <w:r w:rsidRPr="00A474DB">
        <w:rPr>
          <w:rFonts w:ascii="Calibri" w:hAnsi="Calibri" w:cstheme="minorHAnsi"/>
          <w:sz w:val="20"/>
          <w:szCs w:val="20"/>
        </w:rPr>
        <w:t>itens de controle</w:t>
      </w:r>
      <w:bookmarkEnd w:id="20"/>
      <w:bookmarkEnd w:id="21"/>
    </w:p>
    <w:tbl>
      <w:tblPr>
        <w:tblW w:w="50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4"/>
        <w:gridCol w:w="1684"/>
        <w:gridCol w:w="397"/>
        <w:gridCol w:w="464"/>
        <w:gridCol w:w="397"/>
        <w:gridCol w:w="397"/>
        <w:gridCol w:w="2850"/>
        <w:gridCol w:w="1634"/>
      </w:tblGrid>
      <w:tr w:rsidR="00E27ED6" w:rsidRPr="00A474DB" w:rsidTr="006C54EF">
        <w:trPr>
          <w:cantSplit/>
          <w:trHeight w:val="959"/>
          <w:jc w:val="center"/>
        </w:trPr>
        <w:tc>
          <w:tcPr>
            <w:tcW w:w="1478" w:type="pct"/>
            <w:gridSpan w:val="2"/>
            <w:shd w:val="pct25" w:color="auto" w:fill="auto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35" w:type="pct"/>
            <w:shd w:val="pct25" w:color="auto" w:fill="auto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38" w:type="pct"/>
            <w:shd w:val="pct25" w:color="auto" w:fill="auto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E27ED6" w:rsidRPr="00A474DB" w:rsidTr="006C54EF">
        <w:trPr>
          <w:cantSplit/>
          <w:trHeight w:val="391"/>
          <w:jc w:val="center"/>
        </w:trPr>
        <w:tc>
          <w:tcPr>
            <w:tcW w:w="1478" w:type="pct"/>
            <w:gridSpan w:val="2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Subclassificação</w:t>
            </w:r>
          </w:p>
        </w:tc>
        <w:tc>
          <w:tcPr>
            <w:tcW w:w="22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180</w:t>
            </w:r>
          </w:p>
        </w:tc>
        <w:tc>
          <w:tcPr>
            <w:tcW w:w="22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5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da subclassificação da Manifestação para pesquisa.</w:t>
            </w:r>
          </w:p>
        </w:tc>
        <w:tc>
          <w:tcPr>
            <w:tcW w:w="93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Subclassificação</w:t>
            </w:r>
          </w:p>
        </w:tc>
      </w:tr>
      <w:tr w:rsidR="00E27ED6" w:rsidRPr="00A474DB" w:rsidTr="006C54EF">
        <w:trPr>
          <w:cantSplit/>
          <w:trHeight w:val="391"/>
          <w:jc w:val="center"/>
        </w:trPr>
        <w:tc>
          <w:tcPr>
            <w:tcW w:w="1478" w:type="pct"/>
            <w:gridSpan w:val="2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Classificações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disponíveis</w:t>
            </w:r>
          </w:p>
        </w:tc>
        <w:tc>
          <w:tcPr>
            <w:tcW w:w="22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5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Chave estrangeira de classificação</w:t>
            </w:r>
          </w:p>
        </w:tc>
        <w:tc>
          <w:tcPr>
            <w:tcW w:w="93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Classificação</w:t>
            </w:r>
          </w:p>
        </w:tc>
      </w:tr>
      <w:tr w:rsidR="00E27ED6" w:rsidRPr="00A474DB" w:rsidTr="006C54EF">
        <w:trPr>
          <w:cantSplit/>
          <w:trHeight w:val="391"/>
          <w:jc w:val="center"/>
        </w:trPr>
        <w:tc>
          <w:tcPr>
            <w:tcW w:w="1478" w:type="pct"/>
            <w:gridSpan w:val="2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Classificações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selecionadas</w:t>
            </w:r>
          </w:p>
        </w:tc>
        <w:tc>
          <w:tcPr>
            <w:tcW w:w="22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5" w:type="pct"/>
            <w:vAlign w:val="center"/>
          </w:tcPr>
          <w:p w:rsidR="00E27ED6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Classificação vinculada</w:t>
            </w:r>
          </w:p>
        </w:tc>
        <w:tc>
          <w:tcPr>
            <w:tcW w:w="938" w:type="pct"/>
            <w:vAlign w:val="center"/>
          </w:tcPr>
          <w:p w:rsidR="00E27ED6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Subclassificação</w:t>
            </w:r>
          </w:p>
        </w:tc>
      </w:tr>
      <w:tr w:rsidR="00E27ED6" w:rsidRPr="00A474DB" w:rsidTr="006C54EF">
        <w:trPr>
          <w:cantSplit/>
          <w:trHeight w:val="391"/>
          <w:jc w:val="center"/>
        </w:trPr>
        <w:tc>
          <w:tcPr>
            <w:tcW w:w="1478" w:type="pct"/>
            <w:gridSpan w:val="2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2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5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editar um registro.</w:t>
            </w:r>
          </w:p>
        </w:tc>
        <w:tc>
          <w:tcPr>
            <w:tcW w:w="93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E27ED6" w:rsidRPr="00A474DB" w:rsidTr="006C54EF">
        <w:trPr>
          <w:cantSplit/>
          <w:trHeight w:val="391"/>
          <w:jc w:val="center"/>
        </w:trPr>
        <w:tc>
          <w:tcPr>
            <w:tcW w:w="1478" w:type="pct"/>
            <w:gridSpan w:val="2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2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5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excluir um registro.</w:t>
            </w:r>
          </w:p>
        </w:tc>
        <w:tc>
          <w:tcPr>
            <w:tcW w:w="938" w:type="pct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E27ED6" w:rsidRPr="00A474DB" w:rsidTr="006C54EF">
        <w:trPr>
          <w:cantSplit/>
          <w:trHeight w:val="135"/>
          <w:jc w:val="center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E27ED6" w:rsidRPr="00A474DB" w:rsidRDefault="00E27ED6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A474DB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C30E19" w:rsidRPr="00A474DB" w:rsidRDefault="00C30E19" w:rsidP="00C30E19">
      <w:pPr>
        <w:jc w:val="center"/>
        <w:rPr>
          <w:rFonts w:ascii="Calibri" w:hAnsi="Calibri" w:cstheme="minorHAnsi"/>
          <w:sz w:val="20"/>
          <w:szCs w:val="20"/>
        </w:rPr>
      </w:pPr>
    </w:p>
    <w:p w:rsidR="00C30E19" w:rsidRPr="00A474DB" w:rsidRDefault="00C30E19" w:rsidP="00C30E19">
      <w:pPr>
        <w:pStyle w:val="Ttulo2"/>
        <w:rPr>
          <w:rFonts w:ascii="Calibri" w:hAnsi="Calibri" w:cstheme="minorHAnsi"/>
          <w:sz w:val="20"/>
          <w:szCs w:val="20"/>
        </w:rPr>
      </w:pPr>
      <w:bookmarkStart w:id="22" w:name="_Toc360816508"/>
      <w:bookmarkStart w:id="23" w:name="_Toc361230589"/>
      <w:r w:rsidRPr="00A474DB">
        <w:rPr>
          <w:rFonts w:ascii="Calibri" w:hAnsi="Calibri" w:cstheme="minorHAnsi"/>
          <w:sz w:val="20"/>
          <w:szCs w:val="20"/>
        </w:rPr>
        <w:lastRenderedPageBreak/>
        <w:t>listar SUBclassificação</w:t>
      </w:r>
      <w:bookmarkEnd w:id="22"/>
      <w:bookmarkEnd w:id="23"/>
    </w:p>
    <w:p w:rsidR="00C30E19" w:rsidRPr="00A474DB" w:rsidRDefault="00C30E19" w:rsidP="00C30E19">
      <w:pPr>
        <w:jc w:val="center"/>
        <w:rPr>
          <w:rFonts w:ascii="Calibri" w:hAnsi="Calibri" w:cstheme="minorHAnsi"/>
          <w:sz w:val="20"/>
          <w:szCs w:val="20"/>
        </w:rPr>
      </w:pPr>
      <w:r w:rsidRPr="00A474DB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3802A609" wp14:editId="58A8786A">
            <wp:extent cx="5400040" cy="1976598"/>
            <wp:effectExtent l="19050" t="0" r="0" b="0"/>
            <wp:docPr id="16" name="Imagem 4" descr="C:\Projetos\Ouvidoria\OS0001\01-Planejamento\03-Métricas\Eficácia\img\59 - Listar subclassificaçõ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jetos\Ouvidoria\OS0001\01-Planejamento\03-Métricas\Eficácia\img\59 - Listar subclassificaçõe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E19" w:rsidRPr="00A474DB" w:rsidRDefault="00C30E19" w:rsidP="00C30E19">
      <w:pPr>
        <w:pStyle w:val="Ttulo3"/>
        <w:rPr>
          <w:rFonts w:ascii="Calibri" w:hAnsi="Calibri" w:cstheme="minorHAnsi"/>
          <w:sz w:val="20"/>
          <w:szCs w:val="20"/>
        </w:rPr>
      </w:pPr>
      <w:bookmarkStart w:id="24" w:name="_Toc360816509"/>
      <w:bookmarkStart w:id="25" w:name="_Toc361230590"/>
      <w:r w:rsidRPr="00A474DB">
        <w:rPr>
          <w:rFonts w:ascii="Calibri" w:hAnsi="Calibri" w:cstheme="minorHAnsi"/>
          <w:sz w:val="20"/>
          <w:szCs w:val="20"/>
        </w:rPr>
        <w:t>itens de controle</w:t>
      </w:r>
      <w:bookmarkEnd w:id="24"/>
      <w:bookmarkEnd w:id="25"/>
    </w:p>
    <w:tbl>
      <w:tblPr>
        <w:tblW w:w="50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5"/>
        <w:gridCol w:w="397"/>
        <w:gridCol w:w="464"/>
        <w:gridCol w:w="397"/>
        <w:gridCol w:w="397"/>
        <w:gridCol w:w="2355"/>
        <w:gridCol w:w="2542"/>
      </w:tblGrid>
      <w:tr w:rsidR="00C30E19" w:rsidRPr="00A474DB" w:rsidTr="00CB2335">
        <w:trPr>
          <w:cantSplit/>
          <w:trHeight w:val="959"/>
          <w:jc w:val="center"/>
        </w:trPr>
        <w:tc>
          <w:tcPr>
            <w:tcW w:w="1241" w:type="pct"/>
            <w:shd w:val="pct25" w:color="auto" w:fill="auto"/>
            <w:vAlign w:val="center"/>
          </w:tcPr>
          <w:p w:rsidR="00C30E19" w:rsidRPr="00A474DB" w:rsidRDefault="00C30E19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C30E19" w:rsidRPr="00A474DB" w:rsidRDefault="00C30E19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C30E19" w:rsidRPr="00A474DB" w:rsidRDefault="00C30E19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C30E19" w:rsidRPr="00A474DB" w:rsidRDefault="00C30E19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C30E19" w:rsidRPr="00A474DB" w:rsidRDefault="00C30E19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351" w:type="pct"/>
            <w:shd w:val="pct25" w:color="auto" w:fill="auto"/>
            <w:vAlign w:val="center"/>
          </w:tcPr>
          <w:p w:rsidR="00C30E19" w:rsidRPr="00A474DB" w:rsidRDefault="00C30E19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1460" w:type="pct"/>
            <w:shd w:val="pct25" w:color="auto" w:fill="auto"/>
            <w:vAlign w:val="center"/>
          </w:tcPr>
          <w:p w:rsidR="00C30E19" w:rsidRPr="00A474DB" w:rsidRDefault="00C30E19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1B02AB" w:rsidRPr="00A474DB" w:rsidTr="00CB2335">
        <w:trPr>
          <w:cantSplit/>
          <w:trHeight w:val="391"/>
          <w:jc w:val="center"/>
        </w:trPr>
        <w:tc>
          <w:tcPr>
            <w:tcW w:w="1241" w:type="pct"/>
            <w:vAlign w:val="center"/>
          </w:tcPr>
          <w:p w:rsidR="001B02AB" w:rsidRPr="00A474DB" w:rsidRDefault="001B02AB" w:rsidP="00C30E1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Subclassificação</w:t>
            </w:r>
          </w:p>
        </w:tc>
        <w:tc>
          <w:tcPr>
            <w:tcW w:w="228" w:type="pct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180</w:t>
            </w:r>
          </w:p>
        </w:tc>
        <w:tc>
          <w:tcPr>
            <w:tcW w:w="228" w:type="pct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351" w:type="pct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a subclassificação da Manifestação para pesquisa.</w:t>
            </w:r>
          </w:p>
        </w:tc>
        <w:tc>
          <w:tcPr>
            <w:tcW w:w="1460" w:type="pct"/>
            <w:vAlign w:val="center"/>
          </w:tcPr>
          <w:p w:rsidR="001B02AB" w:rsidRPr="00A474DB" w:rsidRDefault="001B02AB" w:rsidP="00402EC3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Subclassificação</w:t>
            </w:r>
          </w:p>
        </w:tc>
      </w:tr>
      <w:tr w:rsidR="001B02AB" w:rsidRPr="00A474DB" w:rsidTr="00CB2335">
        <w:trPr>
          <w:cantSplit/>
          <w:trHeight w:val="391"/>
          <w:jc w:val="center"/>
        </w:trPr>
        <w:tc>
          <w:tcPr>
            <w:tcW w:w="1241" w:type="pct"/>
            <w:vAlign w:val="center"/>
          </w:tcPr>
          <w:p w:rsidR="001B02AB" w:rsidRPr="00A474DB" w:rsidRDefault="00DD7FC5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Classificação</w:t>
            </w:r>
          </w:p>
        </w:tc>
        <w:tc>
          <w:tcPr>
            <w:tcW w:w="228" w:type="pct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1B02AB" w:rsidRPr="00A474DB" w:rsidRDefault="001B02AB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351" w:type="pct"/>
            <w:vAlign w:val="center"/>
          </w:tcPr>
          <w:p w:rsidR="001B02AB" w:rsidRPr="00A474DB" w:rsidRDefault="001B02AB" w:rsidP="00DD7FC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nome da </w:t>
            </w:r>
            <w:r w:rsidR="00DD7FC5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classificação</w:t>
            </w:r>
          </w:p>
        </w:tc>
        <w:tc>
          <w:tcPr>
            <w:tcW w:w="1460" w:type="pct"/>
            <w:vAlign w:val="center"/>
          </w:tcPr>
          <w:p w:rsidR="001B02AB" w:rsidRPr="00A474DB" w:rsidRDefault="001B02AB" w:rsidP="00402EC3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Classificação</w:t>
            </w:r>
          </w:p>
        </w:tc>
      </w:tr>
      <w:tr w:rsidR="00CB2335" w:rsidRPr="00A474DB" w:rsidTr="00CB2335">
        <w:trPr>
          <w:cantSplit/>
          <w:trHeight w:val="391"/>
          <w:jc w:val="center"/>
        </w:trPr>
        <w:tc>
          <w:tcPr>
            <w:tcW w:w="1241" w:type="pct"/>
            <w:vAlign w:val="center"/>
          </w:tcPr>
          <w:p w:rsidR="00CB2335" w:rsidRPr="00A474DB" w:rsidRDefault="00CB2335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Novo</w:t>
            </w:r>
          </w:p>
        </w:tc>
        <w:tc>
          <w:tcPr>
            <w:tcW w:w="228" w:type="pct"/>
            <w:vAlign w:val="center"/>
          </w:tcPr>
          <w:p w:rsidR="00CB2335" w:rsidRPr="00A474DB" w:rsidRDefault="00CB2335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CB2335" w:rsidRPr="00A474DB" w:rsidRDefault="00CB2335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CB2335" w:rsidRPr="00A474DB" w:rsidRDefault="00CB2335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CB2335" w:rsidRPr="00A474DB" w:rsidRDefault="00CB2335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351" w:type="pct"/>
            <w:vAlign w:val="center"/>
          </w:tcPr>
          <w:p w:rsidR="00CB2335" w:rsidRPr="00A474DB" w:rsidRDefault="00CB2335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adição de um novo item</w:t>
            </w:r>
          </w:p>
        </w:tc>
        <w:tc>
          <w:tcPr>
            <w:tcW w:w="1460" w:type="pct"/>
          </w:tcPr>
          <w:p w:rsidR="00CB2335" w:rsidRDefault="00CB2335"/>
        </w:tc>
      </w:tr>
      <w:tr w:rsidR="00CB2335" w:rsidRPr="00A474DB" w:rsidTr="00CB2335">
        <w:trPr>
          <w:cantSplit/>
          <w:trHeight w:val="391"/>
          <w:jc w:val="center"/>
        </w:trPr>
        <w:tc>
          <w:tcPr>
            <w:tcW w:w="1241" w:type="pct"/>
            <w:vAlign w:val="center"/>
          </w:tcPr>
          <w:p w:rsidR="00CB2335" w:rsidRPr="00A474DB" w:rsidRDefault="00CB2335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Editar</w:t>
            </w:r>
          </w:p>
        </w:tc>
        <w:tc>
          <w:tcPr>
            <w:tcW w:w="228" w:type="pct"/>
            <w:vAlign w:val="center"/>
          </w:tcPr>
          <w:p w:rsidR="00CB2335" w:rsidRPr="00A474DB" w:rsidRDefault="00CB2335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CB2335" w:rsidRPr="00A474DB" w:rsidRDefault="00CB2335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CB2335" w:rsidRPr="00A474DB" w:rsidRDefault="00CB2335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CB2335" w:rsidRPr="00A474DB" w:rsidRDefault="00CB2335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351" w:type="pct"/>
            <w:vAlign w:val="center"/>
          </w:tcPr>
          <w:p w:rsidR="00CB2335" w:rsidRPr="00A474DB" w:rsidRDefault="00CB2335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edição de um registro</w:t>
            </w:r>
          </w:p>
        </w:tc>
        <w:tc>
          <w:tcPr>
            <w:tcW w:w="1460" w:type="pct"/>
          </w:tcPr>
          <w:p w:rsidR="00CB2335" w:rsidRDefault="00CB2335"/>
        </w:tc>
      </w:tr>
      <w:tr w:rsidR="00CB2335" w:rsidRPr="00A474DB" w:rsidTr="00CB2335">
        <w:trPr>
          <w:cantSplit/>
          <w:trHeight w:val="391"/>
          <w:jc w:val="center"/>
        </w:trPr>
        <w:tc>
          <w:tcPr>
            <w:tcW w:w="1241" w:type="pct"/>
            <w:vAlign w:val="center"/>
          </w:tcPr>
          <w:p w:rsidR="00CB2335" w:rsidRPr="00A474DB" w:rsidRDefault="00CB2335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Excluir</w:t>
            </w:r>
          </w:p>
        </w:tc>
        <w:tc>
          <w:tcPr>
            <w:tcW w:w="228" w:type="pct"/>
            <w:vAlign w:val="center"/>
          </w:tcPr>
          <w:p w:rsidR="00CB2335" w:rsidRPr="00A474DB" w:rsidRDefault="00CB2335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CB2335" w:rsidRPr="00A474DB" w:rsidRDefault="00CB2335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CB2335" w:rsidRPr="00A474DB" w:rsidRDefault="00CB2335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CB2335" w:rsidRPr="00A474DB" w:rsidRDefault="00CB2335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351" w:type="pct"/>
            <w:vAlign w:val="center"/>
          </w:tcPr>
          <w:p w:rsidR="00CB2335" w:rsidRPr="00A474DB" w:rsidRDefault="00CB2335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excluir um registro.</w:t>
            </w:r>
          </w:p>
        </w:tc>
        <w:tc>
          <w:tcPr>
            <w:tcW w:w="1460" w:type="pct"/>
          </w:tcPr>
          <w:p w:rsidR="00CB2335" w:rsidRDefault="00CB2335"/>
        </w:tc>
      </w:tr>
      <w:tr w:rsidR="00CB2335" w:rsidRPr="00A474DB" w:rsidTr="00CB2335">
        <w:trPr>
          <w:cantSplit/>
          <w:trHeight w:val="391"/>
          <w:jc w:val="center"/>
        </w:trPr>
        <w:tc>
          <w:tcPr>
            <w:tcW w:w="1241" w:type="pct"/>
            <w:vAlign w:val="center"/>
          </w:tcPr>
          <w:p w:rsidR="00CB2335" w:rsidRPr="00A474DB" w:rsidRDefault="00CB2335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Item de paginação</w:t>
            </w:r>
          </w:p>
        </w:tc>
        <w:tc>
          <w:tcPr>
            <w:tcW w:w="228" w:type="pct"/>
            <w:vAlign w:val="center"/>
          </w:tcPr>
          <w:p w:rsidR="00CB2335" w:rsidRPr="00A474DB" w:rsidRDefault="00CB2335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CB2335" w:rsidRPr="00A474DB" w:rsidRDefault="00CB2335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CB2335" w:rsidRPr="00A474DB" w:rsidRDefault="00CB2335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CB2335" w:rsidRPr="00A474DB" w:rsidRDefault="00CB2335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351" w:type="pct"/>
            <w:vAlign w:val="center"/>
          </w:tcPr>
          <w:p w:rsidR="00CB2335" w:rsidRPr="00A474DB" w:rsidRDefault="00CB2335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a paginação da listagem.</w:t>
            </w:r>
          </w:p>
        </w:tc>
        <w:tc>
          <w:tcPr>
            <w:tcW w:w="1460" w:type="pct"/>
          </w:tcPr>
          <w:p w:rsidR="00CB2335" w:rsidRDefault="00CB2335"/>
        </w:tc>
      </w:tr>
      <w:tr w:rsidR="00C30E19" w:rsidRPr="00A474DB" w:rsidTr="004028AB">
        <w:trPr>
          <w:cantSplit/>
          <w:trHeight w:val="135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C30E19" w:rsidRPr="00A474DB" w:rsidRDefault="00C30E19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b/>
                <w:snapToGrid w:val="0"/>
                <w:color w:val="0000FF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 A – Alfanumérico,</w:t>
            </w:r>
            <w:proofErr w:type="gramStart"/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N – Numérico,    I – Inteiro,   D – Decimal,    TS – </w:t>
            </w:r>
            <w:proofErr w:type="spellStart"/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TimeStamp</w:t>
            </w:r>
            <w:proofErr w:type="spellEnd"/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,   DT – Data,   N/A - Não se Aplica,  S – Sim,     N - Não</w:t>
            </w:r>
          </w:p>
        </w:tc>
      </w:tr>
    </w:tbl>
    <w:p w:rsidR="00C30E19" w:rsidRPr="00A474DB" w:rsidRDefault="00C30E19" w:rsidP="00C30E19">
      <w:pPr>
        <w:rPr>
          <w:rFonts w:ascii="Calibri" w:hAnsi="Calibri" w:cstheme="minorHAnsi"/>
          <w:sz w:val="20"/>
          <w:szCs w:val="20"/>
        </w:rPr>
      </w:pPr>
    </w:p>
    <w:p w:rsidR="00C30E19" w:rsidRPr="00A474DB" w:rsidRDefault="00C30E19" w:rsidP="00C30E19">
      <w:pPr>
        <w:jc w:val="center"/>
        <w:rPr>
          <w:rFonts w:ascii="Calibri" w:hAnsi="Calibri" w:cstheme="minorHAnsi"/>
          <w:sz w:val="20"/>
          <w:szCs w:val="20"/>
        </w:rPr>
      </w:pPr>
    </w:p>
    <w:p w:rsidR="00C30E19" w:rsidRPr="00A474DB" w:rsidRDefault="00C30E19" w:rsidP="00C30E19">
      <w:pPr>
        <w:pStyle w:val="Ttulo2"/>
        <w:rPr>
          <w:rFonts w:ascii="Calibri" w:hAnsi="Calibri" w:cstheme="minorHAnsi"/>
          <w:sz w:val="20"/>
          <w:szCs w:val="20"/>
        </w:rPr>
      </w:pPr>
      <w:bookmarkStart w:id="26" w:name="_Toc360816510"/>
      <w:bookmarkStart w:id="27" w:name="_Toc361230591"/>
      <w:r w:rsidRPr="00A474DB">
        <w:rPr>
          <w:rFonts w:ascii="Calibri" w:hAnsi="Calibri" w:cstheme="minorHAnsi"/>
          <w:sz w:val="20"/>
          <w:szCs w:val="20"/>
        </w:rPr>
        <w:t>excluiR SUBCLASSIFICAÇÃO</w:t>
      </w:r>
      <w:bookmarkEnd w:id="26"/>
      <w:bookmarkEnd w:id="27"/>
    </w:p>
    <w:p w:rsidR="00C30E19" w:rsidRPr="00A474DB" w:rsidRDefault="00C30E19" w:rsidP="0042758D">
      <w:pPr>
        <w:jc w:val="center"/>
        <w:rPr>
          <w:rFonts w:ascii="Calibri" w:hAnsi="Calibri" w:cstheme="minorHAnsi"/>
          <w:sz w:val="20"/>
          <w:szCs w:val="20"/>
        </w:rPr>
      </w:pPr>
      <w:r w:rsidRPr="00A474DB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52206FD8" wp14:editId="416F9C8B">
            <wp:extent cx="1574165" cy="1454785"/>
            <wp:effectExtent l="19050" t="0" r="6985" b="0"/>
            <wp:docPr id="12" name="Imagem 5" descr="C:\Projetos\Ouvidoria\OS0001\01-Planejamento\03-Métricas\Eficácia\img\55 - Excluir classific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jetos\Ouvidoria\OS0001\01-Planejamento\03-Métricas\Eficácia\img\55 - Excluir classificaçã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E19" w:rsidRPr="00A474DB" w:rsidRDefault="00C30E19" w:rsidP="00C30E19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28" w:name="_Toc360816511"/>
      <w:bookmarkStart w:id="29" w:name="_Toc361230592"/>
      <w:r w:rsidRPr="00A474DB">
        <w:rPr>
          <w:rFonts w:ascii="Calibri" w:hAnsi="Calibri" w:cstheme="minorHAnsi"/>
          <w:sz w:val="20"/>
          <w:szCs w:val="20"/>
        </w:rPr>
        <w:lastRenderedPageBreak/>
        <w:t>Itens de Controle</w:t>
      </w:r>
      <w:bookmarkEnd w:id="28"/>
      <w:bookmarkEnd w:id="29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4"/>
        <w:gridCol w:w="397"/>
        <w:gridCol w:w="463"/>
        <w:gridCol w:w="398"/>
        <w:gridCol w:w="398"/>
        <w:gridCol w:w="3935"/>
        <w:gridCol w:w="1629"/>
      </w:tblGrid>
      <w:tr w:rsidR="00C301BA" w:rsidRPr="00A474DB" w:rsidTr="00C301BA">
        <w:trPr>
          <w:cantSplit/>
          <w:trHeight w:val="959"/>
          <w:jc w:val="center"/>
        </w:trPr>
        <w:tc>
          <w:tcPr>
            <w:tcW w:w="824" w:type="pct"/>
            <w:shd w:val="pct25" w:color="auto" w:fill="auto"/>
            <w:vAlign w:val="center"/>
          </w:tcPr>
          <w:p w:rsidR="00C301BA" w:rsidRPr="00A474DB" w:rsidRDefault="00C301BA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30" w:type="pct"/>
            <w:shd w:val="pct25" w:color="auto" w:fill="auto"/>
            <w:textDirection w:val="btLr"/>
            <w:vAlign w:val="center"/>
          </w:tcPr>
          <w:p w:rsidR="00C301BA" w:rsidRPr="00A474DB" w:rsidRDefault="00C301BA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8" w:type="pct"/>
            <w:shd w:val="pct25" w:color="auto" w:fill="auto"/>
            <w:textDirection w:val="btLr"/>
            <w:vAlign w:val="center"/>
          </w:tcPr>
          <w:p w:rsidR="00C301BA" w:rsidRPr="00A474DB" w:rsidRDefault="00C301BA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30" w:type="pct"/>
            <w:shd w:val="pct25" w:color="auto" w:fill="auto"/>
            <w:textDirection w:val="btLr"/>
            <w:vAlign w:val="center"/>
          </w:tcPr>
          <w:p w:rsidR="00C301BA" w:rsidRPr="00A474DB" w:rsidRDefault="00C301BA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30" w:type="pct"/>
            <w:shd w:val="pct25" w:color="auto" w:fill="auto"/>
            <w:textDirection w:val="btLr"/>
            <w:vAlign w:val="center"/>
          </w:tcPr>
          <w:p w:rsidR="00C301BA" w:rsidRPr="00A474DB" w:rsidRDefault="00C301BA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2276" w:type="pct"/>
            <w:shd w:val="pct25" w:color="auto" w:fill="auto"/>
            <w:vAlign w:val="center"/>
          </w:tcPr>
          <w:p w:rsidR="00C301BA" w:rsidRPr="00A474DB" w:rsidRDefault="00C301BA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42" w:type="pct"/>
            <w:shd w:val="pct25" w:color="auto" w:fill="auto"/>
          </w:tcPr>
          <w:p w:rsidR="00C301BA" w:rsidRDefault="00C301BA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</w:p>
          <w:p w:rsidR="00C301BA" w:rsidRPr="00A474DB" w:rsidRDefault="00C301BA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C301BA" w:rsidRPr="00A474DB" w:rsidTr="00C301BA">
        <w:trPr>
          <w:cantSplit/>
          <w:trHeight w:val="391"/>
          <w:jc w:val="center"/>
        </w:trPr>
        <w:tc>
          <w:tcPr>
            <w:tcW w:w="824" w:type="pct"/>
            <w:vAlign w:val="center"/>
          </w:tcPr>
          <w:p w:rsidR="00C301BA" w:rsidRPr="00A474DB" w:rsidRDefault="00C301BA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Registro</w:t>
            </w:r>
          </w:p>
        </w:tc>
        <w:tc>
          <w:tcPr>
            <w:tcW w:w="230" w:type="pct"/>
            <w:vAlign w:val="center"/>
          </w:tcPr>
          <w:p w:rsidR="00C301BA" w:rsidRPr="00A474DB" w:rsidRDefault="00C301BA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8" w:type="pct"/>
            <w:vAlign w:val="center"/>
          </w:tcPr>
          <w:p w:rsidR="00C301BA" w:rsidRPr="00A474DB" w:rsidRDefault="00C301BA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0" w:type="pct"/>
            <w:vAlign w:val="center"/>
          </w:tcPr>
          <w:p w:rsidR="00C301BA" w:rsidRPr="00A474DB" w:rsidRDefault="00C301BA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0" w:type="pct"/>
            <w:vAlign w:val="center"/>
          </w:tcPr>
          <w:p w:rsidR="00C301BA" w:rsidRPr="00A474DB" w:rsidRDefault="00C301BA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76" w:type="pct"/>
            <w:vAlign w:val="center"/>
          </w:tcPr>
          <w:p w:rsidR="00C301BA" w:rsidRPr="00A474DB" w:rsidRDefault="00C301BA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Registro a ser excluído.</w:t>
            </w:r>
            <w:bookmarkStart w:id="30" w:name="_GoBack"/>
            <w:bookmarkEnd w:id="30"/>
          </w:p>
        </w:tc>
        <w:tc>
          <w:tcPr>
            <w:tcW w:w="942" w:type="pct"/>
          </w:tcPr>
          <w:p w:rsidR="00C301BA" w:rsidRDefault="00C301BA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Subclassificação</w:t>
            </w:r>
          </w:p>
        </w:tc>
      </w:tr>
      <w:tr w:rsidR="00C301BA" w:rsidRPr="00A474DB" w:rsidTr="00C301BA">
        <w:trPr>
          <w:cantSplit/>
          <w:trHeight w:val="391"/>
          <w:jc w:val="center"/>
        </w:trPr>
        <w:tc>
          <w:tcPr>
            <w:tcW w:w="824" w:type="pct"/>
            <w:vAlign w:val="center"/>
          </w:tcPr>
          <w:p w:rsidR="00C301BA" w:rsidRPr="00A474DB" w:rsidRDefault="00C301BA" w:rsidP="006C54E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230" w:type="pct"/>
            <w:vAlign w:val="center"/>
          </w:tcPr>
          <w:p w:rsidR="00C301BA" w:rsidRPr="00A474DB" w:rsidRDefault="00C301BA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8" w:type="pct"/>
            <w:vAlign w:val="center"/>
          </w:tcPr>
          <w:p w:rsidR="00C301BA" w:rsidRPr="00A474DB" w:rsidRDefault="00C301BA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0" w:type="pct"/>
            <w:vAlign w:val="center"/>
          </w:tcPr>
          <w:p w:rsidR="00C301BA" w:rsidRPr="00A474DB" w:rsidRDefault="00C301BA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0" w:type="pct"/>
            <w:vAlign w:val="center"/>
          </w:tcPr>
          <w:p w:rsidR="00C301BA" w:rsidRPr="00A474DB" w:rsidRDefault="00C301BA" w:rsidP="006C54E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76" w:type="pct"/>
            <w:vAlign w:val="center"/>
          </w:tcPr>
          <w:p w:rsidR="00C301BA" w:rsidRPr="00A474DB" w:rsidRDefault="00C301BA" w:rsidP="006C54E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confirmar uma ação.</w:t>
            </w:r>
          </w:p>
        </w:tc>
        <w:tc>
          <w:tcPr>
            <w:tcW w:w="942" w:type="pct"/>
          </w:tcPr>
          <w:p w:rsidR="00C301BA" w:rsidRPr="00A474DB" w:rsidRDefault="00C301BA" w:rsidP="006C54EF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C301BA" w:rsidRPr="00A474DB" w:rsidTr="00C301BA">
        <w:trPr>
          <w:cantSplit/>
          <w:trHeight w:val="391"/>
          <w:jc w:val="center"/>
        </w:trPr>
        <w:tc>
          <w:tcPr>
            <w:tcW w:w="824" w:type="pct"/>
            <w:vAlign w:val="center"/>
          </w:tcPr>
          <w:p w:rsidR="00C301BA" w:rsidRPr="00A474DB" w:rsidRDefault="00C301BA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Não</w:t>
            </w:r>
          </w:p>
        </w:tc>
        <w:tc>
          <w:tcPr>
            <w:tcW w:w="230" w:type="pct"/>
            <w:vAlign w:val="center"/>
          </w:tcPr>
          <w:p w:rsidR="00C301BA" w:rsidRPr="00A474DB" w:rsidRDefault="00C301BA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8" w:type="pct"/>
            <w:vAlign w:val="center"/>
          </w:tcPr>
          <w:p w:rsidR="00C301BA" w:rsidRPr="00A474DB" w:rsidRDefault="00C301BA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0" w:type="pct"/>
            <w:vAlign w:val="center"/>
          </w:tcPr>
          <w:p w:rsidR="00C301BA" w:rsidRPr="00A474DB" w:rsidRDefault="00C301BA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30" w:type="pct"/>
            <w:vAlign w:val="center"/>
          </w:tcPr>
          <w:p w:rsidR="00C301BA" w:rsidRPr="00A474DB" w:rsidRDefault="00C301BA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76" w:type="pct"/>
            <w:vAlign w:val="center"/>
          </w:tcPr>
          <w:p w:rsidR="00C301BA" w:rsidRPr="00A474DB" w:rsidRDefault="00C301BA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cancelar uma ação.</w:t>
            </w:r>
          </w:p>
        </w:tc>
        <w:tc>
          <w:tcPr>
            <w:tcW w:w="942" w:type="pct"/>
          </w:tcPr>
          <w:p w:rsidR="00C301BA" w:rsidRPr="00A474DB" w:rsidRDefault="00C301BA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C301BA" w:rsidRPr="00A474DB" w:rsidTr="00C301BA">
        <w:trPr>
          <w:cantSplit/>
          <w:trHeight w:val="391"/>
          <w:jc w:val="center"/>
        </w:trPr>
        <w:tc>
          <w:tcPr>
            <w:tcW w:w="4058" w:type="pct"/>
            <w:gridSpan w:val="6"/>
            <w:shd w:val="clear" w:color="auto" w:fill="BFBFBF" w:themeFill="background1" w:themeFillShade="BF"/>
            <w:vAlign w:val="center"/>
          </w:tcPr>
          <w:p w:rsidR="00C301BA" w:rsidRPr="00A474DB" w:rsidRDefault="00C301BA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</w:pPr>
            <w:r w:rsidRPr="00A474DB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>Legenda:</w:t>
            </w:r>
            <w:r w:rsidRPr="00A474DB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ab/>
              <w:t>A – Alfanumérico, N – Numérico,</w:t>
            </w:r>
            <w:proofErr w:type="gramStart"/>
            <w:r w:rsidRPr="00A474DB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 xml:space="preserve">    </w:t>
            </w:r>
            <w:proofErr w:type="gramEnd"/>
            <w:r w:rsidRPr="00A474DB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 xml:space="preserve">I – Inteiro,   D – Decimal,    TS – </w:t>
            </w:r>
            <w:proofErr w:type="spellStart"/>
            <w:r w:rsidRPr="00A474DB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>TimeStamp</w:t>
            </w:r>
            <w:proofErr w:type="spellEnd"/>
            <w:r w:rsidRPr="00A474DB"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  <w:t>,   DT – Data,   N/A - Não se Aplica,  S – Sim,     N – Não, B - Botão</w:t>
            </w:r>
          </w:p>
        </w:tc>
        <w:tc>
          <w:tcPr>
            <w:tcW w:w="942" w:type="pct"/>
            <w:shd w:val="clear" w:color="auto" w:fill="BFBFBF" w:themeFill="background1" w:themeFillShade="BF"/>
          </w:tcPr>
          <w:p w:rsidR="00C301BA" w:rsidRPr="00A474DB" w:rsidRDefault="00C301BA" w:rsidP="004028A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b/>
                <w:snapToGrid w:val="0"/>
                <w:color w:val="000000" w:themeColor="text1"/>
                <w:sz w:val="20"/>
                <w:szCs w:val="20"/>
              </w:rPr>
            </w:pPr>
          </w:p>
        </w:tc>
      </w:tr>
    </w:tbl>
    <w:p w:rsidR="00C30E19" w:rsidRPr="00A474DB" w:rsidRDefault="00C30E19" w:rsidP="00C30E19">
      <w:pPr>
        <w:rPr>
          <w:rFonts w:ascii="Calibri" w:hAnsi="Calibri" w:cstheme="minorHAnsi"/>
          <w:sz w:val="20"/>
          <w:szCs w:val="20"/>
        </w:rPr>
      </w:pPr>
    </w:p>
    <w:p w:rsidR="000945E4" w:rsidRPr="00A474DB" w:rsidRDefault="000945E4" w:rsidP="00C30E19">
      <w:pPr>
        <w:rPr>
          <w:rFonts w:ascii="Calibri" w:hAnsi="Calibri" w:cstheme="minorHAnsi"/>
          <w:sz w:val="20"/>
          <w:szCs w:val="20"/>
        </w:rPr>
      </w:pPr>
    </w:p>
    <w:p w:rsidR="007531B3" w:rsidRPr="00A474DB" w:rsidRDefault="007531B3" w:rsidP="00C30E19">
      <w:pPr>
        <w:rPr>
          <w:rFonts w:ascii="Calibri" w:hAnsi="Calibri" w:cstheme="minorHAnsi"/>
          <w:sz w:val="20"/>
          <w:szCs w:val="20"/>
        </w:rPr>
      </w:pPr>
    </w:p>
    <w:p w:rsidR="007531B3" w:rsidRPr="00A474DB" w:rsidRDefault="007531B3" w:rsidP="00C30E19">
      <w:pPr>
        <w:rPr>
          <w:rFonts w:ascii="Calibri" w:hAnsi="Calibri" w:cstheme="minorHAnsi"/>
          <w:sz w:val="20"/>
          <w:szCs w:val="20"/>
        </w:rPr>
      </w:pPr>
    </w:p>
    <w:p w:rsidR="00FB7ED9" w:rsidRPr="00A474DB" w:rsidRDefault="00FB7ED9" w:rsidP="00102C06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31" w:name="_Toc361230593"/>
      <w:r w:rsidRPr="00A474DB">
        <w:rPr>
          <w:rFonts w:ascii="Calibri" w:hAnsi="Calibri" w:cstheme="minorHAnsi"/>
          <w:sz w:val="20"/>
          <w:szCs w:val="20"/>
        </w:rPr>
        <w:t>Aprovações</w:t>
      </w:r>
      <w:bookmarkEnd w:id="31"/>
    </w:p>
    <w:p w:rsidR="006601E2" w:rsidRPr="00A474DB" w:rsidRDefault="006601E2" w:rsidP="006601E2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A474DB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63143D" w:rsidRPr="00A474DB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63143D" w:rsidRPr="00A474DB" w:rsidRDefault="0063143D" w:rsidP="00B3624E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A474DB">
              <w:rPr>
                <w:rFonts w:ascii="Calibri" w:hAnsi="Calibri" w:cstheme="minorHAnsi"/>
                <w:b/>
                <w:sz w:val="20"/>
                <w:szCs w:val="20"/>
              </w:rPr>
              <w:t>Eugênio Pereira</w:t>
            </w:r>
          </w:p>
        </w:tc>
      </w:tr>
      <w:tr w:rsidR="0063143D" w:rsidRPr="00A474DB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3143D" w:rsidRPr="00A474DB" w:rsidRDefault="0063143D" w:rsidP="00B3624E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A474DB">
              <w:rPr>
                <w:rFonts w:ascii="Calibri" w:hAnsi="Calibri"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3143D" w:rsidRPr="00A474DB" w:rsidRDefault="0063143D" w:rsidP="00B3624E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eastAsia="ar-SA"/>
              </w:rPr>
            </w:pPr>
            <w:r w:rsidRPr="00A474DB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A474DB">
              <w:rPr>
                <w:rFonts w:ascii="Calibri" w:hAnsi="Calibri"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3143D" w:rsidRPr="00A474DB" w:rsidRDefault="0063143D" w:rsidP="00B3624E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A474DB">
              <w:rPr>
                <w:rFonts w:ascii="Calibri" w:hAnsi="Calibri" w:cstheme="minorHAnsi"/>
                <w:sz w:val="20"/>
                <w:szCs w:val="20"/>
              </w:rPr>
              <w:t>Matrícula: 1822458</w:t>
            </w:r>
          </w:p>
        </w:tc>
      </w:tr>
      <w:tr w:rsidR="0063143D" w:rsidRPr="00A474DB" w:rsidTr="00B3624E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3143D" w:rsidRPr="00A474DB" w:rsidRDefault="0063143D" w:rsidP="00B3624E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A474DB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3143D" w:rsidRPr="00A474DB" w:rsidRDefault="0063143D" w:rsidP="00B3624E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A474DB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63143D" w:rsidRPr="00A474DB" w:rsidRDefault="0063143D" w:rsidP="0063143D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63143D" w:rsidRPr="00A474DB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63143D" w:rsidRPr="00A474DB" w:rsidRDefault="0063143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proofErr w:type="spellStart"/>
            <w:r w:rsidRPr="00A474DB">
              <w:rPr>
                <w:rFonts w:ascii="Calibri" w:hAnsi="Calibri" w:cstheme="minorHAnsi"/>
                <w:b/>
                <w:sz w:val="20"/>
                <w:szCs w:val="20"/>
              </w:rPr>
              <w:t>Klaymer</w:t>
            </w:r>
            <w:proofErr w:type="spellEnd"/>
            <w:r w:rsidRPr="00A474DB">
              <w:rPr>
                <w:rFonts w:ascii="Calibri" w:hAnsi="Calibri" w:cstheme="minorHAnsi"/>
                <w:b/>
                <w:sz w:val="20"/>
                <w:szCs w:val="20"/>
              </w:rPr>
              <w:t xml:space="preserve"> Paz</w:t>
            </w:r>
          </w:p>
        </w:tc>
      </w:tr>
      <w:tr w:rsidR="0063143D" w:rsidRPr="00A474DB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3143D" w:rsidRPr="00A474DB" w:rsidRDefault="0063143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A474DB">
              <w:rPr>
                <w:rFonts w:ascii="Calibri" w:hAnsi="Calibri"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3143D" w:rsidRPr="00A474DB" w:rsidRDefault="0063143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A474DB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A474DB">
              <w:rPr>
                <w:rFonts w:ascii="Calibri" w:hAnsi="Calibri" w:cstheme="minorHAnsi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A474DB">
              <w:rPr>
                <w:rFonts w:ascii="Calibri" w:hAnsi="Calibri" w:cstheme="minorHAnsi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3143D" w:rsidRPr="00A474DB" w:rsidRDefault="0063143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A474DB">
              <w:rPr>
                <w:rFonts w:ascii="Calibri" w:hAnsi="Calibri" w:cstheme="minorHAnsi"/>
                <w:sz w:val="20"/>
                <w:szCs w:val="20"/>
              </w:rPr>
              <w:t>Matrícula: 1822577</w:t>
            </w:r>
          </w:p>
        </w:tc>
      </w:tr>
      <w:tr w:rsidR="0063143D" w:rsidRPr="00A474DB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3143D" w:rsidRPr="00A474DB" w:rsidRDefault="0063143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A474DB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3143D" w:rsidRPr="00A474DB" w:rsidRDefault="0063143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A474DB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63143D" w:rsidRPr="00A474DB" w:rsidRDefault="0063143D" w:rsidP="0063143D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63143D" w:rsidRPr="00A474DB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63143D" w:rsidRPr="00A474DB" w:rsidRDefault="0063143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A474DB">
              <w:rPr>
                <w:rFonts w:ascii="Calibri" w:hAnsi="Calibri" w:cstheme="minorHAnsi"/>
                <w:b/>
                <w:sz w:val="20"/>
                <w:szCs w:val="20"/>
              </w:rPr>
              <w:t xml:space="preserve">Paulo </w:t>
            </w:r>
            <w:proofErr w:type="spellStart"/>
            <w:r w:rsidRPr="00A474DB">
              <w:rPr>
                <w:rFonts w:ascii="Calibri" w:hAnsi="Calibri" w:cstheme="minorHAnsi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63143D" w:rsidRPr="00A474DB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3143D" w:rsidRPr="00A474DB" w:rsidRDefault="0063143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A474DB">
              <w:rPr>
                <w:rFonts w:ascii="Calibri" w:hAnsi="Calibri"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3143D" w:rsidRPr="00A474DB" w:rsidRDefault="0063143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A474DB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A474DB">
              <w:rPr>
                <w:rFonts w:ascii="Calibri" w:hAnsi="Calibri"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3143D" w:rsidRPr="00A474DB" w:rsidRDefault="0063143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A474DB">
              <w:rPr>
                <w:rFonts w:ascii="Calibri" w:hAnsi="Calibri" w:cstheme="minorHAnsi"/>
                <w:sz w:val="20"/>
                <w:szCs w:val="20"/>
              </w:rPr>
              <w:t>Matricula: 1826906</w:t>
            </w:r>
          </w:p>
        </w:tc>
      </w:tr>
      <w:tr w:rsidR="0063143D" w:rsidRPr="00A474DB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3143D" w:rsidRPr="00A474DB" w:rsidRDefault="0063143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A474DB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63143D" w:rsidRPr="00A474DB" w:rsidRDefault="0063143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A474DB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5C6F22" w:rsidRPr="00A474DB" w:rsidRDefault="005C6F22" w:rsidP="005C6F22">
      <w:pPr>
        <w:rPr>
          <w:rFonts w:ascii="Calibri" w:hAnsi="Calibri" w:cstheme="minorHAnsi"/>
          <w:sz w:val="20"/>
          <w:szCs w:val="20"/>
        </w:rPr>
      </w:pPr>
    </w:p>
    <w:sectPr w:rsidR="005C6F22" w:rsidRPr="00A474DB" w:rsidSect="004E1744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010" w:rsidRDefault="00915010" w:rsidP="005C6F22">
      <w:pPr>
        <w:spacing w:after="0" w:line="240" w:lineRule="auto"/>
      </w:pPr>
      <w:r>
        <w:separator/>
      </w:r>
    </w:p>
  </w:endnote>
  <w:endnote w:type="continuationSeparator" w:id="0">
    <w:p w:rsidR="00915010" w:rsidRDefault="00915010" w:rsidP="005C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526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3401"/>
      <w:gridCol w:w="1997"/>
      <w:gridCol w:w="1250"/>
    </w:tblGrid>
    <w:tr w:rsidR="007748CD" w:rsidRPr="00406465" w:rsidTr="007748CD">
      <w:trPr>
        <w:cantSplit/>
      </w:trPr>
      <w:tc>
        <w:tcPr>
          <w:tcW w:w="1520" w:type="pct"/>
        </w:tcPr>
        <w:p w:rsidR="005C6F22" w:rsidRPr="004A1D21" w:rsidRDefault="007748CD" w:rsidP="005860CD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0" w:type="pct"/>
          <w:vAlign w:val="center"/>
        </w:tcPr>
        <w:p w:rsidR="005C6F22" w:rsidRPr="004A1D21" w:rsidRDefault="007748CD" w:rsidP="007748CD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045" w:type="pct"/>
          <w:vAlign w:val="center"/>
        </w:tcPr>
        <w:p w:rsidR="005C6F22" w:rsidRPr="004A1D21" w:rsidRDefault="005C6F22" w:rsidP="005860CD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654" w:type="pct"/>
          <w:vAlign w:val="center"/>
        </w:tcPr>
        <w:p w:rsidR="005C6F22" w:rsidRPr="004A1D21" w:rsidRDefault="005C6F22" w:rsidP="005860CD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563646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563646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C301BA">
            <w:rPr>
              <w:rFonts w:ascii="Arial" w:hAnsi="Arial" w:cs="Arial"/>
              <w:noProof/>
              <w:sz w:val="20"/>
              <w:szCs w:val="20"/>
            </w:rPr>
            <w:t>9</w:t>
          </w:r>
          <w:r w:rsidR="00563646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563646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563646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C301BA">
            <w:rPr>
              <w:rFonts w:ascii="Arial" w:hAnsi="Arial" w:cs="Arial"/>
              <w:noProof/>
              <w:sz w:val="20"/>
              <w:szCs w:val="20"/>
            </w:rPr>
            <w:t>9</w:t>
          </w:r>
          <w:r w:rsidR="00563646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5C6F22" w:rsidRDefault="005C6F22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010" w:rsidRDefault="00915010" w:rsidP="005C6F22">
      <w:pPr>
        <w:spacing w:after="0" w:line="240" w:lineRule="auto"/>
      </w:pPr>
      <w:r>
        <w:separator/>
      </w:r>
    </w:p>
  </w:footnote>
  <w:footnote w:type="continuationSeparator" w:id="0">
    <w:p w:rsidR="00915010" w:rsidRDefault="00915010" w:rsidP="005C6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7748CD" w:rsidRPr="00333E0B" w:rsidTr="007748CD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placeholder>
              <w:docPart w:val="FE9417866C1343F7955766CFD47F0D7F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7748CD" w:rsidRPr="00333E0B" w:rsidRDefault="007748CD" w:rsidP="007748CD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7748CD" w:rsidRPr="00333E0B" w:rsidRDefault="00563646" w:rsidP="00992507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7748CD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3646B1">
            <w:rPr>
              <w:rFonts w:ascii="Arial" w:hAnsi="Arial" w:cs="Arial"/>
              <w:b/>
              <w:sz w:val="18"/>
            </w:rPr>
            <w:t>EI0</w:t>
          </w:r>
          <w:r w:rsidR="00992507">
            <w:rPr>
              <w:rFonts w:ascii="Arial" w:hAnsi="Arial" w:cs="Arial"/>
              <w:b/>
              <w:sz w:val="18"/>
            </w:rPr>
            <w:t>6</w:t>
          </w:r>
          <w:r w:rsidR="00DE3D46">
            <w:rPr>
              <w:rFonts w:ascii="Arial" w:hAnsi="Arial" w:cs="Arial"/>
              <w:b/>
              <w:sz w:val="18"/>
            </w:rPr>
            <w:t xml:space="preserve"> - MANTER </w:t>
          </w:r>
          <w:r w:rsidR="00972292">
            <w:rPr>
              <w:rFonts w:ascii="Arial" w:hAnsi="Arial" w:cs="Arial"/>
              <w:b/>
              <w:sz w:val="18"/>
            </w:rPr>
            <w:t>SUBCLASSIFICAÇÕES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5C6F22" w:rsidRPr="00580675" w:rsidRDefault="005C6F22" w:rsidP="0058067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580675" w:rsidRPr="00FA3362" w:rsidTr="00D45294">
      <w:trPr>
        <w:trHeight w:val="983"/>
      </w:trPr>
      <w:tc>
        <w:tcPr>
          <w:tcW w:w="581" w:type="pct"/>
          <w:shd w:val="clear" w:color="auto" w:fill="auto"/>
        </w:tcPr>
        <w:p w:rsidR="00580675" w:rsidRPr="00985A77" w:rsidRDefault="00580675" w:rsidP="00D45294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5D87B445" wp14:editId="3A1BA77D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580675" w:rsidRPr="007748CD" w:rsidRDefault="00580675" w:rsidP="00D45294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 xml:space="preserve">Ministério da </w:t>
          </w:r>
          <w:r w:rsidR="007748CD" w:rsidRPr="007748CD">
            <w:rPr>
              <w:b/>
              <w:sz w:val="20"/>
              <w:szCs w:val="28"/>
            </w:rPr>
            <w:t>Cultura</w:t>
          </w:r>
        </w:p>
        <w:p w:rsidR="00580675" w:rsidRPr="007748CD" w:rsidRDefault="0058067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580675" w:rsidRPr="007748CD" w:rsidRDefault="007748CD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580675" w:rsidRPr="007748CD" w:rsidRDefault="0058067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</w:t>
          </w:r>
          <w:r w:rsidR="007748CD" w:rsidRPr="007748CD">
            <w:rPr>
              <w:i/>
              <w:sz w:val="20"/>
            </w:rPr>
            <w:t>-</w:t>
          </w:r>
          <w:r w:rsidRPr="007748CD">
            <w:rPr>
              <w:i/>
              <w:sz w:val="20"/>
            </w:rPr>
            <w:t>Geral de Tecnologia da Informação</w:t>
          </w:r>
        </w:p>
        <w:p w:rsidR="007748CD" w:rsidRPr="007748CD" w:rsidRDefault="007748CD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5C6F22" w:rsidRDefault="005C6F22" w:rsidP="00D87F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00C7D"/>
    <w:multiLevelType w:val="hybridMultilevel"/>
    <w:tmpl w:val="B6708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B5417"/>
    <w:multiLevelType w:val="hybridMultilevel"/>
    <w:tmpl w:val="61D6B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1423DB"/>
    <w:multiLevelType w:val="hybridMultilevel"/>
    <w:tmpl w:val="74B814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8D259E"/>
    <w:multiLevelType w:val="hybridMultilevel"/>
    <w:tmpl w:val="ADBA51CA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6945C6B"/>
    <w:multiLevelType w:val="hybridMultilevel"/>
    <w:tmpl w:val="4B24203C"/>
    <w:lvl w:ilvl="0" w:tplc="209E9798">
      <w:start w:val="1"/>
      <w:numFmt w:val="decimalZero"/>
      <w:pStyle w:val="ESPFluxodeExceo"/>
      <w:lvlText w:val="FE%1."/>
      <w:lvlJc w:val="left"/>
      <w:pPr>
        <w:tabs>
          <w:tab w:val="num" w:pos="1278"/>
        </w:tabs>
        <w:ind w:left="1561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34"/>
        </w:tabs>
        <w:ind w:left="243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154"/>
        </w:tabs>
        <w:ind w:left="315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874"/>
        </w:tabs>
        <w:ind w:left="387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594"/>
        </w:tabs>
        <w:ind w:left="459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14"/>
        </w:tabs>
        <w:ind w:left="531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34"/>
        </w:tabs>
        <w:ind w:left="603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754"/>
        </w:tabs>
        <w:ind w:left="675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474"/>
        </w:tabs>
        <w:ind w:left="7474" w:hanging="180"/>
      </w:pPr>
    </w:lvl>
  </w:abstractNum>
  <w:abstractNum w:abstractNumId="8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8243EE"/>
    <w:multiLevelType w:val="hybridMultilevel"/>
    <w:tmpl w:val="94CE3F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A043E"/>
    <w:multiLevelType w:val="hybridMultilevel"/>
    <w:tmpl w:val="F490BA7E"/>
    <w:lvl w:ilvl="0" w:tplc="05A4C55C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1690ABE"/>
    <w:multiLevelType w:val="multilevel"/>
    <w:tmpl w:val="7A28B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57F5B18"/>
    <w:multiLevelType w:val="hybridMultilevel"/>
    <w:tmpl w:val="94CE3F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8513AF"/>
    <w:multiLevelType w:val="hybridMultilevel"/>
    <w:tmpl w:val="AD042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5133A1"/>
    <w:multiLevelType w:val="multilevel"/>
    <w:tmpl w:val="B1DE493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CR%2."/>
      <w:lvlJc w:val="left"/>
      <w:pPr>
        <w:ind w:left="576" w:hanging="576"/>
      </w:pPr>
      <w:rPr>
        <w:rFonts w:hint="default"/>
        <w:lang w:val="pt-BR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5">
    <w:nsid w:val="787E579E"/>
    <w:multiLevelType w:val="hybridMultilevel"/>
    <w:tmpl w:val="1EE45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14"/>
  </w:num>
  <w:num w:numId="5">
    <w:abstractNumId w:val="6"/>
  </w:num>
  <w:num w:numId="6">
    <w:abstractNumId w:val="13"/>
  </w:num>
  <w:num w:numId="7">
    <w:abstractNumId w:val="15"/>
  </w:num>
  <w:num w:numId="8">
    <w:abstractNumId w:val="5"/>
  </w:num>
  <w:num w:numId="9">
    <w:abstractNumId w:val="8"/>
  </w:num>
  <w:num w:numId="10">
    <w:abstractNumId w:val="12"/>
  </w:num>
  <w:num w:numId="11">
    <w:abstractNumId w:val="9"/>
  </w:num>
  <w:num w:numId="12">
    <w:abstractNumId w:val="3"/>
  </w:num>
  <w:num w:numId="13">
    <w:abstractNumId w:val="6"/>
  </w:num>
  <w:num w:numId="14">
    <w:abstractNumId w:val="0"/>
  </w:num>
  <w:num w:numId="15">
    <w:abstractNumId w:val="4"/>
  </w:num>
  <w:num w:numId="16">
    <w:abstractNumId w:val="2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72A9"/>
    <w:rsid w:val="00003BFB"/>
    <w:rsid w:val="00006C32"/>
    <w:rsid w:val="0002577A"/>
    <w:rsid w:val="00061E8A"/>
    <w:rsid w:val="00067229"/>
    <w:rsid w:val="00077AA9"/>
    <w:rsid w:val="000945E4"/>
    <w:rsid w:val="000E10AC"/>
    <w:rsid w:val="000E6BE1"/>
    <w:rsid w:val="000F453A"/>
    <w:rsid w:val="000F6DD2"/>
    <w:rsid w:val="00102C06"/>
    <w:rsid w:val="00103CDE"/>
    <w:rsid w:val="00113FFF"/>
    <w:rsid w:val="00131012"/>
    <w:rsid w:val="001704FD"/>
    <w:rsid w:val="00194473"/>
    <w:rsid w:val="00195D28"/>
    <w:rsid w:val="001A1201"/>
    <w:rsid w:val="001A54FE"/>
    <w:rsid w:val="001B02AB"/>
    <w:rsid w:val="001E4129"/>
    <w:rsid w:val="001F2ED5"/>
    <w:rsid w:val="001F4D63"/>
    <w:rsid w:val="00214D8B"/>
    <w:rsid w:val="002400B7"/>
    <w:rsid w:val="002522B7"/>
    <w:rsid w:val="00264679"/>
    <w:rsid w:val="00272173"/>
    <w:rsid w:val="00284609"/>
    <w:rsid w:val="00295FD2"/>
    <w:rsid w:val="002C2BE9"/>
    <w:rsid w:val="002F4BB4"/>
    <w:rsid w:val="0033744E"/>
    <w:rsid w:val="003646B1"/>
    <w:rsid w:val="00376AD1"/>
    <w:rsid w:val="00376D0B"/>
    <w:rsid w:val="00386A22"/>
    <w:rsid w:val="00391E39"/>
    <w:rsid w:val="003A1D92"/>
    <w:rsid w:val="003A2C23"/>
    <w:rsid w:val="003C110D"/>
    <w:rsid w:val="003C561A"/>
    <w:rsid w:val="003D6B72"/>
    <w:rsid w:val="003F3E4C"/>
    <w:rsid w:val="0040041A"/>
    <w:rsid w:val="004051BF"/>
    <w:rsid w:val="00415E3E"/>
    <w:rsid w:val="0042758D"/>
    <w:rsid w:val="0046011C"/>
    <w:rsid w:val="00462B84"/>
    <w:rsid w:val="00462C8F"/>
    <w:rsid w:val="00465F6A"/>
    <w:rsid w:val="0048183B"/>
    <w:rsid w:val="004841AE"/>
    <w:rsid w:val="00496525"/>
    <w:rsid w:val="004A6BF5"/>
    <w:rsid w:val="004A6DDF"/>
    <w:rsid w:val="004D740E"/>
    <w:rsid w:val="004E1744"/>
    <w:rsid w:val="004F71EC"/>
    <w:rsid w:val="00507297"/>
    <w:rsid w:val="005117AC"/>
    <w:rsid w:val="00513E04"/>
    <w:rsid w:val="00514CAC"/>
    <w:rsid w:val="00550DF1"/>
    <w:rsid w:val="00563646"/>
    <w:rsid w:val="005673A0"/>
    <w:rsid w:val="00580675"/>
    <w:rsid w:val="0058497E"/>
    <w:rsid w:val="00590E0E"/>
    <w:rsid w:val="00596B95"/>
    <w:rsid w:val="005A6070"/>
    <w:rsid w:val="005A6F08"/>
    <w:rsid w:val="005C007F"/>
    <w:rsid w:val="005C6F22"/>
    <w:rsid w:val="005D2867"/>
    <w:rsid w:val="0061784A"/>
    <w:rsid w:val="006231B1"/>
    <w:rsid w:val="00630775"/>
    <w:rsid w:val="0063143D"/>
    <w:rsid w:val="00633B35"/>
    <w:rsid w:val="00642136"/>
    <w:rsid w:val="00644BD5"/>
    <w:rsid w:val="006601E2"/>
    <w:rsid w:val="00676BCA"/>
    <w:rsid w:val="00683B7B"/>
    <w:rsid w:val="006855F5"/>
    <w:rsid w:val="00687D73"/>
    <w:rsid w:val="006910DB"/>
    <w:rsid w:val="00692F15"/>
    <w:rsid w:val="00694309"/>
    <w:rsid w:val="006B660B"/>
    <w:rsid w:val="006C5079"/>
    <w:rsid w:val="006C61A6"/>
    <w:rsid w:val="006E1579"/>
    <w:rsid w:val="006E72A9"/>
    <w:rsid w:val="007156EF"/>
    <w:rsid w:val="00733077"/>
    <w:rsid w:val="007531B3"/>
    <w:rsid w:val="007561CE"/>
    <w:rsid w:val="00761CA4"/>
    <w:rsid w:val="00772392"/>
    <w:rsid w:val="00773EB9"/>
    <w:rsid w:val="007748CD"/>
    <w:rsid w:val="007C03A8"/>
    <w:rsid w:val="007C66BE"/>
    <w:rsid w:val="007C7CCB"/>
    <w:rsid w:val="007D002C"/>
    <w:rsid w:val="007D007F"/>
    <w:rsid w:val="007D303D"/>
    <w:rsid w:val="008076A6"/>
    <w:rsid w:val="00811661"/>
    <w:rsid w:val="00817BB6"/>
    <w:rsid w:val="00817D42"/>
    <w:rsid w:val="00831911"/>
    <w:rsid w:val="00834273"/>
    <w:rsid w:val="008531F2"/>
    <w:rsid w:val="00863ACE"/>
    <w:rsid w:val="00877222"/>
    <w:rsid w:val="0089474B"/>
    <w:rsid w:val="008969D3"/>
    <w:rsid w:val="00896C78"/>
    <w:rsid w:val="00897784"/>
    <w:rsid w:val="00897BA1"/>
    <w:rsid w:val="008A7BD6"/>
    <w:rsid w:val="008C6F40"/>
    <w:rsid w:val="009001AB"/>
    <w:rsid w:val="009002AC"/>
    <w:rsid w:val="00915010"/>
    <w:rsid w:val="009211D9"/>
    <w:rsid w:val="00922C8A"/>
    <w:rsid w:val="00924BC7"/>
    <w:rsid w:val="00961D2B"/>
    <w:rsid w:val="00972292"/>
    <w:rsid w:val="00992507"/>
    <w:rsid w:val="00995DBB"/>
    <w:rsid w:val="00997F85"/>
    <w:rsid w:val="009E5EB0"/>
    <w:rsid w:val="00A307FC"/>
    <w:rsid w:val="00A3721F"/>
    <w:rsid w:val="00A474DB"/>
    <w:rsid w:val="00A47CA6"/>
    <w:rsid w:val="00A964EE"/>
    <w:rsid w:val="00AD5E75"/>
    <w:rsid w:val="00B26BE1"/>
    <w:rsid w:val="00B277DD"/>
    <w:rsid w:val="00B402BC"/>
    <w:rsid w:val="00B43B7C"/>
    <w:rsid w:val="00B535B1"/>
    <w:rsid w:val="00B5450D"/>
    <w:rsid w:val="00B64C3A"/>
    <w:rsid w:val="00B6780F"/>
    <w:rsid w:val="00B7378F"/>
    <w:rsid w:val="00B85D81"/>
    <w:rsid w:val="00BD68DE"/>
    <w:rsid w:val="00BE3132"/>
    <w:rsid w:val="00BE6F74"/>
    <w:rsid w:val="00C10E57"/>
    <w:rsid w:val="00C301BA"/>
    <w:rsid w:val="00C30E19"/>
    <w:rsid w:val="00C42C51"/>
    <w:rsid w:val="00C54BE6"/>
    <w:rsid w:val="00C60B66"/>
    <w:rsid w:val="00C9097E"/>
    <w:rsid w:val="00CB2335"/>
    <w:rsid w:val="00CC659A"/>
    <w:rsid w:val="00CD3273"/>
    <w:rsid w:val="00CD4479"/>
    <w:rsid w:val="00CE27C6"/>
    <w:rsid w:val="00CF1EB7"/>
    <w:rsid w:val="00CF342A"/>
    <w:rsid w:val="00D20B78"/>
    <w:rsid w:val="00D24953"/>
    <w:rsid w:val="00D300EA"/>
    <w:rsid w:val="00D40052"/>
    <w:rsid w:val="00D51C36"/>
    <w:rsid w:val="00D628E2"/>
    <w:rsid w:val="00D87F5B"/>
    <w:rsid w:val="00DB1304"/>
    <w:rsid w:val="00DB1C41"/>
    <w:rsid w:val="00DB4D2A"/>
    <w:rsid w:val="00DD5971"/>
    <w:rsid w:val="00DD7FC5"/>
    <w:rsid w:val="00DE3D46"/>
    <w:rsid w:val="00DF0858"/>
    <w:rsid w:val="00DF6DF9"/>
    <w:rsid w:val="00DF74ED"/>
    <w:rsid w:val="00E15187"/>
    <w:rsid w:val="00E20F0F"/>
    <w:rsid w:val="00E27ED6"/>
    <w:rsid w:val="00E35D14"/>
    <w:rsid w:val="00E403DF"/>
    <w:rsid w:val="00E762BD"/>
    <w:rsid w:val="00E85877"/>
    <w:rsid w:val="00E9283F"/>
    <w:rsid w:val="00E96644"/>
    <w:rsid w:val="00EB4B7F"/>
    <w:rsid w:val="00EB4D33"/>
    <w:rsid w:val="00ED1992"/>
    <w:rsid w:val="00ED77DD"/>
    <w:rsid w:val="00EF1FDD"/>
    <w:rsid w:val="00EF7605"/>
    <w:rsid w:val="00F16F93"/>
    <w:rsid w:val="00F41D2C"/>
    <w:rsid w:val="00F436B3"/>
    <w:rsid w:val="00F447B9"/>
    <w:rsid w:val="00F46E52"/>
    <w:rsid w:val="00F652BD"/>
    <w:rsid w:val="00F74803"/>
    <w:rsid w:val="00F817FD"/>
    <w:rsid w:val="00F81982"/>
    <w:rsid w:val="00F8733C"/>
    <w:rsid w:val="00F9162F"/>
    <w:rsid w:val="00FB5733"/>
    <w:rsid w:val="00FB7ED9"/>
    <w:rsid w:val="00FD7635"/>
    <w:rsid w:val="00FE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22"/>
  </w:style>
  <w:style w:type="paragraph" w:styleId="Ttulo1">
    <w:name w:val="heading 1"/>
    <w:basedOn w:val="Normal"/>
    <w:next w:val="Normal"/>
    <w:link w:val="Ttulo1Char"/>
    <w:qFormat/>
    <w:rsid w:val="00195D28"/>
    <w:pPr>
      <w:keepNext/>
      <w:keepLines/>
      <w:numPr>
        <w:numId w:val="5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1E4129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1E4129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F22"/>
  </w:style>
  <w:style w:type="paragraph" w:styleId="Rodap">
    <w:name w:val="footer"/>
    <w:basedOn w:val="Normal"/>
    <w:link w:val="Rodap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F22"/>
  </w:style>
  <w:style w:type="paragraph" w:styleId="Textodebalo">
    <w:name w:val="Balloon Text"/>
    <w:basedOn w:val="Normal"/>
    <w:link w:val="TextodebaloChar"/>
    <w:uiPriority w:val="99"/>
    <w:semiHidden/>
    <w:unhideWhenUsed/>
    <w:rsid w:val="005C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F22"/>
    <w:rPr>
      <w:rFonts w:ascii="Tahoma" w:hAnsi="Tahoma" w:cs="Tahoma"/>
      <w:sz w:val="16"/>
      <w:szCs w:val="16"/>
    </w:rPr>
  </w:style>
  <w:style w:type="paragraph" w:customStyle="1" w:styleId="Titulodocumento">
    <w:name w:val="Titulo documento"/>
    <w:basedOn w:val="Normal"/>
    <w:next w:val="Normal"/>
    <w:rsid w:val="005C6F22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C6F22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5C6F22"/>
    <w:rPr>
      <w:rFonts w:ascii="Arial" w:eastAsia="Times New Roman" w:hAnsi="Arial" w:cs="Times New Roman"/>
      <w:b/>
      <w:caps/>
      <w:sz w:val="28"/>
      <w:szCs w:val="20"/>
      <w:lang w:eastAsia="en-US"/>
    </w:rPr>
  </w:style>
  <w:style w:type="paragraph" w:customStyle="1" w:styleId="Standard">
    <w:name w:val="Standard"/>
    <w:rsid w:val="005C6F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Instruo">
    <w:name w:val="Instrução"/>
    <w:basedOn w:val="Normal"/>
    <w:next w:val="Normal"/>
    <w:rsid w:val="005C6F22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5C6F2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C6F2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6F2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6F22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C6F22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C6F22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C6F22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C6F22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C6F22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195D28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601E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4BD5"/>
    <w:pPr>
      <w:ind w:left="720"/>
      <w:contextualSpacing/>
    </w:pPr>
  </w:style>
  <w:style w:type="paragraph" w:customStyle="1" w:styleId="Textbody">
    <w:name w:val="Text body"/>
    <w:basedOn w:val="Standard"/>
    <w:rsid w:val="00644BD5"/>
    <w:pPr>
      <w:spacing w:after="120"/>
      <w:jc w:val="both"/>
    </w:pPr>
  </w:style>
  <w:style w:type="character" w:styleId="TextodoEspaoReservado">
    <w:name w:val="Placeholder Text"/>
    <w:basedOn w:val="Fontepargpadro"/>
    <w:uiPriority w:val="99"/>
    <w:semiHidden/>
    <w:rsid w:val="00687D73"/>
    <w:rPr>
      <w:color w:val="808080"/>
    </w:rPr>
  </w:style>
  <w:style w:type="paragraph" w:customStyle="1" w:styleId="ESPComentario">
    <w:name w:val="ESP Comentario"/>
    <w:basedOn w:val="Normal"/>
    <w:rsid w:val="006C61A6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customStyle="1" w:styleId="ESPFluxodeExceo">
    <w:name w:val="ESP Fluxo de Exceção"/>
    <w:basedOn w:val="Ttulo3"/>
    <w:next w:val="Lista"/>
    <w:rsid w:val="000945E4"/>
    <w:pPr>
      <w:keepLines w:val="0"/>
      <w:widowControl w:val="0"/>
      <w:numPr>
        <w:ilvl w:val="0"/>
        <w:numId w:val="18"/>
      </w:numPr>
      <w:autoSpaceDE w:val="0"/>
      <w:autoSpaceDN w:val="0"/>
      <w:spacing w:before="120" w:after="120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styleId="Lista">
    <w:name w:val="List"/>
    <w:basedOn w:val="Normal"/>
    <w:uiPriority w:val="99"/>
    <w:semiHidden/>
    <w:unhideWhenUsed/>
    <w:rsid w:val="000945E4"/>
    <w:pPr>
      <w:ind w:left="283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A~1.EXP\AppData\Local\Temp\FRM-GRE-EspecificacaoInterfa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9417866C1343F7955766CFD47F0D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6DC1F5-3BDE-4C46-B1AF-DDE2537CEEF8}"/>
      </w:docPartPr>
      <w:docPartBody>
        <w:p w:rsidR="00670A97" w:rsidRDefault="001C588D" w:rsidP="001C588D">
          <w:pPr>
            <w:pStyle w:val="FE9417866C1343F7955766CFD47F0D7F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6052D"/>
    <w:rsid w:val="0004144B"/>
    <w:rsid w:val="000C2201"/>
    <w:rsid w:val="000D0FF8"/>
    <w:rsid w:val="000D2AAD"/>
    <w:rsid w:val="0016052D"/>
    <w:rsid w:val="00194678"/>
    <w:rsid w:val="001C588D"/>
    <w:rsid w:val="001F28F5"/>
    <w:rsid w:val="002A5E6F"/>
    <w:rsid w:val="00316692"/>
    <w:rsid w:val="003269B9"/>
    <w:rsid w:val="00334341"/>
    <w:rsid w:val="00403E10"/>
    <w:rsid w:val="0041634A"/>
    <w:rsid w:val="004A4A37"/>
    <w:rsid w:val="00514B5D"/>
    <w:rsid w:val="0059169D"/>
    <w:rsid w:val="005A6579"/>
    <w:rsid w:val="005B12CC"/>
    <w:rsid w:val="0061299F"/>
    <w:rsid w:val="00626661"/>
    <w:rsid w:val="00634A32"/>
    <w:rsid w:val="00670A97"/>
    <w:rsid w:val="007877A6"/>
    <w:rsid w:val="007C4CEF"/>
    <w:rsid w:val="008442EE"/>
    <w:rsid w:val="00A21A52"/>
    <w:rsid w:val="00A3228C"/>
    <w:rsid w:val="00BA74C3"/>
    <w:rsid w:val="00BC630A"/>
    <w:rsid w:val="00C228B4"/>
    <w:rsid w:val="00C40B3A"/>
    <w:rsid w:val="00C6509C"/>
    <w:rsid w:val="00DA40EA"/>
    <w:rsid w:val="00DE24BB"/>
    <w:rsid w:val="00E17846"/>
    <w:rsid w:val="00ED2A6B"/>
    <w:rsid w:val="00FA72E6"/>
    <w:rsid w:val="00FF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3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C588D"/>
    <w:rPr>
      <w:color w:val="808080"/>
    </w:rPr>
  </w:style>
  <w:style w:type="paragraph" w:customStyle="1" w:styleId="E4B04EAC5BEE4C498A564475A3366100">
    <w:name w:val="E4B04EAC5BEE4C498A564475A3366100"/>
    <w:rsid w:val="0041634A"/>
  </w:style>
  <w:style w:type="paragraph" w:customStyle="1" w:styleId="E09447D67E9F4C5197684DCE1F949259">
    <w:name w:val="E09447D67E9F4C5197684DCE1F949259"/>
    <w:rsid w:val="000D2AAD"/>
  </w:style>
  <w:style w:type="paragraph" w:customStyle="1" w:styleId="0DA8E1C376A94B14B725B60C046ACA24">
    <w:name w:val="0DA8E1C376A94B14B725B60C046ACA24"/>
    <w:rsid w:val="000D2AAD"/>
  </w:style>
  <w:style w:type="paragraph" w:customStyle="1" w:styleId="FE9417866C1343F7955766CFD47F0D7F">
    <w:name w:val="FE9417866C1343F7955766CFD47F0D7F"/>
    <w:rsid w:val="001C588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DE8E5-FEA5-47AE-B271-7DDE652B1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FRM-GRE-EspecificacaoInterface</Template>
  <TotalTime>243</TotalTime>
  <Pages>9</Pages>
  <Words>1022</Words>
  <Characters>5522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EI05 - MANTER SUB-CLASSIFICAÇÕES</vt:lpstr>
    </vt:vector>
  </TitlesOfParts>
  <Company/>
  <LinksUpToDate>false</LinksUpToDate>
  <CharactersWithSpaces>6531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EI05 - MANTER SUB-CLASSIFICAÇÕES</dc:title>
  <dc:subject>Versão 1.0</dc:subject>
  <dc:creator>felipe.almeida</dc:creator>
  <cp:lastModifiedBy>infra</cp:lastModifiedBy>
  <cp:revision>34</cp:revision>
  <dcterms:created xsi:type="dcterms:W3CDTF">2013-01-15T16:19:00Z</dcterms:created>
  <dcterms:modified xsi:type="dcterms:W3CDTF">2013-10-08T21:50:00Z</dcterms:modified>
  <cp:category>SISTEMA DE OUVIDORIA</cp:category>
</cp:coreProperties>
</file>